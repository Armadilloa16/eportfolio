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3D376" w14:textId="77777777" w:rsidR="004812CF" w:rsidRPr="00BE544E" w:rsidRDefault="004812CF" w:rsidP="004812CF">
      <w:pPr>
        <w:rPr>
          <w:sz w:val="28"/>
          <w:szCs w:val="28"/>
        </w:rPr>
      </w:pPr>
      <w:r>
        <w:rPr>
          <w:sz w:val="32"/>
          <w:szCs w:val="32"/>
        </w:rPr>
        <w:t>│</w:t>
      </w:r>
      <w:r w:rsidRPr="006136B4">
        <w:rPr>
          <w:rFonts w:ascii="Arial Narrow" w:hAnsi="Arial Narrow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43FC891" wp14:editId="7DFE40DB">
            <wp:simplePos x="0" y="0"/>
            <wp:positionH relativeFrom="margin">
              <wp:posOffset>-1059</wp:posOffset>
            </wp:positionH>
            <wp:positionV relativeFrom="margin">
              <wp:posOffset>72848</wp:posOffset>
            </wp:positionV>
            <wp:extent cx="1464310" cy="649605"/>
            <wp:effectExtent l="0" t="0" r="254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  <w:r w:rsidRPr="00044CC6">
        <w:rPr>
          <w:sz w:val="32"/>
          <w:szCs w:val="32"/>
        </w:rPr>
        <w:t>Chemistry Curriculum and Methodology</w:t>
      </w:r>
      <w:r>
        <w:rPr>
          <w:sz w:val="32"/>
          <w:szCs w:val="32"/>
        </w:rPr>
        <w:t xml:space="preserve"> A</w:t>
      </w:r>
    </w:p>
    <w:p w14:paraId="568443B6" w14:textId="77777777" w:rsidR="004812CF" w:rsidRDefault="004812CF" w:rsidP="004812CF"/>
    <w:p w14:paraId="2B2681E6" w14:textId="77777777" w:rsidR="004812CF" w:rsidRDefault="004812CF" w:rsidP="004812CF">
      <w:pPr>
        <w:rPr>
          <w:sz w:val="28"/>
          <w:szCs w:val="28"/>
        </w:rPr>
      </w:pPr>
    </w:p>
    <w:p w14:paraId="7F5213CA" w14:textId="7AFAD390" w:rsidR="004812CF" w:rsidRPr="00923F21" w:rsidRDefault="003737E4" w:rsidP="00835D96">
      <w:pPr>
        <w:spacing w:after="0"/>
        <w:rPr>
          <w:sz w:val="28"/>
          <w:szCs w:val="28"/>
        </w:rPr>
      </w:pPr>
      <w:r>
        <w:rPr>
          <w:sz w:val="28"/>
          <w:szCs w:val="28"/>
        </w:rPr>
        <w:t>Summative</w:t>
      </w:r>
      <w:r w:rsidR="00E6145C">
        <w:rPr>
          <w:sz w:val="28"/>
          <w:szCs w:val="28"/>
        </w:rPr>
        <w:t xml:space="preserve"> Task: Construction of a Sk</w:t>
      </w:r>
      <w:r w:rsidR="00191745">
        <w:rPr>
          <w:sz w:val="28"/>
          <w:szCs w:val="28"/>
        </w:rPr>
        <w:t>ills &amp; Applications Task (SAT)</w:t>
      </w:r>
    </w:p>
    <w:p w14:paraId="0ACE3847" w14:textId="40A1EC68" w:rsidR="00E6145C" w:rsidRDefault="00E6145C" w:rsidP="00835D96">
      <w:pPr>
        <w:spacing w:after="0"/>
      </w:pPr>
      <w:r>
        <w:t>Construct a Test</w:t>
      </w:r>
      <w:r w:rsidR="003737E4">
        <w:t xml:space="preserve"> (or negotiated alternative)</w:t>
      </w:r>
      <w:r>
        <w:t>,</w:t>
      </w:r>
      <w:r w:rsidR="00AC139A">
        <w:t xml:space="preserve"> </w:t>
      </w:r>
      <w:r w:rsidR="003737E4">
        <w:t xml:space="preserve">as </w:t>
      </w:r>
      <w:r w:rsidR="00AC139A">
        <w:t>a</w:t>
      </w:r>
      <w:r>
        <w:t xml:space="preserve"> Skills and Applications Task</w:t>
      </w:r>
      <w:r w:rsidR="00AC139A">
        <w:t>,</w:t>
      </w:r>
      <w:r>
        <w:t xml:space="preserve"> appropriate for use in the Stage 2 Chemistry curriculum.</w:t>
      </w:r>
    </w:p>
    <w:p w14:paraId="2451B411" w14:textId="74B5A348" w:rsidR="008A2FE3" w:rsidRDefault="0002631A" w:rsidP="00835D96">
      <w:pPr>
        <w:spacing w:after="0"/>
      </w:pPr>
      <w:r>
        <w:t>The SAT</w:t>
      </w:r>
      <w:r w:rsidR="00196BF3">
        <w:t xml:space="preserve"> should focus </w:t>
      </w:r>
      <w:r w:rsidR="00E6145C">
        <w:t xml:space="preserve">only </w:t>
      </w:r>
      <w:r w:rsidR="00196BF3">
        <w:t xml:space="preserve">on </w:t>
      </w:r>
      <w:r w:rsidR="00E6145C">
        <w:t xml:space="preserve">the content outlined in the </w:t>
      </w:r>
      <w:r w:rsidR="003737E4">
        <w:rPr>
          <w:i/>
        </w:rPr>
        <w:t>Science Understanding</w:t>
      </w:r>
      <w:r w:rsidR="00E6145C">
        <w:t xml:space="preserve"> and </w:t>
      </w:r>
      <w:r w:rsidR="003737E4">
        <w:rPr>
          <w:i/>
        </w:rPr>
        <w:t>Science as a Human Endeavour</w:t>
      </w:r>
      <w:r w:rsidR="008A2FE3">
        <w:t xml:space="preserve"> from the </w:t>
      </w:r>
      <w:r w:rsidR="003737E4">
        <w:t>Teaching F</w:t>
      </w:r>
      <w:r>
        <w:t xml:space="preserve">olio </w:t>
      </w:r>
      <w:r w:rsidR="003737E4">
        <w:t>sequence</w:t>
      </w:r>
      <w:r w:rsidR="008A2FE3">
        <w:t xml:space="preserve"> allocation.</w:t>
      </w:r>
    </w:p>
    <w:p w14:paraId="6D75B375" w14:textId="11B49435" w:rsidR="008A2FE3" w:rsidRDefault="0002631A" w:rsidP="00835D96">
      <w:pPr>
        <w:spacing w:after="0"/>
      </w:pPr>
      <w:r>
        <w:t>The SAT</w:t>
      </w:r>
      <w:r w:rsidR="008A2FE3">
        <w:t xml:space="preserve"> should consist of between 50 and 60 allocated marks</w:t>
      </w:r>
      <w:r w:rsidR="00196BF3">
        <w:t xml:space="preserve"> and include a </w:t>
      </w:r>
      <w:r w:rsidR="00696C1E">
        <w:t xml:space="preserve">full </w:t>
      </w:r>
      <w:r w:rsidR="00196BF3">
        <w:t xml:space="preserve">set of </w:t>
      </w:r>
      <w:r>
        <w:t xml:space="preserve">worked </w:t>
      </w:r>
      <w:r w:rsidR="00196BF3">
        <w:t>solutions</w:t>
      </w:r>
      <w:r w:rsidR="003737E4">
        <w:t xml:space="preserve"> or </w:t>
      </w:r>
      <w:r w:rsidR="00F53869">
        <w:t>suggested</w:t>
      </w:r>
      <w:r w:rsidR="003737E4">
        <w:t xml:space="preserve"> responses</w:t>
      </w:r>
      <w:r w:rsidR="008A2FE3">
        <w:t>.</w:t>
      </w:r>
    </w:p>
    <w:p w14:paraId="5772940D" w14:textId="6972DBE6" w:rsidR="00000AC4" w:rsidRDefault="00AC139A" w:rsidP="00835D96">
      <w:pPr>
        <w:spacing w:after="0"/>
      </w:pPr>
      <w:r>
        <w:t>Complete a</w:t>
      </w:r>
      <w:r w:rsidR="008A2FE3">
        <w:t xml:space="preserve"> </w:t>
      </w:r>
      <w:r>
        <w:t xml:space="preserve">Marks Grid for the </w:t>
      </w:r>
      <w:r w:rsidR="00F53869">
        <w:t>SAT</w:t>
      </w:r>
      <w:r w:rsidR="00196BF3">
        <w:t>,</w:t>
      </w:r>
      <w:r w:rsidR="00191745">
        <w:t xml:space="preserve"> and</w:t>
      </w:r>
      <w:r>
        <w:t xml:space="preserve"> audit it with respect to </w:t>
      </w:r>
      <w:r w:rsidR="00191745">
        <w:t xml:space="preserve">the </w:t>
      </w:r>
      <w:r>
        <w:t xml:space="preserve">allocation of marks to </w:t>
      </w:r>
      <w:r w:rsidRPr="00196BF3">
        <w:rPr>
          <w:i/>
        </w:rPr>
        <w:t>specific features</w:t>
      </w:r>
      <w:r>
        <w:t xml:space="preserve"> and </w:t>
      </w:r>
      <w:r w:rsidR="00196BF3">
        <w:t xml:space="preserve">the </w:t>
      </w:r>
      <w:r w:rsidR="00196BF3" w:rsidRPr="0002631A">
        <w:rPr>
          <w:i/>
        </w:rPr>
        <w:t>differentiation</w:t>
      </w:r>
      <w:r w:rsidRPr="0002631A">
        <w:rPr>
          <w:i/>
        </w:rPr>
        <w:t xml:space="preserve"> of questions</w:t>
      </w:r>
      <w:r>
        <w:t>.</w:t>
      </w:r>
    </w:p>
    <w:p w14:paraId="4FE1E084" w14:textId="77777777" w:rsidR="00835D96" w:rsidRDefault="00835D96" w:rsidP="00835D96">
      <w:pPr>
        <w:spacing w:after="0"/>
        <w:rPr>
          <w:sz w:val="28"/>
          <w:szCs w:val="28"/>
        </w:rPr>
      </w:pPr>
    </w:p>
    <w:p w14:paraId="276F07CA" w14:textId="77777777" w:rsidR="00000AC4" w:rsidRPr="00923F21" w:rsidRDefault="00000AC4" w:rsidP="00835D96">
      <w:pPr>
        <w:spacing w:after="0"/>
        <w:rPr>
          <w:sz w:val="28"/>
          <w:szCs w:val="28"/>
        </w:rPr>
      </w:pPr>
      <w:r w:rsidRPr="00923F21">
        <w:rPr>
          <w:sz w:val="28"/>
          <w:szCs w:val="28"/>
        </w:rPr>
        <w:t>Assessment</w:t>
      </w:r>
    </w:p>
    <w:p w14:paraId="698A9012" w14:textId="24AB8667" w:rsidR="00000AC4" w:rsidRPr="00923F21" w:rsidRDefault="00000AC4" w:rsidP="00835D96">
      <w:pPr>
        <w:spacing w:after="0"/>
      </w:pPr>
      <w:r w:rsidRPr="00923F21">
        <w:t xml:space="preserve">The </w:t>
      </w:r>
      <w:r w:rsidR="00191745">
        <w:t xml:space="preserve">constructed </w:t>
      </w:r>
      <w:r w:rsidR="00E6145C">
        <w:t>SAT – Test</w:t>
      </w:r>
      <w:r w:rsidR="00970348">
        <w:t xml:space="preserve">, </w:t>
      </w:r>
      <w:r w:rsidR="00F53869">
        <w:t>Suggested So</w:t>
      </w:r>
      <w:r w:rsidR="00970348">
        <w:t>lutions</w:t>
      </w:r>
      <w:r w:rsidR="00E6145C">
        <w:t xml:space="preserve"> </w:t>
      </w:r>
      <w:r w:rsidR="00970348">
        <w:t>and Marks Grid,</w:t>
      </w:r>
      <w:r w:rsidR="00E6145C">
        <w:t xml:space="preserve"> is to be submitted electronica</w:t>
      </w:r>
      <w:r w:rsidR="00191745">
        <w:t>lly via</w:t>
      </w:r>
      <w:r w:rsidR="00E6145C">
        <w:t xml:space="preserve"> </w:t>
      </w:r>
      <w:proofErr w:type="spellStart"/>
      <w:r w:rsidR="0002631A">
        <w:t>MyU</w:t>
      </w:r>
      <w:r w:rsidR="00E6145C">
        <w:t>ni</w:t>
      </w:r>
      <w:proofErr w:type="spellEnd"/>
      <w:r w:rsidRPr="00923F21">
        <w:t>. The digital</w:t>
      </w:r>
      <w:r w:rsidR="00923F21" w:rsidRPr="00923F21">
        <w:t xml:space="preserve"> resource</w:t>
      </w:r>
      <w:r w:rsidRPr="00923F21">
        <w:t xml:space="preserve"> will be shared with the group</w:t>
      </w:r>
      <w:r w:rsidR="0002631A">
        <w:t>, with your consent,</w:t>
      </w:r>
      <w:r w:rsidRPr="00923F21">
        <w:t xml:space="preserve"> to extend the resour</w:t>
      </w:r>
      <w:r w:rsidR="00E6145C">
        <w:t>ces repository</w:t>
      </w:r>
      <w:r w:rsidRPr="00923F21">
        <w:t>.</w:t>
      </w:r>
    </w:p>
    <w:p w14:paraId="03C5EB85" w14:textId="77777777" w:rsidR="00835D96" w:rsidRDefault="00835D96" w:rsidP="00835D96">
      <w:pPr>
        <w:spacing w:after="0"/>
        <w:rPr>
          <w:sz w:val="28"/>
          <w:szCs w:val="28"/>
        </w:rPr>
      </w:pPr>
    </w:p>
    <w:p w14:paraId="5AE8ECC9" w14:textId="77777777" w:rsidR="008321E9" w:rsidRPr="00923F21" w:rsidRDefault="008321E9" w:rsidP="00835D96">
      <w:pPr>
        <w:spacing w:after="0"/>
        <w:rPr>
          <w:sz w:val="28"/>
          <w:szCs w:val="28"/>
        </w:rPr>
      </w:pPr>
      <w:r w:rsidRPr="00923F21">
        <w:rPr>
          <w:sz w:val="28"/>
          <w:szCs w:val="28"/>
        </w:rPr>
        <w:t>Learning Outcomes</w:t>
      </w:r>
    </w:p>
    <w:p w14:paraId="34D0BFF3" w14:textId="77777777" w:rsidR="00835D96" w:rsidRPr="00835D96" w:rsidRDefault="00835D96" w:rsidP="00835D96">
      <w:pPr>
        <w:pStyle w:val="ListParagraph"/>
        <w:numPr>
          <w:ilvl w:val="0"/>
          <w:numId w:val="3"/>
        </w:numPr>
        <w:spacing w:after="0"/>
      </w:pPr>
      <w:r w:rsidRPr="00835D96">
        <w:rPr>
          <w:rFonts w:cs="Arial"/>
        </w:rPr>
        <w:t>Demonstrate deep knowledge and understanding of the complexity of the discipline and the teaching strategies of the learning area.</w:t>
      </w:r>
    </w:p>
    <w:p w14:paraId="47609A74" w14:textId="77777777" w:rsidR="00835D96" w:rsidRPr="00835D96" w:rsidRDefault="00835D96" w:rsidP="00835D96">
      <w:pPr>
        <w:pStyle w:val="ListParagraph"/>
        <w:numPr>
          <w:ilvl w:val="0"/>
          <w:numId w:val="3"/>
        </w:numPr>
        <w:spacing w:after="0"/>
      </w:pPr>
      <w:r w:rsidRPr="00835D96">
        <w:rPr>
          <w:rFonts w:cs="Arial"/>
        </w:rPr>
        <w:t>Design and sequence unit and lesson plans based on essential content of the subject area, curriculum, including effective assessment principles.</w:t>
      </w:r>
    </w:p>
    <w:p w14:paraId="6012316D" w14:textId="77777777" w:rsidR="00835D96" w:rsidRPr="00835D96" w:rsidRDefault="00835D96" w:rsidP="00835D96">
      <w:pPr>
        <w:pStyle w:val="ListParagraph"/>
        <w:numPr>
          <w:ilvl w:val="0"/>
          <w:numId w:val="3"/>
        </w:numPr>
        <w:spacing w:after="0"/>
      </w:pPr>
      <w:r w:rsidRPr="00835D96">
        <w:rPr>
          <w:rFonts w:cs="Arial"/>
        </w:rPr>
        <w:t>Assemble a range of subject-appropriate resources, including online, that engage a diversity of students in their learning.</w:t>
      </w:r>
    </w:p>
    <w:p w14:paraId="34FF01E8" w14:textId="77777777" w:rsidR="00835D96" w:rsidRDefault="00835D96" w:rsidP="00835D96">
      <w:pPr>
        <w:spacing w:after="0"/>
        <w:rPr>
          <w:sz w:val="28"/>
          <w:szCs w:val="28"/>
        </w:rPr>
      </w:pPr>
    </w:p>
    <w:p w14:paraId="35F8FCEB" w14:textId="77777777" w:rsidR="00835D96" w:rsidRPr="00923F21" w:rsidRDefault="001F1455" w:rsidP="001F1455">
      <w:pPr>
        <w:rPr>
          <w:sz w:val="28"/>
          <w:szCs w:val="28"/>
        </w:rPr>
      </w:pPr>
      <w:r w:rsidRPr="00923F21">
        <w:rPr>
          <w:sz w:val="28"/>
          <w:szCs w:val="28"/>
        </w:rPr>
        <w:t>Assessment Rubric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Student:</w:t>
      </w:r>
    </w:p>
    <w:tbl>
      <w:tblPr>
        <w:tblStyle w:val="TableGrid"/>
        <w:tblW w:w="9628" w:type="dxa"/>
        <w:tblInd w:w="-5" w:type="dxa"/>
        <w:tblLook w:val="01E0" w:firstRow="1" w:lastRow="1" w:firstColumn="1" w:lastColumn="1" w:noHBand="0" w:noVBand="0"/>
      </w:tblPr>
      <w:tblGrid>
        <w:gridCol w:w="1510"/>
        <w:gridCol w:w="1442"/>
        <w:gridCol w:w="1435"/>
        <w:gridCol w:w="1435"/>
        <w:gridCol w:w="1435"/>
        <w:gridCol w:w="1438"/>
        <w:gridCol w:w="933"/>
      </w:tblGrid>
      <w:tr w:rsidR="00970348" w14:paraId="287810A2" w14:textId="77777777" w:rsidTr="008321E9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A2D5" w14:textId="77777777" w:rsidR="002A12D0" w:rsidRPr="00923F21" w:rsidRDefault="002A12D0" w:rsidP="002A12D0">
            <w:pPr>
              <w:rPr>
                <w:b/>
                <w:sz w:val="16"/>
                <w:szCs w:val="16"/>
              </w:rPr>
            </w:pPr>
            <w:r w:rsidRPr="00923F21">
              <w:rPr>
                <w:b/>
                <w:sz w:val="16"/>
                <w:szCs w:val="16"/>
              </w:rPr>
              <w:t>Assessment Design Criteria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28897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Fail</w:t>
            </w:r>
          </w:p>
          <w:p w14:paraId="25EEE013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0 &lt; F &lt; 49%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FCDC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Pass</w:t>
            </w:r>
          </w:p>
          <w:p w14:paraId="04EF7A76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50 &lt; P &lt; 64%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C1FA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Credit</w:t>
            </w:r>
          </w:p>
          <w:p w14:paraId="2CD38E1B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65 &lt; C &lt; 74%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6611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Distinction</w:t>
            </w:r>
          </w:p>
          <w:p w14:paraId="42FB8639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75 &lt; D &lt; 84%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0FB3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High Distinction</w:t>
            </w:r>
          </w:p>
          <w:p w14:paraId="61BC1B72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85 &lt; HD &lt; 100%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C0F4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Weighting</w:t>
            </w:r>
          </w:p>
        </w:tc>
      </w:tr>
      <w:tr w:rsidR="00970348" w14:paraId="1A06939B" w14:textId="77777777" w:rsidTr="008321E9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CEFA" w14:textId="77777777" w:rsidR="002A12D0" w:rsidRPr="008321E9" w:rsidRDefault="00191745" w:rsidP="002A12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Suitability of questions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022B" w14:textId="77777777" w:rsidR="00ED5B9B" w:rsidRPr="002A12D0" w:rsidRDefault="00ED5B9B" w:rsidP="00196B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Constructs questions and solutions which  demonstrate limited suitability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120C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Constructs questions and solutions which are mostly suitable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3BD0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Constructs suitable questions and solutions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7228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Constructs highly suitable questions and solutions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28F7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Constructs perceptive and highly suitable questions and solutions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9407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2A12D0" w:rsidRPr="002A12D0">
              <w:rPr>
                <w:sz w:val="16"/>
                <w:szCs w:val="16"/>
              </w:rPr>
              <w:t>%</w:t>
            </w:r>
          </w:p>
        </w:tc>
      </w:tr>
      <w:tr w:rsidR="00970348" w14:paraId="17BFB985" w14:textId="77777777" w:rsidTr="008321E9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6A98" w14:textId="77777777" w:rsidR="002A12D0" w:rsidRPr="008321E9" w:rsidRDefault="00ED5B9B" w:rsidP="002A12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Differentiation of questions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EF0F" w14:textId="77777777" w:rsidR="002A12D0" w:rsidRPr="002A12D0" w:rsidRDefault="00196BF3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Demonstrates limited differentiation of questions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E1E0" w14:textId="77777777" w:rsidR="002A12D0" w:rsidRPr="002A12D0" w:rsidRDefault="00196BF3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Demonstrates some of differentiation questions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1688" w14:textId="77777777" w:rsidR="002A12D0" w:rsidRPr="002A12D0" w:rsidRDefault="00196BF3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Demonstrates a range of differentiated questions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362D" w14:textId="77777777" w:rsidR="002A12D0" w:rsidRPr="002A12D0" w:rsidRDefault="00196BF3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Demonstrates a range of highly differentiated questions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1CDD" w14:textId="77777777" w:rsidR="00ED5B9B" w:rsidRPr="002A12D0" w:rsidRDefault="00ED5B9B" w:rsidP="00196B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Demonstrates </w:t>
            </w:r>
            <w:r w:rsidR="00196BF3">
              <w:rPr>
                <w:sz w:val="16"/>
                <w:szCs w:val="16"/>
              </w:rPr>
              <w:t>a range of highly appropriate (in all grade bands) and highly differentiated questions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0CD2" w14:textId="77777777" w:rsidR="002A12D0" w:rsidRPr="002A12D0" w:rsidRDefault="00AD7086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2A12D0" w:rsidRPr="002A12D0">
              <w:rPr>
                <w:sz w:val="16"/>
                <w:szCs w:val="16"/>
              </w:rPr>
              <w:t>%</w:t>
            </w:r>
          </w:p>
        </w:tc>
      </w:tr>
      <w:tr w:rsidR="00970348" w14:paraId="74B1643A" w14:textId="77777777" w:rsidTr="008321E9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E601" w14:textId="77777777" w:rsidR="002A12D0" w:rsidRPr="008321E9" w:rsidRDefault="00ED5B9B" w:rsidP="002A12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Identification of Assessment Design Criteria – Allocation of Performance Standards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812B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Allocates appropriate criteria on limited occasions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0911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Allocates appropriate criteria on some occasions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9EB9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Allocates appropriate criteria in most occasions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1F55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Allocates appropriate criteria on all occasions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F119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Allocates highly appropriate criteria </w:t>
            </w:r>
            <w:r w:rsidR="0002631A">
              <w:rPr>
                <w:sz w:val="16"/>
                <w:szCs w:val="16"/>
              </w:rPr>
              <w:t>on all occasion in a</w:t>
            </w:r>
            <w:r w:rsidR="00DE3832">
              <w:rPr>
                <w:sz w:val="16"/>
                <w:szCs w:val="16"/>
              </w:rPr>
              <w:t>n</w:t>
            </w:r>
            <w:r w:rsidR="0002631A">
              <w:rPr>
                <w:sz w:val="16"/>
                <w:szCs w:val="16"/>
              </w:rPr>
              <w:t xml:space="preserve"> effectively balanced distribution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12A" w14:textId="77777777" w:rsidR="002A12D0" w:rsidRPr="002A12D0" w:rsidRDefault="00AD7086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2A12D0" w:rsidRPr="002A12D0">
              <w:rPr>
                <w:sz w:val="16"/>
                <w:szCs w:val="16"/>
              </w:rPr>
              <w:t>%</w:t>
            </w:r>
          </w:p>
        </w:tc>
      </w:tr>
      <w:tr w:rsidR="00970348" w14:paraId="1A862F29" w14:textId="77777777" w:rsidTr="008321E9">
        <w:tblPrEx>
          <w:tblLook w:val="04A0" w:firstRow="1" w:lastRow="0" w:firstColumn="1" w:lastColumn="0" w:noHBand="0" w:noVBand="1"/>
        </w:tblPrEx>
        <w:trPr>
          <w:gridBefore w:val="5"/>
          <w:wBefore w:w="7257" w:type="dxa"/>
        </w:trPr>
        <w:tc>
          <w:tcPr>
            <w:tcW w:w="1438" w:type="dxa"/>
          </w:tcPr>
          <w:p w14:paraId="545EFB75" w14:textId="77777777" w:rsidR="00923F21" w:rsidRPr="00923F21" w:rsidRDefault="008321E9" w:rsidP="008321E9">
            <w:pPr>
              <w:jc w:val="right"/>
            </w:pPr>
            <w:r>
              <w:t>Result:</w:t>
            </w:r>
          </w:p>
        </w:tc>
        <w:tc>
          <w:tcPr>
            <w:tcW w:w="933" w:type="dxa"/>
          </w:tcPr>
          <w:p w14:paraId="5AE1910B" w14:textId="77777777" w:rsidR="00923F21" w:rsidRPr="00923F21" w:rsidRDefault="008321E9" w:rsidP="008321E9">
            <w:pPr>
              <w:jc w:val="right"/>
            </w:pPr>
            <w:r>
              <w:t>15%</w:t>
            </w:r>
          </w:p>
        </w:tc>
      </w:tr>
      <w:tr w:rsidR="00196BF3" w14:paraId="36ADD594" w14:textId="77777777" w:rsidTr="00923F21">
        <w:tblPrEx>
          <w:tblLook w:val="04A0" w:firstRow="1" w:lastRow="0" w:firstColumn="1" w:lastColumn="0" w:noHBand="0" w:noVBand="1"/>
        </w:tblPrEx>
        <w:tc>
          <w:tcPr>
            <w:tcW w:w="1510" w:type="dxa"/>
          </w:tcPr>
          <w:p w14:paraId="28CBFB68" w14:textId="77777777" w:rsidR="008321E9" w:rsidRDefault="00923F21">
            <w:r w:rsidRPr="00923F21">
              <w:t>Comments</w:t>
            </w:r>
            <w:r w:rsidR="008321E9">
              <w:t>:</w:t>
            </w:r>
          </w:p>
          <w:p w14:paraId="34789182" w14:textId="77777777" w:rsidR="008321E9" w:rsidRPr="00923F21" w:rsidRDefault="008321E9"/>
        </w:tc>
        <w:tc>
          <w:tcPr>
            <w:tcW w:w="8118" w:type="dxa"/>
            <w:gridSpan w:val="6"/>
          </w:tcPr>
          <w:p w14:paraId="10730212" w14:textId="77777777" w:rsidR="00923F21" w:rsidRDefault="00923F21"/>
          <w:p w14:paraId="272317D9" w14:textId="77777777" w:rsidR="00835D96" w:rsidRDefault="00835D96"/>
          <w:p w14:paraId="020C8DF0" w14:textId="77777777" w:rsidR="001F1455" w:rsidRPr="00923F21" w:rsidRDefault="001F1455"/>
        </w:tc>
      </w:tr>
    </w:tbl>
    <w:p w14:paraId="45E75ABF" w14:textId="77777777" w:rsidR="00835D96" w:rsidRDefault="00835D96">
      <w:pPr>
        <w:rPr>
          <w:sz w:val="28"/>
          <w:szCs w:val="28"/>
        </w:rPr>
      </w:pPr>
    </w:p>
    <w:p w14:paraId="579122E8" w14:textId="71BF7445" w:rsidR="004812CF" w:rsidRDefault="00F53869">
      <w:pPr>
        <w:rPr>
          <w:sz w:val="28"/>
          <w:szCs w:val="28"/>
        </w:rPr>
      </w:pPr>
      <w:r>
        <w:rPr>
          <w:sz w:val="28"/>
          <w:szCs w:val="28"/>
        </w:rPr>
        <w:t>SAT</w:t>
      </w:r>
      <w:r w:rsidR="00992895">
        <w:rPr>
          <w:sz w:val="28"/>
          <w:szCs w:val="28"/>
        </w:rPr>
        <w:t xml:space="preserve"> – Analysis: Marks Grid</w:t>
      </w:r>
    </w:p>
    <w:p w14:paraId="75F51018" w14:textId="034AC28E" w:rsidR="00696C1E" w:rsidRDefault="004C656B">
      <w:r>
        <w:t>Numbers in Grid indicate number of mar</w:t>
      </w:r>
      <w:r w:rsidR="00185346">
        <w:t xml:space="preserve">ks. </w:t>
      </w:r>
      <w:r w:rsidR="005127C8">
        <w:t>More detailed version with SU referencing is available as an excel spreadsheet.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052"/>
        <w:gridCol w:w="807"/>
        <w:gridCol w:w="807"/>
        <w:gridCol w:w="807"/>
        <w:gridCol w:w="807"/>
        <w:gridCol w:w="807"/>
        <w:gridCol w:w="807"/>
        <w:gridCol w:w="807"/>
        <w:gridCol w:w="807"/>
        <w:gridCol w:w="2126"/>
      </w:tblGrid>
      <w:tr w:rsidR="00F53869" w14:paraId="263864D2" w14:textId="77777777" w:rsidTr="00F53869">
        <w:tc>
          <w:tcPr>
            <w:tcW w:w="1052" w:type="dxa"/>
          </w:tcPr>
          <w:p w14:paraId="5577658C" w14:textId="77777777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Question</w:t>
            </w:r>
          </w:p>
        </w:tc>
        <w:tc>
          <w:tcPr>
            <w:tcW w:w="807" w:type="dxa"/>
          </w:tcPr>
          <w:p w14:paraId="607F9D60" w14:textId="0DB671B0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I</w:t>
            </w:r>
            <w:r>
              <w:rPr>
                <w:b/>
              </w:rPr>
              <w:t>AE</w:t>
            </w:r>
            <w:r w:rsidRPr="00696C1E">
              <w:rPr>
                <w:b/>
              </w:rPr>
              <w:t>1</w:t>
            </w:r>
          </w:p>
        </w:tc>
        <w:tc>
          <w:tcPr>
            <w:tcW w:w="807" w:type="dxa"/>
          </w:tcPr>
          <w:p w14:paraId="1AC54CD6" w14:textId="08EC1E45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I</w:t>
            </w:r>
            <w:r>
              <w:rPr>
                <w:b/>
              </w:rPr>
              <w:t>AE</w:t>
            </w:r>
            <w:r w:rsidRPr="00696C1E">
              <w:rPr>
                <w:b/>
              </w:rPr>
              <w:t>2</w:t>
            </w:r>
          </w:p>
        </w:tc>
        <w:tc>
          <w:tcPr>
            <w:tcW w:w="807" w:type="dxa"/>
          </w:tcPr>
          <w:p w14:paraId="1E2162DE" w14:textId="15A23DDC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I</w:t>
            </w:r>
            <w:r>
              <w:rPr>
                <w:b/>
              </w:rPr>
              <w:t>AE</w:t>
            </w:r>
            <w:r w:rsidRPr="00696C1E">
              <w:rPr>
                <w:b/>
              </w:rPr>
              <w:t>3</w:t>
            </w:r>
          </w:p>
        </w:tc>
        <w:tc>
          <w:tcPr>
            <w:tcW w:w="807" w:type="dxa"/>
          </w:tcPr>
          <w:p w14:paraId="01DAB02D" w14:textId="074F6C70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I</w:t>
            </w:r>
            <w:r>
              <w:rPr>
                <w:b/>
              </w:rPr>
              <w:t>AE</w:t>
            </w:r>
            <w:r w:rsidRPr="00696C1E">
              <w:rPr>
                <w:b/>
              </w:rPr>
              <w:t>4</w:t>
            </w:r>
          </w:p>
        </w:tc>
        <w:tc>
          <w:tcPr>
            <w:tcW w:w="807" w:type="dxa"/>
          </w:tcPr>
          <w:p w14:paraId="3DA55370" w14:textId="1AE6CB5B" w:rsidR="00F53869" w:rsidRPr="00696C1E" w:rsidRDefault="00F53869" w:rsidP="00696C1E">
            <w:pPr>
              <w:jc w:val="center"/>
              <w:rPr>
                <w:b/>
              </w:rPr>
            </w:pPr>
            <w:r>
              <w:rPr>
                <w:b/>
              </w:rPr>
              <w:t>KA</w:t>
            </w:r>
            <w:r w:rsidRPr="00696C1E">
              <w:rPr>
                <w:b/>
              </w:rPr>
              <w:t>1</w:t>
            </w:r>
          </w:p>
        </w:tc>
        <w:tc>
          <w:tcPr>
            <w:tcW w:w="807" w:type="dxa"/>
          </w:tcPr>
          <w:p w14:paraId="0A7EC629" w14:textId="6F80F016" w:rsidR="00F53869" w:rsidRPr="00696C1E" w:rsidRDefault="00F53869" w:rsidP="00696C1E">
            <w:pPr>
              <w:jc w:val="center"/>
              <w:rPr>
                <w:b/>
              </w:rPr>
            </w:pPr>
            <w:r>
              <w:rPr>
                <w:b/>
              </w:rPr>
              <w:t>KA</w:t>
            </w:r>
            <w:r w:rsidRPr="00696C1E">
              <w:rPr>
                <w:b/>
              </w:rPr>
              <w:t>2</w:t>
            </w:r>
          </w:p>
        </w:tc>
        <w:tc>
          <w:tcPr>
            <w:tcW w:w="807" w:type="dxa"/>
          </w:tcPr>
          <w:p w14:paraId="3C84CE8A" w14:textId="6838CEFA" w:rsidR="00F53869" w:rsidRPr="00696C1E" w:rsidRDefault="00F53869" w:rsidP="00696C1E">
            <w:pPr>
              <w:jc w:val="center"/>
              <w:rPr>
                <w:b/>
              </w:rPr>
            </w:pPr>
            <w:r>
              <w:rPr>
                <w:b/>
              </w:rPr>
              <w:t>KA3</w:t>
            </w:r>
          </w:p>
        </w:tc>
        <w:tc>
          <w:tcPr>
            <w:tcW w:w="807" w:type="dxa"/>
          </w:tcPr>
          <w:p w14:paraId="4DF44E16" w14:textId="2D351C01" w:rsidR="00F53869" w:rsidRPr="00696C1E" w:rsidRDefault="00F53869" w:rsidP="00696C1E">
            <w:pPr>
              <w:jc w:val="center"/>
              <w:rPr>
                <w:b/>
              </w:rPr>
            </w:pPr>
            <w:r>
              <w:rPr>
                <w:b/>
              </w:rPr>
              <w:t>KA4</w:t>
            </w:r>
          </w:p>
        </w:tc>
        <w:tc>
          <w:tcPr>
            <w:tcW w:w="2126" w:type="dxa"/>
          </w:tcPr>
          <w:p w14:paraId="2128685C" w14:textId="6972EF65" w:rsidR="00F53869" w:rsidRPr="00696C1E" w:rsidRDefault="00334708" w:rsidP="00696C1E">
            <w:pPr>
              <w:jc w:val="center"/>
              <w:rPr>
                <w:b/>
              </w:rPr>
            </w:pPr>
            <w:r>
              <w:rPr>
                <w:b/>
              </w:rPr>
              <w:t>Difficulty</w:t>
            </w:r>
          </w:p>
        </w:tc>
      </w:tr>
      <w:tr w:rsidR="00334708" w14:paraId="1945D55E" w14:textId="77777777" w:rsidTr="00EE4BD7">
        <w:tc>
          <w:tcPr>
            <w:tcW w:w="1052" w:type="dxa"/>
          </w:tcPr>
          <w:p w14:paraId="5C808622" w14:textId="230F9A15" w:rsidR="00334708" w:rsidRDefault="00334708" w:rsidP="00334708">
            <w:r>
              <w:t>1 a)</w:t>
            </w:r>
          </w:p>
        </w:tc>
        <w:tc>
          <w:tcPr>
            <w:tcW w:w="807" w:type="dxa"/>
            <w:vAlign w:val="center"/>
          </w:tcPr>
          <w:p w14:paraId="49A6A8E2" w14:textId="77777777" w:rsidR="00334708" w:rsidRDefault="00334708" w:rsidP="00334708"/>
        </w:tc>
        <w:tc>
          <w:tcPr>
            <w:tcW w:w="807" w:type="dxa"/>
            <w:vAlign w:val="center"/>
          </w:tcPr>
          <w:p w14:paraId="19A9BA7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F637BAA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68BFC1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3526482" w14:textId="3C5A483C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07" w:type="dxa"/>
            <w:vAlign w:val="center"/>
          </w:tcPr>
          <w:p w14:paraId="0AE68F85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A1C8EF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4A4E280" w14:textId="732B34D2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39C0172C" w14:textId="33361636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08B49A2D" w14:textId="77777777" w:rsidTr="00EE4BD7">
        <w:tc>
          <w:tcPr>
            <w:tcW w:w="1052" w:type="dxa"/>
          </w:tcPr>
          <w:p w14:paraId="27173D95" w14:textId="4446CD44" w:rsidR="00334708" w:rsidRDefault="00334708" w:rsidP="00334708">
            <w:r>
              <w:t xml:space="preserve">   b)</w:t>
            </w:r>
          </w:p>
        </w:tc>
        <w:tc>
          <w:tcPr>
            <w:tcW w:w="807" w:type="dxa"/>
            <w:vAlign w:val="center"/>
          </w:tcPr>
          <w:p w14:paraId="41A24D1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A73CAD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739540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D5953AF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6EC0A76" w14:textId="216BBDD3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85A18F3" w14:textId="17F6728E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07" w:type="dxa"/>
            <w:vAlign w:val="center"/>
          </w:tcPr>
          <w:p w14:paraId="537BF21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502ADE6" w14:textId="5283C649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0680727B" w14:textId="484E085C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1C5FD51A" w14:textId="77777777" w:rsidTr="00EE4BD7">
        <w:tc>
          <w:tcPr>
            <w:tcW w:w="1052" w:type="dxa"/>
          </w:tcPr>
          <w:p w14:paraId="138B5A63" w14:textId="798A0D8F" w:rsidR="00334708" w:rsidRDefault="00334708" w:rsidP="00334708">
            <w:r>
              <w:t xml:space="preserve">   c) 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807" w:type="dxa"/>
            <w:vAlign w:val="center"/>
          </w:tcPr>
          <w:p w14:paraId="6417379E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9BD965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93C8D2D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300B27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CCB6523" w14:textId="7D3AC9FC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1F3A46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AF65E6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890799A" w14:textId="418CB63A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vAlign w:val="center"/>
          </w:tcPr>
          <w:p w14:paraId="030CC7F6" w14:textId="486EC348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11A7E241" w14:textId="77777777" w:rsidTr="00EE4BD7">
        <w:tc>
          <w:tcPr>
            <w:tcW w:w="1052" w:type="dxa"/>
          </w:tcPr>
          <w:p w14:paraId="237F0AC9" w14:textId="5C0D2FA3" w:rsidR="00334708" w:rsidRDefault="00334708" w:rsidP="00334708">
            <w:r>
              <w:t xml:space="preserve">        ii) </w:t>
            </w:r>
          </w:p>
        </w:tc>
        <w:tc>
          <w:tcPr>
            <w:tcW w:w="807" w:type="dxa"/>
            <w:vAlign w:val="center"/>
          </w:tcPr>
          <w:p w14:paraId="5BCD7E4F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5738CDD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CEFF74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CEDC4A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89DB8CB" w14:textId="0F63E73D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5C72F32" w14:textId="17A711C7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7" w:type="dxa"/>
            <w:vAlign w:val="center"/>
          </w:tcPr>
          <w:p w14:paraId="356A56C6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B8FB9F4" w14:textId="617E87F6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6DCAA1A3" w14:textId="0FA416A6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334708" w14:paraId="61F6FF87" w14:textId="77777777" w:rsidTr="00EE4BD7">
        <w:tc>
          <w:tcPr>
            <w:tcW w:w="1052" w:type="dxa"/>
          </w:tcPr>
          <w:p w14:paraId="709F8AC9" w14:textId="15A98435" w:rsidR="00334708" w:rsidRDefault="00334708" w:rsidP="00334708">
            <w:r>
              <w:t xml:space="preserve">2 a) 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807" w:type="dxa"/>
            <w:vAlign w:val="center"/>
          </w:tcPr>
          <w:p w14:paraId="339C438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CD81586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8BE69FA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BF493C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0D63215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44BFB9E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200816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8718F02" w14:textId="62D02AA7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6" w:type="dxa"/>
            <w:vAlign w:val="center"/>
          </w:tcPr>
          <w:p w14:paraId="3E230EAE" w14:textId="343C0861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334708" w14:paraId="60A424B2" w14:textId="77777777" w:rsidTr="00EE4BD7">
        <w:tc>
          <w:tcPr>
            <w:tcW w:w="1052" w:type="dxa"/>
          </w:tcPr>
          <w:p w14:paraId="5BB5C179" w14:textId="550C6BE1" w:rsidR="00334708" w:rsidRDefault="00334708" w:rsidP="00334708">
            <w:r>
              <w:t xml:space="preserve">        ii)</w:t>
            </w:r>
          </w:p>
        </w:tc>
        <w:tc>
          <w:tcPr>
            <w:tcW w:w="807" w:type="dxa"/>
            <w:vAlign w:val="center"/>
          </w:tcPr>
          <w:p w14:paraId="66CC1A3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F16B95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5D07CF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A570B7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85E9D41" w14:textId="4FA867FE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7" w:type="dxa"/>
            <w:vAlign w:val="center"/>
          </w:tcPr>
          <w:p w14:paraId="70C3B115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E6D771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87EFFAD" w14:textId="43620D47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4C5E81BE" w14:textId="6C2189EB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7B6A743A" w14:textId="77777777" w:rsidTr="00EE4BD7">
        <w:tc>
          <w:tcPr>
            <w:tcW w:w="1052" w:type="dxa"/>
          </w:tcPr>
          <w:p w14:paraId="1420B63B" w14:textId="69E04591" w:rsidR="00334708" w:rsidRDefault="00334708" w:rsidP="00334708">
            <w:r>
              <w:t xml:space="preserve">       iii)</w:t>
            </w:r>
          </w:p>
        </w:tc>
        <w:tc>
          <w:tcPr>
            <w:tcW w:w="807" w:type="dxa"/>
            <w:vAlign w:val="center"/>
          </w:tcPr>
          <w:p w14:paraId="45FBA8AF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28324B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C23F32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A339F8A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97C6DD0" w14:textId="03DFDE6E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07" w:type="dxa"/>
            <w:vAlign w:val="center"/>
          </w:tcPr>
          <w:p w14:paraId="158DA7FF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672968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505E8C0" w14:textId="3AF8B6E8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13674262" w14:textId="41B62B99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334708" w14:paraId="7685A0EE" w14:textId="77777777" w:rsidTr="00EE4BD7">
        <w:tc>
          <w:tcPr>
            <w:tcW w:w="1052" w:type="dxa"/>
          </w:tcPr>
          <w:p w14:paraId="3DF9D1FA" w14:textId="63043FE7" w:rsidR="00334708" w:rsidRDefault="00334708" w:rsidP="00334708">
            <w:r>
              <w:t xml:space="preserve">   b) 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807" w:type="dxa"/>
            <w:vAlign w:val="center"/>
          </w:tcPr>
          <w:p w14:paraId="33F935DE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A945B8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887B6F0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981E2E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6EA062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AFB6215" w14:textId="3EA62A8C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8EE9DE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52BFAA2" w14:textId="7281027D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vAlign w:val="center"/>
          </w:tcPr>
          <w:p w14:paraId="1ADEF5BA" w14:textId="4D54AF40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73C6703D" w14:textId="77777777" w:rsidTr="00EE4BD7">
        <w:tc>
          <w:tcPr>
            <w:tcW w:w="1052" w:type="dxa"/>
          </w:tcPr>
          <w:p w14:paraId="7F7BCBC9" w14:textId="35145CEE" w:rsidR="00334708" w:rsidRDefault="00334708" w:rsidP="00334708">
            <w:r>
              <w:t xml:space="preserve">        ii)</w:t>
            </w:r>
          </w:p>
        </w:tc>
        <w:tc>
          <w:tcPr>
            <w:tcW w:w="807" w:type="dxa"/>
            <w:vAlign w:val="center"/>
          </w:tcPr>
          <w:p w14:paraId="4B45CBA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FA2228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A13679E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57AD25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3E356EE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38A9259" w14:textId="3428B41A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61D286A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7A43A4F" w14:textId="14B097E7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vAlign w:val="center"/>
          </w:tcPr>
          <w:p w14:paraId="0A9791F1" w14:textId="47C49841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790CC94C" w14:textId="77777777" w:rsidTr="00EE4BD7">
        <w:tc>
          <w:tcPr>
            <w:tcW w:w="1052" w:type="dxa"/>
          </w:tcPr>
          <w:p w14:paraId="1ECCBC03" w14:textId="6828D82C" w:rsidR="00334708" w:rsidRDefault="00334708" w:rsidP="00334708">
            <w:r>
              <w:t xml:space="preserve">       iii)</w:t>
            </w:r>
          </w:p>
        </w:tc>
        <w:tc>
          <w:tcPr>
            <w:tcW w:w="807" w:type="dxa"/>
            <w:vAlign w:val="center"/>
          </w:tcPr>
          <w:p w14:paraId="2F558FA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074442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7680B4D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D864F1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495A4BF" w14:textId="69CD4D9B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BDE2520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443327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0F4B489" w14:textId="2FACE535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vAlign w:val="center"/>
          </w:tcPr>
          <w:p w14:paraId="58C78381" w14:textId="72274937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43D6285D" w14:textId="77777777" w:rsidTr="00EE4BD7">
        <w:tc>
          <w:tcPr>
            <w:tcW w:w="1052" w:type="dxa"/>
          </w:tcPr>
          <w:p w14:paraId="7A9355DA" w14:textId="3EA3EBA9" w:rsidR="00334708" w:rsidRDefault="00334708" w:rsidP="00334708">
            <w:r>
              <w:t xml:space="preserve">       iv)</w:t>
            </w:r>
          </w:p>
        </w:tc>
        <w:tc>
          <w:tcPr>
            <w:tcW w:w="807" w:type="dxa"/>
            <w:vAlign w:val="center"/>
          </w:tcPr>
          <w:p w14:paraId="0151861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F9281A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2853805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BC2CDF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B63D95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09538E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7B55B32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3788679" w14:textId="2D2AC862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vAlign w:val="center"/>
          </w:tcPr>
          <w:p w14:paraId="7AEBD1A2" w14:textId="4D0740FE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</w:tr>
      <w:tr w:rsidR="00334708" w14:paraId="5B0015B2" w14:textId="77777777" w:rsidTr="00EE4BD7">
        <w:tc>
          <w:tcPr>
            <w:tcW w:w="1052" w:type="dxa"/>
          </w:tcPr>
          <w:p w14:paraId="7523413D" w14:textId="1917F44A" w:rsidR="00334708" w:rsidRDefault="00334708" w:rsidP="00334708">
            <w:r>
              <w:t xml:space="preserve">   c)  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807" w:type="dxa"/>
            <w:vAlign w:val="center"/>
          </w:tcPr>
          <w:p w14:paraId="648AC98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B62305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0E61DFA" w14:textId="340155E3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718D08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E0449D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591C0E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3A24B3D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42D3D85" w14:textId="2034CC99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vAlign w:val="center"/>
          </w:tcPr>
          <w:p w14:paraId="1821928E" w14:textId="3ABFC58F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1D4ECB8B" w14:textId="77777777" w:rsidTr="00EE4BD7">
        <w:tc>
          <w:tcPr>
            <w:tcW w:w="1052" w:type="dxa"/>
          </w:tcPr>
          <w:p w14:paraId="2D4D2BC7" w14:textId="0FA1CCCA" w:rsidR="00334708" w:rsidRDefault="00334708" w:rsidP="00334708">
            <w:r>
              <w:t xml:space="preserve">        ii)</w:t>
            </w:r>
          </w:p>
        </w:tc>
        <w:tc>
          <w:tcPr>
            <w:tcW w:w="807" w:type="dxa"/>
            <w:vAlign w:val="center"/>
          </w:tcPr>
          <w:p w14:paraId="04952A2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97F61ED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6DCA4AD" w14:textId="7B17784E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9A66A0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03F291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2187CA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072BA9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C6D9F08" w14:textId="3CA47522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vAlign w:val="center"/>
          </w:tcPr>
          <w:p w14:paraId="6C01D4D4" w14:textId="6D3C8E03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334708" w14:paraId="7DBCB2BE" w14:textId="77777777" w:rsidTr="00EE4BD7">
        <w:tc>
          <w:tcPr>
            <w:tcW w:w="1052" w:type="dxa"/>
          </w:tcPr>
          <w:p w14:paraId="72E35727" w14:textId="602BEF88" w:rsidR="00334708" w:rsidRDefault="00334708" w:rsidP="00334708">
            <w:r>
              <w:t xml:space="preserve">   d) 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807" w:type="dxa"/>
            <w:vAlign w:val="center"/>
          </w:tcPr>
          <w:p w14:paraId="1693743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1DD73E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7B4920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551FA7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50299B9" w14:textId="2170AAB2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FD016AA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D02440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AF8E3A9" w14:textId="5920B769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vAlign w:val="center"/>
          </w:tcPr>
          <w:p w14:paraId="3E2A744E" w14:textId="5CD98C97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334708" w14:paraId="2B798C39" w14:textId="77777777" w:rsidTr="00EE4BD7">
        <w:tc>
          <w:tcPr>
            <w:tcW w:w="1052" w:type="dxa"/>
          </w:tcPr>
          <w:p w14:paraId="4B221E21" w14:textId="3529E8F7" w:rsidR="00334708" w:rsidRDefault="00334708" w:rsidP="00334708">
            <w:r>
              <w:t xml:space="preserve">        ii)</w:t>
            </w:r>
          </w:p>
        </w:tc>
        <w:tc>
          <w:tcPr>
            <w:tcW w:w="807" w:type="dxa"/>
            <w:vAlign w:val="center"/>
          </w:tcPr>
          <w:p w14:paraId="76EAC29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738C6B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82C57F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83841E6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1450F36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16571B8" w14:textId="660DBCE6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BC8774A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4950463" w14:textId="32F594F7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vAlign w:val="center"/>
          </w:tcPr>
          <w:p w14:paraId="7E981564" w14:textId="1F5CD8A3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</w:tr>
      <w:tr w:rsidR="00334708" w14:paraId="0456686F" w14:textId="77777777" w:rsidTr="00EE4BD7">
        <w:tc>
          <w:tcPr>
            <w:tcW w:w="1052" w:type="dxa"/>
          </w:tcPr>
          <w:p w14:paraId="710539F3" w14:textId="3B72E79E" w:rsidR="00334708" w:rsidRDefault="00334708" w:rsidP="00334708">
            <w:r>
              <w:t xml:space="preserve">3 a) </w:t>
            </w:r>
          </w:p>
        </w:tc>
        <w:tc>
          <w:tcPr>
            <w:tcW w:w="807" w:type="dxa"/>
            <w:vAlign w:val="center"/>
          </w:tcPr>
          <w:p w14:paraId="708D17E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FDB309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6E30C4F" w14:textId="500ED576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7" w:type="dxa"/>
            <w:vAlign w:val="center"/>
          </w:tcPr>
          <w:p w14:paraId="0F5C004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782710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2367128" w14:textId="32C7D09B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D9FE90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ABC18D9" w14:textId="3724B8A0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08216618" w14:textId="1D7FE0B1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334708" w14:paraId="5F3C4160" w14:textId="77777777" w:rsidTr="00EE4BD7">
        <w:tc>
          <w:tcPr>
            <w:tcW w:w="1052" w:type="dxa"/>
          </w:tcPr>
          <w:p w14:paraId="01F12945" w14:textId="046AD8A4" w:rsidR="00334708" w:rsidRDefault="00334708" w:rsidP="00334708">
            <w:r>
              <w:t xml:space="preserve">    b)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807" w:type="dxa"/>
            <w:vAlign w:val="center"/>
          </w:tcPr>
          <w:p w14:paraId="1BC8DF5C" w14:textId="6343FA3D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42D951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3BDFEA1" w14:textId="7DC3CC28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07" w:type="dxa"/>
            <w:vAlign w:val="center"/>
          </w:tcPr>
          <w:p w14:paraId="0ADE4DD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D5C10EA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0018726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5AA81B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9400DB2" w14:textId="4522B890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669E3AA2" w14:textId="426555F9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5F525E42" w14:textId="77777777" w:rsidTr="00EE4BD7">
        <w:tc>
          <w:tcPr>
            <w:tcW w:w="1052" w:type="dxa"/>
          </w:tcPr>
          <w:p w14:paraId="31A387CB" w14:textId="5F68AD7E" w:rsidR="00334708" w:rsidRDefault="00334708" w:rsidP="00334708">
            <w:r>
              <w:t xml:space="preserve">        ii)</w:t>
            </w:r>
          </w:p>
        </w:tc>
        <w:tc>
          <w:tcPr>
            <w:tcW w:w="807" w:type="dxa"/>
            <w:vAlign w:val="center"/>
          </w:tcPr>
          <w:p w14:paraId="699D536E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3969740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335487E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E2AE63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ECF6B2F" w14:textId="4AF8131E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07" w:type="dxa"/>
            <w:vAlign w:val="center"/>
          </w:tcPr>
          <w:p w14:paraId="464FA65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8AC4CC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509BECB" w14:textId="3373A5E9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670253B6" w14:textId="73129485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334708" w14:paraId="2EFB7CA2" w14:textId="77777777" w:rsidTr="00EE4BD7">
        <w:tc>
          <w:tcPr>
            <w:tcW w:w="1052" w:type="dxa"/>
          </w:tcPr>
          <w:p w14:paraId="75F6EE74" w14:textId="4AECB14B" w:rsidR="00334708" w:rsidRDefault="00334708" w:rsidP="00334708">
            <w:r>
              <w:t xml:space="preserve">    c) 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807" w:type="dxa"/>
            <w:vAlign w:val="center"/>
          </w:tcPr>
          <w:p w14:paraId="1D26C83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3DC757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B92737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C64D9DF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4073605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3B06151" w14:textId="541D82E5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07" w:type="dxa"/>
            <w:vAlign w:val="center"/>
          </w:tcPr>
          <w:p w14:paraId="309231E0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39022DB" w14:textId="4C89E328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4744A1AE" w14:textId="00678F78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10010986" w14:textId="77777777" w:rsidTr="00EE4BD7">
        <w:tc>
          <w:tcPr>
            <w:tcW w:w="1052" w:type="dxa"/>
          </w:tcPr>
          <w:p w14:paraId="00E92653" w14:textId="755A6009" w:rsidR="00334708" w:rsidRDefault="00334708" w:rsidP="00334708">
            <w:r>
              <w:t xml:space="preserve">        ii)</w:t>
            </w:r>
          </w:p>
        </w:tc>
        <w:tc>
          <w:tcPr>
            <w:tcW w:w="807" w:type="dxa"/>
            <w:vAlign w:val="center"/>
          </w:tcPr>
          <w:p w14:paraId="0B6FFEF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295282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F31CD5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49EBC0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8A007F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E5EB47A" w14:textId="7BA0EC3C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7" w:type="dxa"/>
            <w:vAlign w:val="center"/>
          </w:tcPr>
          <w:p w14:paraId="623E57B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CB774C0" w14:textId="260EE94F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59FB127C" w14:textId="53A0B298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334708" w14:paraId="7A5D2981" w14:textId="77777777" w:rsidTr="00EE4BD7">
        <w:tc>
          <w:tcPr>
            <w:tcW w:w="1052" w:type="dxa"/>
          </w:tcPr>
          <w:p w14:paraId="12D7116E" w14:textId="4946E566" w:rsidR="00334708" w:rsidRDefault="00334708" w:rsidP="00334708">
            <w:r>
              <w:t xml:space="preserve">       iii)</w:t>
            </w:r>
          </w:p>
        </w:tc>
        <w:tc>
          <w:tcPr>
            <w:tcW w:w="807" w:type="dxa"/>
            <w:vAlign w:val="center"/>
          </w:tcPr>
          <w:p w14:paraId="5FC461D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BE9FD0D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A9D98F1" w14:textId="5D79193B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7" w:type="dxa"/>
            <w:vAlign w:val="center"/>
          </w:tcPr>
          <w:p w14:paraId="7B011862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41168B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AEA9A0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523FA3F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0443ED3" w14:textId="1CA2DEC9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51C12960" w14:textId="32D6B855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334708" w14:paraId="541DA0ED" w14:textId="77777777" w:rsidTr="00EE4BD7">
        <w:tc>
          <w:tcPr>
            <w:tcW w:w="1052" w:type="dxa"/>
          </w:tcPr>
          <w:p w14:paraId="630E2DB3" w14:textId="7DC6AE59" w:rsidR="00334708" w:rsidRDefault="00334708" w:rsidP="00334708">
            <w:r>
              <w:t xml:space="preserve">   d)</w:t>
            </w:r>
          </w:p>
        </w:tc>
        <w:tc>
          <w:tcPr>
            <w:tcW w:w="807" w:type="dxa"/>
            <w:vAlign w:val="bottom"/>
          </w:tcPr>
          <w:p w14:paraId="31FC2556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bottom"/>
          </w:tcPr>
          <w:p w14:paraId="3131310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bottom"/>
          </w:tcPr>
          <w:p w14:paraId="4731C842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bottom"/>
          </w:tcPr>
          <w:p w14:paraId="5BDC5E19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bottom"/>
          </w:tcPr>
          <w:p w14:paraId="3012C1E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bottom"/>
          </w:tcPr>
          <w:p w14:paraId="5AA6303B" w14:textId="77268606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07" w:type="dxa"/>
            <w:vAlign w:val="bottom"/>
          </w:tcPr>
          <w:p w14:paraId="34953BC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bottom"/>
          </w:tcPr>
          <w:p w14:paraId="5C23DE52" w14:textId="74E42317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3D7BDEC3" w14:textId="32490CC5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</w:tr>
      <w:tr w:rsidR="00334708" w14:paraId="51BD22AE" w14:textId="77777777" w:rsidTr="00EE4BD7">
        <w:tc>
          <w:tcPr>
            <w:tcW w:w="1052" w:type="dxa"/>
          </w:tcPr>
          <w:p w14:paraId="0FB385E2" w14:textId="72140ABA" w:rsidR="00334708" w:rsidRDefault="00334708" w:rsidP="00334708">
            <w:r>
              <w:t>4 a)</w:t>
            </w:r>
          </w:p>
        </w:tc>
        <w:tc>
          <w:tcPr>
            <w:tcW w:w="807" w:type="dxa"/>
            <w:vAlign w:val="center"/>
          </w:tcPr>
          <w:p w14:paraId="7523E426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CF476B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97B66D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1E25BCB2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8C4CA0A" w14:textId="1F6CE67E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7" w:type="dxa"/>
            <w:vAlign w:val="center"/>
          </w:tcPr>
          <w:p w14:paraId="20879F27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DF1538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E1DB934" w14:textId="53C24B7D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36E030CE" w14:textId="4FB06BE3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34708" w14:paraId="2F7D300E" w14:textId="77777777" w:rsidTr="00B32CD3">
        <w:tc>
          <w:tcPr>
            <w:tcW w:w="1052" w:type="dxa"/>
          </w:tcPr>
          <w:p w14:paraId="5FE850DD" w14:textId="4994FB01" w:rsidR="00334708" w:rsidRDefault="00334708" w:rsidP="00334708">
            <w:r>
              <w:t xml:space="preserve">   b)</w:t>
            </w:r>
          </w:p>
        </w:tc>
        <w:tc>
          <w:tcPr>
            <w:tcW w:w="807" w:type="dxa"/>
            <w:vAlign w:val="center"/>
          </w:tcPr>
          <w:p w14:paraId="6E731E73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1641EC2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8FCD16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5FAC0A6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FBD84C8" w14:textId="3E27C240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7" w:type="dxa"/>
            <w:vAlign w:val="center"/>
          </w:tcPr>
          <w:p w14:paraId="049BDCC1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6A708166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921031D" w14:textId="1653E27A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7F670D7B" w14:textId="2B2411E7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</w:tr>
      <w:tr w:rsidR="00334708" w14:paraId="606B4346" w14:textId="77777777" w:rsidTr="00B32CD3">
        <w:tc>
          <w:tcPr>
            <w:tcW w:w="1052" w:type="dxa"/>
          </w:tcPr>
          <w:p w14:paraId="70A9530A" w14:textId="0012AB3C" w:rsidR="00334708" w:rsidRDefault="00334708" w:rsidP="00334708">
            <w:r>
              <w:t xml:space="preserve">   c)</w:t>
            </w:r>
          </w:p>
        </w:tc>
        <w:tc>
          <w:tcPr>
            <w:tcW w:w="807" w:type="dxa"/>
            <w:vAlign w:val="center"/>
          </w:tcPr>
          <w:p w14:paraId="2AE38B30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65F8148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48EFA6FC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CE5E6E4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AD78E66" w14:textId="21CF8B82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7" w:type="dxa"/>
            <w:vAlign w:val="center"/>
          </w:tcPr>
          <w:p w14:paraId="0A7EA32B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3746605E" w14:textId="77777777" w:rsidR="00334708" w:rsidRDefault="00334708" w:rsidP="00334708">
            <w:pPr>
              <w:jc w:val="center"/>
            </w:pPr>
          </w:p>
        </w:tc>
        <w:tc>
          <w:tcPr>
            <w:tcW w:w="807" w:type="dxa"/>
            <w:vAlign w:val="center"/>
          </w:tcPr>
          <w:p w14:paraId="21EBD562" w14:textId="3227C3BB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6" w:type="dxa"/>
            <w:vAlign w:val="center"/>
          </w:tcPr>
          <w:p w14:paraId="57688961" w14:textId="3A8CBE0B" w:rsidR="00334708" w:rsidRDefault="00334708" w:rsidP="003347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</w:tr>
      <w:tr w:rsidR="00F53869" w14:paraId="5CE7EE4F" w14:textId="77777777" w:rsidTr="00F53869">
        <w:tc>
          <w:tcPr>
            <w:tcW w:w="1052" w:type="dxa"/>
          </w:tcPr>
          <w:p w14:paraId="0E00C9FF" w14:textId="77777777" w:rsidR="00F53869" w:rsidRDefault="00F53869"/>
        </w:tc>
        <w:tc>
          <w:tcPr>
            <w:tcW w:w="807" w:type="dxa"/>
          </w:tcPr>
          <w:p w14:paraId="4F51EEE3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5465D99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78175F9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C979E8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FAAAA44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0152D623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1EDB1B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6C696E2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0AFE67FC" w14:textId="77777777" w:rsidR="00F53869" w:rsidRDefault="00F53869"/>
        </w:tc>
      </w:tr>
      <w:tr w:rsidR="00F53869" w14:paraId="080BCA20" w14:textId="77777777" w:rsidTr="00F53869">
        <w:tc>
          <w:tcPr>
            <w:tcW w:w="1052" w:type="dxa"/>
          </w:tcPr>
          <w:p w14:paraId="48AE3CA4" w14:textId="17CC9091" w:rsidR="00F53869" w:rsidRPr="00334708" w:rsidRDefault="00334708">
            <w:pPr>
              <w:rPr>
                <w:b/>
              </w:rPr>
            </w:pPr>
            <w:r w:rsidRPr="00334708">
              <w:rPr>
                <w:b/>
              </w:rPr>
              <w:t>Total:</w:t>
            </w:r>
          </w:p>
        </w:tc>
        <w:tc>
          <w:tcPr>
            <w:tcW w:w="807" w:type="dxa"/>
          </w:tcPr>
          <w:p w14:paraId="5F5947A7" w14:textId="77777777" w:rsidR="00F53869" w:rsidRPr="00334708" w:rsidRDefault="00F53869" w:rsidP="004C656B">
            <w:pPr>
              <w:jc w:val="center"/>
              <w:rPr>
                <w:b/>
              </w:rPr>
            </w:pPr>
          </w:p>
        </w:tc>
        <w:tc>
          <w:tcPr>
            <w:tcW w:w="807" w:type="dxa"/>
          </w:tcPr>
          <w:p w14:paraId="7F1EB6F8" w14:textId="77777777" w:rsidR="00F53869" w:rsidRPr="00334708" w:rsidRDefault="00F53869" w:rsidP="004C656B">
            <w:pPr>
              <w:jc w:val="center"/>
              <w:rPr>
                <w:b/>
              </w:rPr>
            </w:pPr>
          </w:p>
        </w:tc>
        <w:tc>
          <w:tcPr>
            <w:tcW w:w="807" w:type="dxa"/>
          </w:tcPr>
          <w:p w14:paraId="585E381C" w14:textId="45959FE5" w:rsidR="00334708" w:rsidRPr="00334708" w:rsidRDefault="00334708" w:rsidP="00334708">
            <w:pPr>
              <w:jc w:val="center"/>
              <w:rPr>
                <w:b/>
              </w:rPr>
            </w:pPr>
            <w:r w:rsidRPr="00334708">
              <w:rPr>
                <w:b/>
              </w:rPr>
              <w:t>7</w:t>
            </w:r>
          </w:p>
        </w:tc>
        <w:tc>
          <w:tcPr>
            <w:tcW w:w="807" w:type="dxa"/>
          </w:tcPr>
          <w:p w14:paraId="319B794B" w14:textId="77777777" w:rsidR="00F53869" w:rsidRPr="00334708" w:rsidRDefault="00F53869" w:rsidP="004C656B">
            <w:pPr>
              <w:jc w:val="center"/>
              <w:rPr>
                <w:b/>
              </w:rPr>
            </w:pPr>
          </w:p>
        </w:tc>
        <w:tc>
          <w:tcPr>
            <w:tcW w:w="807" w:type="dxa"/>
          </w:tcPr>
          <w:p w14:paraId="3488F409" w14:textId="70FA2282" w:rsidR="00F53869" w:rsidRPr="00334708" w:rsidRDefault="00334708" w:rsidP="004C656B">
            <w:pPr>
              <w:jc w:val="center"/>
              <w:rPr>
                <w:b/>
              </w:rPr>
            </w:pPr>
            <w:r w:rsidRPr="00334708">
              <w:rPr>
                <w:b/>
              </w:rPr>
              <w:t>16</w:t>
            </w:r>
          </w:p>
        </w:tc>
        <w:tc>
          <w:tcPr>
            <w:tcW w:w="807" w:type="dxa"/>
          </w:tcPr>
          <w:p w14:paraId="0506C32E" w14:textId="05CA4D5D" w:rsidR="00F53869" w:rsidRPr="00334708" w:rsidRDefault="00334708" w:rsidP="004C656B">
            <w:pPr>
              <w:jc w:val="center"/>
              <w:rPr>
                <w:b/>
              </w:rPr>
            </w:pPr>
            <w:r w:rsidRPr="00334708">
              <w:rPr>
                <w:b/>
              </w:rPr>
              <w:t>14</w:t>
            </w:r>
          </w:p>
        </w:tc>
        <w:tc>
          <w:tcPr>
            <w:tcW w:w="807" w:type="dxa"/>
          </w:tcPr>
          <w:p w14:paraId="6F7A813E" w14:textId="77777777" w:rsidR="00F53869" w:rsidRPr="00334708" w:rsidRDefault="00F53869" w:rsidP="004C656B">
            <w:pPr>
              <w:jc w:val="center"/>
              <w:rPr>
                <w:b/>
              </w:rPr>
            </w:pPr>
          </w:p>
        </w:tc>
        <w:tc>
          <w:tcPr>
            <w:tcW w:w="807" w:type="dxa"/>
          </w:tcPr>
          <w:p w14:paraId="49BD16F1" w14:textId="429F9CC3" w:rsidR="00F53869" w:rsidRPr="00334708" w:rsidRDefault="00334708" w:rsidP="004C656B">
            <w:pPr>
              <w:jc w:val="center"/>
              <w:rPr>
                <w:b/>
              </w:rPr>
            </w:pPr>
            <w:r w:rsidRPr="00334708">
              <w:rPr>
                <w:b/>
              </w:rPr>
              <w:t>17</w:t>
            </w:r>
          </w:p>
        </w:tc>
        <w:tc>
          <w:tcPr>
            <w:tcW w:w="2126" w:type="dxa"/>
          </w:tcPr>
          <w:p w14:paraId="4EC5744F" w14:textId="63956DBF" w:rsidR="00F53869" w:rsidRDefault="00334708">
            <w:r>
              <w:t>E: Easy</w:t>
            </w:r>
          </w:p>
        </w:tc>
      </w:tr>
      <w:tr w:rsidR="00F53869" w14:paraId="58A7F67F" w14:textId="77777777" w:rsidTr="00F53869">
        <w:tc>
          <w:tcPr>
            <w:tcW w:w="1052" w:type="dxa"/>
          </w:tcPr>
          <w:p w14:paraId="4755F5C8" w14:textId="77777777" w:rsidR="00F53869" w:rsidRDefault="00F53869"/>
        </w:tc>
        <w:tc>
          <w:tcPr>
            <w:tcW w:w="807" w:type="dxa"/>
          </w:tcPr>
          <w:p w14:paraId="47C2D06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7C2A61D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16B6913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0AABCC5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1189441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6FC4E6A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859195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D2D05F9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4B13FB99" w14:textId="4D7D734E" w:rsidR="00F53869" w:rsidRDefault="00334708">
            <w:r>
              <w:t>M: Moderate</w:t>
            </w:r>
          </w:p>
        </w:tc>
      </w:tr>
      <w:tr w:rsidR="00F53869" w14:paraId="464140C0" w14:textId="77777777" w:rsidTr="00F53869">
        <w:tc>
          <w:tcPr>
            <w:tcW w:w="1052" w:type="dxa"/>
          </w:tcPr>
          <w:p w14:paraId="3EA83EC7" w14:textId="77777777" w:rsidR="00F53869" w:rsidRDefault="00F53869" w:rsidP="003F225E"/>
        </w:tc>
        <w:tc>
          <w:tcPr>
            <w:tcW w:w="807" w:type="dxa"/>
          </w:tcPr>
          <w:p w14:paraId="577D2D8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849BBE9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FBAC83D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BA0A9E4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DA298F2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1D26557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F8683E3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67E67AB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6EE4453E" w14:textId="6A6D5A2E" w:rsidR="00F53869" w:rsidRDefault="00334708" w:rsidP="003F225E">
            <w:r>
              <w:t>H: Hard</w:t>
            </w:r>
          </w:p>
        </w:tc>
      </w:tr>
      <w:tr w:rsidR="00F53869" w14:paraId="39568A8C" w14:textId="77777777" w:rsidTr="00F53869">
        <w:tc>
          <w:tcPr>
            <w:tcW w:w="1052" w:type="dxa"/>
          </w:tcPr>
          <w:p w14:paraId="505DEEE0" w14:textId="77777777" w:rsidR="00F53869" w:rsidRDefault="00F53869" w:rsidP="003F225E"/>
        </w:tc>
        <w:tc>
          <w:tcPr>
            <w:tcW w:w="807" w:type="dxa"/>
          </w:tcPr>
          <w:p w14:paraId="3EA1DB25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260F72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CF57AEA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079394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59628B6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CA4AD8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4A0EA1B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C41E926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2D4E8BD1" w14:textId="77777777" w:rsidR="00F53869" w:rsidRDefault="00F53869" w:rsidP="003F225E"/>
        </w:tc>
      </w:tr>
      <w:tr w:rsidR="00F53869" w14:paraId="5B7A4AA3" w14:textId="77777777" w:rsidTr="00F53869">
        <w:tc>
          <w:tcPr>
            <w:tcW w:w="1052" w:type="dxa"/>
          </w:tcPr>
          <w:p w14:paraId="480DEA7C" w14:textId="77777777" w:rsidR="00F53869" w:rsidRDefault="00F53869" w:rsidP="003F225E"/>
        </w:tc>
        <w:tc>
          <w:tcPr>
            <w:tcW w:w="807" w:type="dxa"/>
          </w:tcPr>
          <w:p w14:paraId="58E977C7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0FA4FA3E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720D40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1739AB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B0232F8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E6A368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BBB8CA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50EA206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3BC3A413" w14:textId="77777777" w:rsidR="00F53869" w:rsidRDefault="00F53869" w:rsidP="003F225E"/>
        </w:tc>
      </w:tr>
      <w:tr w:rsidR="00F53869" w14:paraId="0794AB3D" w14:textId="77777777" w:rsidTr="00F53869">
        <w:tc>
          <w:tcPr>
            <w:tcW w:w="1052" w:type="dxa"/>
          </w:tcPr>
          <w:p w14:paraId="7D8E31F8" w14:textId="77777777" w:rsidR="00F53869" w:rsidRDefault="00F53869" w:rsidP="003F225E"/>
        </w:tc>
        <w:tc>
          <w:tcPr>
            <w:tcW w:w="807" w:type="dxa"/>
          </w:tcPr>
          <w:p w14:paraId="531FE05E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08EF57E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10D20D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FB2FBEE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077A909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99C945D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6F4824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D37F854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7E4A686A" w14:textId="77777777" w:rsidR="00F53869" w:rsidRDefault="00F53869" w:rsidP="003F225E"/>
        </w:tc>
      </w:tr>
      <w:tr w:rsidR="00F53869" w14:paraId="516FD160" w14:textId="77777777" w:rsidTr="00F53869">
        <w:tc>
          <w:tcPr>
            <w:tcW w:w="1052" w:type="dxa"/>
          </w:tcPr>
          <w:p w14:paraId="6D79F908" w14:textId="77777777" w:rsidR="00F53869" w:rsidRDefault="00F53869" w:rsidP="003F225E"/>
        </w:tc>
        <w:tc>
          <w:tcPr>
            <w:tcW w:w="807" w:type="dxa"/>
          </w:tcPr>
          <w:p w14:paraId="7B5398B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117C681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8272B17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1ACDE3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FD66535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EF5920B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DF0B07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5AFE5C1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3F94FB0C" w14:textId="77777777" w:rsidR="00F53869" w:rsidRDefault="00F53869" w:rsidP="003F225E"/>
        </w:tc>
      </w:tr>
      <w:tr w:rsidR="00F53869" w14:paraId="2E5E0568" w14:textId="77777777" w:rsidTr="00F53869">
        <w:tc>
          <w:tcPr>
            <w:tcW w:w="1052" w:type="dxa"/>
          </w:tcPr>
          <w:p w14:paraId="49C03DCB" w14:textId="77777777" w:rsidR="00F53869" w:rsidRDefault="00F53869" w:rsidP="003F225E"/>
        </w:tc>
        <w:tc>
          <w:tcPr>
            <w:tcW w:w="807" w:type="dxa"/>
          </w:tcPr>
          <w:p w14:paraId="6F0F807E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0C14341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13DFA97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1C354D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D9B6C3D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E9444B6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91CF12D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65D3D3D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47C36748" w14:textId="77777777" w:rsidR="00F53869" w:rsidRDefault="00F53869" w:rsidP="003F225E"/>
        </w:tc>
      </w:tr>
      <w:tr w:rsidR="00F53869" w14:paraId="501EC163" w14:textId="77777777" w:rsidTr="00F53869">
        <w:tc>
          <w:tcPr>
            <w:tcW w:w="1052" w:type="dxa"/>
          </w:tcPr>
          <w:p w14:paraId="68022EDC" w14:textId="77777777" w:rsidR="00F53869" w:rsidRDefault="00F53869" w:rsidP="003F225E"/>
        </w:tc>
        <w:tc>
          <w:tcPr>
            <w:tcW w:w="807" w:type="dxa"/>
          </w:tcPr>
          <w:p w14:paraId="36CCA416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3BFA4A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A1B76A6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AA3A70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34C9B61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CF1A32A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D0D74A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841D268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5CEECC41" w14:textId="77777777" w:rsidR="00F53869" w:rsidRDefault="00F53869" w:rsidP="003F225E"/>
        </w:tc>
      </w:tr>
      <w:tr w:rsidR="00F53869" w14:paraId="0CD2987F" w14:textId="77777777" w:rsidTr="00F53869">
        <w:tc>
          <w:tcPr>
            <w:tcW w:w="1052" w:type="dxa"/>
          </w:tcPr>
          <w:p w14:paraId="46EDE2C2" w14:textId="77777777" w:rsidR="00F53869" w:rsidRDefault="00F53869" w:rsidP="003F225E"/>
        </w:tc>
        <w:tc>
          <w:tcPr>
            <w:tcW w:w="807" w:type="dxa"/>
          </w:tcPr>
          <w:p w14:paraId="2F21069E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107A295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CF4F709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CB5E3F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08F86B4E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D39559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B9676C6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65764BE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5B9F642A" w14:textId="77777777" w:rsidR="00F53869" w:rsidRDefault="00F53869" w:rsidP="003F225E"/>
        </w:tc>
      </w:tr>
      <w:tr w:rsidR="00F53869" w14:paraId="100AAE1C" w14:textId="77777777" w:rsidTr="00F53869">
        <w:tc>
          <w:tcPr>
            <w:tcW w:w="1052" w:type="dxa"/>
          </w:tcPr>
          <w:p w14:paraId="0630EF92" w14:textId="77777777" w:rsidR="00F53869" w:rsidRDefault="00F53869" w:rsidP="003F225E"/>
        </w:tc>
        <w:tc>
          <w:tcPr>
            <w:tcW w:w="807" w:type="dxa"/>
          </w:tcPr>
          <w:p w14:paraId="1E6366B1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667660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7C2BAB8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481EEF2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7B8AC68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2BADA3D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5532271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15CF915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424C9C08" w14:textId="77777777" w:rsidR="00F53869" w:rsidRDefault="00F53869" w:rsidP="003F225E"/>
        </w:tc>
      </w:tr>
      <w:tr w:rsidR="00F53869" w14:paraId="3B3F7436" w14:textId="77777777" w:rsidTr="00F53869">
        <w:tc>
          <w:tcPr>
            <w:tcW w:w="1052" w:type="dxa"/>
          </w:tcPr>
          <w:p w14:paraId="04C61B6D" w14:textId="77777777" w:rsidR="00F53869" w:rsidRDefault="00F53869" w:rsidP="003F225E"/>
        </w:tc>
        <w:tc>
          <w:tcPr>
            <w:tcW w:w="807" w:type="dxa"/>
          </w:tcPr>
          <w:p w14:paraId="3F16E15D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BD09289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B92853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F0E253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5CB58CD6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BE8C4E2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BD5F574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0A365DCD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398EEDA4" w14:textId="77777777" w:rsidR="00F53869" w:rsidRDefault="00F53869" w:rsidP="003F225E"/>
        </w:tc>
      </w:tr>
      <w:tr w:rsidR="00F53869" w14:paraId="544D7812" w14:textId="77777777" w:rsidTr="00F53869">
        <w:tc>
          <w:tcPr>
            <w:tcW w:w="1052" w:type="dxa"/>
          </w:tcPr>
          <w:p w14:paraId="0C5A07F9" w14:textId="77777777" w:rsidR="00F53869" w:rsidRDefault="00F53869" w:rsidP="003F225E"/>
        </w:tc>
        <w:tc>
          <w:tcPr>
            <w:tcW w:w="807" w:type="dxa"/>
          </w:tcPr>
          <w:p w14:paraId="74F09274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C2F526B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E79AA76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C8D57A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5691D0D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C8C6512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10E4C36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C8EAA60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61F377F2" w14:textId="77777777" w:rsidR="00F53869" w:rsidRDefault="00F53869" w:rsidP="003F225E"/>
        </w:tc>
      </w:tr>
      <w:tr w:rsidR="00F53869" w14:paraId="2B6ACC8C" w14:textId="77777777" w:rsidTr="00F53869">
        <w:tc>
          <w:tcPr>
            <w:tcW w:w="1052" w:type="dxa"/>
          </w:tcPr>
          <w:p w14:paraId="3B043FBA" w14:textId="77777777" w:rsidR="00F53869" w:rsidRDefault="00F53869" w:rsidP="003F225E"/>
        </w:tc>
        <w:tc>
          <w:tcPr>
            <w:tcW w:w="807" w:type="dxa"/>
          </w:tcPr>
          <w:p w14:paraId="2D0D9FB5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EB4B41F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56F138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14C1AA6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1FA7239B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A0DA7DB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8ED5F64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35714935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5DEB6ABD" w14:textId="77777777" w:rsidR="00F53869" w:rsidRDefault="00F53869" w:rsidP="003F225E"/>
        </w:tc>
      </w:tr>
      <w:tr w:rsidR="00F53869" w14:paraId="1D85160A" w14:textId="77777777" w:rsidTr="00F53869">
        <w:tc>
          <w:tcPr>
            <w:tcW w:w="1052" w:type="dxa"/>
          </w:tcPr>
          <w:p w14:paraId="3B35E250" w14:textId="77777777" w:rsidR="00F53869" w:rsidRDefault="00F53869" w:rsidP="003F225E"/>
        </w:tc>
        <w:tc>
          <w:tcPr>
            <w:tcW w:w="807" w:type="dxa"/>
          </w:tcPr>
          <w:p w14:paraId="1D37ED88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05A0456A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7093A02A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6A744EFC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0B0710C3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291ABBF1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01A8E1C0" w14:textId="77777777" w:rsidR="00F53869" w:rsidRDefault="00F53869" w:rsidP="004C656B">
            <w:pPr>
              <w:jc w:val="center"/>
            </w:pPr>
          </w:p>
        </w:tc>
        <w:tc>
          <w:tcPr>
            <w:tcW w:w="807" w:type="dxa"/>
          </w:tcPr>
          <w:p w14:paraId="46E92405" w14:textId="77777777" w:rsidR="00F53869" w:rsidRDefault="00F53869" w:rsidP="004C656B">
            <w:pPr>
              <w:jc w:val="center"/>
            </w:pPr>
          </w:p>
        </w:tc>
        <w:tc>
          <w:tcPr>
            <w:tcW w:w="2126" w:type="dxa"/>
          </w:tcPr>
          <w:p w14:paraId="0A52975A" w14:textId="77777777" w:rsidR="00F53869" w:rsidRDefault="00F53869" w:rsidP="003F225E"/>
        </w:tc>
      </w:tr>
    </w:tbl>
    <w:p w14:paraId="15AB35E8" w14:textId="57A1EAE1" w:rsidR="00696C1E" w:rsidRPr="00696C1E" w:rsidRDefault="00696C1E">
      <w:bookmarkStart w:id="0" w:name="_GoBack"/>
      <w:bookmarkEnd w:id="0"/>
    </w:p>
    <w:sectPr w:rsidR="00696C1E" w:rsidRPr="00696C1E" w:rsidSect="002A12D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26B91"/>
    <w:multiLevelType w:val="hybridMultilevel"/>
    <w:tmpl w:val="E8B2A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6584C"/>
    <w:multiLevelType w:val="hybridMultilevel"/>
    <w:tmpl w:val="62EC78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20115"/>
    <w:multiLevelType w:val="multilevel"/>
    <w:tmpl w:val="812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43451"/>
    <w:multiLevelType w:val="hybridMultilevel"/>
    <w:tmpl w:val="29D656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07"/>
    <w:rsid w:val="00000AC4"/>
    <w:rsid w:val="0002631A"/>
    <w:rsid w:val="00185346"/>
    <w:rsid w:val="00191745"/>
    <w:rsid w:val="00196BF3"/>
    <w:rsid w:val="001B06FD"/>
    <w:rsid w:val="001F1455"/>
    <w:rsid w:val="001F6898"/>
    <w:rsid w:val="002776B7"/>
    <w:rsid w:val="002A12D0"/>
    <w:rsid w:val="002D5A04"/>
    <w:rsid w:val="002E0458"/>
    <w:rsid w:val="00334708"/>
    <w:rsid w:val="003709ED"/>
    <w:rsid w:val="003737E4"/>
    <w:rsid w:val="00397D43"/>
    <w:rsid w:val="003A2707"/>
    <w:rsid w:val="004167FE"/>
    <w:rsid w:val="004657E8"/>
    <w:rsid w:val="004812CF"/>
    <w:rsid w:val="004C656B"/>
    <w:rsid w:val="005127C8"/>
    <w:rsid w:val="00550AE1"/>
    <w:rsid w:val="006161E7"/>
    <w:rsid w:val="00616F5A"/>
    <w:rsid w:val="00682FE0"/>
    <w:rsid w:val="00696C1E"/>
    <w:rsid w:val="006B7750"/>
    <w:rsid w:val="00710A1D"/>
    <w:rsid w:val="0075224E"/>
    <w:rsid w:val="007B304D"/>
    <w:rsid w:val="008321E9"/>
    <w:rsid w:val="00835D96"/>
    <w:rsid w:val="00856CC5"/>
    <w:rsid w:val="008A2FE3"/>
    <w:rsid w:val="008F5DB3"/>
    <w:rsid w:val="00923F21"/>
    <w:rsid w:val="00970348"/>
    <w:rsid w:val="00992895"/>
    <w:rsid w:val="009A4A59"/>
    <w:rsid w:val="009D33F2"/>
    <w:rsid w:val="00A263D0"/>
    <w:rsid w:val="00A34B7F"/>
    <w:rsid w:val="00A77CF3"/>
    <w:rsid w:val="00AC139A"/>
    <w:rsid w:val="00AD7086"/>
    <w:rsid w:val="00B2521D"/>
    <w:rsid w:val="00B36898"/>
    <w:rsid w:val="00B42D9C"/>
    <w:rsid w:val="00B54A95"/>
    <w:rsid w:val="00C87FDC"/>
    <w:rsid w:val="00C91BD3"/>
    <w:rsid w:val="00CA5468"/>
    <w:rsid w:val="00CD7B06"/>
    <w:rsid w:val="00DE3832"/>
    <w:rsid w:val="00E6145C"/>
    <w:rsid w:val="00E972C9"/>
    <w:rsid w:val="00ED5B9B"/>
    <w:rsid w:val="00EE577B"/>
    <w:rsid w:val="00F53869"/>
    <w:rsid w:val="00FA109A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822D"/>
  <w15:chartTrackingRefBased/>
  <w15:docId w15:val="{4F34A849-60A6-4224-B326-F84E923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CF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BodyCopy-noSpaceAfter">
    <w:name w:val="AU Body Copy - no Space After"/>
    <w:basedOn w:val="Normal"/>
    <w:rsid w:val="00B42D9C"/>
    <w:pPr>
      <w:spacing w:after="0" w:line="240" w:lineRule="auto"/>
    </w:pPr>
    <w:rPr>
      <w:rFonts w:ascii="Arial Narrow" w:eastAsia="Times New Roman" w:hAnsi="Arial Narrow" w:cs="Times New Roman"/>
      <w:color w:val="000000"/>
      <w:sz w:val="24"/>
      <w:szCs w:val="20"/>
    </w:rPr>
  </w:style>
  <w:style w:type="character" w:customStyle="1" w:styleId="Style2">
    <w:name w:val="Style2"/>
    <w:basedOn w:val="DefaultParagraphFont"/>
    <w:uiPriority w:val="1"/>
    <w:rsid w:val="00B42D9C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3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745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91745"/>
    <w:rPr>
      <w:rFonts w:eastAsiaTheme="minorEastAsia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0D6B3-9CA9-4403-865E-69A7DECB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2DE9C6A.dotm</Template>
  <TotalTime>44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Lyron Juan Winderbaum</cp:lastModifiedBy>
  <cp:revision>6</cp:revision>
  <dcterms:created xsi:type="dcterms:W3CDTF">2018-03-10T22:39:00Z</dcterms:created>
  <dcterms:modified xsi:type="dcterms:W3CDTF">2018-03-11T09:49:00Z</dcterms:modified>
</cp:coreProperties>
</file>