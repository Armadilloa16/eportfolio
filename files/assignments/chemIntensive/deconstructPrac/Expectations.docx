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2C" w:rsidRPr="00F50BE9" w:rsidRDefault="00F96956" w:rsidP="002B39B4">
      <w:pPr>
        <w:pBdr>
          <w:bottom w:val="single" w:sz="12" w:space="1" w:color="auto"/>
        </w:pBdr>
        <w:rPr>
          <w:rFonts w:ascii="Calibri" w:hAnsi="Calibri" w:cs="Calibri"/>
          <w:b/>
          <w:sz w:val="28"/>
          <w:szCs w:val="28"/>
        </w:rPr>
      </w:pPr>
      <w:r w:rsidRPr="00F50BE9">
        <w:rPr>
          <w:rFonts w:ascii="Calibri" w:hAnsi="Calibri" w:cs="Calibri"/>
          <w:sz w:val="28"/>
          <w:szCs w:val="28"/>
        </w:rPr>
        <w:t>STAGE 2</w:t>
      </w:r>
      <w:r w:rsidR="00E347D0" w:rsidRPr="00F50BE9">
        <w:rPr>
          <w:rFonts w:ascii="Calibri" w:hAnsi="Calibri" w:cs="Calibri"/>
          <w:sz w:val="28"/>
          <w:szCs w:val="28"/>
        </w:rPr>
        <w:t xml:space="preserve"> </w:t>
      </w:r>
      <w:r w:rsidR="009A252C" w:rsidRPr="00F50BE9">
        <w:rPr>
          <w:rFonts w:ascii="Calibri" w:hAnsi="Calibri" w:cs="Calibri"/>
          <w:sz w:val="28"/>
          <w:szCs w:val="28"/>
        </w:rPr>
        <w:t>Chemistry</w:t>
      </w:r>
      <w:r w:rsidR="00302314" w:rsidRPr="00F50BE9">
        <w:rPr>
          <w:rFonts w:ascii="Calibri" w:hAnsi="Calibri" w:cs="Calibri"/>
          <w:sz w:val="28"/>
          <w:szCs w:val="28"/>
        </w:rPr>
        <w:sym w:font="Symbol" w:char="F0BD"/>
      </w:r>
      <w:r w:rsidR="00A164EA">
        <w:rPr>
          <w:rFonts w:ascii="Calibri" w:hAnsi="Calibri" w:cs="Calibri"/>
          <w:sz w:val="28"/>
          <w:szCs w:val="28"/>
        </w:rPr>
        <w:t>D</w:t>
      </w:r>
      <w:r w:rsidR="00BC3266" w:rsidRPr="00F50BE9">
        <w:rPr>
          <w:rFonts w:ascii="Calibri" w:hAnsi="Calibri" w:cs="Calibri"/>
          <w:sz w:val="28"/>
          <w:szCs w:val="28"/>
        </w:rPr>
        <w:t>econstruction and design</w:t>
      </w:r>
      <w:r w:rsidR="00A164EA">
        <w:rPr>
          <w:rFonts w:ascii="Calibri" w:hAnsi="Calibri" w:cs="Calibri"/>
          <w:sz w:val="28"/>
          <w:szCs w:val="28"/>
        </w:rPr>
        <w:t xml:space="preserve"> investigation</w:t>
      </w:r>
    </w:p>
    <w:p w:rsidR="00E81C7F" w:rsidRPr="005B3BAD" w:rsidRDefault="004048CE" w:rsidP="0045463C">
      <w:pPr>
        <w:pStyle w:val="Heading6"/>
        <w:jc w:val="left"/>
        <w:rPr>
          <w:rFonts w:ascii="Calibri" w:hAnsi="Calibri" w:cs="Calibri"/>
          <w:sz w:val="44"/>
          <w:szCs w:val="4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1954530" cy="1301115"/>
            <wp:effectExtent l="0" t="0" r="7620" b="0"/>
            <wp:wrapSquare wrapText="bothSides"/>
            <wp:docPr id="3" name="Picture 3" descr="https://img.aws.livestrongcdn.com/ls-article-image-673/ds-photo/getty/article/99/178/519386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aws.livestrongcdn.com/ls-article-image-673/ds-photo/getty/article/99/178/5193862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44"/>
          <w:szCs w:val="44"/>
        </w:rPr>
        <w:br/>
      </w:r>
      <w:r w:rsidR="00E25C76">
        <w:rPr>
          <w:rFonts w:ascii="Calibri" w:hAnsi="Calibri" w:cs="Calibri"/>
          <w:sz w:val="44"/>
          <w:szCs w:val="44"/>
        </w:rPr>
        <w:t>Expectations</w:t>
      </w:r>
      <w:r w:rsidR="00D8525C" w:rsidRPr="00EE14DC">
        <w:rPr>
          <w:rFonts w:ascii="Calibri" w:hAnsi="Calibri" w:cs="Calibri"/>
          <w:sz w:val="44"/>
          <w:szCs w:val="44"/>
        </w:rPr>
        <w:t>:</w:t>
      </w:r>
      <w:r w:rsidR="0045463C" w:rsidRPr="00EE14DC">
        <w:rPr>
          <w:rFonts w:ascii="Calibri" w:hAnsi="Calibri" w:cs="Calibri"/>
          <w:sz w:val="44"/>
          <w:szCs w:val="44"/>
        </w:rPr>
        <w:t xml:space="preserve"> </w:t>
      </w:r>
      <w:r w:rsidR="00D82FD5">
        <w:rPr>
          <w:rFonts w:ascii="Calibri" w:hAnsi="Calibri" w:cs="Calibri"/>
          <w:bCs/>
          <w:iCs/>
          <w:sz w:val="44"/>
          <w:szCs w:val="44"/>
        </w:rPr>
        <w:t>Evaluation of mineral loss in cooking.</w:t>
      </w:r>
    </w:p>
    <w:p w:rsidR="005B3BAD" w:rsidRDefault="005B3BAD" w:rsidP="00A50C13">
      <w:pPr>
        <w:pStyle w:val="Heading4"/>
        <w:spacing w:line="360" w:lineRule="auto"/>
        <w:rPr>
          <w:rFonts w:ascii="Calibri" w:hAnsi="Calibri" w:cs="Calibri"/>
          <w:b w:val="0"/>
          <w:bCs/>
          <w:sz w:val="28"/>
          <w:szCs w:val="28"/>
          <w:lang w:val="en-AU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In this document I just kept some notes on what I might expect the students to come up with based on my research, so I have some idea what to expect. I wouldn’t give this document to the students.</w:t>
      </w: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Potential Hypotheses:</w:t>
      </w: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Googling the example I gave of cooking in aluminium pots, some points that quickly become clear are (keeping in mind ``worse’’ in this context means more aluminium in the food):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 w:rsidRPr="00E25C76">
        <w:rPr>
          <w:rFonts w:ascii="Calibri" w:hAnsi="Calibri" w:cs="Calibri"/>
          <w:bCs/>
          <w:sz w:val="28"/>
          <w:szCs w:val="28"/>
        </w:rPr>
        <w:t>old and scarred pots a</w:t>
      </w:r>
      <w:r>
        <w:rPr>
          <w:rFonts w:ascii="Calibri" w:hAnsi="Calibri" w:cs="Calibri"/>
          <w:bCs/>
          <w:sz w:val="28"/>
          <w:szCs w:val="28"/>
        </w:rPr>
        <w:t>re probably worse than new pots;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acidic foods like tomatoes are probably worse than non-acidic foods;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the longer the cooking time, the worse it is and similarly storing food in aluminium pots for long periods of time could be bad for the same reasons;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new pots have a coating meaning the aluminium is not in contact with the food, potentially bypassing the problem. </w:t>
      </w: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In terms of calcium and magnesium, some interesting hypotheses might be: 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the longer the cooking time, the more calcium and magnesium move from the food into the water.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The less calcium and magnesium (or maybe electrolytes in general?) in the water to begin with, the more calcium and magnesium will move into the water during cooking.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If the food is chopped into smaller pieces or even pureed, it will lose more calcium and magnesium to the water.</w:t>
      </w: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Interesting examples of potential investigable questions might be</w:t>
      </w:r>
    </w:p>
    <w:p w:rsidR="00E25C76" w:rsidRDefault="00E25C76" w:rsidP="00E25C76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“How could I cook the food to keep as much calcium and magnesium in the food as possible?”</w:t>
      </w:r>
    </w:p>
    <w:p w:rsidR="00AD1127" w:rsidRDefault="00AD1127" w:rsidP="00AD1127">
      <w:pPr>
        <w:rPr>
          <w:rFonts w:ascii="Calibri" w:hAnsi="Calibri" w:cs="Calibri"/>
          <w:bCs/>
          <w:sz w:val="28"/>
          <w:szCs w:val="28"/>
        </w:rPr>
      </w:pPr>
    </w:p>
    <w:p w:rsidR="00B2123F" w:rsidRDefault="00B2123F" w:rsidP="00AD1127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I’m honestly a little fuzzy on what an `investigable question’ is, and what distinguishes it from a hypothesis, so I’m struggling to think of more examples.</w:t>
      </w:r>
      <w:bookmarkStart w:id="0" w:name="_GoBack"/>
      <w:bookmarkEnd w:id="0"/>
    </w:p>
    <w:p w:rsidR="00AD1127" w:rsidRDefault="00AD1127" w:rsidP="00AD1127">
      <w:pPr>
        <w:rPr>
          <w:rFonts w:ascii="Calibri" w:hAnsi="Calibri" w:cs="Calibri"/>
          <w:bCs/>
          <w:sz w:val="28"/>
          <w:szCs w:val="28"/>
        </w:rPr>
      </w:pPr>
    </w:p>
    <w:p w:rsidR="00AD1127" w:rsidRDefault="00AD1127" w:rsidP="00AD1127">
      <w:pPr>
        <w:rPr>
          <w:rFonts w:ascii="Calibri" w:hAnsi="Calibri" w:cs="Calibri"/>
          <w:bCs/>
          <w:sz w:val="28"/>
          <w:szCs w:val="28"/>
        </w:rPr>
      </w:pPr>
    </w:p>
    <w:p w:rsidR="00AD1127" w:rsidRDefault="00AD1127" w:rsidP="00AD1127">
      <w:pPr>
        <w:rPr>
          <w:rFonts w:ascii="Calibri" w:hAnsi="Calibri" w:cs="Calibri"/>
          <w:bCs/>
          <w:sz w:val="28"/>
          <w:szCs w:val="28"/>
        </w:rPr>
      </w:pPr>
    </w:p>
    <w:p w:rsidR="00AD1127" w:rsidRPr="00AD1127" w:rsidRDefault="00AD1127" w:rsidP="00AD1127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Default="00E25C76" w:rsidP="00E25C76">
      <w:pPr>
        <w:rPr>
          <w:rFonts w:ascii="Calibri" w:hAnsi="Calibri" w:cs="Calibri"/>
          <w:bCs/>
          <w:sz w:val="28"/>
          <w:szCs w:val="28"/>
        </w:rPr>
      </w:pPr>
    </w:p>
    <w:p w:rsidR="00E25C76" w:rsidRPr="00E25C76" w:rsidRDefault="00E25C76" w:rsidP="00E25C76">
      <w:r>
        <w:rPr>
          <w:rFonts w:ascii="Calibri" w:hAnsi="Calibri" w:cs="Calibri"/>
          <w:bCs/>
          <w:sz w:val="28"/>
          <w:szCs w:val="28"/>
        </w:rPr>
        <w:t>Methods</w:t>
      </w:r>
    </w:p>
    <w:sectPr w:rsidR="00E25C76" w:rsidRPr="00E25C76" w:rsidSect="00E25C76">
      <w:pgSz w:w="11906" w:h="16838"/>
      <w:pgMar w:top="737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EB8"/>
    <w:multiLevelType w:val="singleLevel"/>
    <w:tmpl w:val="0C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536299A"/>
    <w:multiLevelType w:val="hybridMultilevel"/>
    <w:tmpl w:val="65DE88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2381"/>
    <w:multiLevelType w:val="hybridMultilevel"/>
    <w:tmpl w:val="978E9A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C0029"/>
    <w:multiLevelType w:val="hybridMultilevel"/>
    <w:tmpl w:val="BECE7384"/>
    <w:lvl w:ilvl="0" w:tplc="0142C18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B542149"/>
    <w:multiLevelType w:val="hybridMultilevel"/>
    <w:tmpl w:val="5254E9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CFB"/>
    <w:multiLevelType w:val="hybridMultilevel"/>
    <w:tmpl w:val="90B865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46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397045D"/>
    <w:multiLevelType w:val="hybridMultilevel"/>
    <w:tmpl w:val="3FFAB8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570DE6"/>
    <w:multiLevelType w:val="hybridMultilevel"/>
    <w:tmpl w:val="ABA08C5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B0713F"/>
    <w:multiLevelType w:val="hybridMultilevel"/>
    <w:tmpl w:val="7E5285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F47ED1"/>
    <w:multiLevelType w:val="hybridMultilevel"/>
    <w:tmpl w:val="E5825DD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05187E"/>
    <w:multiLevelType w:val="hybridMultilevel"/>
    <w:tmpl w:val="837A76C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C46C5A"/>
    <w:multiLevelType w:val="hybridMultilevel"/>
    <w:tmpl w:val="0CD0FF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94BF4"/>
    <w:multiLevelType w:val="hybridMultilevel"/>
    <w:tmpl w:val="46CA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01351"/>
    <w:multiLevelType w:val="hybridMultilevel"/>
    <w:tmpl w:val="29725DD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8D1373"/>
    <w:multiLevelType w:val="hybridMultilevel"/>
    <w:tmpl w:val="B3A4146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78023E"/>
    <w:multiLevelType w:val="hybridMultilevel"/>
    <w:tmpl w:val="430A43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45E28"/>
    <w:multiLevelType w:val="hybridMultilevel"/>
    <w:tmpl w:val="C4B61CB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A4E5D"/>
    <w:multiLevelType w:val="hybridMultilevel"/>
    <w:tmpl w:val="30B29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5012"/>
    <w:multiLevelType w:val="hybridMultilevel"/>
    <w:tmpl w:val="0EA2A8B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4B7108"/>
    <w:multiLevelType w:val="hybridMultilevel"/>
    <w:tmpl w:val="2C7E3EF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88025C"/>
    <w:multiLevelType w:val="hybridMultilevel"/>
    <w:tmpl w:val="5F7209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6F0905"/>
    <w:multiLevelType w:val="hybridMultilevel"/>
    <w:tmpl w:val="E356E9C4"/>
    <w:lvl w:ilvl="0" w:tplc="BF8CE4B8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5CE2CDF"/>
    <w:multiLevelType w:val="hybridMultilevel"/>
    <w:tmpl w:val="9D9A944A"/>
    <w:lvl w:ilvl="0" w:tplc="008C7742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BF96517"/>
    <w:multiLevelType w:val="hybridMultilevel"/>
    <w:tmpl w:val="917A62FA"/>
    <w:lvl w:ilvl="0" w:tplc="AD3E9D64">
      <w:start w:val="1"/>
      <w:numFmt w:val="bullet"/>
      <w:pStyle w:val="SOFin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000000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D272A"/>
    <w:multiLevelType w:val="hybridMultilevel"/>
    <w:tmpl w:val="561E5540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4"/>
  </w:num>
  <w:num w:numId="5">
    <w:abstractNumId w:val="14"/>
  </w:num>
  <w:num w:numId="6">
    <w:abstractNumId w:val="25"/>
  </w:num>
  <w:num w:numId="7">
    <w:abstractNumId w:val="17"/>
  </w:num>
  <w:num w:numId="8">
    <w:abstractNumId w:val="20"/>
  </w:num>
  <w:num w:numId="9">
    <w:abstractNumId w:val="12"/>
  </w:num>
  <w:num w:numId="10">
    <w:abstractNumId w:val="21"/>
  </w:num>
  <w:num w:numId="11">
    <w:abstractNumId w:val="16"/>
  </w:num>
  <w:num w:numId="12">
    <w:abstractNumId w:val="15"/>
  </w:num>
  <w:num w:numId="13">
    <w:abstractNumId w:val="11"/>
  </w:num>
  <w:num w:numId="14">
    <w:abstractNumId w:val="8"/>
  </w:num>
  <w:num w:numId="15">
    <w:abstractNumId w:val="4"/>
  </w:num>
  <w:num w:numId="16">
    <w:abstractNumId w:val="2"/>
  </w:num>
  <w:num w:numId="17">
    <w:abstractNumId w:val="18"/>
  </w:num>
  <w:num w:numId="18">
    <w:abstractNumId w:val="5"/>
  </w:num>
  <w:num w:numId="19">
    <w:abstractNumId w:val="13"/>
  </w:num>
  <w:num w:numId="20">
    <w:abstractNumId w:val="19"/>
  </w:num>
  <w:num w:numId="21">
    <w:abstractNumId w:val="7"/>
  </w:num>
  <w:num w:numId="22">
    <w:abstractNumId w:val="1"/>
  </w:num>
  <w:num w:numId="23">
    <w:abstractNumId w:val="9"/>
  </w:num>
  <w:num w:numId="24">
    <w:abstractNumId w:val="22"/>
  </w:num>
  <w:num w:numId="25">
    <w:abstractNumId w:val="20"/>
  </w:num>
  <w:num w:numId="26">
    <w:abstractNumId w:val="3"/>
  </w:num>
  <w:num w:numId="27">
    <w:abstractNumId w:val="12"/>
  </w:num>
  <w:num w:numId="28">
    <w:abstractNumId w:val="21"/>
  </w:num>
  <w:num w:numId="29">
    <w:abstractNumId w:val="6"/>
  </w:num>
  <w:num w:numId="30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2MjQysbAwtjQ3NrJQ0lEKTi0uzszPAykwrAUANhmfvywAAAA="/>
  </w:docVars>
  <w:rsids>
    <w:rsidRoot w:val="002D54D5"/>
    <w:rsid w:val="00000BA7"/>
    <w:rsid w:val="00015F4A"/>
    <w:rsid w:val="000376ED"/>
    <w:rsid w:val="0004528D"/>
    <w:rsid w:val="00050E10"/>
    <w:rsid w:val="000522D1"/>
    <w:rsid w:val="000541C7"/>
    <w:rsid w:val="00062542"/>
    <w:rsid w:val="00070CB3"/>
    <w:rsid w:val="0009291B"/>
    <w:rsid w:val="000A2182"/>
    <w:rsid w:val="000A6AC0"/>
    <w:rsid w:val="000D4C35"/>
    <w:rsid w:val="000D6F0C"/>
    <w:rsid w:val="000E0243"/>
    <w:rsid w:val="000E39E8"/>
    <w:rsid w:val="000E5F32"/>
    <w:rsid w:val="00100F98"/>
    <w:rsid w:val="00104EB2"/>
    <w:rsid w:val="00106598"/>
    <w:rsid w:val="00110CC8"/>
    <w:rsid w:val="00123732"/>
    <w:rsid w:val="00135CDF"/>
    <w:rsid w:val="00136A44"/>
    <w:rsid w:val="001379FB"/>
    <w:rsid w:val="0014525C"/>
    <w:rsid w:val="00150CC3"/>
    <w:rsid w:val="00164AAF"/>
    <w:rsid w:val="00171680"/>
    <w:rsid w:val="0017298A"/>
    <w:rsid w:val="00174D43"/>
    <w:rsid w:val="00176954"/>
    <w:rsid w:val="001809A5"/>
    <w:rsid w:val="00192D04"/>
    <w:rsid w:val="001B0124"/>
    <w:rsid w:val="001B35FB"/>
    <w:rsid w:val="001B3C6C"/>
    <w:rsid w:val="001D2161"/>
    <w:rsid w:val="001D251C"/>
    <w:rsid w:val="001E3099"/>
    <w:rsid w:val="001E62AB"/>
    <w:rsid w:val="00202036"/>
    <w:rsid w:val="00206F8F"/>
    <w:rsid w:val="00221D24"/>
    <w:rsid w:val="00222726"/>
    <w:rsid w:val="00227A26"/>
    <w:rsid w:val="00231A78"/>
    <w:rsid w:val="00232FD6"/>
    <w:rsid w:val="0024167F"/>
    <w:rsid w:val="002476FB"/>
    <w:rsid w:val="00253701"/>
    <w:rsid w:val="00263B78"/>
    <w:rsid w:val="0027440A"/>
    <w:rsid w:val="00275C88"/>
    <w:rsid w:val="00277EF6"/>
    <w:rsid w:val="002958B4"/>
    <w:rsid w:val="002A2111"/>
    <w:rsid w:val="002B062D"/>
    <w:rsid w:val="002B0E39"/>
    <w:rsid w:val="002B39B4"/>
    <w:rsid w:val="002C31E7"/>
    <w:rsid w:val="002C547D"/>
    <w:rsid w:val="002C6849"/>
    <w:rsid w:val="002D1FB7"/>
    <w:rsid w:val="002D54D5"/>
    <w:rsid w:val="002D62E6"/>
    <w:rsid w:val="002E0394"/>
    <w:rsid w:val="002F2EC6"/>
    <w:rsid w:val="00302312"/>
    <w:rsid w:val="00302314"/>
    <w:rsid w:val="00302F71"/>
    <w:rsid w:val="0030371A"/>
    <w:rsid w:val="00323407"/>
    <w:rsid w:val="0033721A"/>
    <w:rsid w:val="00351B04"/>
    <w:rsid w:val="0035491A"/>
    <w:rsid w:val="00356E3A"/>
    <w:rsid w:val="00360433"/>
    <w:rsid w:val="00375182"/>
    <w:rsid w:val="0038217A"/>
    <w:rsid w:val="00390DD6"/>
    <w:rsid w:val="003A2383"/>
    <w:rsid w:val="003A2C69"/>
    <w:rsid w:val="003A3937"/>
    <w:rsid w:val="003A3E68"/>
    <w:rsid w:val="003B32EF"/>
    <w:rsid w:val="003D131A"/>
    <w:rsid w:val="003E0C1E"/>
    <w:rsid w:val="003E2F58"/>
    <w:rsid w:val="003F0EB2"/>
    <w:rsid w:val="003F1332"/>
    <w:rsid w:val="003F1D73"/>
    <w:rsid w:val="003F52B1"/>
    <w:rsid w:val="003F66BE"/>
    <w:rsid w:val="00400A86"/>
    <w:rsid w:val="00402AC6"/>
    <w:rsid w:val="004048CE"/>
    <w:rsid w:val="00410497"/>
    <w:rsid w:val="0043089D"/>
    <w:rsid w:val="00432763"/>
    <w:rsid w:val="00442527"/>
    <w:rsid w:val="004460CF"/>
    <w:rsid w:val="004540BE"/>
    <w:rsid w:val="0045463C"/>
    <w:rsid w:val="0045727C"/>
    <w:rsid w:val="0046621E"/>
    <w:rsid w:val="0048696E"/>
    <w:rsid w:val="004869CB"/>
    <w:rsid w:val="00496F74"/>
    <w:rsid w:val="004B0FD5"/>
    <w:rsid w:val="004C4145"/>
    <w:rsid w:val="004D0772"/>
    <w:rsid w:val="004D0FD1"/>
    <w:rsid w:val="004E180B"/>
    <w:rsid w:val="004F5CEB"/>
    <w:rsid w:val="00511777"/>
    <w:rsid w:val="0051536E"/>
    <w:rsid w:val="00515706"/>
    <w:rsid w:val="00523D99"/>
    <w:rsid w:val="00524609"/>
    <w:rsid w:val="00540329"/>
    <w:rsid w:val="005418AB"/>
    <w:rsid w:val="005604E5"/>
    <w:rsid w:val="00562227"/>
    <w:rsid w:val="005A04D6"/>
    <w:rsid w:val="005B0FC6"/>
    <w:rsid w:val="005B1F5E"/>
    <w:rsid w:val="005B3BAD"/>
    <w:rsid w:val="005B7F67"/>
    <w:rsid w:val="005C226D"/>
    <w:rsid w:val="00604B31"/>
    <w:rsid w:val="00605224"/>
    <w:rsid w:val="00611A7F"/>
    <w:rsid w:val="0061538D"/>
    <w:rsid w:val="006255C7"/>
    <w:rsid w:val="00636D9B"/>
    <w:rsid w:val="00637F5E"/>
    <w:rsid w:val="0064419E"/>
    <w:rsid w:val="006559DE"/>
    <w:rsid w:val="006776E2"/>
    <w:rsid w:val="00684AB5"/>
    <w:rsid w:val="00693881"/>
    <w:rsid w:val="006A0DA2"/>
    <w:rsid w:val="006A15A4"/>
    <w:rsid w:val="006A56FF"/>
    <w:rsid w:val="006F168E"/>
    <w:rsid w:val="006F170C"/>
    <w:rsid w:val="006F3BE0"/>
    <w:rsid w:val="006F3F09"/>
    <w:rsid w:val="0071142D"/>
    <w:rsid w:val="00726119"/>
    <w:rsid w:val="007268B7"/>
    <w:rsid w:val="00735B1B"/>
    <w:rsid w:val="0074194B"/>
    <w:rsid w:val="00744912"/>
    <w:rsid w:val="0074736F"/>
    <w:rsid w:val="00750264"/>
    <w:rsid w:val="0075446B"/>
    <w:rsid w:val="00755242"/>
    <w:rsid w:val="0075718E"/>
    <w:rsid w:val="007671E9"/>
    <w:rsid w:val="0077283E"/>
    <w:rsid w:val="00775CA8"/>
    <w:rsid w:val="007904B1"/>
    <w:rsid w:val="007926AA"/>
    <w:rsid w:val="007A4D74"/>
    <w:rsid w:val="007A5FD0"/>
    <w:rsid w:val="007B3F2C"/>
    <w:rsid w:val="007C01A4"/>
    <w:rsid w:val="007C410D"/>
    <w:rsid w:val="007D4A70"/>
    <w:rsid w:val="007D51B8"/>
    <w:rsid w:val="007E6F38"/>
    <w:rsid w:val="008152E3"/>
    <w:rsid w:val="00816FE7"/>
    <w:rsid w:val="0083564D"/>
    <w:rsid w:val="008357EF"/>
    <w:rsid w:val="00845965"/>
    <w:rsid w:val="00846AB7"/>
    <w:rsid w:val="0084700C"/>
    <w:rsid w:val="0085548E"/>
    <w:rsid w:val="00890528"/>
    <w:rsid w:val="00890C3F"/>
    <w:rsid w:val="008943E2"/>
    <w:rsid w:val="00896BF1"/>
    <w:rsid w:val="008A0BA1"/>
    <w:rsid w:val="008B3F2A"/>
    <w:rsid w:val="008C1A87"/>
    <w:rsid w:val="008C463C"/>
    <w:rsid w:val="008D6C5E"/>
    <w:rsid w:val="008E1C52"/>
    <w:rsid w:val="008F278E"/>
    <w:rsid w:val="00905FFF"/>
    <w:rsid w:val="00916F37"/>
    <w:rsid w:val="00922A92"/>
    <w:rsid w:val="00923180"/>
    <w:rsid w:val="009357B5"/>
    <w:rsid w:val="00943A83"/>
    <w:rsid w:val="00954000"/>
    <w:rsid w:val="00955E7F"/>
    <w:rsid w:val="00960384"/>
    <w:rsid w:val="00966329"/>
    <w:rsid w:val="00966807"/>
    <w:rsid w:val="0097485A"/>
    <w:rsid w:val="009939AE"/>
    <w:rsid w:val="009A252C"/>
    <w:rsid w:val="009A475D"/>
    <w:rsid w:val="009B64A5"/>
    <w:rsid w:val="009B6B41"/>
    <w:rsid w:val="009D7CA4"/>
    <w:rsid w:val="009D7D71"/>
    <w:rsid w:val="009E4E80"/>
    <w:rsid w:val="00A026AF"/>
    <w:rsid w:val="00A164EA"/>
    <w:rsid w:val="00A332B4"/>
    <w:rsid w:val="00A36BF1"/>
    <w:rsid w:val="00A4650C"/>
    <w:rsid w:val="00A50C13"/>
    <w:rsid w:val="00A6163B"/>
    <w:rsid w:val="00A75AF7"/>
    <w:rsid w:val="00A85B5B"/>
    <w:rsid w:val="00A94118"/>
    <w:rsid w:val="00AA073A"/>
    <w:rsid w:val="00AA4431"/>
    <w:rsid w:val="00AB2AD6"/>
    <w:rsid w:val="00AC1152"/>
    <w:rsid w:val="00AC3680"/>
    <w:rsid w:val="00AC3E28"/>
    <w:rsid w:val="00AC6941"/>
    <w:rsid w:val="00AC74EA"/>
    <w:rsid w:val="00AD0373"/>
    <w:rsid w:val="00AD1127"/>
    <w:rsid w:val="00AE0C06"/>
    <w:rsid w:val="00AF28DC"/>
    <w:rsid w:val="00AF2EC6"/>
    <w:rsid w:val="00AF448D"/>
    <w:rsid w:val="00B060D3"/>
    <w:rsid w:val="00B16C8E"/>
    <w:rsid w:val="00B172F7"/>
    <w:rsid w:val="00B2123F"/>
    <w:rsid w:val="00B322C0"/>
    <w:rsid w:val="00B3381C"/>
    <w:rsid w:val="00B351BA"/>
    <w:rsid w:val="00B36BD2"/>
    <w:rsid w:val="00B458C4"/>
    <w:rsid w:val="00B461FF"/>
    <w:rsid w:val="00B47C52"/>
    <w:rsid w:val="00B56A7A"/>
    <w:rsid w:val="00B6092E"/>
    <w:rsid w:val="00B73419"/>
    <w:rsid w:val="00B84228"/>
    <w:rsid w:val="00B86798"/>
    <w:rsid w:val="00B91690"/>
    <w:rsid w:val="00B976F2"/>
    <w:rsid w:val="00BB5D7B"/>
    <w:rsid w:val="00BC3266"/>
    <w:rsid w:val="00BD2114"/>
    <w:rsid w:val="00BE53C8"/>
    <w:rsid w:val="00BF1CDF"/>
    <w:rsid w:val="00C02F33"/>
    <w:rsid w:val="00C14844"/>
    <w:rsid w:val="00C170EE"/>
    <w:rsid w:val="00C27FB4"/>
    <w:rsid w:val="00C34CE7"/>
    <w:rsid w:val="00C3645F"/>
    <w:rsid w:val="00C37D9A"/>
    <w:rsid w:val="00C55DFC"/>
    <w:rsid w:val="00C65C70"/>
    <w:rsid w:val="00C65E98"/>
    <w:rsid w:val="00C71A8B"/>
    <w:rsid w:val="00C8336C"/>
    <w:rsid w:val="00C83DC2"/>
    <w:rsid w:val="00C911EA"/>
    <w:rsid w:val="00CC4E53"/>
    <w:rsid w:val="00CC5622"/>
    <w:rsid w:val="00CE0882"/>
    <w:rsid w:val="00D16D58"/>
    <w:rsid w:val="00D431AA"/>
    <w:rsid w:val="00D524B1"/>
    <w:rsid w:val="00D7060C"/>
    <w:rsid w:val="00D82FD5"/>
    <w:rsid w:val="00D8525C"/>
    <w:rsid w:val="00D8543B"/>
    <w:rsid w:val="00DC2A9A"/>
    <w:rsid w:val="00DD101F"/>
    <w:rsid w:val="00DD6959"/>
    <w:rsid w:val="00DF2715"/>
    <w:rsid w:val="00DF3E51"/>
    <w:rsid w:val="00E005F2"/>
    <w:rsid w:val="00E018D7"/>
    <w:rsid w:val="00E25263"/>
    <w:rsid w:val="00E25C76"/>
    <w:rsid w:val="00E347D0"/>
    <w:rsid w:val="00E415DD"/>
    <w:rsid w:val="00E467FB"/>
    <w:rsid w:val="00E6798A"/>
    <w:rsid w:val="00E75DFC"/>
    <w:rsid w:val="00E77FAC"/>
    <w:rsid w:val="00E8026C"/>
    <w:rsid w:val="00E81C7F"/>
    <w:rsid w:val="00E90309"/>
    <w:rsid w:val="00EB5468"/>
    <w:rsid w:val="00EC424B"/>
    <w:rsid w:val="00ED1773"/>
    <w:rsid w:val="00ED77F0"/>
    <w:rsid w:val="00EE14DC"/>
    <w:rsid w:val="00EF23E4"/>
    <w:rsid w:val="00EF5EE6"/>
    <w:rsid w:val="00F13F38"/>
    <w:rsid w:val="00F26CF8"/>
    <w:rsid w:val="00F31D8C"/>
    <w:rsid w:val="00F35F28"/>
    <w:rsid w:val="00F50BE9"/>
    <w:rsid w:val="00F54E3C"/>
    <w:rsid w:val="00F70AFD"/>
    <w:rsid w:val="00F7379F"/>
    <w:rsid w:val="00F75C84"/>
    <w:rsid w:val="00F826CC"/>
    <w:rsid w:val="00F96956"/>
    <w:rsid w:val="00F97554"/>
    <w:rsid w:val="00FA4956"/>
    <w:rsid w:val="00FA7DFB"/>
    <w:rsid w:val="00FB0A4B"/>
    <w:rsid w:val="00FB5ABF"/>
    <w:rsid w:val="00FC24E2"/>
    <w:rsid w:val="00FC4582"/>
    <w:rsid w:val="00FD4E46"/>
    <w:rsid w:val="00FE39C3"/>
    <w:rsid w:val="00FF04B1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AC122"/>
  <w15:docId w15:val="{55C49E81-7979-40B7-BA16-974157DB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152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3721A"/>
    <w:pPr>
      <w:keepNext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rsid w:val="0033721A"/>
    <w:pPr>
      <w:keepNext/>
      <w:jc w:val="right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33721A"/>
    <w:pPr>
      <w:keepNext/>
      <w:jc w:val="center"/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link w:val="Heading4Char"/>
    <w:qFormat/>
    <w:rsid w:val="0033721A"/>
    <w:pPr>
      <w:keepNext/>
      <w:outlineLvl w:val="3"/>
    </w:pPr>
    <w:rPr>
      <w:rFonts w:ascii="Arial" w:hAnsi="Arial"/>
      <w:b/>
      <w:sz w:val="24"/>
      <w:lang w:val="en-US"/>
    </w:rPr>
  </w:style>
  <w:style w:type="paragraph" w:styleId="Heading5">
    <w:name w:val="heading 5"/>
    <w:basedOn w:val="Normal"/>
    <w:next w:val="Normal"/>
    <w:qFormat/>
    <w:rsid w:val="0033721A"/>
    <w:pPr>
      <w:keepNext/>
      <w:jc w:val="center"/>
      <w:outlineLvl w:val="4"/>
    </w:pPr>
    <w:rPr>
      <w:b/>
      <w:sz w:val="24"/>
      <w:lang w:val="en-US"/>
    </w:rPr>
  </w:style>
  <w:style w:type="paragraph" w:styleId="Heading6">
    <w:name w:val="heading 6"/>
    <w:basedOn w:val="Normal"/>
    <w:next w:val="Normal"/>
    <w:qFormat/>
    <w:rsid w:val="0033721A"/>
    <w:pPr>
      <w:keepNext/>
      <w:tabs>
        <w:tab w:val="left" w:pos="3024"/>
        <w:tab w:val="left" w:pos="6048"/>
        <w:tab w:val="left" w:pos="9216"/>
        <w:tab w:val="left" w:pos="12240"/>
      </w:tabs>
      <w:spacing w:before="120"/>
      <w:jc w:val="both"/>
      <w:outlineLvl w:val="5"/>
    </w:pPr>
    <w:rPr>
      <w:sz w:val="72"/>
    </w:rPr>
  </w:style>
  <w:style w:type="paragraph" w:styleId="Heading7">
    <w:name w:val="heading 7"/>
    <w:basedOn w:val="Normal"/>
    <w:next w:val="Normal"/>
    <w:qFormat/>
    <w:rsid w:val="0033721A"/>
    <w:pPr>
      <w:keepNext/>
      <w:outlineLvl w:val="6"/>
    </w:pPr>
    <w:rPr>
      <w:i/>
      <w:sz w:val="24"/>
      <w:lang w:val="en-US"/>
    </w:rPr>
  </w:style>
  <w:style w:type="paragraph" w:styleId="Heading8">
    <w:name w:val="heading 8"/>
    <w:basedOn w:val="Normal"/>
    <w:next w:val="Normal"/>
    <w:qFormat/>
    <w:rsid w:val="0033721A"/>
    <w:pPr>
      <w:keepNext/>
      <w:outlineLvl w:val="7"/>
    </w:pPr>
    <w:rPr>
      <w:b/>
      <w:i/>
      <w:sz w:val="24"/>
      <w:lang w:val="en-US"/>
    </w:rPr>
  </w:style>
  <w:style w:type="paragraph" w:styleId="Heading9">
    <w:name w:val="heading 9"/>
    <w:basedOn w:val="Normal"/>
    <w:next w:val="Normal"/>
    <w:qFormat/>
    <w:rsid w:val="0033721A"/>
    <w:pPr>
      <w:keepNext/>
      <w:ind w:firstLine="60"/>
      <w:outlineLvl w:val="8"/>
    </w:pPr>
    <w:rPr>
      <w:b/>
      <w:i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3721A"/>
    <w:pPr>
      <w:spacing w:line="360" w:lineRule="auto"/>
    </w:pPr>
    <w:rPr>
      <w:sz w:val="24"/>
      <w:lang w:val="en-US"/>
    </w:rPr>
  </w:style>
  <w:style w:type="character" w:styleId="CommentReference">
    <w:name w:val="annotation reference"/>
    <w:basedOn w:val="DefaultParagraphFont"/>
    <w:semiHidden/>
    <w:rsid w:val="0033721A"/>
    <w:rPr>
      <w:sz w:val="16"/>
    </w:rPr>
  </w:style>
  <w:style w:type="paragraph" w:styleId="CommentText">
    <w:name w:val="annotation text"/>
    <w:basedOn w:val="Normal"/>
    <w:semiHidden/>
    <w:rsid w:val="0033721A"/>
  </w:style>
  <w:style w:type="paragraph" w:styleId="Caption">
    <w:name w:val="caption"/>
    <w:basedOn w:val="Normal"/>
    <w:next w:val="Normal"/>
    <w:qFormat/>
    <w:rsid w:val="0033721A"/>
    <w:pPr>
      <w:spacing w:before="120"/>
      <w:jc w:val="both"/>
    </w:pPr>
    <w:rPr>
      <w:sz w:val="40"/>
    </w:rPr>
  </w:style>
  <w:style w:type="paragraph" w:customStyle="1" w:styleId="SOFinalHead3PerformanceTable">
    <w:name w:val="SO Final Head 3 (Performance Table)"/>
    <w:rsid w:val="00EF23E4"/>
    <w:pPr>
      <w:spacing w:after="240"/>
    </w:pPr>
    <w:rPr>
      <w:rFonts w:ascii="Arial Narrow" w:hAnsi="Arial Narrow"/>
      <w:b/>
      <w:color w:val="000000"/>
      <w:sz w:val="28"/>
      <w:szCs w:val="24"/>
      <w:lang w:val="en-US" w:eastAsia="en-US"/>
    </w:rPr>
  </w:style>
  <w:style w:type="paragraph" w:customStyle="1" w:styleId="SOFinalPerformanceTableHead1">
    <w:name w:val="SO Final Performance Table Head 1"/>
    <w:rsid w:val="00EF23E4"/>
    <w:rPr>
      <w:rFonts w:ascii="Arial" w:eastAsia="SimSun" w:hAnsi="Arial"/>
      <w:b/>
      <w:color w:val="FFFFFF"/>
      <w:szCs w:val="24"/>
      <w:lang w:eastAsia="zh-CN"/>
    </w:rPr>
  </w:style>
  <w:style w:type="paragraph" w:customStyle="1" w:styleId="SOFinalPerformanceTableText">
    <w:name w:val="SO Final Performance Table Text"/>
    <w:rsid w:val="00EF23E4"/>
    <w:pPr>
      <w:spacing w:before="120"/>
    </w:pPr>
    <w:rPr>
      <w:rFonts w:ascii="Arial" w:eastAsia="SimSun" w:hAnsi="Arial"/>
      <w:sz w:val="16"/>
      <w:szCs w:val="24"/>
      <w:lang w:eastAsia="zh-CN"/>
    </w:rPr>
  </w:style>
  <w:style w:type="paragraph" w:customStyle="1" w:styleId="SOFinalPerformanceTableLetters">
    <w:name w:val="SO Final Performance Table Letters"/>
    <w:rsid w:val="00EF23E4"/>
    <w:pPr>
      <w:spacing w:before="120"/>
      <w:jc w:val="center"/>
    </w:pPr>
    <w:rPr>
      <w:rFonts w:ascii="Arial" w:eastAsia="SimSun" w:hAnsi="Arial"/>
      <w:b/>
      <w:sz w:val="24"/>
      <w:szCs w:val="24"/>
      <w:lang w:eastAsia="zh-CN"/>
    </w:rPr>
  </w:style>
  <w:style w:type="paragraph" w:customStyle="1" w:styleId="SOFinalBodyText">
    <w:name w:val="SO Final Body Text"/>
    <w:link w:val="SOFinalBodyTextCharChar"/>
    <w:rsid w:val="00E81C7F"/>
    <w:pPr>
      <w:spacing w:before="120"/>
    </w:pPr>
    <w:rPr>
      <w:rFonts w:ascii="Arial" w:hAnsi="Arial"/>
      <w:color w:val="000000"/>
      <w:szCs w:val="24"/>
      <w:lang w:val="en-US" w:eastAsia="en-US"/>
    </w:rPr>
  </w:style>
  <w:style w:type="character" w:customStyle="1" w:styleId="SOFinalBodyTextCharChar">
    <w:name w:val="SO Final Body Text Char Char"/>
    <w:basedOn w:val="DefaultParagraphFont"/>
    <w:link w:val="SOFinalBodyText"/>
    <w:rsid w:val="00E81C7F"/>
    <w:rPr>
      <w:rFonts w:ascii="Arial" w:hAnsi="Arial"/>
      <w:color w:val="000000"/>
      <w:szCs w:val="24"/>
      <w:lang w:val="en-US" w:eastAsia="en-US"/>
    </w:rPr>
  </w:style>
  <w:style w:type="paragraph" w:customStyle="1" w:styleId="SOFinalBullets">
    <w:name w:val="SO Final Bullets"/>
    <w:link w:val="SOFinalBulletsCharChar"/>
    <w:autoRedefine/>
    <w:rsid w:val="00E81C7F"/>
    <w:pPr>
      <w:numPr>
        <w:numId w:val="4"/>
      </w:numPr>
      <w:spacing w:before="60"/>
    </w:pPr>
    <w:rPr>
      <w:rFonts w:ascii="Arial" w:eastAsia="MS Mincho" w:hAnsi="Arial" w:cs="Arial"/>
      <w:color w:val="000000"/>
      <w:szCs w:val="24"/>
      <w:lang w:val="en-US" w:eastAsia="en-US"/>
    </w:rPr>
  </w:style>
  <w:style w:type="character" w:customStyle="1" w:styleId="SOFinalBulletsCharChar">
    <w:name w:val="SO Final Bullets Char Char"/>
    <w:basedOn w:val="DefaultParagraphFont"/>
    <w:link w:val="SOFinalBullets"/>
    <w:rsid w:val="00E81C7F"/>
    <w:rPr>
      <w:rFonts w:ascii="Arial" w:eastAsia="MS Mincho" w:hAnsi="Arial" w:cs="Arial"/>
      <w:color w:val="000000"/>
      <w:szCs w:val="24"/>
      <w:lang w:val="en-US" w:eastAsia="en-US"/>
    </w:rPr>
  </w:style>
  <w:style w:type="paragraph" w:customStyle="1" w:styleId="SOFinalHead5">
    <w:name w:val="SO Final Head 5"/>
    <w:link w:val="SOFinalHead5CharChar"/>
    <w:rsid w:val="00E81C7F"/>
    <w:pPr>
      <w:spacing w:before="240"/>
    </w:pPr>
    <w:rPr>
      <w:rFonts w:ascii="Arial Narrow" w:hAnsi="Arial Narrow"/>
      <w:b/>
      <w:i/>
      <w:color w:val="000000"/>
      <w:sz w:val="22"/>
      <w:szCs w:val="24"/>
      <w:lang w:val="en-US" w:eastAsia="en-US"/>
    </w:rPr>
  </w:style>
  <w:style w:type="character" w:customStyle="1" w:styleId="SOFinalHead5CharChar">
    <w:name w:val="SO Final Head 5 Char Char"/>
    <w:basedOn w:val="DefaultParagraphFont"/>
    <w:link w:val="SOFinalHead5"/>
    <w:rsid w:val="00E81C7F"/>
    <w:rPr>
      <w:rFonts w:ascii="Arial Narrow" w:hAnsi="Arial Narrow"/>
      <w:b/>
      <w:i/>
      <w:color w:val="000000"/>
      <w:sz w:val="22"/>
      <w:szCs w:val="24"/>
      <w:lang w:val="en-US" w:eastAsia="en-US"/>
    </w:rPr>
  </w:style>
  <w:style w:type="paragraph" w:customStyle="1" w:styleId="SOFinalBulletsCoded2-3Letters">
    <w:name w:val="SO Final Bullets Coded (2-3 Letters)"/>
    <w:rsid w:val="00E81C7F"/>
    <w:pPr>
      <w:tabs>
        <w:tab w:val="left" w:pos="567"/>
      </w:tabs>
      <w:spacing w:before="60"/>
      <w:ind w:left="567" w:hanging="567"/>
    </w:pPr>
    <w:rPr>
      <w:rFonts w:ascii="Arial" w:eastAsia="MS Mincho" w:hAnsi="Arial" w:cs="Arial"/>
      <w:color w:val="000000"/>
      <w:szCs w:val="24"/>
      <w:lang w:val="en-US" w:eastAsia="en-US"/>
    </w:rPr>
  </w:style>
  <w:style w:type="paragraph" w:customStyle="1" w:styleId="SOFinalNumbering">
    <w:name w:val="SO Final Numbering"/>
    <w:rsid w:val="00E81C7F"/>
    <w:pPr>
      <w:spacing w:before="60"/>
      <w:ind w:left="284" w:hanging="284"/>
    </w:pPr>
    <w:rPr>
      <w:rFonts w:ascii="Arial" w:hAnsi="Arial"/>
      <w:color w:val="000000"/>
      <w:szCs w:val="24"/>
      <w:lang w:val="en-US" w:eastAsia="en-US"/>
    </w:rPr>
  </w:style>
  <w:style w:type="paragraph" w:customStyle="1" w:styleId="SOFinalHead3">
    <w:name w:val="SO Final Head 3"/>
    <w:link w:val="SOFinalHead3CharChar"/>
    <w:rsid w:val="002B062D"/>
    <w:pPr>
      <w:spacing w:before="360"/>
    </w:pPr>
    <w:rPr>
      <w:rFonts w:ascii="Arial Narrow" w:hAnsi="Arial Narrow"/>
      <w:b/>
      <w:color w:val="000000"/>
      <w:sz w:val="28"/>
      <w:szCs w:val="24"/>
      <w:lang w:val="en-US" w:eastAsia="en-US"/>
    </w:rPr>
  </w:style>
  <w:style w:type="character" w:customStyle="1" w:styleId="SOFinalHead3CharChar">
    <w:name w:val="SO Final Head 3 Char Char"/>
    <w:link w:val="SOFinalHead3"/>
    <w:rsid w:val="002B062D"/>
    <w:rPr>
      <w:rFonts w:ascii="Arial Narrow" w:hAnsi="Arial Narrow"/>
      <w:b/>
      <w:color w:val="000000"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76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695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2F71"/>
    <w:pPr>
      <w:ind w:left="720"/>
      <w:contextualSpacing/>
    </w:pPr>
  </w:style>
  <w:style w:type="table" w:styleId="TableGrid">
    <w:name w:val="Table Grid"/>
    <w:basedOn w:val="TableNormal"/>
    <w:uiPriority w:val="59"/>
    <w:rsid w:val="00C911EA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FinalContentTableText">
    <w:name w:val="SO Final Content Table Text"/>
    <w:rsid w:val="00C911EA"/>
    <w:pPr>
      <w:spacing w:before="120"/>
    </w:pPr>
    <w:rPr>
      <w:rFonts w:ascii="Arial" w:hAnsi="Arial"/>
      <w:color w:val="000000"/>
      <w:sz w:val="18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816FE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FE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AC1152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C1152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6C81-E189-46F3-95FA-83A361B2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C7D3C4BA.dotm</Template>
  <TotalTime>12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</vt:lpstr>
    </vt:vector>
  </TitlesOfParts>
  <Company>Navitas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creator>Lyron Juan Winderbaum</dc:creator>
  <cp:lastModifiedBy>Lyron Juan Winderbaum</cp:lastModifiedBy>
  <cp:revision>4</cp:revision>
  <cp:lastPrinted>2011-04-29T06:11:00Z</cp:lastPrinted>
  <dcterms:created xsi:type="dcterms:W3CDTF">2018-05-17T01:12:00Z</dcterms:created>
  <dcterms:modified xsi:type="dcterms:W3CDTF">2018-05-17T01:23:00Z</dcterms:modified>
</cp:coreProperties>
</file>