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4BC96" w:themeFill="background2" w:themeFillShade="BF"/>
        <w:tblLook w:val="04A0" w:firstRow="1" w:lastRow="0" w:firstColumn="1" w:lastColumn="0" w:noHBand="0" w:noVBand="1"/>
      </w:tblPr>
      <w:tblGrid>
        <w:gridCol w:w="9639"/>
      </w:tblGrid>
      <w:tr w:rsidR="0091601E" w14:paraId="3B48F463" w14:textId="77777777" w:rsidTr="00073E1E">
        <w:trPr>
          <w:trHeight w:val="2924"/>
        </w:trPr>
        <w:tc>
          <w:tcPr>
            <w:tcW w:w="9639" w:type="dxa"/>
            <w:shd w:val="clear" w:color="auto" w:fill="C4BC96" w:themeFill="background2" w:themeFillShade="BF"/>
          </w:tcPr>
          <w:p w14:paraId="77961FC9" w14:textId="17DD0342" w:rsidR="0091601E" w:rsidRDefault="00D75222" w:rsidP="00F5417A">
            <w:pPr>
              <w:jc w:val="left"/>
              <w:rPr>
                <w:rFonts w:asciiTheme="minorHAnsi" w:eastAsia="Arial" w:hAnsiTheme="minorHAnsi" w:cstheme="minorHAnsi"/>
                <w:color w:val="FFFFFF"/>
                <w:sz w:val="96"/>
                <w:szCs w:val="144"/>
              </w:rPr>
            </w:pPr>
            <w:r w:rsidRPr="00DF2F51">
              <w:rPr>
                <w:rFonts w:asciiTheme="minorHAnsi" w:eastAsia="Arial" w:hAnsiTheme="minorHAnsi" w:cstheme="minorHAnsi"/>
                <w:color w:val="FFFFFF"/>
                <w:sz w:val="180"/>
                <w:szCs w:val="144"/>
              </w:rPr>
              <w:t>201</w:t>
            </w:r>
            <w:r w:rsidR="000F4087">
              <w:rPr>
                <w:rFonts w:asciiTheme="minorHAnsi" w:eastAsia="Arial" w:hAnsiTheme="minorHAnsi" w:cstheme="minorHAnsi"/>
                <w:color w:val="FFFFFF"/>
                <w:sz w:val="180"/>
                <w:szCs w:val="144"/>
              </w:rPr>
              <w:t>8</w:t>
            </w:r>
            <w:r>
              <w:rPr>
                <w:rFonts w:asciiTheme="minorHAnsi" w:eastAsia="Arial" w:hAnsiTheme="minorHAnsi" w:cstheme="minorHAnsi"/>
                <w:color w:val="FFFFFF"/>
                <w:sz w:val="180"/>
                <w:szCs w:val="144"/>
              </w:rPr>
              <w:t xml:space="preserve"> </w:t>
            </w:r>
            <w:r w:rsidR="0091601E" w:rsidRPr="00DF2F51">
              <w:rPr>
                <w:rFonts w:asciiTheme="minorHAnsi" w:eastAsia="Arial" w:hAnsiTheme="minorHAnsi" w:cstheme="minorHAnsi"/>
                <w:color w:val="FFFFFF"/>
                <w:sz w:val="96"/>
                <w:szCs w:val="144"/>
              </w:rPr>
              <w:t xml:space="preserve">PROFESSIONAL EXPERIENCE </w:t>
            </w:r>
            <w:r w:rsidR="0054515F">
              <w:rPr>
                <w:rFonts w:asciiTheme="minorHAnsi" w:eastAsia="Arial" w:hAnsiTheme="minorHAnsi" w:cstheme="minorHAnsi"/>
                <w:color w:val="FFFFFF"/>
                <w:sz w:val="96"/>
                <w:szCs w:val="144"/>
              </w:rPr>
              <w:t>HANDBOOK</w:t>
            </w:r>
          </w:p>
          <w:p w14:paraId="554E636B" w14:textId="37ED4C90" w:rsidR="006938A5" w:rsidRPr="00A60597" w:rsidRDefault="001469F8" w:rsidP="00AE66B3">
            <w:pPr>
              <w:jc w:val="left"/>
              <w:rPr>
                <w:b/>
                <w:sz w:val="56"/>
                <w:szCs w:val="56"/>
              </w:rPr>
            </w:pPr>
            <w:r w:rsidRPr="00A60597">
              <w:rPr>
                <w:rFonts w:asciiTheme="minorHAnsi" w:eastAsia="Arial" w:hAnsiTheme="minorHAnsi" w:cstheme="minorHAnsi"/>
                <w:color w:val="FFFFFF"/>
                <w:sz w:val="56"/>
                <w:szCs w:val="56"/>
              </w:rPr>
              <w:t xml:space="preserve">for </w:t>
            </w:r>
            <w:r w:rsidR="005B11D6">
              <w:rPr>
                <w:rFonts w:asciiTheme="minorHAnsi" w:eastAsia="Arial" w:hAnsiTheme="minorHAnsi" w:cstheme="minorHAnsi"/>
                <w:color w:val="FFFFFF"/>
                <w:sz w:val="56"/>
                <w:szCs w:val="56"/>
              </w:rPr>
              <w:t>Pre-</w:t>
            </w:r>
            <w:r w:rsidR="00FF64F5">
              <w:rPr>
                <w:rFonts w:asciiTheme="minorHAnsi" w:eastAsia="Arial" w:hAnsiTheme="minorHAnsi" w:cstheme="minorHAnsi"/>
                <w:color w:val="FFFFFF"/>
                <w:sz w:val="56"/>
                <w:szCs w:val="56"/>
              </w:rPr>
              <w:t>S</w:t>
            </w:r>
            <w:r w:rsidR="005B11D6">
              <w:rPr>
                <w:rFonts w:asciiTheme="minorHAnsi" w:eastAsia="Arial" w:hAnsiTheme="minorHAnsi" w:cstheme="minorHAnsi"/>
                <w:color w:val="FFFFFF"/>
                <w:sz w:val="56"/>
                <w:szCs w:val="56"/>
              </w:rPr>
              <w:t>ervice</w:t>
            </w:r>
            <w:r w:rsidR="006938A5" w:rsidRPr="00A60597">
              <w:rPr>
                <w:rFonts w:asciiTheme="minorHAnsi" w:eastAsia="Arial" w:hAnsiTheme="minorHAnsi" w:cstheme="minorHAnsi"/>
                <w:color w:val="FFFFFF"/>
                <w:sz w:val="56"/>
                <w:szCs w:val="56"/>
              </w:rPr>
              <w:t xml:space="preserve"> Teachers</w:t>
            </w:r>
            <w:r w:rsidR="00A60AF5">
              <w:rPr>
                <w:rFonts w:asciiTheme="minorHAnsi" w:eastAsia="Arial" w:hAnsiTheme="minorHAnsi" w:cstheme="minorHAnsi"/>
                <w:color w:val="FFFFFF"/>
                <w:sz w:val="56"/>
                <w:szCs w:val="56"/>
              </w:rPr>
              <w:t>, Site Coordinators, Mentor</w:t>
            </w:r>
            <w:r w:rsidR="00AE66B3">
              <w:rPr>
                <w:rFonts w:asciiTheme="minorHAnsi" w:eastAsia="Arial" w:hAnsiTheme="minorHAnsi" w:cstheme="minorHAnsi"/>
                <w:color w:val="FFFFFF"/>
                <w:sz w:val="56"/>
                <w:szCs w:val="56"/>
              </w:rPr>
              <w:t xml:space="preserve"> Teachers</w:t>
            </w:r>
            <w:r w:rsidR="00A60AF5">
              <w:rPr>
                <w:rFonts w:asciiTheme="minorHAnsi" w:eastAsia="Arial" w:hAnsiTheme="minorHAnsi" w:cstheme="minorHAnsi"/>
                <w:color w:val="FFFFFF"/>
                <w:sz w:val="56"/>
                <w:szCs w:val="56"/>
              </w:rPr>
              <w:t xml:space="preserve">, &amp; </w:t>
            </w:r>
            <w:r w:rsidR="00185A5A">
              <w:rPr>
                <w:rFonts w:asciiTheme="minorHAnsi" w:eastAsia="Arial" w:hAnsiTheme="minorHAnsi" w:cstheme="minorHAnsi"/>
                <w:color w:val="FFFFFF"/>
                <w:sz w:val="56"/>
                <w:szCs w:val="56"/>
              </w:rPr>
              <w:t>University</w:t>
            </w:r>
            <w:r w:rsidR="00A60AF5">
              <w:rPr>
                <w:rFonts w:asciiTheme="minorHAnsi" w:eastAsia="Arial" w:hAnsiTheme="minorHAnsi" w:cstheme="minorHAnsi"/>
                <w:color w:val="FFFFFF"/>
                <w:sz w:val="56"/>
                <w:szCs w:val="56"/>
              </w:rPr>
              <w:t xml:space="preserve"> Liaisons</w:t>
            </w:r>
          </w:p>
        </w:tc>
      </w:tr>
    </w:tbl>
    <w:p w14:paraId="77D13469" w14:textId="2A2D7681" w:rsidR="00ED5C61" w:rsidRPr="00DA698D" w:rsidRDefault="00FB4B82" w:rsidP="00073E1E">
      <w:pPr>
        <w:spacing w:before="28" w:after="0"/>
        <w:ind w:right="-1"/>
        <w:rPr>
          <w:rFonts w:eastAsia="Arial" w:cstheme="minorHAnsi"/>
          <w:b/>
          <w:sz w:val="24"/>
          <w:szCs w:val="24"/>
        </w:rPr>
      </w:pPr>
      <w:r w:rsidRPr="001A362C">
        <w:rPr>
          <w:rFonts w:ascii="Calibri" w:hAnsi="Calibri"/>
          <w:b/>
          <w:noProof/>
          <w:sz w:val="28"/>
        </w:rPr>
        <mc:AlternateContent>
          <mc:Choice Requires="wpg">
            <w:drawing>
              <wp:anchor distT="0" distB="0" distL="114300" distR="114300" simplePos="0" relativeHeight="251664384" behindDoc="1" locked="0" layoutInCell="1" allowOverlap="1" wp14:anchorId="6E62ED3C" wp14:editId="3097D50F">
                <wp:simplePos x="0" y="0"/>
                <wp:positionH relativeFrom="margin">
                  <wp:align>left</wp:align>
                </wp:positionH>
                <wp:positionV relativeFrom="margin">
                  <wp:align>bottom</wp:align>
                </wp:positionV>
                <wp:extent cx="6180666" cy="4377055"/>
                <wp:effectExtent l="0" t="0" r="29845" b="444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0666" cy="4377055"/>
                          <a:chOff x="567" y="7028"/>
                          <a:chExt cx="10872" cy="8336"/>
                        </a:xfrm>
                      </wpg:grpSpPr>
                      <pic:pic xmlns:pic="http://schemas.openxmlformats.org/drawingml/2006/picture">
                        <pic:nvPicPr>
                          <pic:cNvPr id="12" name="Picture 7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67" y="7028"/>
                            <a:ext cx="10772" cy="8336"/>
                          </a:xfrm>
                          <a:prstGeom prst="rect">
                            <a:avLst/>
                          </a:prstGeom>
                          <a:noFill/>
                          <a:extLst>
                            <a:ext uri="{909E8E84-426E-40DD-AFC4-6F175D3DCCD1}">
                              <a14:hiddenFill xmlns:a14="http://schemas.microsoft.com/office/drawing/2010/main">
                                <a:solidFill>
                                  <a:srgbClr val="FFFFFF"/>
                                </a:solidFill>
                              </a14:hiddenFill>
                            </a:ext>
                          </a:extLst>
                        </pic:spPr>
                      </pic:pic>
                      <wpg:grpSp>
                        <wpg:cNvPr id="13" name="Group 72"/>
                        <wpg:cNvGrpSpPr>
                          <a:grpSpLocks/>
                        </wpg:cNvGrpSpPr>
                        <wpg:grpSpPr bwMode="auto">
                          <a:xfrm>
                            <a:off x="10472" y="13607"/>
                            <a:ext cx="242" cy="271"/>
                            <a:chOff x="10472" y="13607"/>
                            <a:chExt cx="242" cy="271"/>
                          </a:xfrm>
                        </wpg:grpSpPr>
                        <wps:wsp>
                          <wps:cNvPr id="16" name="Freeform 76"/>
                          <wps:cNvSpPr>
                            <a:spLocks/>
                          </wps:cNvSpPr>
                          <wps:spPr bwMode="auto">
                            <a:xfrm>
                              <a:off x="10472" y="13607"/>
                              <a:ext cx="242" cy="271"/>
                            </a:xfrm>
                            <a:custGeom>
                              <a:avLst/>
                              <a:gdLst>
                                <a:gd name="T0" fmla="+- 0 10708 10472"/>
                                <a:gd name="T1" fmla="*/ T0 w 242"/>
                                <a:gd name="T2" fmla="+- 0 13811 13607"/>
                                <a:gd name="T3" fmla="*/ 13811 h 271"/>
                                <a:gd name="T4" fmla="+- 0 10568 10472"/>
                                <a:gd name="T5" fmla="*/ T4 w 242"/>
                                <a:gd name="T6" fmla="+- 0 13811 13607"/>
                                <a:gd name="T7" fmla="*/ 13811 h 271"/>
                                <a:gd name="T8" fmla="+- 0 10601 10472"/>
                                <a:gd name="T9" fmla="*/ T8 w 242"/>
                                <a:gd name="T10" fmla="+- 0 13878 13607"/>
                                <a:gd name="T11" fmla="*/ 13878 h 271"/>
                                <a:gd name="T12" fmla="+- 0 10641 10472"/>
                                <a:gd name="T13" fmla="*/ T12 w 242"/>
                                <a:gd name="T14" fmla="+- 0 13815 13607"/>
                                <a:gd name="T15" fmla="*/ 13815 h 271"/>
                                <a:gd name="T16" fmla="+- 0 10709 10472"/>
                                <a:gd name="T17" fmla="*/ T16 w 242"/>
                                <a:gd name="T18" fmla="+- 0 13815 13607"/>
                                <a:gd name="T19" fmla="*/ 13815 h 271"/>
                                <a:gd name="T20" fmla="+- 0 10708 10472"/>
                                <a:gd name="T21" fmla="*/ T20 w 242"/>
                                <a:gd name="T22" fmla="+- 0 13811 13607"/>
                                <a:gd name="T23" fmla="*/ 13811 h 271"/>
                              </a:gdLst>
                              <a:ahLst/>
                              <a:cxnLst>
                                <a:cxn ang="0">
                                  <a:pos x="T1" y="T3"/>
                                </a:cxn>
                                <a:cxn ang="0">
                                  <a:pos x="T5" y="T7"/>
                                </a:cxn>
                                <a:cxn ang="0">
                                  <a:pos x="T9" y="T11"/>
                                </a:cxn>
                                <a:cxn ang="0">
                                  <a:pos x="T13" y="T15"/>
                                </a:cxn>
                                <a:cxn ang="0">
                                  <a:pos x="T17" y="T19"/>
                                </a:cxn>
                                <a:cxn ang="0">
                                  <a:pos x="T21" y="T23"/>
                                </a:cxn>
                              </a:cxnLst>
                              <a:rect l="0" t="0" r="r" b="b"/>
                              <a:pathLst>
                                <a:path w="242" h="271">
                                  <a:moveTo>
                                    <a:pt x="236" y="204"/>
                                  </a:moveTo>
                                  <a:lnTo>
                                    <a:pt x="96" y="204"/>
                                  </a:lnTo>
                                  <a:lnTo>
                                    <a:pt x="129" y="271"/>
                                  </a:lnTo>
                                  <a:lnTo>
                                    <a:pt x="169" y="208"/>
                                  </a:lnTo>
                                  <a:lnTo>
                                    <a:pt x="237" y="208"/>
                                  </a:lnTo>
                                  <a:lnTo>
                                    <a:pt x="236" y="20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5"/>
                          <wps:cNvSpPr>
                            <a:spLocks/>
                          </wps:cNvSpPr>
                          <wps:spPr bwMode="auto">
                            <a:xfrm>
                              <a:off x="10472" y="13607"/>
                              <a:ext cx="242" cy="271"/>
                            </a:xfrm>
                            <a:custGeom>
                              <a:avLst/>
                              <a:gdLst>
                                <a:gd name="T0" fmla="+- 0 10709 10472"/>
                                <a:gd name="T1" fmla="*/ T0 w 242"/>
                                <a:gd name="T2" fmla="+- 0 13815 13607"/>
                                <a:gd name="T3" fmla="*/ 13815 h 271"/>
                                <a:gd name="T4" fmla="+- 0 10641 10472"/>
                                <a:gd name="T5" fmla="*/ T4 w 242"/>
                                <a:gd name="T6" fmla="+- 0 13815 13607"/>
                                <a:gd name="T7" fmla="*/ 13815 h 271"/>
                                <a:gd name="T8" fmla="+- 0 10714 10472"/>
                                <a:gd name="T9" fmla="*/ T8 w 242"/>
                                <a:gd name="T10" fmla="+- 0 13830 13607"/>
                                <a:gd name="T11" fmla="*/ 13830 h 271"/>
                                <a:gd name="T12" fmla="+- 0 10709 10472"/>
                                <a:gd name="T13" fmla="*/ T12 w 242"/>
                                <a:gd name="T14" fmla="+- 0 13815 13607"/>
                                <a:gd name="T15" fmla="*/ 13815 h 271"/>
                              </a:gdLst>
                              <a:ahLst/>
                              <a:cxnLst>
                                <a:cxn ang="0">
                                  <a:pos x="T1" y="T3"/>
                                </a:cxn>
                                <a:cxn ang="0">
                                  <a:pos x="T5" y="T7"/>
                                </a:cxn>
                                <a:cxn ang="0">
                                  <a:pos x="T9" y="T11"/>
                                </a:cxn>
                                <a:cxn ang="0">
                                  <a:pos x="T13" y="T15"/>
                                </a:cxn>
                              </a:cxnLst>
                              <a:rect l="0" t="0" r="r" b="b"/>
                              <a:pathLst>
                                <a:path w="242" h="271">
                                  <a:moveTo>
                                    <a:pt x="237" y="208"/>
                                  </a:moveTo>
                                  <a:lnTo>
                                    <a:pt x="169" y="208"/>
                                  </a:lnTo>
                                  <a:lnTo>
                                    <a:pt x="242" y="223"/>
                                  </a:lnTo>
                                  <a:lnTo>
                                    <a:pt x="237" y="208"/>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74"/>
                          <wps:cNvSpPr>
                            <a:spLocks/>
                          </wps:cNvSpPr>
                          <wps:spPr bwMode="auto">
                            <a:xfrm>
                              <a:off x="10472" y="13607"/>
                              <a:ext cx="242" cy="271"/>
                            </a:xfrm>
                            <a:custGeom>
                              <a:avLst/>
                              <a:gdLst>
                                <a:gd name="T0" fmla="+- 0 10553 10472"/>
                                <a:gd name="T1" fmla="*/ T0 w 242"/>
                                <a:gd name="T2" fmla="+- 0 13607 13607"/>
                                <a:gd name="T3" fmla="*/ 13607 h 271"/>
                                <a:gd name="T4" fmla="+- 0 10545 10472"/>
                                <a:gd name="T5" fmla="*/ T4 w 242"/>
                                <a:gd name="T6" fmla="+- 0 13681 13607"/>
                                <a:gd name="T7" fmla="*/ 13681 h 271"/>
                                <a:gd name="T8" fmla="+- 0 10472 10472"/>
                                <a:gd name="T9" fmla="*/ T8 w 242"/>
                                <a:gd name="T10" fmla="+- 0 13699 13607"/>
                                <a:gd name="T11" fmla="*/ 13699 h 271"/>
                                <a:gd name="T12" fmla="+- 0 10525 10472"/>
                                <a:gd name="T13" fmla="*/ T12 w 242"/>
                                <a:gd name="T14" fmla="+- 0 13752 13607"/>
                                <a:gd name="T15" fmla="*/ 13752 h 271"/>
                                <a:gd name="T16" fmla="+- 0 10493 10472"/>
                                <a:gd name="T17" fmla="*/ T16 w 242"/>
                                <a:gd name="T18" fmla="+- 0 13820 13607"/>
                                <a:gd name="T19" fmla="*/ 13820 h 271"/>
                                <a:gd name="T20" fmla="+- 0 10568 10472"/>
                                <a:gd name="T21" fmla="*/ T20 w 242"/>
                                <a:gd name="T22" fmla="+- 0 13811 13607"/>
                                <a:gd name="T23" fmla="*/ 13811 h 271"/>
                                <a:gd name="T24" fmla="+- 0 10708 10472"/>
                                <a:gd name="T25" fmla="*/ T24 w 242"/>
                                <a:gd name="T26" fmla="+- 0 13811 13607"/>
                                <a:gd name="T27" fmla="*/ 13811 h 271"/>
                                <a:gd name="T28" fmla="+- 0 10690 10472"/>
                                <a:gd name="T29" fmla="*/ T28 w 242"/>
                                <a:gd name="T30" fmla="+- 0 13760 13607"/>
                                <a:gd name="T31" fmla="*/ 13760 h 271"/>
                                <a:gd name="T32" fmla="+- 0 10747 10472"/>
                                <a:gd name="T33" fmla="*/ T32 w 242"/>
                                <a:gd name="T34" fmla="+- 0 13712 13607"/>
                                <a:gd name="T35" fmla="*/ 13712 h 271"/>
                                <a:gd name="T36" fmla="+- 0 10677 10472"/>
                                <a:gd name="T37" fmla="*/ T36 w 242"/>
                                <a:gd name="T38" fmla="+- 0 13688 13607"/>
                                <a:gd name="T39" fmla="*/ 13688 h 271"/>
                                <a:gd name="T40" fmla="+- 0 10676 10472"/>
                                <a:gd name="T41" fmla="*/ T40 w 242"/>
                                <a:gd name="T42" fmla="+- 0 13652 13607"/>
                                <a:gd name="T43" fmla="*/ 13652 h 271"/>
                                <a:gd name="T44" fmla="+- 0 10612 10472"/>
                                <a:gd name="T45" fmla="*/ T44 w 242"/>
                                <a:gd name="T46" fmla="+- 0 13652 13607"/>
                                <a:gd name="T47" fmla="*/ 13652 h 271"/>
                                <a:gd name="T48" fmla="+- 0 10553 10472"/>
                                <a:gd name="T49" fmla="*/ T48 w 242"/>
                                <a:gd name="T50" fmla="+- 0 13607 13607"/>
                                <a:gd name="T51" fmla="*/ 13607 h 2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42" h="271">
                                  <a:moveTo>
                                    <a:pt x="81" y="0"/>
                                  </a:moveTo>
                                  <a:lnTo>
                                    <a:pt x="73" y="74"/>
                                  </a:lnTo>
                                  <a:lnTo>
                                    <a:pt x="0" y="92"/>
                                  </a:lnTo>
                                  <a:lnTo>
                                    <a:pt x="53" y="145"/>
                                  </a:lnTo>
                                  <a:lnTo>
                                    <a:pt x="21" y="213"/>
                                  </a:lnTo>
                                  <a:lnTo>
                                    <a:pt x="96" y="204"/>
                                  </a:lnTo>
                                  <a:lnTo>
                                    <a:pt x="236" y="204"/>
                                  </a:lnTo>
                                  <a:lnTo>
                                    <a:pt x="218" y="153"/>
                                  </a:lnTo>
                                  <a:lnTo>
                                    <a:pt x="275" y="105"/>
                                  </a:lnTo>
                                  <a:lnTo>
                                    <a:pt x="205" y="81"/>
                                  </a:lnTo>
                                  <a:lnTo>
                                    <a:pt x="204" y="45"/>
                                  </a:lnTo>
                                  <a:lnTo>
                                    <a:pt x="140" y="45"/>
                                  </a:lnTo>
                                  <a:lnTo>
                                    <a:pt x="81"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73"/>
                          <wps:cNvSpPr>
                            <a:spLocks/>
                          </wps:cNvSpPr>
                          <wps:spPr bwMode="auto">
                            <a:xfrm>
                              <a:off x="10472" y="13607"/>
                              <a:ext cx="242" cy="271"/>
                            </a:xfrm>
                            <a:custGeom>
                              <a:avLst/>
                              <a:gdLst>
                                <a:gd name="T0" fmla="+- 0 10676 10472"/>
                                <a:gd name="T1" fmla="*/ T0 w 242"/>
                                <a:gd name="T2" fmla="+- 0 13613 13607"/>
                                <a:gd name="T3" fmla="*/ 13613 h 271"/>
                                <a:gd name="T4" fmla="+- 0 10612 10472"/>
                                <a:gd name="T5" fmla="*/ T4 w 242"/>
                                <a:gd name="T6" fmla="+- 0 13652 13607"/>
                                <a:gd name="T7" fmla="*/ 13652 h 271"/>
                                <a:gd name="T8" fmla="+- 0 10676 10472"/>
                                <a:gd name="T9" fmla="*/ T8 w 242"/>
                                <a:gd name="T10" fmla="+- 0 13652 13607"/>
                                <a:gd name="T11" fmla="*/ 13652 h 271"/>
                                <a:gd name="T12" fmla="+- 0 10676 10472"/>
                                <a:gd name="T13" fmla="*/ T12 w 242"/>
                                <a:gd name="T14" fmla="+- 0 13613 13607"/>
                                <a:gd name="T15" fmla="*/ 13613 h 271"/>
                              </a:gdLst>
                              <a:ahLst/>
                              <a:cxnLst>
                                <a:cxn ang="0">
                                  <a:pos x="T1" y="T3"/>
                                </a:cxn>
                                <a:cxn ang="0">
                                  <a:pos x="T5" y="T7"/>
                                </a:cxn>
                                <a:cxn ang="0">
                                  <a:pos x="T9" y="T11"/>
                                </a:cxn>
                                <a:cxn ang="0">
                                  <a:pos x="T13" y="T15"/>
                                </a:cxn>
                              </a:cxnLst>
                              <a:rect l="0" t="0" r="r" b="b"/>
                              <a:pathLst>
                                <a:path w="242" h="271">
                                  <a:moveTo>
                                    <a:pt x="204" y="6"/>
                                  </a:moveTo>
                                  <a:lnTo>
                                    <a:pt x="140" y="45"/>
                                  </a:lnTo>
                                  <a:lnTo>
                                    <a:pt x="204" y="45"/>
                                  </a:lnTo>
                                  <a:lnTo>
                                    <a:pt x="204" y="6"/>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 name="Group 67"/>
                        <wpg:cNvGrpSpPr>
                          <a:grpSpLocks/>
                        </wpg:cNvGrpSpPr>
                        <wpg:grpSpPr bwMode="auto">
                          <a:xfrm>
                            <a:off x="9217" y="14459"/>
                            <a:ext cx="242" cy="271"/>
                            <a:chOff x="9217" y="14459"/>
                            <a:chExt cx="242" cy="271"/>
                          </a:xfrm>
                        </wpg:grpSpPr>
                        <wps:wsp>
                          <wps:cNvPr id="21" name="Freeform 71"/>
                          <wps:cNvSpPr>
                            <a:spLocks/>
                          </wps:cNvSpPr>
                          <wps:spPr bwMode="auto">
                            <a:xfrm>
                              <a:off x="9217" y="14459"/>
                              <a:ext cx="242" cy="271"/>
                            </a:xfrm>
                            <a:custGeom>
                              <a:avLst/>
                              <a:gdLst>
                                <a:gd name="T0" fmla="+- 0 9453 9217"/>
                                <a:gd name="T1" fmla="*/ T0 w 242"/>
                                <a:gd name="T2" fmla="+- 0 14664 14459"/>
                                <a:gd name="T3" fmla="*/ 14664 h 271"/>
                                <a:gd name="T4" fmla="+- 0 9313 9217"/>
                                <a:gd name="T5" fmla="*/ T4 w 242"/>
                                <a:gd name="T6" fmla="+- 0 14664 14459"/>
                                <a:gd name="T7" fmla="*/ 14664 h 271"/>
                                <a:gd name="T8" fmla="+- 0 9346 9217"/>
                                <a:gd name="T9" fmla="*/ T8 w 242"/>
                                <a:gd name="T10" fmla="+- 0 14730 14459"/>
                                <a:gd name="T11" fmla="*/ 14730 h 271"/>
                                <a:gd name="T12" fmla="+- 0 9386 9217"/>
                                <a:gd name="T13" fmla="*/ T12 w 242"/>
                                <a:gd name="T14" fmla="+- 0 14667 14459"/>
                                <a:gd name="T15" fmla="*/ 14667 h 271"/>
                                <a:gd name="T16" fmla="+- 0 9454 9217"/>
                                <a:gd name="T17" fmla="*/ T16 w 242"/>
                                <a:gd name="T18" fmla="+- 0 14667 14459"/>
                                <a:gd name="T19" fmla="*/ 14667 h 271"/>
                                <a:gd name="T20" fmla="+- 0 9453 9217"/>
                                <a:gd name="T21" fmla="*/ T20 w 242"/>
                                <a:gd name="T22" fmla="+- 0 14664 14459"/>
                                <a:gd name="T23" fmla="*/ 14664 h 271"/>
                              </a:gdLst>
                              <a:ahLst/>
                              <a:cxnLst>
                                <a:cxn ang="0">
                                  <a:pos x="T1" y="T3"/>
                                </a:cxn>
                                <a:cxn ang="0">
                                  <a:pos x="T5" y="T7"/>
                                </a:cxn>
                                <a:cxn ang="0">
                                  <a:pos x="T9" y="T11"/>
                                </a:cxn>
                                <a:cxn ang="0">
                                  <a:pos x="T13" y="T15"/>
                                </a:cxn>
                                <a:cxn ang="0">
                                  <a:pos x="T17" y="T19"/>
                                </a:cxn>
                                <a:cxn ang="0">
                                  <a:pos x="T21" y="T23"/>
                                </a:cxn>
                              </a:cxnLst>
                              <a:rect l="0" t="0" r="r" b="b"/>
                              <a:pathLst>
                                <a:path w="242" h="271">
                                  <a:moveTo>
                                    <a:pt x="236" y="205"/>
                                  </a:moveTo>
                                  <a:lnTo>
                                    <a:pt x="96" y="205"/>
                                  </a:lnTo>
                                  <a:lnTo>
                                    <a:pt x="129" y="271"/>
                                  </a:lnTo>
                                  <a:lnTo>
                                    <a:pt x="169" y="208"/>
                                  </a:lnTo>
                                  <a:lnTo>
                                    <a:pt x="237" y="208"/>
                                  </a:lnTo>
                                  <a:lnTo>
                                    <a:pt x="236" y="20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70"/>
                          <wps:cNvSpPr>
                            <a:spLocks/>
                          </wps:cNvSpPr>
                          <wps:spPr bwMode="auto">
                            <a:xfrm>
                              <a:off x="9217" y="14459"/>
                              <a:ext cx="242" cy="271"/>
                            </a:xfrm>
                            <a:custGeom>
                              <a:avLst/>
                              <a:gdLst>
                                <a:gd name="T0" fmla="+- 0 9454 9217"/>
                                <a:gd name="T1" fmla="*/ T0 w 242"/>
                                <a:gd name="T2" fmla="+- 0 14667 14459"/>
                                <a:gd name="T3" fmla="*/ 14667 h 271"/>
                                <a:gd name="T4" fmla="+- 0 9386 9217"/>
                                <a:gd name="T5" fmla="*/ T4 w 242"/>
                                <a:gd name="T6" fmla="+- 0 14667 14459"/>
                                <a:gd name="T7" fmla="*/ 14667 h 271"/>
                                <a:gd name="T8" fmla="+- 0 9459 9217"/>
                                <a:gd name="T9" fmla="*/ T8 w 242"/>
                                <a:gd name="T10" fmla="+- 0 14682 14459"/>
                                <a:gd name="T11" fmla="*/ 14682 h 271"/>
                                <a:gd name="T12" fmla="+- 0 9454 9217"/>
                                <a:gd name="T13" fmla="*/ T12 w 242"/>
                                <a:gd name="T14" fmla="+- 0 14667 14459"/>
                                <a:gd name="T15" fmla="*/ 14667 h 271"/>
                              </a:gdLst>
                              <a:ahLst/>
                              <a:cxnLst>
                                <a:cxn ang="0">
                                  <a:pos x="T1" y="T3"/>
                                </a:cxn>
                                <a:cxn ang="0">
                                  <a:pos x="T5" y="T7"/>
                                </a:cxn>
                                <a:cxn ang="0">
                                  <a:pos x="T9" y="T11"/>
                                </a:cxn>
                                <a:cxn ang="0">
                                  <a:pos x="T13" y="T15"/>
                                </a:cxn>
                              </a:cxnLst>
                              <a:rect l="0" t="0" r="r" b="b"/>
                              <a:pathLst>
                                <a:path w="242" h="271">
                                  <a:moveTo>
                                    <a:pt x="237" y="208"/>
                                  </a:moveTo>
                                  <a:lnTo>
                                    <a:pt x="169" y="208"/>
                                  </a:lnTo>
                                  <a:lnTo>
                                    <a:pt x="242" y="223"/>
                                  </a:lnTo>
                                  <a:lnTo>
                                    <a:pt x="237" y="208"/>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69"/>
                          <wps:cNvSpPr>
                            <a:spLocks/>
                          </wps:cNvSpPr>
                          <wps:spPr bwMode="auto">
                            <a:xfrm>
                              <a:off x="9217" y="14459"/>
                              <a:ext cx="242" cy="271"/>
                            </a:xfrm>
                            <a:custGeom>
                              <a:avLst/>
                              <a:gdLst>
                                <a:gd name="T0" fmla="+- 0 9298 9217"/>
                                <a:gd name="T1" fmla="*/ T0 w 242"/>
                                <a:gd name="T2" fmla="+- 0 14459 14459"/>
                                <a:gd name="T3" fmla="*/ 14459 h 271"/>
                                <a:gd name="T4" fmla="+- 0 9290 9217"/>
                                <a:gd name="T5" fmla="*/ T4 w 242"/>
                                <a:gd name="T6" fmla="+- 0 14533 14459"/>
                                <a:gd name="T7" fmla="*/ 14533 h 271"/>
                                <a:gd name="T8" fmla="+- 0 9217 9217"/>
                                <a:gd name="T9" fmla="*/ T8 w 242"/>
                                <a:gd name="T10" fmla="+- 0 14551 14459"/>
                                <a:gd name="T11" fmla="*/ 14551 h 271"/>
                                <a:gd name="T12" fmla="+- 0 9270 9217"/>
                                <a:gd name="T13" fmla="*/ T12 w 242"/>
                                <a:gd name="T14" fmla="+- 0 14604 14459"/>
                                <a:gd name="T15" fmla="*/ 14604 h 271"/>
                                <a:gd name="T16" fmla="+- 0 9238 9217"/>
                                <a:gd name="T17" fmla="*/ T16 w 242"/>
                                <a:gd name="T18" fmla="+- 0 14672 14459"/>
                                <a:gd name="T19" fmla="*/ 14672 h 271"/>
                                <a:gd name="T20" fmla="+- 0 9313 9217"/>
                                <a:gd name="T21" fmla="*/ T20 w 242"/>
                                <a:gd name="T22" fmla="+- 0 14664 14459"/>
                                <a:gd name="T23" fmla="*/ 14664 h 271"/>
                                <a:gd name="T24" fmla="+- 0 9453 9217"/>
                                <a:gd name="T25" fmla="*/ T24 w 242"/>
                                <a:gd name="T26" fmla="+- 0 14664 14459"/>
                                <a:gd name="T27" fmla="*/ 14664 h 271"/>
                                <a:gd name="T28" fmla="+- 0 9435 9217"/>
                                <a:gd name="T29" fmla="*/ T28 w 242"/>
                                <a:gd name="T30" fmla="+- 0 14612 14459"/>
                                <a:gd name="T31" fmla="*/ 14612 h 271"/>
                                <a:gd name="T32" fmla="+- 0 9492 9217"/>
                                <a:gd name="T33" fmla="*/ T32 w 242"/>
                                <a:gd name="T34" fmla="+- 0 14564 14459"/>
                                <a:gd name="T35" fmla="*/ 14564 h 271"/>
                                <a:gd name="T36" fmla="+- 0 9421 9217"/>
                                <a:gd name="T37" fmla="*/ T36 w 242"/>
                                <a:gd name="T38" fmla="+- 0 14540 14459"/>
                                <a:gd name="T39" fmla="*/ 14540 h 271"/>
                                <a:gd name="T40" fmla="+- 0 9421 9217"/>
                                <a:gd name="T41" fmla="*/ T40 w 242"/>
                                <a:gd name="T42" fmla="+- 0 14505 14459"/>
                                <a:gd name="T43" fmla="*/ 14505 h 271"/>
                                <a:gd name="T44" fmla="+- 0 9357 9217"/>
                                <a:gd name="T45" fmla="*/ T44 w 242"/>
                                <a:gd name="T46" fmla="+- 0 14505 14459"/>
                                <a:gd name="T47" fmla="*/ 14505 h 271"/>
                                <a:gd name="T48" fmla="+- 0 9298 9217"/>
                                <a:gd name="T49" fmla="*/ T48 w 242"/>
                                <a:gd name="T50" fmla="+- 0 14459 14459"/>
                                <a:gd name="T51" fmla="*/ 14459 h 2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42" h="271">
                                  <a:moveTo>
                                    <a:pt x="81" y="0"/>
                                  </a:moveTo>
                                  <a:lnTo>
                                    <a:pt x="73" y="74"/>
                                  </a:lnTo>
                                  <a:lnTo>
                                    <a:pt x="0" y="92"/>
                                  </a:lnTo>
                                  <a:lnTo>
                                    <a:pt x="53" y="145"/>
                                  </a:lnTo>
                                  <a:lnTo>
                                    <a:pt x="21" y="213"/>
                                  </a:lnTo>
                                  <a:lnTo>
                                    <a:pt x="96" y="205"/>
                                  </a:lnTo>
                                  <a:lnTo>
                                    <a:pt x="236" y="205"/>
                                  </a:lnTo>
                                  <a:lnTo>
                                    <a:pt x="218" y="153"/>
                                  </a:lnTo>
                                  <a:lnTo>
                                    <a:pt x="275" y="105"/>
                                  </a:lnTo>
                                  <a:lnTo>
                                    <a:pt x="204" y="81"/>
                                  </a:lnTo>
                                  <a:lnTo>
                                    <a:pt x="204" y="46"/>
                                  </a:lnTo>
                                  <a:lnTo>
                                    <a:pt x="140" y="46"/>
                                  </a:lnTo>
                                  <a:lnTo>
                                    <a:pt x="81"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68"/>
                          <wps:cNvSpPr>
                            <a:spLocks/>
                          </wps:cNvSpPr>
                          <wps:spPr bwMode="auto">
                            <a:xfrm>
                              <a:off x="9217" y="14459"/>
                              <a:ext cx="242" cy="271"/>
                            </a:xfrm>
                            <a:custGeom>
                              <a:avLst/>
                              <a:gdLst>
                                <a:gd name="T0" fmla="+- 0 9421 9217"/>
                                <a:gd name="T1" fmla="*/ T0 w 242"/>
                                <a:gd name="T2" fmla="+- 0 14465 14459"/>
                                <a:gd name="T3" fmla="*/ 14465 h 271"/>
                                <a:gd name="T4" fmla="+- 0 9357 9217"/>
                                <a:gd name="T5" fmla="*/ T4 w 242"/>
                                <a:gd name="T6" fmla="+- 0 14505 14459"/>
                                <a:gd name="T7" fmla="*/ 14505 h 271"/>
                                <a:gd name="T8" fmla="+- 0 9421 9217"/>
                                <a:gd name="T9" fmla="*/ T8 w 242"/>
                                <a:gd name="T10" fmla="+- 0 14505 14459"/>
                                <a:gd name="T11" fmla="*/ 14505 h 271"/>
                                <a:gd name="T12" fmla="+- 0 9421 9217"/>
                                <a:gd name="T13" fmla="*/ T12 w 242"/>
                                <a:gd name="T14" fmla="+- 0 14465 14459"/>
                                <a:gd name="T15" fmla="*/ 14465 h 271"/>
                              </a:gdLst>
                              <a:ahLst/>
                              <a:cxnLst>
                                <a:cxn ang="0">
                                  <a:pos x="T1" y="T3"/>
                                </a:cxn>
                                <a:cxn ang="0">
                                  <a:pos x="T5" y="T7"/>
                                </a:cxn>
                                <a:cxn ang="0">
                                  <a:pos x="T9" y="T11"/>
                                </a:cxn>
                                <a:cxn ang="0">
                                  <a:pos x="T13" y="T15"/>
                                </a:cxn>
                              </a:cxnLst>
                              <a:rect l="0" t="0" r="r" b="b"/>
                              <a:pathLst>
                                <a:path w="242" h="271">
                                  <a:moveTo>
                                    <a:pt x="204" y="6"/>
                                  </a:moveTo>
                                  <a:lnTo>
                                    <a:pt x="140" y="46"/>
                                  </a:lnTo>
                                  <a:lnTo>
                                    <a:pt x="204" y="46"/>
                                  </a:lnTo>
                                  <a:lnTo>
                                    <a:pt x="204" y="6"/>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 name="Group 63"/>
                        <wpg:cNvGrpSpPr>
                          <a:grpSpLocks/>
                        </wpg:cNvGrpSpPr>
                        <wpg:grpSpPr bwMode="auto">
                          <a:xfrm>
                            <a:off x="9398" y="14232"/>
                            <a:ext cx="173" cy="177"/>
                            <a:chOff x="9398" y="14232"/>
                            <a:chExt cx="173" cy="177"/>
                          </a:xfrm>
                        </wpg:grpSpPr>
                        <wps:wsp>
                          <wps:cNvPr id="26" name="Freeform 66"/>
                          <wps:cNvSpPr>
                            <a:spLocks/>
                          </wps:cNvSpPr>
                          <wps:spPr bwMode="auto">
                            <a:xfrm>
                              <a:off x="9398" y="14232"/>
                              <a:ext cx="173" cy="177"/>
                            </a:xfrm>
                            <a:custGeom>
                              <a:avLst/>
                              <a:gdLst>
                                <a:gd name="T0" fmla="+- 0 9454 9398"/>
                                <a:gd name="T1" fmla="*/ T0 w 173"/>
                                <a:gd name="T2" fmla="+- 0 14232 14232"/>
                                <a:gd name="T3" fmla="*/ 14232 h 177"/>
                                <a:gd name="T4" fmla="+- 0 9460 9398"/>
                                <a:gd name="T5" fmla="*/ T4 w 173"/>
                                <a:gd name="T6" fmla="+- 0 14299 14232"/>
                                <a:gd name="T7" fmla="*/ 14299 h 177"/>
                                <a:gd name="T8" fmla="+- 0 9398 9398"/>
                                <a:gd name="T9" fmla="*/ T8 w 173"/>
                                <a:gd name="T10" fmla="+- 0 14326 14232"/>
                                <a:gd name="T11" fmla="*/ 14326 h 177"/>
                                <a:gd name="T12" fmla="+- 0 9464 9398"/>
                                <a:gd name="T13" fmla="*/ T12 w 173"/>
                                <a:gd name="T14" fmla="+- 0 14341 14232"/>
                                <a:gd name="T15" fmla="*/ 14341 h 177"/>
                                <a:gd name="T16" fmla="+- 0 9470 9398"/>
                                <a:gd name="T17" fmla="*/ T16 w 173"/>
                                <a:gd name="T18" fmla="+- 0 14409 14232"/>
                                <a:gd name="T19" fmla="*/ 14409 h 177"/>
                                <a:gd name="T20" fmla="+- 0 9505 9398"/>
                                <a:gd name="T21" fmla="*/ T20 w 173"/>
                                <a:gd name="T22" fmla="+- 0 14350 14232"/>
                                <a:gd name="T23" fmla="*/ 14350 h 177"/>
                                <a:gd name="T24" fmla="+- 0 9557 9398"/>
                                <a:gd name="T25" fmla="*/ T24 w 173"/>
                                <a:gd name="T26" fmla="+- 0 14350 14232"/>
                                <a:gd name="T27" fmla="*/ 14350 h 177"/>
                                <a:gd name="T28" fmla="+- 0 9526 9398"/>
                                <a:gd name="T29" fmla="*/ T28 w 173"/>
                                <a:gd name="T30" fmla="+- 0 14314 14232"/>
                                <a:gd name="T31" fmla="*/ 14314 h 177"/>
                                <a:gd name="T32" fmla="+- 0 9545 9398"/>
                                <a:gd name="T33" fmla="*/ T32 w 173"/>
                                <a:gd name="T34" fmla="+- 0 14283 14232"/>
                                <a:gd name="T35" fmla="*/ 14283 h 177"/>
                                <a:gd name="T36" fmla="+- 0 9499 9398"/>
                                <a:gd name="T37" fmla="*/ T36 w 173"/>
                                <a:gd name="T38" fmla="+- 0 14283 14232"/>
                                <a:gd name="T39" fmla="*/ 14283 h 177"/>
                                <a:gd name="T40" fmla="+- 0 9454 9398"/>
                                <a:gd name="T41" fmla="*/ T40 w 173"/>
                                <a:gd name="T42" fmla="+- 0 14232 14232"/>
                                <a:gd name="T43" fmla="*/ 14232 h 1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73" h="177">
                                  <a:moveTo>
                                    <a:pt x="56" y="0"/>
                                  </a:moveTo>
                                  <a:lnTo>
                                    <a:pt x="62" y="67"/>
                                  </a:lnTo>
                                  <a:lnTo>
                                    <a:pt x="0" y="94"/>
                                  </a:lnTo>
                                  <a:lnTo>
                                    <a:pt x="66" y="109"/>
                                  </a:lnTo>
                                  <a:lnTo>
                                    <a:pt x="72" y="177"/>
                                  </a:lnTo>
                                  <a:lnTo>
                                    <a:pt x="107" y="118"/>
                                  </a:lnTo>
                                  <a:lnTo>
                                    <a:pt x="159" y="118"/>
                                  </a:lnTo>
                                  <a:lnTo>
                                    <a:pt x="128" y="82"/>
                                  </a:lnTo>
                                  <a:lnTo>
                                    <a:pt x="147" y="51"/>
                                  </a:lnTo>
                                  <a:lnTo>
                                    <a:pt x="101" y="51"/>
                                  </a:lnTo>
                                  <a:lnTo>
                                    <a:pt x="56"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65"/>
                          <wps:cNvSpPr>
                            <a:spLocks/>
                          </wps:cNvSpPr>
                          <wps:spPr bwMode="auto">
                            <a:xfrm>
                              <a:off x="9398" y="14232"/>
                              <a:ext cx="173" cy="177"/>
                            </a:xfrm>
                            <a:custGeom>
                              <a:avLst/>
                              <a:gdLst>
                                <a:gd name="T0" fmla="+- 0 9557 9398"/>
                                <a:gd name="T1" fmla="*/ T0 w 173"/>
                                <a:gd name="T2" fmla="+- 0 14350 14232"/>
                                <a:gd name="T3" fmla="*/ 14350 h 177"/>
                                <a:gd name="T4" fmla="+- 0 9505 9398"/>
                                <a:gd name="T5" fmla="*/ T4 w 173"/>
                                <a:gd name="T6" fmla="+- 0 14350 14232"/>
                                <a:gd name="T7" fmla="*/ 14350 h 177"/>
                                <a:gd name="T8" fmla="+- 0 9571 9398"/>
                                <a:gd name="T9" fmla="*/ T8 w 173"/>
                                <a:gd name="T10" fmla="+- 0 14366 14232"/>
                                <a:gd name="T11" fmla="*/ 14366 h 177"/>
                                <a:gd name="T12" fmla="+- 0 9557 9398"/>
                                <a:gd name="T13" fmla="*/ T12 w 173"/>
                                <a:gd name="T14" fmla="+- 0 14350 14232"/>
                                <a:gd name="T15" fmla="*/ 14350 h 177"/>
                              </a:gdLst>
                              <a:ahLst/>
                              <a:cxnLst>
                                <a:cxn ang="0">
                                  <a:pos x="T1" y="T3"/>
                                </a:cxn>
                                <a:cxn ang="0">
                                  <a:pos x="T5" y="T7"/>
                                </a:cxn>
                                <a:cxn ang="0">
                                  <a:pos x="T9" y="T11"/>
                                </a:cxn>
                                <a:cxn ang="0">
                                  <a:pos x="T13" y="T15"/>
                                </a:cxn>
                              </a:cxnLst>
                              <a:rect l="0" t="0" r="r" b="b"/>
                              <a:pathLst>
                                <a:path w="173" h="177">
                                  <a:moveTo>
                                    <a:pt x="159" y="118"/>
                                  </a:moveTo>
                                  <a:lnTo>
                                    <a:pt x="107" y="118"/>
                                  </a:lnTo>
                                  <a:lnTo>
                                    <a:pt x="173" y="134"/>
                                  </a:lnTo>
                                  <a:lnTo>
                                    <a:pt x="159" y="118"/>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64"/>
                          <wps:cNvSpPr>
                            <a:spLocks/>
                          </wps:cNvSpPr>
                          <wps:spPr bwMode="auto">
                            <a:xfrm>
                              <a:off x="9398" y="14232"/>
                              <a:ext cx="173" cy="177"/>
                            </a:xfrm>
                            <a:custGeom>
                              <a:avLst/>
                              <a:gdLst>
                                <a:gd name="T0" fmla="+- 0 9561 9398"/>
                                <a:gd name="T1" fmla="*/ T0 w 173"/>
                                <a:gd name="T2" fmla="+- 0 14256 14232"/>
                                <a:gd name="T3" fmla="*/ 14256 h 177"/>
                                <a:gd name="T4" fmla="+- 0 9499 9398"/>
                                <a:gd name="T5" fmla="*/ T4 w 173"/>
                                <a:gd name="T6" fmla="+- 0 14283 14232"/>
                                <a:gd name="T7" fmla="*/ 14283 h 177"/>
                                <a:gd name="T8" fmla="+- 0 9545 9398"/>
                                <a:gd name="T9" fmla="*/ T8 w 173"/>
                                <a:gd name="T10" fmla="+- 0 14283 14232"/>
                                <a:gd name="T11" fmla="*/ 14283 h 177"/>
                                <a:gd name="T12" fmla="+- 0 9561 9398"/>
                                <a:gd name="T13" fmla="*/ T12 w 173"/>
                                <a:gd name="T14" fmla="+- 0 14256 14232"/>
                                <a:gd name="T15" fmla="*/ 14256 h 177"/>
                              </a:gdLst>
                              <a:ahLst/>
                              <a:cxnLst>
                                <a:cxn ang="0">
                                  <a:pos x="T1" y="T3"/>
                                </a:cxn>
                                <a:cxn ang="0">
                                  <a:pos x="T5" y="T7"/>
                                </a:cxn>
                                <a:cxn ang="0">
                                  <a:pos x="T9" y="T11"/>
                                </a:cxn>
                                <a:cxn ang="0">
                                  <a:pos x="T13" y="T15"/>
                                </a:cxn>
                              </a:cxnLst>
                              <a:rect l="0" t="0" r="r" b="b"/>
                              <a:pathLst>
                                <a:path w="173" h="177">
                                  <a:moveTo>
                                    <a:pt x="163" y="24"/>
                                  </a:moveTo>
                                  <a:lnTo>
                                    <a:pt x="101" y="51"/>
                                  </a:lnTo>
                                  <a:lnTo>
                                    <a:pt x="147" y="51"/>
                                  </a:lnTo>
                                  <a:lnTo>
                                    <a:pt x="163" y="2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58"/>
                        <wpg:cNvGrpSpPr>
                          <a:grpSpLocks/>
                        </wpg:cNvGrpSpPr>
                        <wpg:grpSpPr bwMode="auto">
                          <a:xfrm>
                            <a:off x="9812" y="14251"/>
                            <a:ext cx="242" cy="271"/>
                            <a:chOff x="9812" y="14251"/>
                            <a:chExt cx="242" cy="271"/>
                          </a:xfrm>
                        </wpg:grpSpPr>
                        <wps:wsp>
                          <wps:cNvPr id="30" name="Freeform 62"/>
                          <wps:cNvSpPr>
                            <a:spLocks/>
                          </wps:cNvSpPr>
                          <wps:spPr bwMode="auto">
                            <a:xfrm>
                              <a:off x="9812" y="14251"/>
                              <a:ext cx="242" cy="271"/>
                            </a:xfrm>
                            <a:custGeom>
                              <a:avLst/>
                              <a:gdLst>
                                <a:gd name="T0" fmla="+- 0 10048 9812"/>
                                <a:gd name="T1" fmla="*/ T0 w 242"/>
                                <a:gd name="T2" fmla="+- 0 14455 14251"/>
                                <a:gd name="T3" fmla="*/ 14455 h 271"/>
                                <a:gd name="T4" fmla="+- 0 9908 9812"/>
                                <a:gd name="T5" fmla="*/ T4 w 242"/>
                                <a:gd name="T6" fmla="+- 0 14455 14251"/>
                                <a:gd name="T7" fmla="*/ 14455 h 271"/>
                                <a:gd name="T8" fmla="+- 0 9941 9812"/>
                                <a:gd name="T9" fmla="*/ T8 w 242"/>
                                <a:gd name="T10" fmla="+- 0 14522 14251"/>
                                <a:gd name="T11" fmla="*/ 14522 h 271"/>
                                <a:gd name="T12" fmla="+- 0 9981 9812"/>
                                <a:gd name="T13" fmla="*/ T12 w 242"/>
                                <a:gd name="T14" fmla="+- 0 14459 14251"/>
                                <a:gd name="T15" fmla="*/ 14459 h 271"/>
                                <a:gd name="T16" fmla="+- 0 10049 9812"/>
                                <a:gd name="T17" fmla="*/ T16 w 242"/>
                                <a:gd name="T18" fmla="+- 0 14459 14251"/>
                                <a:gd name="T19" fmla="*/ 14459 h 271"/>
                                <a:gd name="T20" fmla="+- 0 10048 9812"/>
                                <a:gd name="T21" fmla="*/ T20 w 242"/>
                                <a:gd name="T22" fmla="+- 0 14455 14251"/>
                                <a:gd name="T23" fmla="*/ 14455 h 271"/>
                              </a:gdLst>
                              <a:ahLst/>
                              <a:cxnLst>
                                <a:cxn ang="0">
                                  <a:pos x="T1" y="T3"/>
                                </a:cxn>
                                <a:cxn ang="0">
                                  <a:pos x="T5" y="T7"/>
                                </a:cxn>
                                <a:cxn ang="0">
                                  <a:pos x="T9" y="T11"/>
                                </a:cxn>
                                <a:cxn ang="0">
                                  <a:pos x="T13" y="T15"/>
                                </a:cxn>
                                <a:cxn ang="0">
                                  <a:pos x="T17" y="T19"/>
                                </a:cxn>
                                <a:cxn ang="0">
                                  <a:pos x="T21" y="T23"/>
                                </a:cxn>
                              </a:cxnLst>
                              <a:rect l="0" t="0" r="r" b="b"/>
                              <a:pathLst>
                                <a:path w="242" h="271">
                                  <a:moveTo>
                                    <a:pt x="236" y="204"/>
                                  </a:moveTo>
                                  <a:lnTo>
                                    <a:pt x="96" y="204"/>
                                  </a:lnTo>
                                  <a:lnTo>
                                    <a:pt x="129" y="271"/>
                                  </a:lnTo>
                                  <a:lnTo>
                                    <a:pt x="169" y="208"/>
                                  </a:lnTo>
                                  <a:lnTo>
                                    <a:pt x="237" y="208"/>
                                  </a:lnTo>
                                  <a:lnTo>
                                    <a:pt x="236" y="20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61"/>
                          <wps:cNvSpPr>
                            <a:spLocks/>
                          </wps:cNvSpPr>
                          <wps:spPr bwMode="auto">
                            <a:xfrm>
                              <a:off x="9812" y="14251"/>
                              <a:ext cx="242" cy="271"/>
                            </a:xfrm>
                            <a:custGeom>
                              <a:avLst/>
                              <a:gdLst>
                                <a:gd name="T0" fmla="+- 0 10049 9812"/>
                                <a:gd name="T1" fmla="*/ T0 w 242"/>
                                <a:gd name="T2" fmla="+- 0 14459 14251"/>
                                <a:gd name="T3" fmla="*/ 14459 h 271"/>
                                <a:gd name="T4" fmla="+- 0 9981 9812"/>
                                <a:gd name="T5" fmla="*/ T4 w 242"/>
                                <a:gd name="T6" fmla="+- 0 14459 14251"/>
                                <a:gd name="T7" fmla="*/ 14459 h 271"/>
                                <a:gd name="T8" fmla="+- 0 10054 9812"/>
                                <a:gd name="T9" fmla="*/ T8 w 242"/>
                                <a:gd name="T10" fmla="+- 0 14474 14251"/>
                                <a:gd name="T11" fmla="*/ 14474 h 271"/>
                                <a:gd name="T12" fmla="+- 0 10049 9812"/>
                                <a:gd name="T13" fmla="*/ T12 w 242"/>
                                <a:gd name="T14" fmla="+- 0 14459 14251"/>
                                <a:gd name="T15" fmla="*/ 14459 h 271"/>
                              </a:gdLst>
                              <a:ahLst/>
                              <a:cxnLst>
                                <a:cxn ang="0">
                                  <a:pos x="T1" y="T3"/>
                                </a:cxn>
                                <a:cxn ang="0">
                                  <a:pos x="T5" y="T7"/>
                                </a:cxn>
                                <a:cxn ang="0">
                                  <a:pos x="T9" y="T11"/>
                                </a:cxn>
                                <a:cxn ang="0">
                                  <a:pos x="T13" y="T15"/>
                                </a:cxn>
                              </a:cxnLst>
                              <a:rect l="0" t="0" r="r" b="b"/>
                              <a:pathLst>
                                <a:path w="242" h="271">
                                  <a:moveTo>
                                    <a:pt x="237" y="208"/>
                                  </a:moveTo>
                                  <a:lnTo>
                                    <a:pt x="169" y="208"/>
                                  </a:lnTo>
                                  <a:lnTo>
                                    <a:pt x="242" y="223"/>
                                  </a:lnTo>
                                  <a:lnTo>
                                    <a:pt x="237" y="208"/>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60"/>
                          <wps:cNvSpPr>
                            <a:spLocks/>
                          </wps:cNvSpPr>
                          <wps:spPr bwMode="auto">
                            <a:xfrm>
                              <a:off x="9812" y="14251"/>
                              <a:ext cx="242" cy="271"/>
                            </a:xfrm>
                            <a:custGeom>
                              <a:avLst/>
                              <a:gdLst>
                                <a:gd name="T0" fmla="+- 0 9893 9812"/>
                                <a:gd name="T1" fmla="*/ T0 w 242"/>
                                <a:gd name="T2" fmla="+- 0 14251 14251"/>
                                <a:gd name="T3" fmla="*/ 14251 h 271"/>
                                <a:gd name="T4" fmla="+- 0 9885 9812"/>
                                <a:gd name="T5" fmla="*/ T4 w 242"/>
                                <a:gd name="T6" fmla="+- 0 14325 14251"/>
                                <a:gd name="T7" fmla="*/ 14325 h 271"/>
                                <a:gd name="T8" fmla="+- 0 9812 9812"/>
                                <a:gd name="T9" fmla="*/ T8 w 242"/>
                                <a:gd name="T10" fmla="+- 0 14343 14251"/>
                                <a:gd name="T11" fmla="*/ 14343 h 271"/>
                                <a:gd name="T12" fmla="+- 0 9866 9812"/>
                                <a:gd name="T13" fmla="*/ T12 w 242"/>
                                <a:gd name="T14" fmla="+- 0 14395 14251"/>
                                <a:gd name="T15" fmla="*/ 14395 h 271"/>
                                <a:gd name="T16" fmla="+- 0 9833 9812"/>
                                <a:gd name="T17" fmla="*/ T16 w 242"/>
                                <a:gd name="T18" fmla="+- 0 14464 14251"/>
                                <a:gd name="T19" fmla="*/ 14464 h 271"/>
                                <a:gd name="T20" fmla="+- 0 9908 9812"/>
                                <a:gd name="T21" fmla="*/ T20 w 242"/>
                                <a:gd name="T22" fmla="+- 0 14455 14251"/>
                                <a:gd name="T23" fmla="*/ 14455 h 271"/>
                                <a:gd name="T24" fmla="+- 0 10048 9812"/>
                                <a:gd name="T25" fmla="*/ T24 w 242"/>
                                <a:gd name="T26" fmla="+- 0 14455 14251"/>
                                <a:gd name="T27" fmla="*/ 14455 h 271"/>
                                <a:gd name="T28" fmla="+- 0 10030 9812"/>
                                <a:gd name="T29" fmla="*/ T28 w 242"/>
                                <a:gd name="T30" fmla="+- 0 14404 14251"/>
                                <a:gd name="T31" fmla="*/ 14404 h 271"/>
                                <a:gd name="T32" fmla="+- 0 10087 9812"/>
                                <a:gd name="T33" fmla="*/ T32 w 242"/>
                                <a:gd name="T34" fmla="+- 0 14356 14251"/>
                                <a:gd name="T35" fmla="*/ 14356 h 271"/>
                                <a:gd name="T36" fmla="+- 0 10017 9812"/>
                                <a:gd name="T37" fmla="*/ T36 w 242"/>
                                <a:gd name="T38" fmla="+- 0 14331 14251"/>
                                <a:gd name="T39" fmla="*/ 14331 h 271"/>
                                <a:gd name="T40" fmla="+- 0 10017 9812"/>
                                <a:gd name="T41" fmla="*/ T40 w 242"/>
                                <a:gd name="T42" fmla="+- 0 14296 14251"/>
                                <a:gd name="T43" fmla="*/ 14296 h 271"/>
                                <a:gd name="T44" fmla="+- 0 9953 9812"/>
                                <a:gd name="T45" fmla="*/ T44 w 242"/>
                                <a:gd name="T46" fmla="+- 0 14296 14251"/>
                                <a:gd name="T47" fmla="*/ 14296 h 271"/>
                                <a:gd name="T48" fmla="+- 0 9893 9812"/>
                                <a:gd name="T49" fmla="*/ T48 w 242"/>
                                <a:gd name="T50" fmla="+- 0 14251 14251"/>
                                <a:gd name="T51" fmla="*/ 14251 h 2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42" h="271">
                                  <a:moveTo>
                                    <a:pt x="81" y="0"/>
                                  </a:moveTo>
                                  <a:lnTo>
                                    <a:pt x="73" y="74"/>
                                  </a:lnTo>
                                  <a:lnTo>
                                    <a:pt x="0" y="92"/>
                                  </a:lnTo>
                                  <a:lnTo>
                                    <a:pt x="54" y="144"/>
                                  </a:lnTo>
                                  <a:lnTo>
                                    <a:pt x="21" y="213"/>
                                  </a:lnTo>
                                  <a:lnTo>
                                    <a:pt x="96" y="204"/>
                                  </a:lnTo>
                                  <a:lnTo>
                                    <a:pt x="236" y="204"/>
                                  </a:lnTo>
                                  <a:lnTo>
                                    <a:pt x="218" y="153"/>
                                  </a:lnTo>
                                  <a:lnTo>
                                    <a:pt x="275" y="105"/>
                                  </a:lnTo>
                                  <a:lnTo>
                                    <a:pt x="205" y="80"/>
                                  </a:lnTo>
                                  <a:lnTo>
                                    <a:pt x="205" y="45"/>
                                  </a:lnTo>
                                  <a:lnTo>
                                    <a:pt x="141" y="45"/>
                                  </a:lnTo>
                                  <a:lnTo>
                                    <a:pt x="81"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59"/>
                          <wps:cNvSpPr>
                            <a:spLocks/>
                          </wps:cNvSpPr>
                          <wps:spPr bwMode="auto">
                            <a:xfrm>
                              <a:off x="9812" y="14251"/>
                              <a:ext cx="242" cy="271"/>
                            </a:xfrm>
                            <a:custGeom>
                              <a:avLst/>
                              <a:gdLst>
                                <a:gd name="T0" fmla="+- 0 10016 9812"/>
                                <a:gd name="T1" fmla="*/ T0 w 242"/>
                                <a:gd name="T2" fmla="+- 0 14257 14251"/>
                                <a:gd name="T3" fmla="*/ 14257 h 271"/>
                                <a:gd name="T4" fmla="+- 0 9953 9812"/>
                                <a:gd name="T5" fmla="*/ T4 w 242"/>
                                <a:gd name="T6" fmla="+- 0 14296 14251"/>
                                <a:gd name="T7" fmla="*/ 14296 h 271"/>
                                <a:gd name="T8" fmla="+- 0 10017 9812"/>
                                <a:gd name="T9" fmla="*/ T8 w 242"/>
                                <a:gd name="T10" fmla="+- 0 14296 14251"/>
                                <a:gd name="T11" fmla="*/ 14296 h 271"/>
                                <a:gd name="T12" fmla="+- 0 10016 9812"/>
                                <a:gd name="T13" fmla="*/ T12 w 242"/>
                                <a:gd name="T14" fmla="+- 0 14257 14251"/>
                                <a:gd name="T15" fmla="*/ 14257 h 271"/>
                              </a:gdLst>
                              <a:ahLst/>
                              <a:cxnLst>
                                <a:cxn ang="0">
                                  <a:pos x="T1" y="T3"/>
                                </a:cxn>
                                <a:cxn ang="0">
                                  <a:pos x="T5" y="T7"/>
                                </a:cxn>
                                <a:cxn ang="0">
                                  <a:pos x="T9" y="T11"/>
                                </a:cxn>
                                <a:cxn ang="0">
                                  <a:pos x="T13" y="T15"/>
                                </a:cxn>
                              </a:cxnLst>
                              <a:rect l="0" t="0" r="r" b="b"/>
                              <a:pathLst>
                                <a:path w="242" h="271">
                                  <a:moveTo>
                                    <a:pt x="204" y="6"/>
                                  </a:moveTo>
                                  <a:lnTo>
                                    <a:pt x="141" y="45"/>
                                  </a:lnTo>
                                  <a:lnTo>
                                    <a:pt x="205" y="45"/>
                                  </a:lnTo>
                                  <a:lnTo>
                                    <a:pt x="204" y="6"/>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 name="Group 54"/>
                        <wpg:cNvGrpSpPr>
                          <a:grpSpLocks/>
                        </wpg:cNvGrpSpPr>
                        <wpg:grpSpPr bwMode="auto">
                          <a:xfrm>
                            <a:off x="10286" y="13526"/>
                            <a:ext cx="173" cy="177"/>
                            <a:chOff x="10286" y="13526"/>
                            <a:chExt cx="173" cy="177"/>
                          </a:xfrm>
                        </wpg:grpSpPr>
                        <wps:wsp>
                          <wps:cNvPr id="35" name="Freeform 57"/>
                          <wps:cNvSpPr>
                            <a:spLocks/>
                          </wps:cNvSpPr>
                          <wps:spPr bwMode="auto">
                            <a:xfrm>
                              <a:off x="10286" y="13526"/>
                              <a:ext cx="173" cy="177"/>
                            </a:xfrm>
                            <a:custGeom>
                              <a:avLst/>
                              <a:gdLst>
                                <a:gd name="T0" fmla="+- 0 10343 10286"/>
                                <a:gd name="T1" fmla="*/ T0 w 173"/>
                                <a:gd name="T2" fmla="+- 0 13526 13526"/>
                                <a:gd name="T3" fmla="*/ 13526 h 177"/>
                                <a:gd name="T4" fmla="+- 0 10348 10286"/>
                                <a:gd name="T5" fmla="*/ T4 w 173"/>
                                <a:gd name="T6" fmla="+- 0 13594 13526"/>
                                <a:gd name="T7" fmla="*/ 13594 h 177"/>
                                <a:gd name="T8" fmla="+- 0 10286 10286"/>
                                <a:gd name="T9" fmla="*/ T8 w 173"/>
                                <a:gd name="T10" fmla="+- 0 13620 13526"/>
                                <a:gd name="T11" fmla="*/ 13620 h 177"/>
                                <a:gd name="T12" fmla="+- 0 10352 10286"/>
                                <a:gd name="T13" fmla="*/ T12 w 173"/>
                                <a:gd name="T14" fmla="+- 0 13635 13526"/>
                                <a:gd name="T15" fmla="*/ 13635 h 177"/>
                                <a:gd name="T16" fmla="+- 0 10358 10286"/>
                                <a:gd name="T17" fmla="*/ T16 w 173"/>
                                <a:gd name="T18" fmla="+- 0 13703 13526"/>
                                <a:gd name="T19" fmla="*/ 13703 h 177"/>
                                <a:gd name="T20" fmla="+- 0 10393 10286"/>
                                <a:gd name="T21" fmla="*/ T20 w 173"/>
                                <a:gd name="T22" fmla="+- 0 13645 13526"/>
                                <a:gd name="T23" fmla="*/ 13645 h 177"/>
                                <a:gd name="T24" fmla="+- 0 10446 10286"/>
                                <a:gd name="T25" fmla="*/ T24 w 173"/>
                                <a:gd name="T26" fmla="+- 0 13645 13526"/>
                                <a:gd name="T27" fmla="*/ 13645 h 177"/>
                                <a:gd name="T28" fmla="+- 0 10415 10286"/>
                                <a:gd name="T29" fmla="*/ T28 w 173"/>
                                <a:gd name="T30" fmla="+- 0 13609 13526"/>
                                <a:gd name="T31" fmla="*/ 13609 h 177"/>
                                <a:gd name="T32" fmla="+- 0 10433 10286"/>
                                <a:gd name="T33" fmla="*/ T32 w 173"/>
                                <a:gd name="T34" fmla="+- 0 13577 13526"/>
                                <a:gd name="T35" fmla="*/ 13577 h 177"/>
                                <a:gd name="T36" fmla="+- 0 10387 10286"/>
                                <a:gd name="T37" fmla="*/ T36 w 173"/>
                                <a:gd name="T38" fmla="+- 0 13577 13526"/>
                                <a:gd name="T39" fmla="*/ 13577 h 177"/>
                                <a:gd name="T40" fmla="+- 0 10343 10286"/>
                                <a:gd name="T41" fmla="*/ T40 w 173"/>
                                <a:gd name="T42" fmla="+- 0 13526 13526"/>
                                <a:gd name="T43" fmla="*/ 13526 h 1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73" h="177">
                                  <a:moveTo>
                                    <a:pt x="57" y="0"/>
                                  </a:moveTo>
                                  <a:lnTo>
                                    <a:pt x="62" y="68"/>
                                  </a:lnTo>
                                  <a:lnTo>
                                    <a:pt x="0" y="94"/>
                                  </a:lnTo>
                                  <a:lnTo>
                                    <a:pt x="66" y="109"/>
                                  </a:lnTo>
                                  <a:lnTo>
                                    <a:pt x="72" y="177"/>
                                  </a:lnTo>
                                  <a:lnTo>
                                    <a:pt x="107" y="119"/>
                                  </a:lnTo>
                                  <a:lnTo>
                                    <a:pt x="160" y="119"/>
                                  </a:lnTo>
                                  <a:lnTo>
                                    <a:pt x="129" y="83"/>
                                  </a:lnTo>
                                  <a:lnTo>
                                    <a:pt x="147" y="51"/>
                                  </a:lnTo>
                                  <a:lnTo>
                                    <a:pt x="101" y="51"/>
                                  </a:lnTo>
                                  <a:lnTo>
                                    <a:pt x="57"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56"/>
                          <wps:cNvSpPr>
                            <a:spLocks/>
                          </wps:cNvSpPr>
                          <wps:spPr bwMode="auto">
                            <a:xfrm>
                              <a:off x="10286" y="13526"/>
                              <a:ext cx="173" cy="177"/>
                            </a:xfrm>
                            <a:custGeom>
                              <a:avLst/>
                              <a:gdLst>
                                <a:gd name="T0" fmla="+- 0 10446 10286"/>
                                <a:gd name="T1" fmla="*/ T0 w 173"/>
                                <a:gd name="T2" fmla="+- 0 13645 13526"/>
                                <a:gd name="T3" fmla="*/ 13645 h 177"/>
                                <a:gd name="T4" fmla="+- 0 10393 10286"/>
                                <a:gd name="T5" fmla="*/ T4 w 173"/>
                                <a:gd name="T6" fmla="+- 0 13645 13526"/>
                                <a:gd name="T7" fmla="*/ 13645 h 177"/>
                                <a:gd name="T8" fmla="+- 0 10459 10286"/>
                                <a:gd name="T9" fmla="*/ T8 w 173"/>
                                <a:gd name="T10" fmla="+- 0 13660 13526"/>
                                <a:gd name="T11" fmla="*/ 13660 h 177"/>
                                <a:gd name="T12" fmla="+- 0 10446 10286"/>
                                <a:gd name="T13" fmla="*/ T12 w 173"/>
                                <a:gd name="T14" fmla="+- 0 13645 13526"/>
                                <a:gd name="T15" fmla="*/ 13645 h 177"/>
                              </a:gdLst>
                              <a:ahLst/>
                              <a:cxnLst>
                                <a:cxn ang="0">
                                  <a:pos x="T1" y="T3"/>
                                </a:cxn>
                                <a:cxn ang="0">
                                  <a:pos x="T5" y="T7"/>
                                </a:cxn>
                                <a:cxn ang="0">
                                  <a:pos x="T9" y="T11"/>
                                </a:cxn>
                                <a:cxn ang="0">
                                  <a:pos x="T13" y="T15"/>
                                </a:cxn>
                              </a:cxnLst>
                              <a:rect l="0" t="0" r="r" b="b"/>
                              <a:pathLst>
                                <a:path w="173" h="177">
                                  <a:moveTo>
                                    <a:pt x="160" y="119"/>
                                  </a:moveTo>
                                  <a:lnTo>
                                    <a:pt x="107" y="119"/>
                                  </a:lnTo>
                                  <a:lnTo>
                                    <a:pt x="173" y="134"/>
                                  </a:lnTo>
                                  <a:lnTo>
                                    <a:pt x="160" y="11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55"/>
                          <wps:cNvSpPr>
                            <a:spLocks/>
                          </wps:cNvSpPr>
                          <wps:spPr bwMode="auto">
                            <a:xfrm>
                              <a:off x="10286" y="13526"/>
                              <a:ext cx="173" cy="177"/>
                            </a:xfrm>
                            <a:custGeom>
                              <a:avLst/>
                              <a:gdLst>
                                <a:gd name="T0" fmla="+- 0 10449 10286"/>
                                <a:gd name="T1" fmla="*/ T0 w 173"/>
                                <a:gd name="T2" fmla="+- 0 13551 13526"/>
                                <a:gd name="T3" fmla="*/ 13551 h 177"/>
                                <a:gd name="T4" fmla="+- 0 10387 10286"/>
                                <a:gd name="T5" fmla="*/ T4 w 173"/>
                                <a:gd name="T6" fmla="+- 0 13577 13526"/>
                                <a:gd name="T7" fmla="*/ 13577 h 177"/>
                                <a:gd name="T8" fmla="+- 0 10433 10286"/>
                                <a:gd name="T9" fmla="*/ T8 w 173"/>
                                <a:gd name="T10" fmla="+- 0 13577 13526"/>
                                <a:gd name="T11" fmla="*/ 13577 h 177"/>
                                <a:gd name="T12" fmla="+- 0 10449 10286"/>
                                <a:gd name="T13" fmla="*/ T12 w 173"/>
                                <a:gd name="T14" fmla="+- 0 13551 13526"/>
                                <a:gd name="T15" fmla="*/ 13551 h 177"/>
                              </a:gdLst>
                              <a:ahLst/>
                              <a:cxnLst>
                                <a:cxn ang="0">
                                  <a:pos x="T1" y="T3"/>
                                </a:cxn>
                                <a:cxn ang="0">
                                  <a:pos x="T5" y="T7"/>
                                </a:cxn>
                                <a:cxn ang="0">
                                  <a:pos x="T9" y="T11"/>
                                </a:cxn>
                                <a:cxn ang="0">
                                  <a:pos x="T13" y="T15"/>
                                </a:cxn>
                              </a:cxnLst>
                              <a:rect l="0" t="0" r="r" b="b"/>
                              <a:pathLst>
                                <a:path w="173" h="177">
                                  <a:moveTo>
                                    <a:pt x="163" y="25"/>
                                  </a:moveTo>
                                  <a:lnTo>
                                    <a:pt x="101" y="51"/>
                                  </a:lnTo>
                                  <a:lnTo>
                                    <a:pt x="147" y="51"/>
                                  </a:lnTo>
                                  <a:lnTo>
                                    <a:pt x="163" y="2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 name="Group 50"/>
                        <wpg:cNvGrpSpPr>
                          <a:grpSpLocks/>
                        </wpg:cNvGrpSpPr>
                        <wpg:grpSpPr bwMode="auto">
                          <a:xfrm>
                            <a:off x="10949" y="12690"/>
                            <a:ext cx="173" cy="177"/>
                            <a:chOff x="10949" y="12690"/>
                            <a:chExt cx="173" cy="177"/>
                          </a:xfrm>
                        </wpg:grpSpPr>
                        <wps:wsp>
                          <wps:cNvPr id="39" name="Freeform 53"/>
                          <wps:cNvSpPr>
                            <a:spLocks/>
                          </wps:cNvSpPr>
                          <wps:spPr bwMode="auto">
                            <a:xfrm>
                              <a:off x="10949" y="12690"/>
                              <a:ext cx="173" cy="177"/>
                            </a:xfrm>
                            <a:custGeom>
                              <a:avLst/>
                              <a:gdLst>
                                <a:gd name="T0" fmla="+- 0 11005 10949"/>
                                <a:gd name="T1" fmla="*/ T0 w 173"/>
                                <a:gd name="T2" fmla="+- 0 12690 12690"/>
                                <a:gd name="T3" fmla="*/ 12690 h 177"/>
                                <a:gd name="T4" fmla="+- 0 11011 10949"/>
                                <a:gd name="T5" fmla="*/ T4 w 173"/>
                                <a:gd name="T6" fmla="+- 0 12757 12690"/>
                                <a:gd name="T7" fmla="*/ 12757 h 177"/>
                                <a:gd name="T8" fmla="+- 0 10949 10949"/>
                                <a:gd name="T9" fmla="*/ T8 w 173"/>
                                <a:gd name="T10" fmla="+- 0 12784 12690"/>
                                <a:gd name="T11" fmla="*/ 12784 h 177"/>
                                <a:gd name="T12" fmla="+- 0 11015 10949"/>
                                <a:gd name="T13" fmla="*/ T12 w 173"/>
                                <a:gd name="T14" fmla="+- 0 12799 12690"/>
                                <a:gd name="T15" fmla="*/ 12799 h 177"/>
                                <a:gd name="T16" fmla="+- 0 11021 10949"/>
                                <a:gd name="T17" fmla="*/ T16 w 173"/>
                                <a:gd name="T18" fmla="+- 0 12867 12690"/>
                                <a:gd name="T19" fmla="*/ 12867 h 177"/>
                                <a:gd name="T20" fmla="+- 0 11056 10949"/>
                                <a:gd name="T21" fmla="*/ T20 w 173"/>
                                <a:gd name="T22" fmla="+- 0 12808 12690"/>
                                <a:gd name="T23" fmla="*/ 12808 h 177"/>
                                <a:gd name="T24" fmla="+- 0 11108 10949"/>
                                <a:gd name="T25" fmla="*/ T24 w 173"/>
                                <a:gd name="T26" fmla="+- 0 12808 12690"/>
                                <a:gd name="T27" fmla="*/ 12808 h 177"/>
                                <a:gd name="T28" fmla="+- 0 11077 10949"/>
                                <a:gd name="T29" fmla="*/ T28 w 173"/>
                                <a:gd name="T30" fmla="+- 0 12772 12690"/>
                                <a:gd name="T31" fmla="*/ 12772 h 177"/>
                                <a:gd name="T32" fmla="+- 0 11096 10949"/>
                                <a:gd name="T33" fmla="*/ T32 w 173"/>
                                <a:gd name="T34" fmla="+- 0 12741 12690"/>
                                <a:gd name="T35" fmla="*/ 12741 h 177"/>
                                <a:gd name="T36" fmla="+- 0 11050 10949"/>
                                <a:gd name="T37" fmla="*/ T36 w 173"/>
                                <a:gd name="T38" fmla="+- 0 12741 12690"/>
                                <a:gd name="T39" fmla="*/ 12741 h 177"/>
                                <a:gd name="T40" fmla="+- 0 11005 10949"/>
                                <a:gd name="T41" fmla="*/ T40 w 173"/>
                                <a:gd name="T42" fmla="+- 0 12690 12690"/>
                                <a:gd name="T43" fmla="*/ 12690 h 1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73" h="177">
                                  <a:moveTo>
                                    <a:pt x="56" y="0"/>
                                  </a:moveTo>
                                  <a:lnTo>
                                    <a:pt x="62" y="67"/>
                                  </a:lnTo>
                                  <a:lnTo>
                                    <a:pt x="0" y="94"/>
                                  </a:lnTo>
                                  <a:lnTo>
                                    <a:pt x="66" y="109"/>
                                  </a:lnTo>
                                  <a:lnTo>
                                    <a:pt x="72" y="177"/>
                                  </a:lnTo>
                                  <a:lnTo>
                                    <a:pt x="107" y="118"/>
                                  </a:lnTo>
                                  <a:lnTo>
                                    <a:pt x="159" y="118"/>
                                  </a:lnTo>
                                  <a:lnTo>
                                    <a:pt x="128" y="82"/>
                                  </a:lnTo>
                                  <a:lnTo>
                                    <a:pt x="147" y="51"/>
                                  </a:lnTo>
                                  <a:lnTo>
                                    <a:pt x="101" y="51"/>
                                  </a:lnTo>
                                  <a:lnTo>
                                    <a:pt x="56"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52"/>
                          <wps:cNvSpPr>
                            <a:spLocks/>
                          </wps:cNvSpPr>
                          <wps:spPr bwMode="auto">
                            <a:xfrm>
                              <a:off x="10949" y="12690"/>
                              <a:ext cx="173" cy="177"/>
                            </a:xfrm>
                            <a:custGeom>
                              <a:avLst/>
                              <a:gdLst>
                                <a:gd name="T0" fmla="+- 0 11108 10949"/>
                                <a:gd name="T1" fmla="*/ T0 w 173"/>
                                <a:gd name="T2" fmla="+- 0 12808 12690"/>
                                <a:gd name="T3" fmla="*/ 12808 h 177"/>
                                <a:gd name="T4" fmla="+- 0 11056 10949"/>
                                <a:gd name="T5" fmla="*/ T4 w 173"/>
                                <a:gd name="T6" fmla="+- 0 12808 12690"/>
                                <a:gd name="T7" fmla="*/ 12808 h 177"/>
                                <a:gd name="T8" fmla="+- 0 11122 10949"/>
                                <a:gd name="T9" fmla="*/ T8 w 173"/>
                                <a:gd name="T10" fmla="+- 0 12824 12690"/>
                                <a:gd name="T11" fmla="*/ 12824 h 177"/>
                                <a:gd name="T12" fmla="+- 0 11108 10949"/>
                                <a:gd name="T13" fmla="*/ T12 w 173"/>
                                <a:gd name="T14" fmla="+- 0 12808 12690"/>
                                <a:gd name="T15" fmla="*/ 12808 h 177"/>
                              </a:gdLst>
                              <a:ahLst/>
                              <a:cxnLst>
                                <a:cxn ang="0">
                                  <a:pos x="T1" y="T3"/>
                                </a:cxn>
                                <a:cxn ang="0">
                                  <a:pos x="T5" y="T7"/>
                                </a:cxn>
                                <a:cxn ang="0">
                                  <a:pos x="T9" y="T11"/>
                                </a:cxn>
                                <a:cxn ang="0">
                                  <a:pos x="T13" y="T15"/>
                                </a:cxn>
                              </a:cxnLst>
                              <a:rect l="0" t="0" r="r" b="b"/>
                              <a:pathLst>
                                <a:path w="173" h="177">
                                  <a:moveTo>
                                    <a:pt x="159" y="118"/>
                                  </a:moveTo>
                                  <a:lnTo>
                                    <a:pt x="107" y="118"/>
                                  </a:lnTo>
                                  <a:lnTo>
                                    <a:pt x="173" y="134"/>
                                  </a:lnTo>
                                  <a:lnTo>
                                    <a:pt x="159" y="118"/>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51"/>
                          <wps:cNvSpPr>
                            <a:spLocks/>
                          </wps:cNvSpPr>
                          <wps:spPr bwMode="auto">
                            <a:xfrm>
                              <a:off x="10949" y="12690"/>
                              <a:ext cx="173" cy="177"/>
                            </a:xfrm>
                            <a:custGeom>
                              <a:avLst/>
                              <a:gdLst>
                                <a:gd name="T0" fmla="+- 0 11112 10949"/>
                                <a:gd name="T1" fmla="*/ T0 w 173"/>
                                <a:gd name="T2" fmla="+- 0 12714 12690"/>
                                <a:gd name="T3" fmla="*/ 12714 h 177"/>
                                <a:gd name="T4" fmla="+- 0 11050 10949"/>
                                <a:gd name="T5" fmla="*/ T4 w 173"/>
                                <a:gd name="T6" fmla="+- 0 12741 12690"/>
                                <a:gd name="T7" fmla="*/ 12741 h 177"/>
                                <a:gd name="T8" fmla="+- 0 11096 10949"/>
                                <a:gd name="T9" fmla="*/ T8 w 173"/>
                                <a:gd name="T10" fmla="+- 0 12741 12690"/>
                                <a:gd name="T11" fmla="*/ 12741 h 177"/>
                                <a:gd name="T12" fmla="+- 0 11112 10949"/>
                                <a:gd name="T13" fmla="*/ T12 w 173"/>
                                <a:gd name="T14" fmla="+- 0 12714 12690"/>
                                <a:gd name="T15" fmla="*/ 12714 h 177"/>
                              </a:gdLst>
                              <a:ahLst/>
                              <a:cxnLst>
                                <a:cxn ang="0">
                                  <a:pos x="T1" y="T3"/>
                                </a:cxn>
                                <a:cxn ang="0">
                                  <a:pos x="T5" y="T7"/>
                                </a:cxn>
                                <a:cxn ang="0">
                                  <a:pos x="T9" y="T11"/>
                                </a:cxn>
                                <a:cxn ang="0">
                                  <a:pos x="T13" y="T15"/>
                                </a:cxn>
                              </a:cxnLst>
                              <a:rect l="0" t="0" r="r" b="b"/>
                              <a:pathLst>
                                <a:path w="173" h="177">
                                  <a:moveTo>
                                    <a:pt x="163" y="24"/>
                                  </a:moveTo>
                                  <a:lnTo>
                                    <a:pt x="101" y="51"/>
                                  </a:lnTo>
                                  <a:lnTo>
                                    <a:pt x="147" y="51"/>
                                  </a:lnTo>
                                  <a:lnTo>
                                    <a:pt x="163" y="2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 name="Group 46"/>
                        <wpg:cNvGrpSpPr>
                          <a:grpSpLocks/>
                        </wpg:cNvGrpSpPr>
                        <wpg:grpSpPr bwMode="auto">
                          <a:xfrm>
                            <a:off x="11096" y="13159"/>
                            <a:ext cx="177" cy="204"/>
                            <a:chOff x="11096" y="13159"/>
                            <a:chExt cx="177" cy="204"/>
                          </a:xfrm>
                        </wpg:grpSpPr>
                        <wps:wsp>
                          <wps:cNvPr id="43" name="Freeform 49"/>
                          <wps:cNvSpPr>
                            <a:spLocks/>
                          </wps:cNvSpPr>
                          <wps:spPr bwMode="auto">
                            <a:xfrm>
                              <a:off x="11096" y="13159"/>
                              <a:ext cx="177" cy="204"/>
                            </a:xfrm>
                            <a:custGeom>
                              <a:avLst/>
                              <a:gdLst>
                                <a:gd name="T0" fmla="+- 0 11254 11096"/>
                                <a:gd name="T1" fmla="*/ T0 w 177"/>
                                <a:gd name="T2" fmla="+- 0 13325 13159"/>
                                <a:gd name="T3" fmla="*/ 13325 h 204"/>
                                <a:gd name="T4" fmla="+- 0 11199 11096"/>
                                <a:gd name="T5" fmla="*/ T4 w 177"/>
                                <a:gd name="T6" fmla="+- 0 13325 13159"/>
                                <a:gd name="T7" fmla="*/ 13325 h 204"/>
                                <a:gd name="T8" fmla="+- 0 11249 11096"/>
                                <a:gd name="T9" fmla="*/ T8 w 177"/>
                                <a:gd name="T10" fmla="+- 0 13363 13159"/>
                                <a:gd name="T11" fmla="*/ 13363 h 204"/>
                                <a:gd name="T12" fmla="+- 0 11254 11096"/>
                                <a:gd name="T13" fmla="*/ T12 w 177"/>
                                <a:gd name="T14" fmla="+- 0 13325 13159"/>
                                <a:gd name="T15" fmla="*/ 13325 h 204"/>
                              </a:gdLst>
                              <a:ahLst/>
                              <a:cxnLst>
                                <a:cxn ang="0">
                                  <a:pos x="T1" y="T3"/>
                                </a:cxn>
                                <a:cxn ang="0">
                                  <a:pos x="T5" y="T7"/>
                                </a:cxn>
                                <a:cxn ang="0">
                                  <a:pos x="T9" y="T11"/>
                                </a:cxn>
                                <a:cxn ang="0">
                                  <a:pos x="T13" y="T15"/>
                                </a:cxn>
                              </a:cxnLst>
                              <a:rect l="0" t="0" r="r" b="b"/>
                              <a:pathLst>
                                <a:path w="177" h="204">
                                  <a:moveTo>
                                    <a:pt x="158" y="166"/>
                                  </a:moveTo>
                                  <a:lnTo>
                                    <a:pt x="103" y="166"/>
                                  </a:lnTo>
                                  <a:lnTo>
                                    <a:pt x="153" y="204"/>
                                  </a:lnTo>
                                  <a:lnTo>
                                    <a:pt x="158" y="166"/>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8"/>
                          <wps:cNvSpPr>
                            <a:spLocks/>
                          </wps:cNvSpPr>
                          <wps:spPr bwMode="auto">
                            <a:xfrm>
                              <a:off x="11096" y="13159"/>
                              <a:ext cx="177" cy="204"/>
                            </a:xfrm>
                            <a:custGeom>
                              <a:avLst/>
                              <a:gdLst>
                                <a:gd name="T0" fmla="+- 0 11163 11096"/>
                                <a:gd name="T1" fmla="*/ T0 w 177"/>
                                <a:gd name="T2" fmla="+- 0 13159 13159"/>
                                <a:gd name="T3" fmla="*/ 13159 h 204"/>
                                <a:gd name="T4" fmla="+- 0 11155 11096"/>
                                <a:gd name="T5" fmla="*/ T4 w 177"/>
                                <a:gd name="T6" fmla="+- 0 13222 13159"/>
                                <a:gd name="T7" fmla="*/ 13222 h 204"/>
                                <a:gd name="T8" fmla="+- 0 11096 11096"/>
                                <a:gd name="T9" fmla="*/ T8 w 177"/>
                                <a:gd name="T10" fmla="+- 0 13247 13159"/>
                                <a:gd name="T11" fmla="*/ 13247 h 204"/>
                                <a:gd name="T12" fmla="+- 0 11147 11096"/>
                                <a:gd name="T13" fmla="*/ T12 w 177"/>
                                <a:gd name="T14" fmla="+- 0 13286 13159"/>
                                <a:gd name="T15" fmla="*/ 13286 h 204"/>
                                <a:gd name="T16" fmla="+- 0 11139 11096"/>
                                <a:gd name="T17" fmla="*/ T16 w 177"/>
                                <a:gd name="T18" fmla="+- 0 13350 13159"/>
                                <a:gd name="T19" fmla="*/ 13350 h 204"/>
                                <a:gd name="T20" fmla="+- 0 11199 11096"/>
                                <a:gd name="T21" fmla="*/ T20 w 177"/>
                                <a:gd name="T22" fmla="+- 0 13325 13159"/>
                                <a:gd name="T23" fmla="*/ 13325 h 204"/>
                                <a:gd name="T24" fmla="+- 0 11254 11096"/>
                                <a:gd name="T25" fmla="*/ T24 w 177"/>
                                <a:gd name="T26" fmla="+- 0 13325 13159"/>
                                <a:gd name="T27" fmla="*/ 13325 h 204"/>
                                <a:gd name="T28" fmla="+- 0 11257 11096"/>
                                <a:gd name="T29" fmla="*/ T28 w 177"/>
                                <a:gd name="T30" fmla="+- 0 13300 13159"/>
                                <a:gd name="T31" fmla="*/ 13300 h 204"/>
                                <a:gd name="T32" fmla="+- 0 11316 11096"/>
                                <a:gd name="T33" fmla="*/ T32 w 177"/>
                                <a:gd name="T34" fmla="+- 0 13275 13159"/>
                                <a:gd name="T35" fmla="*/ 13275 h 204"/>
                                <a:gd name="T36" fmla="+- 0 11265 11096"/>
                                <a:gd name="T37" fmla="*/ T36 w 177"/>
                                <a:gd name="T38" fmla="+- 0 13236 13159"/>
                                <a:gd name="T39" fmla="*/ 13236 h 204"/>
                                <a:gd name="T40" fmla="+- 0 11270 11096"/>
                                <a:gd name="T41" fmla="*/ T40 w 177"/>
                                <a:gd name="T42" fmla="+- 0 13197 13159"/>
                                <a:gd name="T43" fmla="*/ 13197 h 204"/>
                                <a:gd name="T44" fmla="+- 0 11213 11096"/>
                                <a:gd name="T45" fmla="*/ T44 w 177"/>
                                <a:gd name="T46" fmla="+- 0 13197 13159"/>
                                <a:gd name="T47" fmla="*/ 13197 h 204"/>
                                <a:gd name="T48" fmla="+- 0 11163 11096"/>
                                <a:gd name="T49" fmla="*/ T48 w 177"/>
                                <a:gd name="T50" fmla="+- 0 13159 13159"/>
                                <a:gd name="T51" fmla="*/ 13159 h 2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77" h="204">
                                  <a:moveTo>
                                    <a:pt x="67" y="0"/>
                                  </a:moveTo>
                                  <a:lnTo>
                                    <a:pt x="59" y="63"/>
                                  </a:lnTo>
                                  <a:lnTo>
                                    <a:pt x="0" y="88"/>
                                  </a:lnTo>
                                  <a:lnTo>
                                    <a:pt x="51" y="127"/>
                                  </a:lnTo>
                                  <a:lnTo>
                                    <a:pt x="43" y="191"/>
                                  </a:lnTo>
                                  <a:lnTo>
                                    <a:pt x="103" y="166"/>
                                  </a:lnTo>
                                  <a:lnTo>
                                    <a:pt x="158" y="166"/>
                                  </a:lnTo>
                                  <a:lnTo>
                                    <a:pt x="161" y="141"/>
                                  </a:lnTo>
                                  <a:lnTo>
                                    <a:pt x="220" y="116"/>
                                  </a:lnTo>
                                  <a:lnTo>
                                    <a:pt x="169" y="77"/>
                                  </a:lnTo>
                                  <a:lnTo>
                                    <a:pt x="174" y="38"/>
                                  </a:lnTo>
                                  <a:lnTo>
                                    <a:pt x="117" y="38"/>
                                  </a:lnTo>
                                  <a:lnTo>
                                    <a:pt x="67"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7"/>
                          <wps:cNvSpPr>
                            <a:spLocks/>
                          </wps:cNvSpPr>
                          <wps:spPr bwMode="auto">
                            <a:xfrm>
                              <a:off x="11096" y="13159"/>
                              <a:ext cx="177" cy="204"/>
                            </a:xfrm>
                            <a:custGeom>
                              <a:avLst/>
                              <a:gdLst>
                                <a:gd name="T0" fmla="+- 0 11273 11096"/>
                                <a:gd name="T1" fmla="*/ T0 w 177"/>
                                <a:gd name="T2" fmla="+- 0 13172 13159"/>
                                <a:gd name="T3" fmla="*/ 13172 h 204"/>
                                <a:gd name="T4" fmla="+- 0 11213 11096"/>
                                <a:gd name="T5" fmla="*/ T4 w 177"/>
                                <a:gd name="T6" fmla="+- 0 13197 13159"/>
                                <a:gd name="T7" fmla="*/ 13197 h 204"/>
                                <a:gd name="T8" fmla="+- 0 11270 11096"/>
                                <a:gd name="T9" fmla="*/ T8 w 177"/>
                                <a:gd name="T10" fmla="+- 0 13197 13159"/>
                                <a:gd name="T11" fmla="*/ 13197 h 204"/>
                                <a:gd name="T12" fmla="+- 0 11273 11096"/>
                                <a:gd name="T13" fmla="*/ T12 w 177"/>
                                <a:gd name="T14" fmla="+- 0 13172 13159"/>
                                <a:gd name="T15" fmla="*/ 13172 h 204"/>
                              </a:gdLst>
                              <a:ahLst/>
                              <a:cxnLst>
                                <a:cxn ang="0">
                                  <a:pos x="T1" y="T3"/>
                                </a:cxn>
                                <a:cxn ang="0">
                                  <a:pos x="T5" y="T7"/>
                                </a:cxn>
                                <a:cxn ang="0">
                                  <a:pos x="T9" y="T11"/>
                                </a:cxn>
                                <a:cxn ang="0">
                                  <a:pos x="T13" y="T15"/>
                                </a:cxn>
                              </a:cxnLst>
                              <a:rect l="0" t="0" r="r" b="b"/>
                              <a:pathLst>
                                <a:path w="177" h="204">
                                  <a:moveTo>
                                    <a:pt x="177" y="13"/>
                                  </a:moveTo>
                                  <a:lnTo>
                                    <a:pt x="117" y="38"/>
                                  </a:lnTo>
                                  <a:lnTo>
                                    <a:pt x="174" y="38"/>
                                  </a:lnTo>
                                  <a:lnTo>
                                    <a:pt x="177" y="13"/>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 name="Group 42"/>
                        <wpg:cNvGrpSpPr>
                          <a:grpSpLocks/>
                        </wpg:cNvGrpSpPr>
                        <wpg:grpSpPr bwMode="auto">
                          <a:xfrm>
                            <a:off x="11247" y="13600"/>
                            <a:ext cx="177" cy="204"/>
                            <a:chOff x="11247" y="13600"/>
                            <a:chExt cx="177" cy="204"/>
                          </a:xfrm>
                        </wpg:grpSpPr>
                        <wps:wsp>
                          <wps:cNvPr id="47" name="Freeform 45"/>
                          <wps:cNvSpPr>
                            <a:spLocks/>
                          </wps:cNvSpPr>
                          <wps:spPr bwMode="auto">
                            <a:xfrm>
                              <a:off x="11247" y="13600"/>
                              <a:ext cx="177" cy="204"/>
                            </a:xfrm>
                            <a:custGeom>
                              <a:avLst/>
                              <a:gdLst>
                                <a:gd name="T0" fmla="+- 0 11406 11247"/>
                                <a:gd name="T1" fmla="*/ T0 w 177"/>
                                <a:gd name="T2" fmla="+- 0 13766 13600"/>
                                <a:gd name="T3" fmla="*/ 13766 h 204"/>
                                <a:gd name="T4" fmla="+- 0 11350 11247"/>
                                <a:gd name="T5" fmla="*/ T4 w 177"/>
                                <a:gd name="T6" fmla="+- 0 13766 13600"/>
                                <a:gd name="T7" fmla="*/ 13766 h 204"/>
                                <a:gd name="T8" fmla="+- 0 11401 11247"/>
                                <a:gd name="T9" fmla="*/ T8 w 177"/>
                                <a:gd name="T10" fmla="+- 0 13804 13600"/>
                                <a:gd name="T11" fmla="*/ 13804 h 204"/>
                                <a:gd name="T12" fmla="+- 0 11406 11247"/>
                                <a:gd name="T13" fmla="*/ T12 w 177"/>
                                <a:gd name="T14" fmla="+- 0 13766 13600"/>
                                <a:gd name="T15" fmla="*/ 13766 h 204"/>
                              </a:gdLst>
                              <a:ahLst/>
                              <a:cxnLst>
                                <a:cxn ang="0">
                                  <a:pos x="T1" y="T3"/>
                                </a:cxn>
                                <a:cxn ang="0">
                                  <a:pos x="T5" y="T7"/>
                                </a:cxn>
                                <a:cxn ang="0">
                                  <a:pos x="T9" y="T11"/>
                                </a:cxn>
                                <a:cxn ang="0">
                                  <a:pos x="T13" y="T15"/>
                                </a:cxn>
                              </a:cxnLst>
                              <a:rect l="0" t="0" r="r" b="b"/>
                              <a:pathLst>
                                <a:path w="177" h="204">
                                  <a:moveTo>
                                    <a:pt x="159" y="166"/>
                                  </a:moveTo>
                                  <a:lnTo>
                                    <a:pt x="103" y="166"/>
                                  </a:lnTo>
                                  <a:lnTo>
                                    <a:pt x="154" y="204"/>
                                  </a:lnTo>
                                  <a:lnTo>
                                    <a:pt x="159" y="166"/>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4"/>
                          <wps:cNvSpPr>
                            <a:spLocks/>
                          </wps:cNvSpPr>
                          <wps:spPr bwMode="auto">
                            <a:xfrm>
                              <a:off x="11247" y="13600"/>
                              <a:ext cx="177" cy="204"/>
                            </a:xfrm>
                            <a:custGeom>
                              <a:avLst/>
                              <a:gdLst>
                                <a:gd name="T0" fmla="+- 0 11315 11247"/>
                                <a:gd name="T1" fmla="*/ T0 w 177"/>
                                <a:gd name="T2" fmla="+- 0 13600 13600"/>
                                <a:gd name="T3" fmla="*/ 13600 h 204"/>
                                <a:gd name="T4" fmla="+- 0 11307 11247"/>
                                <a:gd name="T5" fmla="*/ T4 w 177"/>
                                <a:gd name="T6" fmla="+- 0 13663 13600"/>
                                <a:gd name="T7" fmla="*/ 13663 h 204"/>
                                <a:gd name="T8" fmla="+- 0 11247 11247"/>
                                <a:gd name="T9" fmla="*/ T8 w 177"/>
                                <a:gd name="T10" fmla="+- 0 13688 13600"/>
                                <a:gd name="T11" fmla="*/ 13688 h 204"/>
                                <a:gd name="T12" fmla="+- 0 11299 11247"/>
                                <a:gd name="T13" fmla="*/ T12 w 177"/>
                                <a:gd name="T14" fmla="+- 0 13727 13600"/>
                                <a:gd name="T15" fmla="*/ 13727 h 204"/>
                                <a:gd name="T16" fmla="+- 0 11291 11247"/>
                                <a:gd name="T17" fmla="*/ T16 w 177"/>
                                <a:gd name="T18" fmla="+- 0 13791 13600"/>
                                <a:gd name="T19" fmla="*/ 13791 h 204"/>
                                <a:gd name="T20" fmla="+- 0 11350 11247"/>
                                <a:gd name="T21" fmla="*/ T20 w 177"/>
                                <a:gd name="T22" fmla="+- 0 13766 13600"/>
                                <a:gd name="T23" fmla="*/ 13766 h 204"/>
                                <a:gd name="T24" fmla="+- 0 11406 11247"/>
                                <a:gd name="T25" fmla="*/ T24 w 177"/>
                                <a:gd name="T26" fmla="+- 0 13766 13600"/>
                                <a:gd name="T27" fmla="*/ 13766 h 204"/>
                                <a:gd name="T28" fmla="+- 0 11409 11247"/>
                                <a:gd name="T29" fmla="*/ T28 w 177"/>
                                <a:gd name="T30" fmla="+- 0 13741 13600"/>
                                <a:gd name="T31" fmla="*/ 13741 h 204"/>
                                <a:gd name="T32" fmla="+- 0 11468 11247"/>
                                <a:gd name="T33" fmla="*/ T32 w 177"/>
                                <a:gd name="T34" fmla="+- 0 13716 13600"/>
                                <a:gd name="T35" fmla="*/ 13716 h 204"/>
                                <a:gd name="T36" fmla="+- 0 11417 11247"/>
                                <a:gd name="T37" fmla="*/ T36 w 177"/>
                                <a:gd name="T38" fmla="+- 0 13677 13600"/>
                                <a:gd name="T39" fmla="*/ 13677 h 204"/>
                                <a:gd name="T40" fmla="+- 0 11421 11247"/>
                                <a:gd name="T41" fmla="*/ T40 w 177"/>
                                <a:gd name="T42" fmla="+- 0 13638 13600"/>
                                <a:gd name="T43" fmla="*/ 13638 h 204"/>
                                <a:gd name="T44" fmla="+- 0 11365 11247"/>
                                <a:gd name="T45" fmla="*/ T44 w 177"/>
                                <a:gd name="T46" fmla="+- 0 13638 13600"/>
                                <a:gd name="T47" fmla="*/ 13638 h 204"/>
                                <a:gd name="T48" fmla="+- 0 11315 11247"/>
                                <a:gd name="T49" fmla="*/ T48 w 177"/>
                                <a:gd name="T50" fmla="+- 0 13600 13600"/>
                                <a:gd name="T51" fmla="*/ 13600 h 2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77" h="204">
                                  <a:moveTo>
                                    <a:pt x="68" y="0"/>
                                  </a:moveTo>
                                  <a:lnTo>
                                    <a:pt x="60" y="63"/>
                                  </a:lnTo>
                                  <a:lnTo>
                                    <a:pt x="0" y="88"/>
                                  </a:lnTo>
                                  <a:lnTo>
                                    <a:pt x="52" y="127"/>
                                  </a:lnTo>
                                  <a:lnTo>
                                    <a:pt x="44" y="191"/>
                                  </a:lnTo>
                                  <a:lnTo>
                                    <a:pt x="103" y="166"/>
                                  </a:lnTo>
                                  <a:lnTo>
                                    <a:pt x="159" y="166"/>
                                  </a:lnTo>
                                  <a:lnTo>
                                    <a:pt x="162" y="141"/>
                                  </a:lnTo>
                                  <a:lnTo>
                                    <a:pt x="221" y="116"/>
                                  </a:lnTo>
                                  <a:lnTo>
                                    <a:pt x="170" y="77"/>
                                  </a:lnTo>
                                  <a:lnTo>
                                    <a:pt x="174" y="38"/>
                                  </a:lnTo>
                                  <a:lnTo>
                                    <a:pt x="118" y="38"/>
                                  </a:lnTo>
                                  <a:lnTo>
                                    <a:pt x="6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3"/>
                          <wps:cNvSpPr>
                            <a:spLocks/>
                          </wps:cNvSpPr>
                          <wps:spPr bwMode="auto">
                            <a:xfrm>
                              <a:off x="11247" y="13600"/>
                              <a:ext cx="177" cy="204"/>
                            </a:xfrm>
                            <a:custGeom>
                              <a:avLst/>
                              <a:gdLst>
                                <a:gd name="T0" fmla="+- 0 11424 11247"/>
                                <a:gd name="T1" fmla="*/ T0 w 177"/>
                                <a:gd name="T2" fmla="+- 0 13613 13600"/>
                                <a:gd name="T3" fmla="*/ 13613 h 204"/>
                                <a:gd name="T4" fmla="+- 0 11365 11247"/>
                                <a:gd name="T5" fmla="*/ T4 w 177"/>
                                <a:gd name="T6" fmla="+- 0 13638 13600"/>
                                <a:gd name="T7" fmla="*/ 13638 h 204"/>
                                <a:gd name="T8" fmla="+- 0 11421 11247"/>
                                <a:gd name="T9" fmla="*/ T8 w 177"/>
                                <a:gd name="T10" fmla="+- 0 13638 13600"/>
                                <a:gd name="T11" fmla="*/ 13638 h 204"/>
                                <a:gd name="T12" fmla="+- 0 11424 11247"/>
                                <a:gd name="T13" fmla="*/ T12 w 177"/>
                                <a:gd name="T14" fmla="+- 0 13613 13600"/>
                                <a:gd name="T15" fmla="*/ 13613 h 204"/>
                              </a:gdLst>
                              <a:ahLst/>
                              <a:cxnLst>
                                <a:cxn ang="0">
                                  <a:pos x="T1" y="T3"/>
                                </a:cxn>
                                <a:cxn ang="0">
                                  <a:pos x="T5" y="T7"/>
                                </a:cxn>
                                <a:cxn ang="0">
                                  <a:pos x="T9" y="T11"/>
                                </a:cxn>
                                <a:cxn ang="0">
                                  <a:pos x="T13" y="T15"/>
                                </a:cxn>
                              </a:cxnLst>
                              <a:rect l="0" t="0" r="r" b="b"/>
                              <a:pathLst>
                                <a:path w="177" h="204">
                                  <a:moveTo>
                                    <a:pt x="177" y="13"/>
                                  </a:moveTo>
                                  <a:lnTo>
                                    <a:pt x="118" y="38"/>
                                  </a:lnTo>
                                  <a:lnTo>
                                    <a:pt x="174" y="38"/>
                                  </a:lnTo>
                                  <a:lnTo>
                                    <a:pt x="177" y="13"/>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 name="Group 38"/>
                        <wpg:cNvGrpSpPr>
                          <a:grpSpLocks/>
                        </wpg:cNvGrpSpPr>
                        <wpg:grpSpPr bwMode="auto">
                          <a:xfrm>
                            <a:off x="8446" y="14384"/>
                            <a:ext cx="177" cy="204"/>
                            <a:chOff x="8446" y="14384"/>
                            <a:chExt cx="177" cy="204"/>
                          </a:xfrm>
                        </wpg:grpSpPr>
                        <wps:wsp>
                          <wps:cNvPr id="51" name="Freeform 41"/>
                          <wps:cNvSpPr>
                            <a:spLocks/>
                          </wps:cNvSpPr>
                          <wps:spPr bwMode="auto">
                            <a:xfrm>
                              <a:off x="8446" y="14384"/>
                              <a:ext cx="177" cy="204"/>
                            </a:xfrm>
                            <a:custGeom>
                              <a:avLst/>
                              <a:gdLst>
                                <a:gd name="T0" fmla="+- 0 8604 8446"/>
                                <a:gd name="T1" fmla="*/ T0 w 177"/>
                                <a:gd name="T2" fmla="+- 0 14550 14384"/>
                                <a:gd name="T3" fmla="*/ 14550 h 204"/>
                                <a:gd name="T4" fmla="+- 0 8549 8446"/>
                                <a:gd name="T5" fmla="*/ T4 w 177"/>
                                <a:gd name="T6" fmla="+- 0 14550 14384"/>
                                <a:gd name="T7" fmla="*/ 14550 h 204"/>
                                <a:gd name="T8" fmla="+- 0 8599 8446"/>
                                <a:gd name="T9" fmla="*/ T8 w 177"/>
                                <a:gd name="T10" fmla="+- 0 14587 14384"/>
                                <a:gd name="T11" fmla="*/ 14587 h 204"/>
                                <a:gd name="T12" fmla="+- 0 8604 8446"/>
                                <a:gd name="T13" fmla="*/ T12 w 177"/>
                                <a:gd name="T14" fmla="+- 0 14550 14384"/>
                                <a:gd name="T15" fmla="*/ 14550 h 204"/>
                              </a:gdLst>
                              <a:ahLst/>
                              <a:cxnLst>
                                <a:cxn ang="0">
                                  <a:pos x="T1" y="T3"/>
                                </a:cxn>
                                <a:cxn ang="0">
                                  <a:pos x="T5" y="T7"/>
                                </a:cxn>
                                <a:cxn ang="0">
                                  <a:pos x="T9" y="T11"/>
                                </a:cxn>
                                <a:cxn ang="0">
                                  <a:pos x="T13" y="T15"/>
                                </a:cxn>
                              </a:cxnLst>
                              <a:rect l="0" t="0" r="r" b="b"/>
                              <a:pathLst>
                                <a:path w="177" h="204">
                                  <a:moveTo>
                                    <a:pt x="158" y="166"/>
                                  </a:moveTo>
                                  <a:lnTo>
                                    <a:pt x="103" y="166"/>
                                  </a:lnTo>
                                  <a:lnTo>
                                    <a:pt x="153" y="203"/>
                                  </a:lnTo>
                                  <a:lnTo>
                                    <a:pt x="158" y="166"/>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0"/>
                          <wps:cNvSpPr>
                            <a:spLocks/>
                          </wps:cNvSpPr>
                          <wps:spPr bwMode="auto">
                            <a:xfrm>
                              <a:off x="8446" y="14384"/>
                              <a:ext cx="177" cy="204"/>
                            </a:xfrm>
                            <a:custGeom>
                              <a:avLst/>
                              <a:gdLst>
                                <a:gd name="T0" fmla="+- 0 8513 8446"/>
                                <a:gd name="T1" fmla="*/ T0 w 177"/>
                                <a:gd name="T2" fmla="+- 0 14384 14384"/>
                                <a:gd name="T3" fmla="*/ 14384 h 204"/>
                                <a:gd name="T4" fmla="+- 0 8505 8446"/>
                                <a:gd name="T5" fmla="*/ T4 w 177"/>
                                <a:gd name="T6" fmla="+- 0 14447 14384"/>
                                <a:gd name="T7" fmla="*/ 14447 h 204"/>
                                <a:gd name="T8" fmla="+- 0 8446 8446"/>
                                <a:gd name="T9" fmla="*/ T8 w 177"/>
                                <a:gd name="T10" fmla="+- 0 14472 14384"/>
                                <a:gd name="T11" fmla="*/ 14472 h 204"/>
                                <a:gd name="T12" fmla="+- 0 8497 8446"/>
                                <a:gd name="T13" fmla="*/ T12 w 177"/>
                                <a:gd name="T14" fmla="+- 0 14510 14384"/>
                                <a:gd name="T15" fmla="*/ 14510 h 204"/>
                                <a:gd name="T16" fmla="+- 0 8489 8446"/>
                                <a:gd name="T17" fmla="*/ T16 w 177"/>
                                <a:gd name="T18" fmla="+- 0 14575 14384"/>
                                <a:gd name="T19" fmla="*/ 14575 h 204"/>
                                <a:gd name="T20" fmla="+- 0 8549 8446"/>
                                <a:gd name="T21" fmla="*/ T20 w 177"/>
                                <a:gd name="T22" fmla="+- 0 14550 14384"/>
                                <a:gd name="T23" fmla="*/ 14550 h 204"/>
                                <a:gd name="T24" fmla="+- 0 8604 8446"/>
                                <a:gd name="T25" fmla="*/ T24 w 177"/>
                                <a:gd name="T26" fmla="+- 0 14550 14384"/>
                                <a:gd name="T27" fmla="*/ 14550 h 204"/>
                                <a:gd name="T28" fmla="+- 0 8607 8446"/>
                                <a:gd name="T29" fmla="*/ T28 w 177"/>
                                <a:gd name="T30" fmla="+- 0 14525 14384"/>
                                <a:gd name="T31" fmla="*/ 14525 h 204"/>
                                <a:gd name="T32" fmla="+- 0 8666 8446"/>
                                <a:gd name="T33" fmla="*/ T32 w 177"/>
                                <a:gd name="T34" fmla="+- 0 14500 14384"/>
                                <a:gd name="T35" fmla="*/ 14500 h 204"/>
                                <a:gd name="T36" fmla="+- 0 8615 8446"/>
                                <a:gd name="T37" fmla="*/ T36 w 177"/>
                                <a:gd name="T38" fmla="+- 0 14461 14384"/>
                                <a:gd name="T39" fmla="*/ 14461 h 204"/>
                                <a:gd name="T40" fmla="+- 0 8620 8446"/>
                                <a:gd name="T41" fmla="*/ T40 w 177"/>
                                <a:gd name="T42" fmla="+- 0 14422 14384"/>
                                <a:gd name="T43" fmla="*/ 14422 h 204"/>
                                <a:gd name="T44" fmla="+- 0 8563 8446"/>
                                <a:gd name="T45" fmla="*/ T44 w 177"/>
                                <a:gd name="T46" fmla="+- 0 14422 14384"/>
                                <a:gd name="T47" fmla="*/ 14422 h 204"/>
                                <a:gd name="T48" fmla="+- 0 8513 8446"/>
                                <a:gd name="T49" fmla="*/ T48 w 177"/>
                                <a:gd name="T50" fmla="+- 0 14384 14384"/>
                                <a:gd name="T51" fmla="*/ 14384 h 2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77" h="204">
                                  <a:moveTo>
                                    <a:pt x="67" y="0"/>
                                  </a:moveTo>
                                  <a:lnTo>
                                    <a:pt x="59" y="63"/>
                                  </a:lnTo>
                                  <a:lnTo>
                                    <a:pt x="0" y="88"/>
                                  </a:lnTo>
                                  <a:lnTo>
                                    <a:pt x="51" y="126"/>
                                  </a:lnTo>
                                  <a:lnTo>
                                    <a:pt x="43" y="191"/>
                                  </a:lnTo>
                                  <a:lnTo>
                                    <a:pt x="103" y="166"/>
                                  </a:lnTo>
                                  <a:lnTo>
                                    <a:pt x="158" y="166"/>
                                  </a:lnTo>
                                  <a:lnTo>
                                    <a:pt x="161" y="141"/>
                                  </a:lnTo>
                                  <a:lnTo>
                                    <a:pt x="220" y="116"/>
                                  </a:lnTo>
                                  <a:lnTo>
                                    <a:pt x="169" y="77"/>
                                  </a:lnTo>
                                  <a:lnTo>
                                    <a:pt x="174" y="38"/>
                                  </a:lnTo>
                                  <a:lnTo>
                                    <a:pt x="117" y="38"/>
                                  </a:lnTo>
                                  <a:lnTo>
                                    <a:pt x="67"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39"/>
                          <wps:cNvSpPr>
                            <a:spLocks/>
                          </wps:cNvSpPr>
                          <wps:spPr bwMode="auto">
                            <a:xfrm>
                              <a:off x="8446" y="14384"/>
                              <a:ext cx="177" cy="204"/>
                            </a:xfrm>
                            <a:custGeom>
                              <a:avLst/>
                              <a:gdLst>
                                <a:gd name="T0" fmla="+- 0 8622 8446"/>
                                <a:gd name="T1" fmla="*/ T0 w 177"/>
                                <a:gd name="T2" fmla="+- 0 14396 14384"/>
                                <a:gd name="T3" fmla="*/ 14396 h 204"/>
                                <a:gd name="T4" fmla="+- 0 8563 8446"/>
                                <a:gd name="T5" fmla="*/ T4 w 177"/>
                                <a:gd name="T6" fmla="+- 0 14422 14384"/>
                                <a:gd name="T7" fmla="*/ 14422 h 204"/>
                                <a:gd name="T8" fmla="+- 0 8620 8446"/>
                                <a:gd name="T9" fmla="*/ T8 w 177"/>
                                <a:gd name="T10" fmla="+- 0 14422 14384"/>
                                <a:gd name="T11" fmla="*/ 14422 h 204"/>
                                <a:gd name="T12" fmla="+- 0 8622 8446"/>
                                <a:gd name="T13" fmla="*/ T12 w 177"/>
                                <a:gd name="T14" fmla="+- 0 14396 14384"/>
                                <a:gd name="T15" fmla="*/ 14396 h 204"/>
                              </a:gdLst>
                              <a:ahLst/>
                              <a:cxnLst>
                                <a:cxn ang="0">
                                  <a:pos x="T1" y="T3"/>
                                </a:cxn>
                                <a:cxn ang="0">
                                  <a:pos x="T5" y="T7"/>
                                </a:cxn>
                                <a:cxn ang="0">
                                  <a:pos x="T9" y="T11"/>
                                </a:cxn>
                                <a:cxn ang="0">
                                  <a:pos x="T13" y="T15"/>
                                </a:cxn>
                              </a:cxnLst>
                              <a:rect l="0" t="0" r="r" b="b"/>
                              <a:pathLst>
                                <a:path w="177" h="204">
                                  <a:moveTo>
                                    <a:pt x="176" y="12"/>
                                  </a:moveTo>
                                  <a:lnTo>
                                    <a:pt x="117" y="38"/>
                                  </a:lnTo>
                                  <a:lnTo>
                                    <a:pt x="174" y="38"/>
                                  </a:lnTo>
                                  <a:lnTo>
                                    <a:pt x="176" y="12"/>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 name="Group 34"/>
                        <wpg:cNvGrpSpPr>
                          <a:grpSpLocks/>
                        </wpg:cNvGrpSpPr>
                        <wpg:grpSpPr bwMode="auto">
                          <a:xfrm>
                            <a:off x="11266" y="12671"/>
                            <a:ext cx="173" cy="177"/>
                            <a:chOff x="11266" y="12671"/>
                            <a:chExt cx="173" cy="177"/>
                          </a:xfrm>
                        </wpg:grpSpPr>
                        <wps:wsp>
                          <wps:cNvPr id="55" name="Freeform 37"/>
                          <wps:cNvSpPr>
                            <a:spLocks/>
                          </wps:cNvSpPr>
                          <wps:spPr bwMode="auto">
                            <a:xfrm>
                              <a:off x="11266" y="12671"/>
                              <a:ext cx="173" cy="177"/>
                            </a:xfrm>
                            <a:custGeom>
                              <a:avLst/>
                              <a:gdLst>
                                <a:gd name="T0" fmla="+- 0 11322 11266"/>
                                <a:gd name="T1" fmla="*/ T0 w 173"/>
                                <a:gd name="T2" fmla="+- 0 12671 12671"/>
                                <a:gd name="T3" fmla="*/ 12671 h 177"/>
                                <a:gd name="T4" fmla="+- 0 11328 11266"/>
                                <a:gd name="T5" fmla="*/ T4 w 173"/>
                                <a:gd name="T6" fmla="+- 0 12738 12671"/>
                                <a:gd name="T7" fmla="*/ 12738 h 177"/>
                                <a:gd name="T8" fmla="+- 0 11266 11266"/>
                                <a:gd name="T9" fmla="*/ T8 w 173"/>
                                <a:gd name="T10" fmla="+- 0 12765 12671"/>
                                <a:gd name="T11" fmla="*/ 12765 h 177"/>
                                <a:gd name="T12" fmla="+- 0 11331 11266"/>
                                <a:gd name="T13" fmla="*/ T12 w 173"/>
                                <a:gd name="T14" fmla="+- 0 12780 12671"/>
                                <a:gd name="T15" fmla="*/ 12780 h 177"/>
                                <a:gd name="T16" fmla="+- 0 11337 11266"/>
                                <a:gd name="T17" fmla="*/ T16 w 173"/>
                                <a:gd name="T18" fmla="+- 0 12848 12671"/>
                                <a:gd name="T19" fmla="*/ 12848 h 177"/>
                                <a:gd name="T20" fmla="+- 0 11372 11266"/>
                                <a:gd name="T21" fmla="*/ T20 w 173"/>
                                <a:gd name="T22" fmla="+- 0 12789 12671"/>
                                <a:gd name="T23" fmla="*/ 12789 h 177"/>
                                <a:gd name="T24" fmla="+- 0 11425 11266"/>
                                <a:gd name="T25" fmla="*/ T24 w 173"/>
                                <a:gd name="T26" fmla="+- 0 12789 12671"/>
                                <a:gd name="T27" fmla="*/ 12789 h 177"/>
                                <a:gd name="T28" fmla="+- 0 11394 11266"/>
                                <a:gd name="T29" fmla="*/ T28 w 173"/>
                                <a:gd name="T30" fmla="+- 0 12753 12671"/>
                                <a:gd name="T31" fmla="*/ 12753 h 177"/>
                                <a:gd name="T32" fmla="+- 0 11413 11266"/>
                                <a:gd name="T33" fmla="*/ T32 w 173"/>
                                <a:gd name="T34" fmla="+- 0 12722 12671"/>
                                <a:gd name="T35" fmla="*/ 12722 h 177"/>
                                <a:gd name="T36" fmla="+- 0 11366 11266"/>
                                <a:gd name="T37" fmla="*/ T36 w 173"/>
                                <a:gd name="T38" fmla="+- 0 12722 12671"/>
                                <a:gd name="T39" fmla="*/ 12722 h 177"/>
                                <a:gd name="T40" fmla="+- 0 11322 11266"/>
                                <a:gd name="T41" fmla="*/ T40 w 173"/>
                                <a:gd name="T42" fmla="+- 0 12671 12671"/>
                                <a:gd name="T43" fmla="*/ 12671 h 1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73" h="177">
                                  <a:moveTo>
                                    <a:pt x="56" y="0"/>
                                  </a:moveTo>
                                  <a:lnTo>
                                    <a:pt x="62" y="67"/>
                                  </a:lnTo>
                                  <a:lnTo>
                                    <a:pt x="0" y="94"/>
                                  </a:lnTo>
                                  <a:lnTo>
                                    <a:pt x="65" y="109"/>
                                  </a:lnTo>
                                  <a:lnTo>
                                    <a:pt x="71" y="177"/>
                                  </a:lnTo>
                                  <a:lnTo>
                                    <a:pt x="106" y="118"/>
                                  </a:lnTo>
                                  <a:lnTo>
                                    <a:pt x="159" y="118"/>
                                  </a:lnTo>
                                  <a:lnTo>
                                    <a:pt x="128" y="82"/>
                                  </a:lnTo>
                                  <a:lnTo>
                                    <a:pt x="147" y="51"/>
                                  </a:lnTo>
                                  <a:lnTo>
                                    <a:pt x="100" y="51"/>
                                  </a:lnTo>
                                  <a:lnTo>
                                    <a:pt x="56"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36"/>
                          <wps:cNvSpPr>
                            <a:spLocks/>
                          </wps:cNvSpPr>
                          <wps:spPr bwMode="auto">
                            <a:xfrm>
                              <a:off x="11266" y="12671"/>
                              <a:ext cx="173" cy="177"/>
                            </a:xfrm>
                            <a:custGeom>
                              <a:avLst/>
                              <a:gdLst>
                                <a:gd name="T0" fmla="+- 0 11425 11266"/>
                                <a:gd name="T1" fmla="*/ T0 w 173"/>
                                <a:gd name="T2" fmla="+- 0 12789 12671"/>
                                <a:gd name="T3" fmla="*/ 12789 h 177"/>
                                <a:gd name="T4" fmla="+- 0 11372 11266"/>
                                <a:gd name="T5" fmla="*/ T4 w 173"/>
                                <a:gd name="T6" fmla="+- 0 12789 12671"/>
                                <a:gd name="T7" fmla="*/ 12789 h 177"/>
                                <a:gd name="T8" fmla="+- 0 11438 11266"/>
                                <a:gd name="T9" fmla="*/ T8 w 173"/>
                                <a:gd name="T10" fmla="+- 0 12805 12671"/>
                                <a:gd name="T11" fmla="*/ 12805 h 177"/>
                                <a:gd name="T12" fmla="+- 0 11425 11266"/>
                                <a:gd name="T13" fmla="*/ T12 w 173"/>
                                <a:gd name="T14" fmla="+- 0 12789 12671"/>
                                <a:gd name="T15" fmla="*/ 12789 h 177"/>
                              </a:gdLst>
                              <a:ahLst/>
                              <a:cxnLst>
                                <a:cxn ang="0">
                                  <a:pos x="T1" y="T3"/>
                                </a:cxn>
                                <a:cxn ang="0">
                                  <a:pos x="T5" y="T7"/>
                                </a:cxn>
                                <a:cxn ang="0">
                                  <a:pos x="T9" y="T11"/>
                                </a:cxn>
                                <a:cxn ang="0">
                                  <a:pos x="T13" y="T15"/>
                                </a:cxn>
                              </a:cxnLst>
                              <a:rect l="0" t="0" r="r" b="b"/>
                              <a:pathLst>
                                <a:path w="173" h="177">
                                  <a:moveTo>
                                    <a:pt x="159" y="118"/>
                                  </a:moveTo>
                                  <a:lnTo>
                                    <a:pt x="106" y="118"/>
                                  </a:lnTo>
                                  <a:lnTo>
                                    <a:pt x="172" y="134"/>
                                  </a:lnTo>
                                  <a:lnTo>
                                    <a:pt x="159" y="118"/>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35"/>
                          <wps:cNvSpPr>
                            <a:spLocks/>
                          </wps:cNvSpPr>
                          <wps:spPr bwMode="auto">
                            <a:xfrm>
                              <a:off x="11266" y="12671"/>
                              <a:ext cx="173" cy="177"/>
                            </a:xfrm>
                            <a:custGeom>
                              <a:avLst/>
                              <a:gdLst>
                                <a:gd name="T0" fmla="+- 0 11429 11266"/>
                                <a:gd name="T1" fmla="*/ T0 w 173"/>
                                <a:gd name="T2" fmla="+- 0 12695 12671"/>
                                <a:gd name="T3" fmla="*/ 12695 h 177"/>
                                <a:gd name="T4" fmla="+- 0 11366 11266"/>
                                <a:gd name="T5" fmla="*/ T4 w 173"/>
                                <a:gd name="T6" fmla="+- 0 12722 12671"/>
                                <a:gd name="T7" fmla="*/ 12722 h 177"/>
                                <a:gd name="T8" fmla="+- 0 11413 11266"/>
                                <a:gd name="T9" fmla="*/ T8 w 173"/>
                                <a:gd name="T10" fmla="+- 0 12722 12671"/>
                                <a:gd name="T11" fmla="*/ 12722 h 177"/>
                                <a:gd name="T12" fmla="+- 0 11429 11266"/>
                                <a:gd name="T13" fmla="*/ T12 w 173"/>
                                <a:gd name="T14" fmla="+- 0 12695 12671"/>
                                <a:gd name="T15" fmla="*/ 12695 h 177"/>
                              </a:gdLst>
                              <a:ahLst/>
                              <a:cxnLst>
                                <a:cxn ang="0">
                                  <a:pos x="T1" y="T3"/>
                                </a:cxn>
                                <a:cxn ang="0">
                                  <a:pos x="T5" y="T7"/>
                                </a:cxn>
                                <a:cxn ang="0">
                                  <a:pos x="T9" y="T11"/>
                                </a:cxn>
                                <a:cxn ang="0">
                                  <a:pos x="T13" y="T15"/>
                                </a:cxn>
                              </a:cxnLst>
                              <a:rect l="0" t="0" r="r" b="b"/>
                              <a:pathLst>
                                <a:path w="173" h="177">
                                  <a:moveTo>
                                    <a:pt x="163" y="24"/>
                                  </a:moveTo>
                                  <a:lnTo>
                                    <a:pt x="100" y="51"/>
                                  </a:lnTo>
                                  <a:lnTo>
                                    <a:pt x="147" y="51"/>
                                  </a:lnTo>
                                  <a:lnTo>
                                    <a:pt x="163" y="2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 name="Group 30"/>
                        <wpg:cNvGrpSpPr>
                          <a:grpSpLocks/>
                        </wpg:cNvGrpSpPr>
                        <wpg:grpSpPr bwMode="auto">
                          <a:xfrm>
                            <a:off x="7941" y="14240"/>
                            <a:ext cx="173" cy="177"/>
                            <a:chOff x="7941" y="14240"/>
                            <a:chExt cx="173" cy="177"/>
                          </a:xfrm>
                        </wpg:grpSpPr>
                        <wps:wsp>
                          <wps:cNvPr id="59" name="Freeform 33"/>
                          <wps:cNvSpPr>
                            <a:spLocks/>
                          </wps:cNvSpPr>
                          <wps:spPr bwMode="auto">
                            <a:xfrm>
                              <a:off x="7941" y="14240"/>
                              <a:ext cx="173" cy="177"/>
                            </a:xfrm>
                            <a:custGeom>
                              <a:avLst/>
                              <a:gdLst>
                                <a:gd name="T0" fmla="+- 0 7998 7941"/>
                                <a:gd name="T1" fmla="*/ T0 w 173"/>
                                <a:gd name="T2" fmla="+- 0 14240 14240"/>
                                <a:gd name="T3" fmla="*/ 14240 h 177"/>
                                <a:gd name="T4" fmla="+- 0 8003 7941"/>
                                <a:gd name="T5" fmla="*/ T4 w 173"/>
                                <a:gd name="T6" fmla="+- 0 14307 14240"/>
                                <a:gd name="T7" fmla="*/ 14307 h 177"/>
                                <a:gd name="T8" fmla="+- 0 7941 7941"/>
                                <a:gd name="T9" fmla="*/ T8 w 173"/>
                                <a:gd name="T10" fmla="+- 0 14333 14240"/>
                                <a:gd name="T11" fmla="*/ 14333 h 177"/>
                                <a:gd name="T12" fmla="+- 0 8007 7941"/>
                                <a:gd name="T13" fmla="*/ T12 w 173"/>
                                <a:gd name="T14" fmla="+- 0 14349 14240"/>
                                <a:gd name="T15" fmla="*/ 14349 h 177"/>
                                <a:gd name="T16" fmla="+- 0 8013 7941"/>
                                <a:gd name="T17" fmla="*/ T16 w 173"/>
                                <a:gd name="T18" fmla="+- 0 14416 14240"/>
                                <a:gd name="T19" fmla="*/ 14416 h 177"/>
                                <a:gd name="T20" fmla="+- 0 8048 7941"/>
                                <a:gd name="T21" fmla="*/ T20 w 173"/>
                                <a:gd name="T22" fmla="+- 0 14358 14240"/>
                                <a:gd name="T23" fmla="*/ 14358 h 177"/>
                                <a:gd name="T24" fmla="+- 0 8101 7941"/>
                                <a:gd name="T25" fmla="*/ T24 w 173"/>
                                <a:gd name="T26" fmla="+- 0 14358 14240"/>
                                <a:gd name="T27" fmla="*/ 14358 h 177"/>
                                <a:gd name="T28" fmla="+- 0 8069 7941"/>
                                <a:gd name="T29" fmla="*/ T28 w 173"/>
                                <a:gd name="T30" fmla="+- 0 14322 14240"/>
                                <a:gd name="T31" fmla="*/ 14322 h 177"/>
                                <a:gd name="T32" fmla="+- 0 8088 7941"/>
                                <a:gd name="T33" fmla="*/ T32 w 173"/>
                                <a:gd name="T34" fmla="+- 0 14291 14240"/>
                                <a:gd name="T35" fmla="*/ 14291 h 177"/>
                                <a:gd name="T36" fmla="+- 0 8042 7941"/>
                                <a:gd name="T37" fmla="*/ T36 w 173"/>
                                <a:gd name="T38" fmla="+- 0 14291 14240"/>
                                <a:gd name="T39" fmla="*/ 14291 h 177"/>
                                <a:gd name="T40" fmla="+- 0 7998 7941"/>
                                <a:gd name="T41" fmla="*/ T40 w 173"/>
                                <a:gd name="T42" fmla="+- 0 14240 14240"/>
                                <a:gd name="T43" fmla="*/ 14240 h 1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73" h="177">
                                  <a:moveTo>
                                    <a:pt x="57" y="0"/>
                                  </a:moveTo>
                                  <a:lnTo>
                                    <a:pt x="62" y="67"/>
                                  </a:lnTo>
                                  <a:lnTo>
                                    <a:pt x="0" y="93"/>
                                  </a:lnTo>
                                  <a:lnTo>
                                    <a:pt x="66" y="109"/>
                                  </a:lnTo>
                                  <a:lnTo>
                                    <a:pt x="72" y="176"/>
                                  </a:lnTo>
                                  <a:lnTo>
                                    <a:pt x="107" y="118"/>
                                  </a:lnTo>
                                  <a:lnTo>
                                    <a:pt x="160" y="118"/>
                                  </a:lnTo>
                                  <a:lnTo>
                                    <a:pt x="128" y="82"/>
                                  </a:lnTo>
                                  <a:lnTo>
                                    <a:pt x="147" y="51"/>
                                  </a:lnTo>
                                  <a:lnTo>
                                    <a:pt x="101" y="51"/>
                                  </a:lnTo>
                                  <a:lnTo>
                                    <a:pt x="57"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32"/>
                          <wps:cNvSpPr>
                            <a:spLocks/>
                          </wps:cNvSpPr>
                          <wps:spPr bwMode="auto">
                            <a:xfrm>
                              <a:off x="7941" y="14240"/>
                              <a:ext cx="173" cy="177"/>
                            </a:xfrm>
                            <a:custGeom>
                              <a:avLst/>
                              <a:gdLst>
                                <a:gd name="T0" fmla="+- 0 8101 7941"/>
                                <a:gd name="T1" fmla="*/ T0 w 173"/>
                                <a:gd name="T2" fmla="+- 0 14358 14240"/>
                                <a:gd name="T3" fmla="*/ 14358 h 177"/>
                                <a:gd name="T4" fmla="+- 0 8048 7941"/>
                                <a:gd name="T5" fmla="*/ T4 w 173"/>
                                <a:gd name="T6" fmla="+- 0 14358 14240"/>
                                <a:gd name="T7" fmla="*/ 14358 h 177"/>
                                <a:gd name="T8" fmla="+- 0 8114 7941"/>
                                <a:gd name="T9" fmla="*/ T8 w 173"/>
                                <a:gd name="T10" fmla="+- 0 14373 14240"/>
                                <a:gd name="T11" fmla="*/ 14373 h 177"/>
                                <a:gd name="T12" fmla="+- 0 8101 7941"/>
                                <a:gd name="T13" fmla="*/ T12 w 173"/>
                                <a:gd name="T14" fmla="+- 0 14358 14240"/>
                                <a:gd name="T15" fmla="*/ 14358 h 177"/>
                              </a:gdLst>
                              <a:ahLst/>
                              <a:cxnLst>
                                <a:cxn ang="0">
                                  <a:pos x="T1" y="T3"/>
                                </a:cxn>
                                <a:cxn ang="0">
                                  <a:pos x="T5" y="T7"/>
                                </a:cxn>
                                <a:cxn ang="0">
                                  <a:pos x="T9" y="T11"/>
                                </a:cxn>
                                <a:cxn ang="0">
                                  <a:pos x="T13" y="T15"/>
                                </a:cxn>
                              </a:cxnLst>
                              <a:rect l="0" t="0" r="r" b="b"/>
                              <a:pathLst>
                                <a:path w="173" h="177">
                                  <a:moveTo>
                                    <a:pt x="160" y="118"/>
                                  </a:moveTo>
                                  <a:lnTo>
                                    <a:pt x="107" y="118"/>
                                  </a:lnTo>
                                  <a:lnTo>
                                    <a:pt x="173" y="133"/>
                                  </a:lnTo>
                                  <a:lnTo>
                                    <a:pt x="160" y="118"/>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31"/>
                          <wps:cNvSpPr>
                            <a:spLocks/>
                          </wps:cNvSpPr>
                          <wps:spPr bwMode="auto">
                            <a:xfrm>
                              <a:off x="7941" y="14240"/>
                              <a:ext cx="173" cy="177"/>
                            </a:xfrm>
                            <a:custGeom>
                              <a:avLst/>
                              <a:gdLst>
                                <a:gd name="T0" fmla="+- 0 8104 7941"/>
                                <a:gd name="T1" fmla="*/ T0 w 173"/>
                                <a:gd name="T2" fmla="+- 0 14264 14240"/>
                                <a:gd name="T3" fmla="*/ 14264 h 177"/>
                                <a:gd name="T4" fmla="+- 0 8042 7941"/>
                                <a:gd name="T5" fmla="*/ T4 w 173"/>
                                <a:gd name="T6" fmla="+- 0 14291 14240"/>
                                <a:gd name="T7" fmla="*/ 14291 h 177"/>
                                <a:gd name="T8" fmla="+- 0 8088 7941"/>
                                <a:gd name="T9" fmla="*/ T8 w 173"/>
                                <a:gd name="T10" fmla="+- 0 14291 14240"/>
                                <a:gd name="T11" fmla="*/ 14291 h 177"/>
                                <a:gd name="T12" fmla="+- 0 8104 7941"/>
                                <a:gd name="T13" fmla="*/ T12 w 173"/>
                                <a:gd name="T14" fmla="+- 0 14264 14240"/>
                                <a:gd name="T15" fmla="*/ 14264 h 177"/>
                              </a:gdLst>
                              <a:ahLst/>
                              <a:cxnLst>
                                <a:cxn ang="0">
                                  <a:pos x="T1" y="T3"/>
                                </a:cxn>
                                <a:cxn ang="0">
                                  <a:pos x="T5" y="T7"/>
                                </a:cxn>
                                <a:cxn ang="0">
                                  <a:pos x="T9" y="T11"/>
                                </a:cxn>
                                <a:cxn ang="0">
                                  <a:pos x="T13" y="T15"/>
                                </a:cxn>
                              </a:cxnLst>
                              <a:rect l="0" t="0" r="r" b="b"/>
                              <a:pathLst>
                                <a:path w="173" h="177">
                                  <a:moveTo>
                                    <a:pt x="163" y="24"/>
                                  </a:moveTo>
                                  <a:lnTo>
                                    <a:pt x="101" y="51"/>
                                  </a:lnTo>
                                  <a:lnTo>
                                    <a:pt x="147" y="51"/>
                                  </a:lnTo>
                                  <a:lnTo>
                                    <a:pt x="163" y="2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 name="Group 25"/>
                        <wpg:cNvGrpSpPr>
                          <a:grpSpLocks/>
                        </wpg:cNvGrpSpPr>
                        <wpg:grpSpPr bwMode="auto">
                          <a:xfrm>
                            <a:off x="8787" y="13975"/>
                            <a:ext cx="177" cy="204"/>
                            <a:chOff x="8787" y="13975"/>
                            <a:chExt cx="177" cy="204"/>
                          </a:xfrm>
                        </wpg:grpSpPr>
                        <wps:wsp>
                          <wps:cNvPr id="63" name="Freeform 29"/>
                          <wps:cNvSpPr>
                            <a:spLocks/>
                          </wps:cNvSpPr>
                          <wps:spPr bwMode="auto">
                            <a:xfrm>
                              <a:off x="8787" y="13975"/>
                              <a:ext cx="177" cy="204"/>
                            </a:xfrm>
                            <a:custGeom>
                              <a:avLst/>
                              <a:gdLst>
                                <a:gd name="T0" fmla="+- 0 8946 8787"/>
                                <a:gd name="T1" fmla="*/ T0 w 177"/>
                                <a:gd name="T2" fmla="+- 0 14141 13975"/>
                                <a:gd name="T3" fmla="*/ 14141 h 204"/>
                                <a:gd name="T4" fmla="+- 0 8890 8787"/>
                                <a:gd name="T5" fmla="*/ T4 w 177"/>
                                <a:gd name="T6" fmla="+- 0 14141 13975"/>
                                <a:gd name="T7" fmla="*/ 14141 h 204"/>
                                <a:gd name="T8" fmla="+- 0 8941 8787"/>
                                <a:gd name="T9" fmla="*/ T8 w 177"/>
                                <a:gd name="T10" fmla="+- 0 14179 13975"/>
                                <a:gd name="T11" fmla="*/ 14179 h 204"/>
                                <a:gd name="T12" fmla="+- 0 8946 8787"/>
                                <a:gd name="T13" fmla="*/ T12 w 177"/>
                                <a:gd name="T14" fmla="+- 0 14141 13975"/>
                                <a:gd name="T15" fmla="*/ 14141 h 204"/>
                              </a:gdLst>
                              <a:ahLst/>
                              <a:cxnLst>
                                <a:cxn ang="0">
                                  <a:pos x="T1" y="T3"/>
                                </a:cxn>
                                <a:cxn ang="0">
                                  <a:pos x="T5" y="T7"/>
                                </a:cxn>
                                <a:cxn ang="0">
                                  <a:pos x="T9" y="T11"/>
                                </a:cxn>
                                <a:cxn ang="0">
                                  <a:pos x="T13" y="T15"/>
                                </a:cxn>
                              </a:cxnLst>
                              <a:rect l="0" t="0" r="r" b="b"/>
                              <a:pathLst>
                                <a:path w="177" h="204">
                                  <a:moveTo>
                                    <a:pt x="159" y="166"/>
                                  </a:moveTo>
                                  <a:lnTo>
                                    <a:pt x="103" y="166"/>
                                  </a:lnTo>
                                  <a:lnTo>
                                    <a:pt x="154" y="204"/>
                                  </a:lnTo>
                                  <a:lnTo>
                                    <a:pt x="159" y="166"/>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28"/>
                          <wps:cNvSpPr>
                            <a:spLocks/>
                          </wps:cNvSpPr>
                          <wps:spPr bwMode="auto">
                            <a:xfrm>
                              <a:off x="8787" y="13975"/>
                              <a:ext cx="177" cy="204"/>
                            </a:xfrm>
                            <a:custGeom>
                              <a:avLst/>
                              <a:gdLst>
                                <a:gd name="T0" fmla="+- 0 8855 8787"/>
                                <a:gd name="T1" fmla="*/ T0 w 177"/>
                                <a:gd name="T2" fmla="+- 0 13975 13975"/>
                                <a:gd name="T3" fmla="*/ 13975 h 204"/>
                                <a:gd name="T4" fmla="+- 0 8847 8787"/>
                                <a:gd name="T5" fmla="*/ T4 w 177"/>
                                <a:gd name="T6" fmla="+- 0 14038 13975"/>
                                <a:gd name="T7" fmla="*/ 14038 h 204"/>
                                <a:gd name="T8" fmla="+- 0 8787 8787"/>
                                <a:gd name="T9" fmla="*/ T8 w 177"/>
                                <a:gd name="T10" fmla="+- 0 14063 13975"/>
                                <a:gd name="T11" fmla="*/ 14063 h 204"/>
                                <a:gd name="T12" fmla="+- 0 8839 8787"/>
                                <a:gd name="T13" fmla="*/ T12 w 177"/>
                                <a:gd name="T14" fmla="+- 0 14102 13975"/>
                                <a:gd name="T15" fmla="*/ 14102 h 204"/>
                                <a:gd name="T16" fmla="+- 0 8831 8787"/>
                                <a:gd name="T17" fmla="*/ T16 w 177"/>
                                <a:gd name="T18" fmla="+- 0 14166 13975"/>
                                <a:gd name="T19" fmla="*/ 14166 h 204"/>
                                <a:gd name="T20" fmla="+- 0 8890 8787"/>
                                <a:gd name="T21" fmla="*/ T20 w 177"/>
                                <a:gd name="T22" fmla="+- 0 14141 13975"/>
                                <a:gd name="T23" fmla="*/ 14141 h 204"/>
                                <a:gd name="T24" fmla="+- 0 8946 8787"/>
                                <a:gd name="T25" fmla="*/ T24 w 177"/>
                                <a:gd name="T26" fmla="+- 0 14141 13975"/>
                                <a:gd name="T27" fmla="*/ 14141 h 204"/>
                                <a:gd name="T28" fmla="+- 0 8949 8787"/>
                                <a:gd name="T29" fmla="*/ T28 w 177"/>
                                <a:gd name="T30" fmla="+- 0 14116 13975"/>
                                <a:gd name="T31" fmla="*/ 14116 h 204"/>
                                <a:gd name="T32" fmla="+- 0 9008 8787"/>
                                <a:gd name="T33" fmla="*/ T32 w 177"/>
                                <a:gd name="T34" fmla="+- 0 14091 13975"/>
                                <a:gd name="T35" fmla="*/ 14091 h 204"/>
                                <a:gd name="T36" fmla="+- 0 8957 8787"/>
                                <a:gd name="T37" fmla="*/ T36 w 177"/>
                                <a:gd name="T38" fmla="+- 0 14052 13975"/>
                                <a:gd name="T39" fmla="*/ 14052 h 204"/>
                                <a:gd name="T40" fmla="+- 0 8961 8787"/>
                                <a:gd name="T41" fmla="*/ T40 w 177"/>
                                <a:gd name="T42" fmla="+- 0 14013 13975"/>
                                <a:gd name="T43" fmla="*/ 14013 h 204"/>
                                <a:gd name="T44" fmla="+- 0 8905 8787"/>
                                <a:gd name="T45" fmla="*/ T44 w 177"/>
                                <a:gd name="T46" fmla="+- 0 14013 13975"/>
                                <a:gd name="T47" fmla="*/ 14013 h 204"/>
                                <a:gd name="T48" fmla="+- 0 8855 8787"/>
                                <a:gd name="T49" fmla="*/ T48 w 177"/>
                                <a:gd name="T50" fmla="+- 0 13975 13975"/>
                                <a:gd name="T51" fmla="*/ 13975 h 2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77" h="204">
                                  <a:moveTo>
                                    <a:pt x="68" y="0"/>
                                  </a:moveTo>
                                  <a:lnTo>
                                    <a:pt x="60" y="63"/>
                                  </a:lnTo>
                                  <a:lnTo>
                                    <a:pt x="0" y="88"/>
                                  </a:lnTo>
                                  <a:lnTo>
                                    <a:pt x="52" y="127"/>
                                  </a:lnTo>
                                  <a:lnTo>
                                    <a:pt x="44" y="191"/>
                                  </a:lnTo>
                                  <a:lnTo>
                                    <a:pt x="103" y="166"/>
                                  </a:lnTo>
                                  <a:lnTo>
                                    <a:pt x="159" y="166"/>
                                  </a:lnTo>
                                  <a:lnTo>
                                    <a:pt x="162" y="141"/>
                                  </a:lnTo>
                                  <a:lnTo>
                                    <a:pt x="221" y="116"/>
                                  </a:lnTo>
                                  <a:lnTo>
                                    <a:pt x="170" y="77"/>
                                  </a:lnTo>
                                  <a:lnTo>
                                    <a:pt x="174" y="38"/>
                                  </a:lnTo>
                                  <a:lnTo>
                                    <a:pt x="118" y="38"/>
                                  </a:lnTo>
                                  <a:lnTo>
                                    <a:pt x="6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27"/>
                          <wps:cNvSpPr>
                            <a:spLocks/>
                          </wps:cNvSpPr>
                          <wps:spPr bwMode="auto">
                            <a:xfrm>
                              <a:off x="8787" y="13975"/>
                              <a:ext cx="177" cy="204"/>
                            </a:xfrm>
                            <a:custGeom>
                              <a:avLst/>
                              <a:gdLst>
                                <a:gd name="T0" fmla="+- 0 8964 8787"/>
                                <a:gd name="T1" fmla="*/ T0 w 177"/>
                                <a:gd name="T2" fmla="+- 0 13988 13975"/>
                                <a:gd name="T3" fmla="*/ 13988 h 204"/>
                                <a:gd name="T4" fmla="+- 0 8905 8787"/>
                                <a:gd name="T5" fmla="*/ T4 w 177"/>
                                <a:gd name="T6" fmla="+- 0 14013 13975"/>
                                <a:gd name="T7" fmla="*/ 14013 h 204"/>
                                <a:gd name="T8" fmla="+- 0 8961 8787"/>
                                <a:gd name="T9" fmla="*/ T8 w 177"/>
                                <a:gd name="T10" fmla="+- 0 14013 13975"/>
                                <a:gd name="T11" fmla="*/ 14013 h 204"/>
                                <a:gd name="T12" fmla="+- 0 8964 8787"/>
                                <a:gd name="T13" fmla="*/ T12 w 177"/>
                                <a:gd name="T14" fmla="+- 0 13988 13975"/>
                                <a:gd name="T15" fmla="*/ 13988 h 204"/>
                              </a:gdLst>
                              <a:ahLst/>
                              <a:cxnLst>
                                <a:cxn ang="0">
                                  <a:pos x="T1" y="T3"/>
                                </a:cxn>
                                <a:cxn ang="0">
                                  <a:pos x="T5" y="T7"/>
                                </a:cxn>
                                <a:cxn ang="0">
                                  <a:pos x="T9" y="T11"/>
                                </a:cxn>
                                <a:cxn ang="0">
                                  <a:pos x="T13" y="T15"/>
                                </a:cxn>
                              </a:cxnLst>
                              <a:rect l="0" t="0" r="r" b="b"/>
                              <a:pathLst>
                                <a:path w="177" h="204">
                                  <a:moveTo>
                                    <a:pt x="177" y="13"/>
                                  </a:moveTo>
                                  <a:lnTo>
                                    <a:pt x="118" y="38"/>
                                  </a:lnTo>
                                  <a:lnTo>
                                    <a:pt x="174" y="38"/>
                                  </a:lnTo>
                                  <a:lnTo>
                                    <a:pt x="177" y="13"/>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955B855" id="Group 11" o:spid="_x0000_s1026" style="position:absolute;margin-left:0;margin-top:0;width:486.65pt;height:344.65pt;z-index:-251652096;mso-position-horizontal:left;mso-position-horizontal-relative:margin;mso-position-vertical:bottom;mso-position-vertical-relative:margin" coordorigin="567,7028" coordsize="10872,83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 o:spid="_x0000_s1027" type="#_x0000_t75" style="position:absolute;left:567;top:7028;width:10772;height:8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">
                  <v:imagedata r:id="rId9" o:title=""/>
                </v:shape>
                <v:group id="Group 72" o:spid="_x0000_s1028" style="position:absolute;left:10472;top:13607;width:242;height:271" coordorigin="10472,13607" coordsize="242,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76" o:spid="_x0000_s1029" style="position:absolute;left:10472;top:13607;width:242;height:271;visibility:visible;mso-wrap-style:square;v-text-anchor:top" coordsize="242,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" path="m236,204r-140,l129,271r40,-63l237,208r-1,-4e" stroked="f">
                    <v:path arrowok="t" o:connecttype="custom" o:connectlocs="236,13811;96,13811;129,13878;169,13815;237,13815;236,13811" o:connectangles="0,0,0,0,0,0"/>
                  </v:shape>
                  <v:shape id="Freeform 75" o:spid="_x0000_s1030" style="position:absolute;left:10472;top:13607;width:242;height:271;visibility:visible;mso-wrap-style:square;v-text-anchor:top" coordsize="242,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" path="m237,208r-68,l242,223r-5,-15e" stroked="f">
                    <v:path arrowok="t" o:connecttype="custom" o:connectlocs="237,13815;169,13815;242,13830;237,13815" o:connectangles="0,0,0,0"/>
                  </v:shape>
                  <v:shape id="Freeform 74" o:spid="_x0000_s1031" style="position:absolute;left:10472;top:13607;width:242;height:271;visibility:visible;mso-wrap-style:square;v-text-anchor:top" coordsize="242,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" path="m81,l73,74,,92r53,53l21,213r75,-9l236,204,218,153r57,-48l205,81,204,45r-64,l81,e" stroked="f">
                    <v:path arrowok="t" o:connecttype="custom" o:connectlocs="81,13607;73,13681;0,13699;53,13752;21,13820;96,13811;236,13811;218,13760;275,13712;205,13688;204,13652;140,13652;81,13607" o:connectangles="0,0,0,0,0,0,0,0,0,0,0,0,0"/>
                  </v:shape>
                  <v:shape id="Freeform 73" o:spid="_x0000_s1032" style="position:absolute;left:10472;top:13607;width:242;height:271;visibility:visible;mso-wrap-style:square;v-text-anchor:top" coordsize="242,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" path="m204,6l140,45r64,l204,6e" stroked="f">
                    <v:path arrowok="t" o:connecttype="custom" o:connectlocs="204,13613;140,13652;204,13652;204,13613" o:connectangles="0,0,0,0"/>
                  </v:shape>
                </v:group>
                <v:group id="Group 67" o:spid="_x0000_s1033" style="position:absolute;left:9217;top:14459;width:242;height:271" coordorigin="9217,14459" coordsize="242,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71" o:spid="_x0000_s1034" style="position:absolute;left:9217;top:14459;width:242;height:271;visibility:visible;mso-wrap-style:square;v-text-anchor:top" coordsize="242,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" path="m236,205r-140,l129,271r40,-63l237,208r-1,-3e" stroked="f">
                    <v:path arrowok="t" o:connecttype="custom" o:connectlocs="236,14664;96,14664;129,14730;169,14667;237,14667;236,14664" o:connectangles="0,0,0,0,0,0"/>
                  </v:shape>
                  <v:shape id="Freeform 70" o:spid="_x0000_s1035" style="position:absolute;left:9217;top:14459;width:242;height:271;visibility:visible;mso-wrap-style:square;v-text-anchor:top" coordsize="242,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" path="m237,208r-68,l242,223r-5,-15e" stroked="f">
                    <v:path arrowok="t" o:connecttype="custom" o:connectlocs="237,14667;169,14667;242,14682;237,14667" o:connectangles="0,0,0,0"/>
                  </v:shape>
                  <v:shape id="Freeform 69" o:spid="_x0000_s1036" style="position:absolute;left:9217;top:14459;width:242;height:271;visibility:visible;mso-wrap-style:square;v-text-anchor:top" coordsize="242,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" path="m81,l73,74,,92r53,53l21,213r75,-8l236,205,218,153r57,-48l204,81r,-35l140,46,81,e" stroked="f">
                    <v:path arrowok="t" o:connecttype="custom" o:connectlocs="81,14459;73,14533;0,14551;53,14604;21,14672;96,14664;236,14664;218,14612;275,14564;204,14540;204,14505;140,14505;81,14459" o:connectangles="0,0,0,0,0,0,0,0,0,0,0,0,0"/>
                  </v:shape>
                  <v:shape id="Freeform 68" o:spid="_x0000_s1037" style="position:absolute;left:9217;top:14459;width:242;height:271;visibility:visible;mso-wrap-style:square;v-text-anchor:top" coordsize="242,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" path="m204,6l140,46r64,l204,6e" stroked="f">
                    <v:path arrowok="t" o:connecttype="custom" o:connectlocs="204,14465;140,14505;204,14505;204,14465" o:connectangles="0,0,0,0"/>
                  </v:shape>
                </v:group>
                <v:group id="Group 63" o:spid="_x0000_s1038" style="position:absolute;left:9398;top:14232;width:173;height:177" coordorigin="9398,14232" coordsize="1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66" o:spid="_x0000_s1039" style="position:absolute;left:9398;top:14232;width:173;height:177;visibility:visible;mso-wrap-style:square;v-text-anchor:top" coordsize="1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" path="m56,r6,67l,94r66,15l72,177r35,-59l159,118,128,82,147,51r-46,l56,e" stroked="f">
                    <v:path arrowok="t" o:connecttype="custom" o:connectlocs="56,14232;62,14299;0,14326;66,14341;72,14409;107,14350;159,14350;128,14314;147,14283;101,14283;56,14232" o:connectangles="0,0,0,0,0,0,0,0,0,0,0"/>
                  </v:shape>
                  <v:shape id="Freeform 65" o:spid="_x0000_s1040" style="position:absolute;left:9398;top:14232;width:173;height:177;visibility:visible;mso-wrap-style:square;v-text-anchor:top" coordsize="1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" path="m159,118r-52,l173,134,159,118e" stroked="f">
                    <v:path arrowok="t" o:connecttype="custom" o:connectlocs="159,14350;107,14350;173,14366;159,14350" o:connectangles="0,0,0,0"/>
                  </v:shape>
                  <v:shape id="Freeform 64" o:spid="_x0000_s1041" style="position:absolute;left:9398;top:14232;width:173;height:177;visibility:visible;mso-wrap-style:square;v-text-anchor:top" coordsize="1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" path="m163,24l101,51r46,l163,24e" stroked="f">
                    <v:path arrowok="t" o:connecttype="custom" o:connectlocs="163,14256;101,14283;147,14283;163,14256" o:connectangles="0,0,0,0"/>
                  </v:shape>
                </v:group>
                <v:group id="Group 58" o:spid="_x0000_s1042" style="position:absolute;left:9812;top:14251;width:242;height:271" coordorigin="9812,14251" coordsize="242,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62" o:spid="_x0000_s1043" style="position:absolute;left:9812;top:14251;width:242;height:271;visibility:visible;mso-wrap-style:square;v-text-anchor:top" coordsize="242,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" path="m236,204r-140,l129,271r40,-63l237,208r-1,-4e" stroked="f">
                    <v:path arrowok="t" o:connecttype="custom" o:connectlocs="236,14455;96,14455;129,14522;169,14459;237,14459;236,14455" o:connectangles="0,0,0,0,0,0"/>
                  </v:shape>
                  <v:shape id="Freeform 61" o:spid="_x0000_s1044" style="position:absolute;left:9812;top:14251;width:242;height:271;visibility:visible;mso-wrap-style:square;v-text-anchor:top" coordsize="242,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" path="m237,208r-68,l242,223r-5,-15e" stroked="f">
                    <v:path arrowok="t" o:connecttype="custom" o:connectlocs="237,14459;169,14459;242,14474;237,14459" o:connectangles="0,0,0,0"/>
                  </v:shape>
                  <v:shape id="Freeform 60" o:spid="_x0000_s1045" style="position:absolute;left:9812;top:14251;width:242;height:271;visibility:visible;mso-wrap-style:square;v-text-anchor:top" coordsize="242,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" path="m81,l73,74,,92r54,52l21,213r75,-9l236,204,218,153r57,-48l205,80r,-35l141,45,81,e" stroked="f">
                    <v:path arrowok="t" o:connecttype="custom" o:connectlocs="81,14251;73,14325;0,14343;54,14395;21,14464;96,14455;236,14455;218,14404;275,14356;205,14331;205,14296;141,14296;81,14251" o:connectangles="0,0,0,0,0,0,0,0,0,0,0,0,0"/>
                  </v:shape>
                  <v:shape id="Freeform 59" o:spid="_x0000_s1046" style="position:absolute;left:9812;top:14251;width:242;height:271;visibility:visible;mso-wrap-style:square;v-text-anchor:top" coordsize="242,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" path="m204,6l141,45r64,l204,6e" stroked="f">
                    <v:path arrowok="t" o:connecttype="custom" o:connectlocs="204,14257;141,14296;205,14296;204,14257" o:connectangles="0,0,0,0"/>
                  </v:shape>
                </v:group>
                <v:group id="Group 54" o:spid="_x0000_s1047" style="position:absolute;left:10286;top:13526;width:173;height:177" coordorigin="10286,13526" coordsize="1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57" o:spid="_x0000_s1048" style="position:absolute;left:10286;top:13526;width:173;height:177;visibility:visible;mso-wrap-style:square;v-text-anchor:top" coordsize="1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" path="m57,r5,68l,94r66,15l72,177r35,-58l160,119,129,83,147,51r-46,l57,e" stroked="f">
                    <v:path arrowok="t" o:connecttype="custom" o:connectlocs="57,13526;62,13594;0,13620;66,13635;72,13703;107,13645;160,13645;129,13609;147,13577;101,13577;57,13526" o:connectangles="0,0,0,0,0,0,0,0,0,0,0"/>
                  </v:shape>
                  <v:shape id="Freeform 56" o:spid="_x0000_s1049" style="position:absolute;left:10286;top:13526;width:173;height:177;visibility:visible;mso-wrap-style:square;v-text-anchor:top" coordsize="1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" path="m160,119r-53,l173,134,160,119e" stroked="f">
                    <v:path arrowok="t" o:connecttype="custom" o:connectlocs="160,13645;107,13645;173,13660;160,13645" o:connectangles="0,0,0,0"/>
                  </v:shape>
                  <v:shape id="Freeform 55" o:spid="_x0000_s1050" style="position:absolute;left:10286;top:13526;width:173;height:177;visibility:visible;mso-wrap-style:square;v-text-anchor:top" coordsize="1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" path="m163,25l101,51r46,l163,25e" stroked="f">
                    <v:path arrowok="t" o:connecttype="custom" o:connectlocs="163,13551;101,13577;147,13577;163,13551" o:connectangles="0,0,0,0"/>
                  </v:shape>
                </v:group>
                <v:group id="Group 50" o:spid="_x0000_s1051" style="position:absolute;left:10949;top:12690;width:173;height:177" coordorigin="10949,12690" coordsize="1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53" o:spid="_x0000_s1052" style="position:absolute;left:10949;top:12690;width:173;height:177;visibility:visible;mso-wrap-style:square;v-text-anchor:top" coordsize="1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" path="m56,r6,67l,94r66,15l72,177r35,-59l159,118,128,82,147,51r-46,l56,e" stroked="f">
                    <v:path arrowok="t" o:connecttype="custom" o:connectlocs="56,12690;62,12757;0,12784;66,12799;72,12867;107,12808;159,12808;128,12772;147,12741;101,12741;56,12690" o:connectangles="0,0,0,0,0,0,0,0,0,0,0"/>
                  </v:shape>
                  <v:shape id="Freeform 52" o:spid="_x0000_s1053" style="position:absolute;left:10949;top:12690;width:173;height:177;visibility:visible;mso-wrap-style:square;v-text-anchor:top" coordsize="1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" path="m159,118r-52,l173,134,159,118e" stroked="f">
                    <v:path arrowok="t" o:connecttype="custom" o:connectlocs="159,12808;107,12808;173,12824;159,12808" o:connectangles="0,0,0,0"/>
                  </v:shape>
                  <v:shape id="Freeform 51" o:spid="_x0000_s1054" style="position:absolute;left:10949;top:12690;width:173;height:177;visibility:visible;mso-wrap-style:square;v-text-anchor:top" coordsize="1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" path="m163,24l101,51r46,l163,24e" stroked="f">
                    <v:path arrowok="t" o:connecttype="custom" o:connectlocs="163,12714;101,12741;147,12741;163,12714" o:connectangles="0,0,0,0"/>
                  </v:shape>
                </v:group>
                <v:group id="Group 46" o:spid="_x0000_s1055" style="position:absolute;left:11096;top:13159;width:177;height:204" coordorigin="11096,13159" coordsize="177,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49" o:spid="_x0000_s1056" style="position:absolute;left:11096;top:13159;width:177;height:204;visibility:visible;mso-wrap-style:square;v-text-anchor:top" coordsize="177,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" path="m158,166r-55,l153,204r5,-38e" stroked="f">
                    <v:path arrowok="t" o:connecttype="custom" o:connectlocs="158,13325;103,13325;153,13363;158,13325" o:connectangles="0,0,0,0"/>
                  </v:shape>
                  <v:shape id="Freeform 48" o:spid="_x0000_s1057" style="position:absolute;left:11096;top:13159;width:177;height:204;visibility:visible;mso-wrap-style:square;v-text-anchor:top" coordsize="177,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" path="m67,l59,63,,88r51,39l43,191r60,-25l158,166r3,-25l220,116,169,77r5,-39l117,38,67,e" stroked="f">
                    <v:path arrowok="t" o:connecttype="custom" o:connectlocs="67,13159;59,13222;0,13247;51,13286;43,13350;103,13325;158,13325;161,13300;220,13275;169,13236;174,13197;117,13197;67,13159" o:connectangles="0,0,0,0,0,0,0,0,0,0,0,0,0"/>
                  </v:shape>
                  <v:shape id="Freeform 47" o:spid="_x0000_s1058" style="position:absolute;left:11096;top:13159;width:177;height:204;visibility:visible;mso-wrap-style:square;v-text-anchor:top" coordsize="177,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" path="m177,13l117,38r57,l177,13e" stroked="f">
                    <v:path arrowok="t" o:connecttype="custom" o:connectlocs="177,13172;117,13197;174,13197;177,13172" o:connectangles="0,0,0,0"/>
                  </v:shape>
                </v:group>
                <v:group id="Group 42" o:spid="_x0000_s1059" style="position:absolute;left:11247;top:13600;width:177;height:204" coordorigin="11247,13600" coordsize="177,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45" o:spid="_x0000_s1060" style="position:absolute;left:11247;top:13600;width:177;height:204;visibility:visible;mso-wrap-style:square;v-text-anchor:top" coordsize="177,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" path="m159,166r-56,l154,204r5,-38e" stroked="f">
                    <v:path arrowok="t" o:connecttype="custom" o:connectlocs="159,13766;103,13766;154,13804;159,13766" o:connectangles="0,0,0,0"/>
                  </v:shape>
                  <v:shape id="Freeform 44" o:spid="_x0000_s1061" style="position:absolute;left:11247;top:13600;width:177;height:204;visibility:visible;mso-wrap-style:square;v-text-anchor:top" coordsize="177,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" path="m68,l60,63,,88r52,39l44,191r59,-25l159,166r3,-25l221,116,170,77r4,-39l118,38,68,e" stroked="f">
                    <v:path arrowok="t" o:connecttype="custom" o:connectlocs="68,13600;60,13663;0,13688;52,13727;44,13791;103,13766;159,13766;162,13741;221,13716;170,13677;174,13638;118,13638;68,13600" o:connectangles="0,0,0,0,0,0,0,0,0,0,0,0,0"/>
                  </v:shape>
                  <v:shape id="Freeform 43" o:spid="_x0000_s1062" style="position:absolute;left:11247;top:13600;width:177;height:204;visibility:visible;mso-wrap-style:square;v-text-anchor:top" coordsize="177,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" path="m177,13l118,38r56,l177,13e" stroked="f">
                    <v:path arrowok="t" o:connecttype="custom" o:connectlocs="177,13613;118,13638;174,13638;177,13613" o:connectangles="0,0,0,0"/>
                  </v:shape>
                </v:group>
                <v:group id="Group 38" o:spid="_x0000_s1063" style="position:absolute;left:8446;top:14384;width:177;height:204" coordorigin="8446,14384" coordsize="177,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reeform 41" o:spid="_x0000_s1064" style="position:absolute;left:8446;top:14384;width:177;height:204;visibility:visible;mso-wrap-style:square;v-text-anchor:top" coordsize="177,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" path="m158,166r-55,l153,203r5,-37e" stroked="f">
                    <v:path arrowok="t" o:connecttype="custom" o:connectlocs="158,14550;103,14550;153,14587;158,14550" o:connectangles="0,0,0,0"/>
                  </v:shape>
                  <v:shape id="Freeform 40" o:spid="_x0000_s1065" style="position:absolute;left:8446;top:14384;width:177;height:204;visibility:visible;mso-wrap-style:square;v-text-anchor:top" coordsize="177,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" path="m67,l59,63,,88r51,38l43,191r60,-25l158,166r3,-25l220,116,169,77r5,-39l117,38,67,e" stroked="f">
                    <v:path arrowok="t" o:connecttype="custom" o:connectlocs="67,14384;59,14447;0,14472;51,14510;43,14575;103,14550;158,14550;161,14525;220,14500;169,14461;174,14422;117,14422;67,14384" o:connectangles="0,0,0,0,0,0,0,0,0,0,0,0,0"/>
                  </v:shape>
                  <v:shape id="Freeform 39" o:spid="_x0000_s1066" style="position:absolute;left:8446;top:14384;width:177;height:204;visibility:visible;mso-wrap-style:square;v-text-anchor:top" coordsize="177,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" path="m176,12l117,38r57,l176,12e" stroked="f">
                    <v:path arrowok="t" o:connecttype="custom" o:connectlocs="176,14396;117,14422;174,14422;176,14396" o:connectangles="0,0,0,0"/>
                  </v:shape>
                </v:group>
                <v:group id="Group 34" o:spid="_x0000_s1067" style="position:absolute;left:11266;top:12671;width:173;height:177" coordorigin="11266,12671" coordsize="1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Freeform 37" o:spid="_x0000_s1068" style="position:absolute;left:11266;top:12671;width:173;height:177;visibility:visible;mso-wrap-style:square;v-text-anchor:top" coordsize="1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" path="m56,r6,67l,94r65,15l71,177r35,-59l159,118,128,82,147,51r-47,l56,e" stroked="f">
                    <v:path arrowok="t" o:connecttype="custom" o:connectlocs="56,12671;62,12738;0,12765;65,12780;71,12848;106,12789;159,12789;128,12753;147,12722;100,12722;56,12671" o:connectangles="0,0,0,0,0,0,0,0,0,0,0"/>
                  </v:shape>
                  <v:shape id="Freeform 36" o:spid="_x0000_s1069" style="position:absolute;left:11266;top:12671;width:173;height:177;visibility:visible;mso-wrap-style:square;v-text-anchor:top" coordsize="1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" path="m159,118r-53,l172,134,159,118e" stroked="f">
                    <v:path arrowok="t" o:connecttype="custom" o:connectlocs="159,12789;106,12789;172,12805;159,12789" o:connectangles="0,0,0,0"/>
                  </v:shape>
                  <v:shape id="Freeform 35" o:spid="_x0000_s1070" style="position:absolute;left:11266;top:12671;width:173;height:177;visibility:visible;mso-wrap-style:square;v-text-anchor:top" coordsize="1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" path="m163,24l100,51r47,l163,24e" stroked="f">
                    <v:path arrowok="t" o:connecttype="custom" o:connectlocs="163,12695;100,12722;147,12722;163,12695" o:connectangles="0,0,0,0"/>
                  </v:shape>
                </v:group>
                <v:group id="Group 30" o:spid="_x0000_s1071" style="position:absolute;left:7941;top:14240;width:173;height:177" coordorigin="7941,14240" coordsize="1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33" o:spid="_x0000_s1072" style="position:absolute;left:7941;top:14240;width:173;height:177;visibility:visible;mso-wrap-style:square;v-text-anchor:top" coordsize="1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" path="m57,r5,67l,93r66,16l72,176r35,-58l160,118,128,82,147,51r-46,l57,e" stroked="f">
                    <v:path arrowok="t" o:connecttype="custom" o:connectlocs="57,14240;62,14307;0,14333;66,14349;72,14416;107,14358;160,14358;128,14322;147,14291;101,14291;57,14240" o:connectangles="0,0,0,0,0,0,0,0,0,0,0"/>
                  </v:shape>
                  <v:shape id="Freeform 32" o:spid="_x0000_s1073" style="position:absolute;left:7941;top:14240;width:173;height:177;visibility:visible;mso-wrap-style:square;v-text-anchor:top" coordsize="1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" path="m160,118r-53,l173,133,160,118e" stroked="f">
                    <v:path arrowok="t" o:connecttype="custom" o:connectlocs="160,14358;107,14358;173,14373;160,14358" o:connectangles="0,0,0,0"/>
                  </v:shape>
                  <v:shape id="Freeform 31" o:spid="_x0000_s1074" style="position:absolute;left:7941;top:14240;width:173;height:177;visibility:visible;mso-wrap-style:square;v-text-anchor:top" coordsize="1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" path="m163,24l101,51r46,l163,24e" stroked="f">
                    <v:path arrowok="t" o:connecttype="custom" o:connectlocs="163,14264;101,14291;147,14291;163,14264" o:connectangles="0,0,0,0"/>
                  </v:shape>
                </v:group>
                <v:group id="Group 25" o:spid="_x0000_s1075" style="position:absolute;left:8787;top:13975;width:177;height:204" coordorigin="8787,13975" coordsize="177,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29" o:spid="_x0000_s1076" style="position:absolute;left:8787;top:13975;width:177;height:204;visibility:visible;mso-wrap-style:square;v-text-anchor:top" coordsize="177,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" path="m159,166r-56,l154,204r5,-38e" stroked="f">
                    <v:path arrowok="t" o:connecttype="custom" o:connectlocs="159,14141;103,14141;154,14179;159,14141" o:connectangles="0,0,0,0"/>
                  </v:shape>
                  <v:shape id="Freeform 28" o:spid="_x0000_s1077" style="position:absolute;left:8787;top:13975;width:177;height:204;visibility:visible;mso-wrap-style:square;v-text-anchor:top" coordsize="177,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" path="m68,l60,63,,88r52,39l44,191r59,-25l159,166r3,-25l221,116,170,77r4,-39l118,38,68,e" stroked="f">
                    <v:path arrowok="t" o:connecttype="custom" o:connectlocs="68,13975;60,14038;0,14063;52,14102;44,14166;103,14141;159,14141;162,14116;221,14091;170,14052;174,14013;118,14013;68,13975" o:connectangles="0,0,0,0,0,0,0,0,0,0,0,0,0"/>
                  </v:shape>
                  <v:shape id="Freeform 27" o:spid="_x0000_s1078" style="position:absolute;left:8787;top:13975;width:177;height:204;visibility:visible;mso-wrap-style:square;v-text-anchor:top" coordsize="177,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" path="m177,13l118,38r56,l177,13e" stroked="f">
                    <v:path arrowok="t" o:connecttype="custom" o:connectlocs="177,13988;118,14013;174,14013;177,13988" o:connectangles="0,0,0,0"/>
                  </v:shape>
                </v:group>
                <w10:wrap anchorx="margin" anchory="margin"/>
              </v:group>
            </w:pict>
          </mc:Fallback>
        </mc:AlternateContent>
      </w:r>
      <w:r w:rsidR="00ED5C61">
        <w:br w:type="page"/>
      </w:r>
    </w:p>
    <w:bookmarkStart w:id="0" w:name="_Toc449600775" w:displacedByCustomXml="next"/>
    <w:bookmarkStart w:id="1" w:name="_Toc448921679" w:displacedByCustomXml="next"/>
    <w:bookmarkStart w:id="2" w:name="_Toc448921052" w:displacedByCustomXml="next"/>
    <w:bookmarkStart w:id="3" w:name="_Toc448921009" w:displacedByCustomXml="next"/>
    <w:bookmarkStart w:id="4" w:name="_Toc448920920" w:displacedByCustomXml="next"/>
    <w:bookmarkStart w:id="5" w:name="_Toc448918723" w:displacedByCustomXml="next"/>
    <w:bookmarkStart w:id="6" w:name="_Ref448326019" w:displacedByCustomXml="next"/>
    <w:bookmarkStart w:id="7" w:name="_Ref448325892" w:displacedByCustomXml="next"/>
    <w:bookmarkStart w:id="8" w:name="_Toc448244286" w:displacedByCustomXml="next"/>
    <w:bookmarkStart w:id="9" w:name="_Toc448244201" w:displacedByCustomXml="next"/>
    <w:sdt>
      <w:sdtPr>
        <w:rPr>
          <w:rFonts w:eastAsia="Times New Roman" w:cs="Times New Roman"/>
          <w:b w:val="0"/>
          <w:bCs w:val="0"/>
          <w:caps w:val="0"/>
          <w:color w:val="auto"/>
          <w:sz w:val="22"/>
          <w:szCs w:val="20"/>
          <w:lang w:val="en-AU" w:eastAsia="en-AU"/>
        </w:rPr>
        <w:id w:val="-520466307"/>
        <w:docPartObj>
          <w:docPartGallery w:val="Table of Contents"/>
          <w:docPartUnique/>
        </w:docPartObj>
      </w:sdtPr>
      <w:sdtEndPr>
        <w:rPr>
          <w:noProof/>
        </w:rPr>
      </w:sdtEndPr>
      <w:sdtContent>
        <w:p w14:paraId="2FD4A585" w14:textId="77777777" w:rsidR="00840793" w:rsidRDefault="00840793">
          <w:pPr>
            <w:pStyle w:val="TOCHeading"/>
          </w:pPr>
          <w:r>
            <w:t>Contents</w:t>
          </w:r>
        </w:p>
        <w:p w14:paraId="344571EB" w14:textId="7AEFC7C8" w:rsidR="00870E11" w:rsidRDefault="00840793">
          <w:pPr>
            <w:pStyle w:val="TOC1"/>
            <w:rPr>
              <w:rFonts w:eastAsiaTheme="minorEastAsia" w:cstheme="minorBidi"/>
              <w:b w:val="0"/>
              <w:sz w:val="22"/>
              <w:szCs w:val="22"/>
            </w:rPr>
          </w:pPr>
          <w:r>
            <w:fldChar w:fldCharType="begin"/>
          </w:r>
          <w:r>
            <w:instrText xml:space="preserve"> TOC \o "1-3" \f \h \z \u </w:instrText>
          </w:r>
          <w:r>
            <w:fldChar w:fldCharType="separate"/>
          </w:r>
          <w:bookmarkStart w:id="10" w:name="_GoBack"/>
          <w:bookmarkEnd w:id="10"/>
          <w:r w:rsidR="00870E11" w:rsidRPr="0049374D">
            <w:rPr>
              <w:rStyle w:val="Hyperlink"/>
            </w:rPr>
            <w:fldChar w:fldCharType="begin"/>
          </w:r>
          <w:r w:rsidR="00870E11" w:rsidRPr="0049374D">
            <w:rPr>
              <w:rStyle w:val="Hyperlink"/>
            </w:rPr>
            <w:instrText xml:space="preserve"> </w:instrText>
          </w:r>
          <w:r w:rsidR="00870E11">
            <w:instrText>HYPERLINK \l "_Toc512162986"</w:instrText>
          </w:r>
          <w:r w:rsidR="00870E11" w:rsidRPr="0049374D">
            <w:rPr>
              <w:rStyle w:val="Hyperlink"/>
            </w:rPr>
            <w:instrText xml:space="preserve"> </w:instrText>
          </w:r>
          <w:r w:rsidR="00870E11" w:rsidRPr="0049374D">
            <w:rPr>
              <w:rStyle w:val="Hyperlink"/>
            </w:rPr>
          </w:r>
          <w:r w:rsidR="00870E11" w:rsidRPr="0049374D">
            <w:rPr>
              <w:rStyle w:val="Hyperlink"/>
            </w:rPr>
            <w:fldChar w:fldCharType="separate"/>
          </w:r>
          <w:r w:rsidR="00870E11" w:rsidRPr="0049374D">
            <w:rPr>
              <w:rStyle w:val="Hyperlink"/>
            </w:rPr>
            <w:t>Welcome</w:t>
          </w:r>
          <w:r w:rsidR="00870E11">
            <w:rPr>
              <w:webHidden/>
            </w:rPr>
            <w:tab/>
          </w:r>
          <w:r w:rsidR="00870E11">
            <w:rPr>
              <w:webHidden/>
            </w:rPr>
            <w:fldChar w:fldCharType="begin"/>
          </w:r>
          <w:r w:rsidR="00870E11">
            <w:rPr>
              <w:webHidden/>
            </w:rPr>
            <w:instrText xml:space="preserve"> PAGEREF _Toc512162986 \h </w:instrText>
          </w:r>
          <w:r w:rsidR="00870E11">
            <w:rPr>
              <w:webHidden/>
            </w:rPr>
          </w:r>
          <w:r w:rsidR="00870E11">
            <w:rPr>
              <w:webHidden/>
            </w:rPr>
            <w:fldChar w:fldCharType="separate"/>
          </w:r>
          <w:r w:rsidR="00403A22">
            <w:rPr>
              <w:webHidden/>
            </w:rPr>
            <w:t>5</w:t>
          </w:r>
          <w:r w:rsidR="00870E11">
            <w:rPr>
              <w:webHidden/>
            </w:rPr>
            <w:fldChar w:fldCharType="end"/>
          </w:r>
          <w:r w:rsidR="00870E11" w:rsidRPr="0049374D">
            <w:rPr>
              <w:rStyle w:val="Hyperlink"/>
            </w:rPr>
            <w:fldChar w:fldCharType="end"/>
          </w:r>
        </w:p>
        <w:p w14:paraId="67300688" w14:textId="6E0D48BC" w:rsidR="00870E11" w:rsidRDefault="00870E11">
          <w:pPr>
            <w:pStyle w:val="TOC1"/>
            <w:rPr>
              <w:rFonts w:eastAsiaTheme="minorEastAsia" w:cstheme="minorBidi"/>
              <w:b w:val="0"/>
              <w:sz w:val="22"/>
              <w:szCs w:val="22"/>
            </w:rPr>
          </w:pPr>
          <w:hyperlink w:anchor="_Toc512162987" w:history="1">
            <w:r w:rsidRPr="0049374D">
              <w:rPr>
                <w:rStyle w:val="Hyperlink"/>
              </w:rPr>
              <w:t>Introduction</w:t>
            </w:r>
            <w:r>
              <w:rPr>
                <w:webHidden/>
              </w:rPr>
              <w:tab/>
            </w:r>
            <w:r>
              <w:rPr>
                <w:webHidden/>
              </w:rPr>
              <w:fldChar w:fldCharType="begin"/>
            </w:r>
            <w:r>
              <w:rPr>
                <w:webHidden/>
              </w:rPr>
              <w:instrText xml:space="preserve"> PAGEREF _Toc512162987 \h </w:instrText>
            </w:r>
            <w:r>
              <w:rPr>
                <w:webHidden/>
              </w:rPr>
            </w:r>
            <w:r>
              <w:rPr>
                <w:webHidden/>
              </w:rPr>
              <w:fldChar w:fldCharType="separate"/>
            </w:r>
            <w:r w:rsidR="00403A22">
              <w:rPr>
                <w:webHidden/>
              </w:rPr>
              <w:t>6</w:t>
            </w:r>
            <w:r>
              <w:rPr>
                <w:webHidden/>
              </w:rPr>
              <w:fldChar w:fldCharType="end"/>
            </w:r>
          </w:hyperlink>
        </w:p>
        <w:p w14:paraId="38777828" w14:textId="032A1026" w:rsidR="00870E11" w:rsidRDefault="00870E11">
          <w:pPr>
            <w:pStyle w:val="TOC1"/>
            <w:rPr>
              <w:rFonts w:eastAsiaTheme="minorEastAsia" w:cstheme="minorBidi"/>
              <w:b w:val="0"/>
              <w:sz w:val="22"/>
              <w:szCs w:val="22"/>
            </w:rPr>
          </w:pPr>
          <w:hyperlink w:anchor="_Toc512162988" w:history="1">
            <w:r w:rsidRPr="0049374D">
              <w:rPr>
                <w:rStyle w:val="Hyperlink"/>
              </w:rPr>
              <w:t>Professional Experience Program philosophy</w:t>
            </w:r>
            <w:r>
              <w:rPr>
                <w:webHidden/>
              </w:rPr>
              <w:tab/>
            </w:r>
            <w:r>
              <w:rPr>
                <w:webHidden/>
              </w:rPr>
              <w:fldChar w:fldCharType="begin"/>
            </w:r>
            <w:r>
              <w:rPr>
                <w:webHidden/>
              </w:rPr>
              <w:instrText xml:space="preserve"> PAGEREF _Toc512162988 \h </w:instrText>
            </w:r>
            <w:r>
              <w:rPr>
                <w:webHidden/>
              </w:rPr>
            </w:r>
            <w:r>
              <w:rPr>
                <w:webHidden/>
              </w:rPr>
              <w:fldChar w:fldCharType="separate"/>
            </w:r>
            <w:r w:rsidR="00403A22">
              <w:rPr>
                <w:webHidden/>
              </w:rPr>
              <w:t>6</w:t>
            </w:r>
            <w:r>
              <w:rPr>
                <w:webHidden/>
              </w:rPr>
              <w:fldChar w:fldCharType="end"/>
            </w:r>
          </w:hyperlink>
        </w:p>
        <w:p w14:paraId="5A496DD2" w14:textId="25E87957" w:rsidR="00870E11" w:rsidRDefault="00870E11">
          <w:pPr>
            <w:pStyle w:val="TOC2"/>
            <w:rPr>
              <w:rFonts w:eastAsiaTheme="minorEastAsia" w:cstheme="minorBidi"/>
              <w:noProof/>
              <w:szCs w:val="22"/>
            </w:rPr>
          </w:pPr>
          <w:hyperlink w:anchor="_Toc512162989" w:history="1">
            <w:r w:rsidRPr="0049374D">
              <w:rPr>
                <w:rStyle w:val="Hyperlink"/>
              </w:rPr>
              <w:t>Partnerships</w:t>
            </w:r>
            <w:r>
              <w:rPr>
                <w:noProof/>
                <w:webHidden/>
              </w:rPr>
              <w:tab/>
            </w:r>
            <w:r>
              <w:rPr>
                <w:noProof/>
                <w:webHidden/>
              </w:rPr>
              <w:fldChar w:fldCharType="begin"/>
            </w:r>
            <w:r>
              <w:rPr>
                <w:noProof/>
                <w:webHidden/>
              </w:rPr>
              <w:instrText xml:space="preserve"> PAGEREF _Toc512162989 \h </w:instrText>
            </w:r>
            <w:r>
              <w:rPr>
                <w:noProof/>
                <w:webHidden/>
              </w:rPr>
            </w:r>
            <w:r>
              <w:rPr>
                <w:noProof/>
                <w:webHidden/>
              </w:rPr>
              <w:fldChar w:fldCharType="separate"/>
            </w:r>
            <w:r w:rsidR="00403A22">
              <w:rPr>
                <w:noProof/>
                <w:webHidden/>
              </w:rPr>
              <w:t>6</w:t>
            </w:r>
            <w:r>
              <w:rPr>
                <w:noProof/>
                <w:webHidden/>
              </w:rPr>
              <w:fldChar w:fldCharType="end"/>
            </w:r>
          </w:hyperlink>
        </w:p>
        <w:p w14:paraId="4E070295" w14:textId="754773C6" w:rsidR="00870E11" w:rsidRDefault="00870E11">
          <w:pPr>
            <w:pStyle w:val="TOC1"/>
            <w:rPr>
              <w:rFonts w:eastAsiaTheme="minorEastAsia" w:cstheme="minorBidi"/>
              <w:b w:val="0"/>
              <w:sz w:val="22"/>
              <w:szCs w:val="22"/>
            </w:rPr>
          </w:pPr>
          <w:hyperlink w:anchor="_Toc512162990" w:history="1">
            <w:r w:rsidRPr="0049374D">
              <w:rPr>
                <w:rStyle w:val="Hyperlink"/>
              </w:rPr>
              <w:t>Australian Professional Standards for Teachers Overview</w:t>
            </w:r>
            <w:r>
              <w:rPr>
                <w:webHidden/>
              </w:rPr>
              <w:tab/>
            </w:r>
            <w:r>
              <w:rPr>
                <w:webHidden/>
              </w:rPr>
              <w:fldChar w:fldCharType="begin"/>
            </w:r>
            <w:r>
              <w:rPr>
                <w:webHidden/>
              </w:rPr>
              <w:instrText xml:space="preserve"> PAGEREF _Toc512162990 \h </w:instrText>
            </w:r>
            <w:r>
              <w:rPr>
                <w:webHidden/>
              </w:rPr>
            </w:r>
            <w:r>
              <w:rPr>
                <w:webHidden/>
              </w:rPr>
              <w:fldChar w:fldCharType="separate"/>
            </w:r>
            <w:r w:rsidR="00403A22">
              <w:rPr>
                <w:webHidden/>
              </w:rPr>
              <w:t>7</w:t>
            </w:r>
            <w:r>
              <w:rPr>
                <w:webHidden/>
              </w:rPr>
              <w:fldChar w:fldCharType="end"/>
            </w:r>
          </w:hyperlink>
        </w:p>
        <w:p w14:paraId="7DFADA2D" w14:textId="721D6575" w:rsidR="00870E11" w:rsidRDefault="00870E11">
          <w:pPr>
            <w:pStyle w:val="TOC1"/>
            <w:rPr>
              <w:rFonts w:eastAsiaTheme="minorEastAsia" w:cstheme="minorBidi"/>
              <w:b w:val="0"/>
              <w:sz w:val="22"/>
              <w:szCs w:val="22"/>
            </w:rPr>
          </w:pPr>
          <w:hyperlink w:anchor="_Toc512162991" w:history="1">
            <w:r w:rsidRPr="0049374D">
              <w:rPr>
                <w:rStyle w:val="Hyperlink"/>
              </w:rPr>
              <w:t>Summary of the Professional Experience Programs</w:t>
            </w:r>
            <w:r>
              <w:rPr>
                <w:webHidden/>
              </w:rPr>
              <w:tab/>
            </w:r>
            <w:r>
              <w:rPr>
                <w:webHidden/>
              </w:rPr>
              <w:fldChar w:fldCharType="begin"/>
            </w:r>
            <w:r>
              <w:rPr>
                <w:webHidden/>
              </w:rPr>
              <w:instrText xml:space="preserve"> PAGEREF _Toc512162991 \h </w:instrText>
            </w:r>
            <w:r>
              <w:rPr>
                <w:webHidden/>
              </w:rPr>
            </w:r>
            <w:r>
              <w:rPr>
                <w:webHidden/>
              </w:rPr>
              <w:fldChar w:fldCharType="separate"/>
            </w:r>
            <w:r w:rsidR="00403A22">
              <w:rPr>
                <w:webHidden/>
              </w:rPr>
              <w:t>7</w:t>
            </w:r>
            <w:r>
              <w:rPr>
                <w:webHidden/>
              </w:rPr>
              <w:fldChar w:fldCharType="end"/>
            </w:r>
          </w:hyperlink>
        </w:p>
        <w:p w14:paraId="1B90FE90" w14:textId="2237A768" w:rsidR="00870E11" w:rsidRDefault="00870E11">
          <w:pPr>
            <w:pStyle w:val="TOC2"/>
            <w:rPr>
              <w:rFonts w:eastAsiaTheme="minorEastAsia" w:cstheme="minorBidi"/>
              <w:noProof/>
              <w:szCs w:val="22"/>
            </w:rPr>
          </w:pPr>
          <w:hyperlink w:anchor="_Toc512162992" w:history="1">
            <w:r w:rsidRPr="0049374D">
              <w:rPr>
                <w:rStyle w:val="Hyperlink"/>
              </w:rPr>
              <w:t>Bachelor of Teaching</w:t>
            </w:r>
            <w:r>
              <w:rPr>
                <w:noProof/>
                <w:webHidden/>
              </w:rPr>
              <w:tab/>
            </w:r>
            <w:r>
              <w:rPr>
                <w:noProof/>
                <w:webHidden/>
              </w:rPr>
              <w:fldChar w:fldCharType="begin"/>
            </w:r>
            <w:r>
              <w:rPr>
                <w:noProof/>
                <w:webHidden/>
              </w:rPr>
              <w:instrText xml:space="preserve"> PAGEREF _Toc512162992 \h </w:instrText>
            </w:r>
            <w:r>
              <w:rPr>
                <w:noProof/>
                <w:webHidden/>
              </w:rPr>
            </w:r>
            <w:r>
              <w:rPr>
                <w:noProof/>
                <w:webHidden/>
              </w:rPr>
              <w:fldChar w:fldCharType="separate"/>
            </w:r>
            <w:r w:rsidR="00403A22">
              <w:rPr>
                <w:noProof/>
                <w:webHidden/>
              </w:rPr>
              <w:t>8</w:t>
            </w:r>
            <w:r>
              <w:rPr>
                <w:noProof/>
                <w:webHidden/>
              </w:rPr>
              <w:fldChar w:fldCharType="end"/>
            </w:r>
          </w:hyperlink>
        </w:p>
        <w:p w14:paraId="2482AADD" w14:textId="3663C04D" w:rsidR="00870E11" w:rsidRDefault="00870E11">
          <w:pPr>
            <w:pStyle w:val="TOC2"/>
            <w:rPr>
              <w:rFonts w:eastAsiaTheme="minorEastAsia" w:cstheme="minorBidi"/>
              <w:noProof/>
              <w:szCs w:val="22"/>
            </w:rPr>
          </w:pPr>
          <w:hyperlink w:anchor="_Toc512162993" w:history="1">
            <w:r w:rsidRPr="0049374D">
              <w:rPr>
                <w:rStyle w:val="Hyperlink"/>
              </w:rPr>
              <w:t>Master of Teaching</w:t>
            </w:r>
            <w:r>
              <w:rPr>
                <w:noProof/>
                <w:webHidden/>
              </w:rPr>
              <w:tab/>
            </w:r>
            <w:r>
              <w:rPr>
                <w:noProof/>
                <w:webHidden/>
              </w:rPr>
              <w:fldChar w:fldCharType="begin"/>
            </w:r>
            <w:r>
              <w:rPr>
                <w:noProof/>
                <w:webHidden/>
              </w:rPr>
              <w:instrText xml:space="preserve"> PAGEREF _Toc512162993 \h </w:instrText>
            </w:r>
            <w:r>
              <w:rPr>
                <w:noProof/>
                <w:webHidden/>
              </w:rPr>
            </w:r>
            <w:r>
              <w:rPr>
                <w:noProof/>
                <w:webHidden/>
              </w:rPr>
              <w:fldChar w:fldCharType="separate"/>
            </w:r>
            <w:r w:rsidR="00403A22">
              <w:rPr>
                <w:noProof/>
                <w:webHidden/>
              </w:rPr>
              <w:t>8</w:t>
            </w:r>
            <w:r>
              <w:rPr>
                <w:noProof/>
                <w:webHidden/>
              </w:rPr>
              <w:fldChar w:fldCharType="end"/>
            </w:r>
          </w:hyperlink>
        </w:p>
        <w:p w14:paraId="43E19DE0" w14:textId="2A69F8A2" w:rsidR="00870E11" w:rsidRDefault="00870E11">
          <w:pPr>
            <w:pStyle w:val="TOC1"/>
            <w:rPr>
              <w:rFonts w:eastAsiaTheme="minorEastAsia" w:cstheme="minorBidi"/>
              <w:b w:val="0"/>
              <w:sz w:val="22"/>
              <w:szCs w:val="22"/>
            </w:rPr>
          </w:pPr>
          <w:hyperlink w:anchor="_Toc512162994" w:history="1">
            <w:r w:rsidRPr="0049374D">
              <w:rPr>
                <w:rStyle w:val="Hyperlink"/>
              </w:rPr>
              <w:t>Teacher Performance Assessment (TPA)</w:t>
            </w:r>
            <w:r>
              <w:rPr>
                <w:webHidden/>
              </w:rPr>
              <w:tab/>
            </w:r>
            <w:r>
              <w:rPr>
                <w:webHidden/>
              </w:rPr>
              <w:fldChar w:fldCharType="begin"/>
            </w:r>
            <w:r>
              <w:rPr>
                <w:webHidden/>
              </w:rPr>
              <w:instrText xml:space="preserve"> PAGEREF _Toc512162994 \h </w:instrText>
            </w:r>
            <w:r>
              <w:rPr>
                <w:webHidden/>
              </w:rPr>
            </w:r>
            <w:r>
              <w:rPr>
                <w:webHidden/>
              </w:rPr>
              <w:fldChar w:fldCharType="separate"/>
            </w:r>
            <w:r w:rsidR="00403A22">
              <w:rPr>
                <w:webHidden/>
              </w:rPr>
              <w:t>9</w:t>
            </w:r>
            <w:r>
              <w:rPr>
                <w:webHidden/>
              </w:rPr>
              <w:fldChar w:fldCharType="end"/>
            </w:r>
          </w:hyperlink>
        </w:p>
        <w:p w14:paraId="4172800E" w14:textId="099EC7C6" w:rsidR="00870E11" w:rsidRDefault="00870E11">
          <w:pPr>
            <w:pStyle w:val="TOC1"/>
            <w:rPr>
              <w:rFonts w:eastAsiaTheme="minorEastAsia" w:cstheme="minorBidi"/>
              <w:b w:val="0"/>
              <w:sz w:val="22"/>
              <w:szCs w:val="22"/>
            </w:rPr>
          </w:pPr>
          <w:hyperlink w:anchor="_Toc512162995" w:history="1">
            <w:r w:rsidRPr="0049374D">
              <w:rPr>
                <w:rStyle w:val="Hyperlink"/>
              </w:rPr>
              <w:t>The Placement Report</w:t>
            </w:r>
            <w:r>
              <w:rPr>
                <w:webHidden/>
              </w:rPr>
              <w:tab/>
            </w:r>
            <w:r>
              <w:rPr>
                <w:webHidden/>
              </w:rPr>
              <w:fldChar w:fldCharType="begin"/>
            </w:r>
            <w:r>
              <w:rPr>
                <w:webHidden/>
              </w:rPr>
              <w:instrText xml:space="preserve"> PAGEREF _Toc512162995 \h </w:instrText>
            </w:r>
            <w:r>
              <w:rPr>
                <w:webHidden/>
              </w:rPr>
            </w:r>
            <w:r>
              <w:rPr>
                <w:webHidden/>
              </w:rPr>
              <w:fldChar w:fldCharType="separate"/>
            </w:r>
            <w:r w:rsidR="00403A22">
              <w:rPr>
                <w:webHidden/>
              </w:rPr>
              <w:t>9</w:t>
            </w:r>
            <w:r>
              <w:rPr>
                <w:webHidden/>
              </w:rPr>
              <w:fldChar w:fldCharType="end"/>
            </w:r>
          </w:hyperlink>
        </w:p>
        <w:p w14:paraId="60A75F38" w14:textId="01C5F9C1" w:rsidR="00870E11" w:rsidRDefault="00870E11">
          <w:pPr>
            <w:pStyle w:val="TOC1"/>
            <w:rPr>
              <w:rFonts w:eastAsiaTheme="minorEastAsia" w:cstheme="minorBidi"/>
              <w:b w:val="0"/>
              <w:sz w:val="22"/>
              <w:szCs w:val="22"/>
            </w:rPr>
          </w:pPr>
          <w:hyperlink w:anchor="_Toc512162996" w:history="1">
            <w:r w:rsidRPr="0049374D">
              <w:rPr>
                <w:rStyle w:val="Hyperlink"/>
              </w:rPr>
              <w:t>Being at risk ….what does this mean?</w:t>
            </w:r>
            <w:r>
              <w:rPr>
                <w:webHidden/>
              </w:rPr>
              <w:tab/>
            </w:r>
            <w:r>
              <w:rPr>
                <w:webHidden/>
              </w:rPr>
              <w:fldChar w:fldCharType="begin"/>
            </w:r>
            <w:r>
              <w:rPr>
                <w:webHidden/>
              </w:rPr>
              <w:instrText xml:space="preserve"> PAGEREF _Toc512162996 \h </w:instrText>
            </w:r>
            <w:r>
              <w:rPr>
                <w:webHidden/>
              </w:rPr>
            </w:r>
            <w:r>
              <w:rPr>
                <w:webHidden/>
              </w:rPr>
              <w:fldChar w:fldCharType="separate"/>
            </w:r>
            <w:r w:rsidR="00403A22">
              <w:rPr>
                <w:webHidden/>
              </w:rPr>
              <w:t>10</w:t>
            </w:r>
            <w:r>
              <w:rPr>
                <w:webHidden/>
              </w:rPr>
              <w:fldChar w:fldCharType="end"/>
            </w:r>
          </w:hyperlink>
        </w:p>
        <w:p w14:paraId="0FFCC1C9" w14:textId="78645615" w:rsidR="00870E11" w:rsidRDefault="00870E11">
          <w:pPr>
            <w:pStyle w:val="TOC1"/>
            <w:rPr>
              <w:rFonts w:eastAsiaTheme="minorEastAsia" w:cstheme="minorBidi"/>
              <w:b w:val="0"/>
              <w:sz w:val="22"/>
              <w:szCs w:val="22"/>
            </w:rPr>
          </w:pPr>
          <w:hyperlink w:anchor="_Toc512162997" w:history="1">
            <w:r w:rsidRPr="0049374D">
              <w:rPr>
                <w:rStyle w:val="Hyperlink"/>
              </w:rPr>
              <w:t>Additional Support notification and Development Plan</w:t>
            </w:r>
            <w:r>
              <w:rPr>
                <w:webHidden/>
              </w:rPr>
              <w:tab/>
            </w:r>
            <w:r>
              <w:rPr>
                <w:webHidden/>
              </w:rPr>
              <w:fldChar w:fldCharType="begin"/>
            </w:r>
            <w:r>
              <w:rPr>
                <w:webHidden/>
              </w:rPr>
              <w:instrText xml:space="preserve"> PAGEREF _Toc512162997 \h </w:instrText>
            </w:r>
            <w:r>
              <w:rPr>
                <w:webHidden/>
              </w:rPr>
            </w:r>
            <w:r>
              <w:rPr>
                <w:webHidden/>
              </w:rPr>
              <w:fldChar w:fldCharType="separate"/>
            </w:r>
            <w:r w:rsidR="00403A22">
              <w:rPr>
                <w:webHidden/>
              </w:rPr>
              <w:t>10</w:t>
            </w:r>
            <w:r>
              <w:rPr>
                <w:webHidden/>
              </w:rPr>
              <w:fldChar w:fldCharType="end"/>
            </w:r>
          </w:hyperlink>
        </w:p>
        <w:p w14:paraId="6EA2F8B5" w14:textId="18A5A160" w:rsidR="00870E11" w:rsidRDefault="00870E11">
          <w:pPr>
            <w:pStyle w:val="TOC1"/>
            <w:rPr>
              <w:rFonts w:eastAsiaTheme="minorEastAsia" w:cstheme="minorBidi"/>
              <w:b w:val="0"/>
              <w:sz w:val="22"/>
              <w:szCs w:val="22"/>
            </w:rPr>
          </w:pPr>
          <w:hyperlink w:anchor="_Toc512162998" w:history="1">
            <w:r w:rsidRPr="0049374D">
              <w:rPr>
                <w:rStyle w:val="Hyperlink"/>
              </w:rPr>
              <w:t>e-Portfolio</w:t>
            </w:r>
            <w:r>
              <w:rPr>
                <w:webHidden/>
              </w:rPr>
              <w:tab/>
            </w:r>
            <w:r>
              <w:rPr>
                <w:webHidden/>
              </w:rPr>
              <w:fldChar w:fldCharType="begin"/>
            </w:r>
            <w:r>
              <w:rPr>
                <w:webHidden/>
              </w:rPr>
              <w:instrText xml:space="preserve"> PAGEREF _Toc512162998 \h </w:instrText>
            </w:r>
            <w:r>
              <w:rPr>
                <w:webHidden/>
              </w:rPr>
            </w:r>
            <w:r>
              <w:rPr>
                <w:webHidden/>
              </w:rPr>
              <w:fldChar w:fldCharType="separate"/>
            </w:r>
            <w:r w:rsidR="00403A22">
              <w:rPr>
                <w:webHidden/>
              </w:rPr>
              <w:t>11</w:t>
            </w:r>
            <w:r>
              <w:rPr>
                <w:webHidden/>
              </w:rPr>
              <w:fldChar w:fldCharType="end"/>
            </w:r>
          </w:hyperlink>
        </w:p>
        <w:p w14:paraId="7D2C3CE6" w14:textId="3A6B51E0" w:rsidR="00870E11" w:rsidRDefault="00870E11">
          <w:pPr>
            <w:pStyle w:val="TOC1"/>
            <w:rPr>
              <w:rFonts w:eastAsiaTheme="minorEastAsia" w:cstheme="minorBidi"/>
              <w:b w:val="0"/>
              <w:sz w:val="22"/>
              <w:szCs w:val="22"/>
            </w:rPr>
          </w:pPr>
          <w:hyperlink w:anchor="_Toc512162999" w:history="1">
            <w:r w:rsidRPr="0049374D">
              <w:rPr>
                <w:rStyle w:val="Hyperlink"/>
              </w:rPr>
              <w:t>On-campus requirements</w:t>
            </w:r>
            <w:r>
              <w:rPr>
                <w:webHidden/>
              </w:rPr>
              <w:tab/>
            </w:r>
            <w:r>
              <w:rPr>
                <w:webHidden/>
              </w:rPr>
              <w:fldChar w:fldCharType="begin"/>
            </w:r>
            <w:r>
              <w:rPr>
                <w:webHidden/>
              </w:rPr>
              <w:instrText xml:space="preserve"> PAGEREF _Toc512162999 \h </w:instrText>
            </w:r>
            <w:r>
              <w:rPr>
                <w:webHidden/>
              </w:rPr>
            </w:r>
            <w:r>
              <w:rPr>
                <w:webHidden/>
              </w:rPr>
              <w:fldChar w:fldCharType="separate"/>
            </w:r>
            <w:r w:rsidR="00403A22">
              <w:rPr>
                <w:webHidden/>
              </w:rPr>
              <w:t>11</w:t>
            </w:r>
            <w:r>
              <w:rPr>
                <w:webHidden/>
              </w:rPr>
              <w:fldChar w:fldCharType="end"/>
            </w:r>
          </w:hyperlink>
        </w:p>
        <w:p w14:paraId="25293B38" w14:textId="6764E1D5" w:rsidR="00870E11" w:rsidRDefault="00870E11">
          <w:pPr>
            <w:pStyle w:val="TOC1"/>
            <w:rPr>
              <w:rFonts w:eastAsiaTheme="minorEastAsia" w:cstheme="minorBidi"/>
              <w:b w:val="0"/>
              <w:sz w:val="22"/>
              <w:szCs w:val="22"/>
            </w:rPr>
          </w:pPr>
          <w:hyperlink w:anchor="_Toc512163000" w:history="1">
            <w:r w:rsidRPr="0049374D">
              <w:rPr>
                <w:rStyle w:val="Hyperlink"/>
              </w:rPr>
              <w:t>Online learning tasks</w:t>
            </w:r>
            <w:r>
              <w:rPr>
                <w:webHidden/>
              </w:rPr>
              <w:tab/>
            </w:r>
            <w:r>
              <w:rPr>
                <w:webHidden/>
              </w:rPr>
              <w:fldChar w:fldCharType="begin"/>
            </w:r>
            <w:r>
              <w:rPr>
                <w:webHidden/>
              </w:rPr>
              <w:instrText xml:space="preserve"> PAGEREF _Toc512163000 \h </w:instrText>
            </w:r>
            <w:r>
              <w:rPr>
                <w:webHidden/>
              </w:rPr>
            </w:r>
            <w:r>
              <w:rPr>
                <w:webHidden/>
              </w:rPr>
              <w:fldChar w:fldCharType="separate"/>
            </w:r>
            <w:r w:rsidR="00403A22">
              <w:rPr>
                <w:webHidden/>
              </w:rPr>
              <w:t>12</w:t>
            </w:r>
            <w:r>
              <w:rPr>
                <w:webHidden/>
              </w:rPr>
              <w:fldChar w:fldCharType="end"/>
            </w:r>
          </w:hyperlink>
        </w:p>
        <w:p w14:paraId="39D189F8" w14:textId="27CB85CD" w:rsidR="00870E11" w:rsidRDefault="00870E11">
          <w:pPr>
            <w:pStyle w:val="TOC1"/>
            <w:rPr>
              <w:rFonts w:eastAsiaTheme="minorEastAsia" w:cstheme="minorBidi"/>
              <w:b w:val="0"/>
              <w:sz w:val="22"/>
              <w:szCs w:val="22"/>
            </w:rPr>
          </w:pPr>
          <w:hyperlink w:anchor="_Toc512163001" w:history="1">
            <w:r w:rsidRPr="0049374D">
              <w:rPr>
                <w:rStyle w:val="Hyperlink"/>
              </w:rPr>
              <w:t>Before A Pre-service teacher Can Begin Professional Experience</w:t>
            </w:r>
            <w:r>
              <w:rPr>
                <w:webHidden/>
              </w:rPr>
              <w:tab/>
            </w:r>
            <w:r>
              <w:rPr>
                <w:webHidden/>
              </w:rPr>
              <w:fldChar w:fldCharType="begin"/>
            </w:r>
            <w:r>
              <w:rPr>
                <w:webHidden/>
              </w:rPr>
              <w:instrText xml:space="preserve"> PAGEREF _Toc512163001 \h </w:instrText>
            </w:r>
            <w:r>
              <w:rPr>
                <w:webHidden/>
              </w:rPr>
            </w:r>
            <w:r>
              <w:rPr>
                <w:webHidden/>
              </w:rPr>
              <w:fldChar w:fldCharType="separate"/>
            </w:r>
            <w:r w:rsidR="00403A22">
              <w:rPr>
                <w:webHidden/>
              </w:rPr>
              <w:t>12</w:t>
            </w:r>
            <w:r>
              <w:rPr>
                <w:webHidden/>
              </w:rPr>
              <w:fldChar w:fldCharType="end"/>
            </w:r>
          </w:hyperlink>
        </w:p>
        <w:p w14:paraId="36A6B288" w14:textId="29B846B7" w:rsidR="00870E11" w:rsidRDefault="00870E11">
          <w:pPr>
            <w:pStyle w:val="TOC2"/>
            <w:rPr>
              <w:rFonts w:eastAsiaTheme="minorEastAsia" w:cstheme="minorBidi"/>
              <w:noProof/>
              <w:szCs w:val="22"/>
            </w:rPr>
          </w:pPr>
          <w:hyperlink w:anchor="_Toc512163002" w:history="1">
            <w:r w:rsidRPr="0049374D">
              <w:rPr>
                <w:rStyle w:val="Hyperlink"/>
              </w:rPr>
              <w:t>Child-Related Employment Screening</w:t>
            </w:r>
            <w:r>
              <w:rPr>
                <w:noProof/>
                <w:webHidden/>
              </w:rPr>
              <w:tab/>
            </w:r>
            <w:r>
              <w:rPr>
                <w:noProof/>
                <w:webHidden/>
              </w:rPr>
              <w:fldChar w:fldCharType="begin"/>
            </w:r>
            <w:r>
              <w:rPr>
                <w:noProof/>
                <w:webHidden/>
              </w:rPr>
              <w:instrText xml:space="preserve"> PAGEREF _Toc512163002 \h </w:instrText>
            </w:r>
            <w:r>
              <w:rPr>
                <w:noProof/>
                <w:webHidden/>
              </w:rPr>
            </w:r>
            <w:r>
              <w:rPr>
                <w:noProof/>
                <w:webHidden/>
              </w:rPr>
              <w:fldChar w:fldCharType="separate"/>
            </w:r>
            <w:r w:rsidR="00403A22">
              <w:rPr>
                <w:noProof/>
                <w:webHidden/>
              </w:rPr>
              <w:t>12</w:t>
            </w:r>
            <w:r>
              <w:rPr>
                <w:noProof/>
                <w:webHidden/>
              </w:rPr>
              <w:fldChar w:fldCharType="end"/>
            </w:r>
          </w:hyperlink>
        </w:p>
        <w:p w14:paraId="341BD12A" w14:textId="76EC4874" w:rsidR="00870E11" w:rsidRDefault="00870E11">
          <w:pPr>
            <w:pStyle w:val="TOC2"/>
            <w:rPr>
              <w:rFonts w:eastAsiaTheme="minorEastAsia" w:cstheme="minorBidi"/>
              <w:noProof/>
              <w:szCs w:val="22"/>
            </w:rPr>
          </w:pPr>
          <w:hyperlink w:anchor="_Toc512163003" w:history="1">
            <w:r w:rsidRPr="0049374D">
              <w:rPr>
                <w:rStyle w:val="Hyperlink"/>
              </w:rPr>
              <w:t>Promoting Safety &amp; Wellbeing Training</w:t>
            </w:r>
            <w:r>
              <w:rPr>
                <w:noProof/>
                <w:webHidden/>
              </w:rPr>
              <w:tab/>
            </w:r>
            <w:r>
              <w:rPr>
                <w:noProof/>
                <w:webHidden/>
              </w:rPr>
              <w:fldChar w:fldCharType="begin"/>
            </w:r>
            <w:r>
              <w:rPr>
                <w:noProof/>
                <w:webHidden/>
              </w:rPr>
              <w:instrText xml:space="preserve"> PAGEREF _Toc512163003 \h </w:instrText>
            </w:r>
            <w:r>
              <w:rPr>
                <w:noProof/>
                <w:webHidden/>
              </w:rPr>
            </w:r>
            <w:r>
              <w:rPr>
                <w:noProof/>
                <w:webHidden/>
              </w:rPr>
              <w:fldChar w:fldCharType="separate"/>
            </w:r>
            <w:r w:rsidR="00403A22">
              <w:rPr>
                <w:noProof/>
                <w:webHidden/>
              </w:rPr>
              <w:t>13</w:t>
            </w:r>
            <w:r>
              <w:rPr>
                <w:noProof/>
                <w:webHidden/>
              </w:rPr>
              <w:fldChar w:fldCharType="end"/>
            </w:r>
          </w:hyperlink>
        </w:p>
        <w:p w14:paraId="2A341638" w14:textId="009880EE" w:rsidR="00870E11" w:rsidRDefault="00870E11">
          <w:pPr>
            <w:pStyle w:val="TOC2"/>
            <w:rPr>
              <w:rFonts w:eastAsiaTheme="minorEastAsia" w:cstheme="minorBidi"/>
              <w:noProof/>
              <w:szCs w:val="22"/>
            </w:rPr>
          </w:pPr>
          <w:hyperlink w:anchor="_Toc512163004" w:history="1">
            <w:r w:rsidRPr="0049374D">
              <w:rPr>
                <w:rStyle w:val="Hyperlink"/>
              </w:rPr>
              <w:t>Responding to Abuse and Neglect</w:t>
            </w:r>
            <w:r>
              <w:rPr>
                <w:noProof/>
                <w:webHidden/>
              </w:rPr>
              <w:tab/>
            </w:r>
            <w:r>
              <w:rPr>
                <w:noProof/>
                <w:webHidden/>
              </w:rPr>
              <w:fldChar w:fldCharType="begin"/>
            </w:r>
            <w:r>
              <w:rPr>
                <w:noProof/>
                <w:webHidden/>
              </w:rPr>
              <w:instrText xml:space="preserve"> PAGEREF _Toc512163004 \h </w:instrText>
            </w:r>
            <w:r>
              <w:rPr>
                <w:noProof/>
                <w:webHidden/>
              </w:rPr>
            </w:r>
            <w:r>
              <w:rPr>
                <w:noProof/>
                <w:webHidden/>
              </w:rPr>
              <w:fldChar w:fldCharType="separate"/>
            </w:r>
            <w:r w:rsidR="00403A22">
              <w:rPr>
                <w:noProof/>
                <w:webHidden/>
              </w:rPr>
              <w:t>13</w:t>
            </w:r>
            <w:r>
              <w:rPr>
                <w:noProof/>
                <w:webHidden/>
              </w:rPr>
              <w:fldChar w:fldCharType="end"/>
            </w:r>
          </w:hyperlink>
        </w:p>
        <w:p w14:paraId="2B4533A4" w14:textId="36434394" w:rsidR="00870E11" w:rsidRDefault="00870E11">
          <w:pPr>
            <w:pStyle w:val="TOC2"/>
            <w:rPr>
              <w:rFonts w:eastAsiaTheme="minorEastAsia" w:cstheme="minorBidi"/>
              <w:noProof/>
              <w:szCs w:val="22"/>
            </w:rPr>
          </w:pPr>
          <w:hyperlink w:anchor="_Toc512163005" w:history="1">
            <w:r w:rsidRPr="0049374D">
              <w:rPr>
                <w:rStyle w:val="Hyperlink"/>
              </w:rPr>
              <w:t>Pre-service Teachers with Additional Needs</w:t>
            </w:r>
            <w:r>
              <w:rPr>
                <w:noProof/>
                <w:webHidden/>
              </w:rPr>
              <w:tab/>
            </w:r>
            <w:r>
              <w:rPr>
                <w:noProof/>
                <w:webHidden/>
              </w:rPr>
              <w:fldChar w:fldCharType="begin"/>
            </w:r>
            <w:r>
              <w:rPr>
                <w:noProof/>
                <w:webHidden/>
              </w:rPr>
              <w:instrText xml:space="preserve"> PAGEREF _Toc512163005 \h </w:instrText>
            </w:r>
            <w:r>
              <w:rPr>
                <w:noProof/>
                <w:webHidden/>
              </w:rPr>
            </w:r>
            <w:r>
              <w:rPr>
                <w:noProof/>
                <w:webHidden/>
              </w:rPr>
              <w:fldChar w:fldCharType="separate"/>
            </w:r>
            <w:r w:rsidR="00403A22">
              <w:rPr>
                <w:noProof/>
                <w:webHidden/>
              </w:rPr>
              <w:t>14</w:t>
            </w:r>
            <w:r>
              <w:rPr>
                <w:noProof/>
                <w:webHidden/>
              </w:rPr>
              <w:fldChar w:fldCharType="end"/>
            </w:r>
          </w:hyperlink>
        </w:p>
        <w:p w14:paraId="18DAF77E" w14:textId="6A39B176" w:rsidR="00870E11" w:rsidRDefault="00870E11">
          <w:pPr>
            <w:pStyle w:val="TOC1"/>
            <w:rPr>
              <w:rFonts w:eastAsiaTheme="minorEastAsia" w:cstheme="minorBidi"/>
              <w:b w:val="0"/>
              <w:sz w:val="22"/>
              <w:szCs w:val="22"/>
            </w:rPr>
          </w:pPr>
          <w:hyperlink w:anchor="_Toc512163006" w:history="1">
            <w:r w:rsidRPr="0049374D">
              <w:rPr>
                <w:rStyle w:val="Hyperlink"/>
              </w:rPr>
              <w:t>The Sonia Placement System</w:t>
            </w:r>
            <w:r>
              <w:rPr>
                <w:webHidden/>
              </w:rPr>
              <w:tab/>
            </w:r>
            <w:r>
              <w:rPr>
                <w:webHidden/>
              </w:rPr>
              <w:fldChar w:fldCharType="begin"/>
            </w:r>
            <w:r>
              <w:rPr>
                <w:webHidden/>
              </w:rPr>
              <w:instrText xml:space="preserve"> PAGEREF _Toc512163006 \h </w:instrText>
            </w:r>
            <w:r>
              <w:rPr>
                <w:webHidden/>
              </w:rPr>
            </w:r>
            <w:r>
              <w:rPr>
                <w:webHidden/>
              </w:rPr>
              <w:fldChar w:fldCharType="separate"/>
            </w:r>
            <w:r w:rsidR="00403A22">
              <w:rPr>
                <w:webHidden/>
              </w:rPr>
              <w:t>14</w:t>
            </w:r>
            <w:r>
              <w:rPr>
                <w:webHidden/>
              </w:rPr>
              <w:fldChar w:fldCharType="end"/>
            </w:r>
          </w:hyperlink>
        </w:p>
        <w:p w14:paraId="2355593E" w14:textId="0E9E6D71" w:rsidR="00870E11" w:rsidRDefault="00870E11">
          <w:pPr>
            <w:pStyle w:val="TOC1"/>
            <w:rPr>
              <w:rFonts w:eastAsiaTheme="minorEastAsia" w:cstheme="minorBidi"/>
              <w:b w:val="0"/>
              <w:sz w:val="22"/>
              <w:szCs w:val="22"/>
            </w:rPr>
          </w:pPr>
          <w:hyperlink w:anchor="_Toc512163007" w:history="1">
            <w:r w:rsidRPr="0049374D">
              <w:rPr>
                <w:rStyle w:val="Hyperlink"/>
              </w:rPr>
              <w:t>Contacting a school</w:t>
            </w:r>
            <w:r>
              <w:rPr>
                <w:webHidden/>
              </w:rPr>
              <w:tab/>
            </w:r>
            <w:r>
              <w:rPr>
                <w:webHidden/>
              </w:rPr>
              <w:fldChar w:fldCharType="begin"/>
            </w:r>
            <w:r>
              <w:rPr>
                <w:webHidden/>
              </w:rPr>
              <w:instrText xml:space="preserve"> PAGEREF _Toc512163007 \h </w:instrText>
            </w:r>
            <w:r>
              <w:rPr>
                <w:webHidden/>
              </w:rPr>
            </w:r>
            <w:r>
              <w:rPr>
                <w:webHidden/>
              </w:rPr>
              <w:fldChar w:fldCharType="separate"/>
            </w:r>
            <w:r w:rsidR="00403A22">
              <w:rPr>
                <w:webHidden/>
              </w:rPr>
              <w:t>14</w:t>
            </w:r>
            <w:r>
              <w:rPr>
                <w:webHidden/>
              </w:rPr>
              <w:fldChar w:fldCharType="end"/>
            </w:r>
          </w:hyperlink>
        </w:p>
        <w:p w14:paraId="1C4D6968" w14:textId="20546A21" w:rsidR="00870E11" w:rsidRDefault="00870E11">
          <w:pPr>
            <w:pStyle w:val="TOC1"/>
            <w:rPr>
              <w:rFonts w:eastAsiaTheme="minorEastAsia" w:cstheme="minorBidi"/>
              <w:b w:val="0"/>
              <w:sz w:val="22"/>
              <w:szCs w:val="22"/>
            </w:rPr>
          </w:pPr>
          <w:hyperlink w:anchor="_Toc512163008" w:history="1">
            <w:r w:rsidRPr="0049374D">
              <w:rPr>
                <w:rStyle w:val="Hyperlink"/>
              </w:rPr>
              <w:t>Placement requirements</w:t>
            </w:r>
            <w:r>
              <w:rPr>
                <w:webHidden/>
              </w:rPr>
              <w:tab/>
            </w:r>
            <w:r>
              <w:rPr>
                <w:webHidden/>
              </w:rPr>
              <w:fldChar w:fldCharType="begin"/>
            </w:r>
            <w:r>
              <w:rPr>
                <w:webHidden/>
              </w:rPr>
              <w:instrText xml:space="preserve"> PAGEREF _Toc512163008 \h </w:instrText>
            </w:r>
            <w:r>
              <w:rPr>
                <w:webHidden/>
              </w:rPr>
            </w:r>
            <w:r>
              <w:rPr>
                <w:webHidden/>
              </w:rPr>
              <w:fldChar w:fldCharType="separate"/>
            </w:r>
            <w:r w:rsidR="00403A22">
              <w:rPr>
                <w:webHidden/>
              </w:rPr>
              <w:t>14</w:t>
            </w:r>
            <w:r>
              <w:rPr>
                <w:webHidden/>
              </w:rPr>
              <w:fldChar w:fldCharType="end"/>
            </w:r>
          </w:hyperlink>
        </w:p>
        <w:p w14:paraId="60D17200" w14:textId="5BC2388E" w:rsidR="00870E11" w:rsidRDefault="00870E11">
          <w:pPr>
            <w:pStyle w:val="TOC1"/>
            <w:rPr>
              <w:rFonts w:eastAsiaTheme="minorEastAsia" w:cstheme="minorBidi"/>
              <w:b w:val="0"/>
              <w:sz w:val="22"/>
              <w:szCs w:val="22"/>
            </w:rPr>
          </w:pPr>
          <w:hyperlink w:anchor="_Toc512163009" w:history="1">
            <w:r w:rsidRPr="0049374D">
              <w:rPr>
                <w:rStyle w:val="Hyperlink"/>
              </w:rPr>
              <w:t>Additional Training Requirements Prior To Completion</w:t>
            </w:r>
            <w:r>
              <w:rPr>
                <w:webHidden/>
              </w:rPr>
              <w:tab/>
            </w:r>
            <w:r>
              <w:rPr>
                <w:webHidden/>
              </w:rPr>
              <w:fldChar w:fldCharType="begin"/>
            </w:r>
            <w:r>
              <w:rPr>
                <w:webHidden/>
              </w:rPr>
              <w:instrText xml:space="preserve"> PAGEREF _Toc512163009 \h </w:instrText>
            </w:r>
            <w:r>
              <w:rPr>
                <w:webHidden/>
              </w:rPr>
            </w:r>
            <w:r>
              <w:rPr>
                <w:webHidden/>
              </w:rPr>
              <w:fldChar w:fldCharType="separate"/>
            </w:r>
            <w:r w:rsidR="00403A22">
              <w:rPr>
                <w:webHidden/>
              </w:rPr>
              <w:t>15</w:t>
            </w:r>
            <w:r>
              <w:rPr>
                <w:webHidden/>
              </w:rPr>
              <w:fldChar w:fldCharType="end"/>
            </w:r>
          </w:hyperlink>
        </w:p>
        <w:p w14:paraId="5E0F652E" w14:textId="3DDD60AB" w:rsidR="00870E11" w:rsidRDefault="00870E11">
          <w:pPr>
            <w:pStyle w:val="TOC2"/>
            <w:rPr>
              <w:rFonts w:eastAsiaTheme="minorEastAsia" w:cstheme="minorBidi"/>
              <w:noProof/>
              <w:szCs w:val="22"/>
            </w:rPr>
          </w:pPr>
          <w:hyperlink w:anchor="_Toc512163010" w:history="1">
            <w:r w:rsidRPr="0049374D">
              <w:rPr>
                <w:rStyle w:val="Hyperlink"/>
              </w:rPr>
              <w:t>Keeping Safe: Child Protection Curriculum</w:t>
            </w:r>
            <w:r>
              <w:rPr>
                <w:noProof/>
                <w:webHidden/>
              </w:rPr>
              <w:tab/>
            </w:r>
            <w:r>
              <w:rPr>
                <w:noProof/>
                <w:webHidden/>
              </w:rPr>
              <w:fldChar w:fldCharType="begin"/>
            </w:r>
            <w:r>
              <w:rPr>
                <w:noProof/>
                <w:webHidden/>
              </w:rPr>
              <w:instrText xml:space="preserve"> PAGEREF _Toc512163010 \h </w:instrText>
            </w:r>
            <w:r>
              <w:rPr>
                <w:noProof/>
                <w:webHidden/>
              </w:rPr>
            </w:r>
            <w:r>
              <w:rPr>
                <w:noProof/>
                <w:webHidden/>
              </w:rPr>
              <w:fldChar w:fldCharType="separate"/>
            </w:r>
            <w:r w:rsidR="00403A22">
              <w:rPr>
                <w:noProof/>
                <w:webHidden/>
              </w:rPr>
              <w:t>15</w:t>
            </w:r>
            <w:r>
              <w:rPr>
                <w:noProof/>
                <w:webHidden/>
              </w:rPr>
              <w:fldChar w:fldCharType="end"/>
            </w:r>
          </w:hyperlink>
        </w:p>
        <w:p w14:paraId="0FA9873B" w14:textId="4EC11BD6" w:rsidR="00870E11" w:rsidRDefault="00870E11">
          <w:pPr>
            <w:pStyle w:val="TOC2"/>
            <w:rPr>
              <w:rFonts w:eastAsiaTheme="minorEastAsia" w:cstheme="minorBidi"/>
              <w:noProof/>
              <w:szCs w:val="22"/>
            </w:rPr>
          </w:pPr>
          <w:hyperlink w:anchor="_Toc512163011" w:history="1">
            <w:r w:rsidRPr="0049374D">
              <w:rPr>
                <w:rStyle w:val="Hyperlink"/>
              </w:rPr>
              <w:t>Literacy and Numeracy Test for Initial Teacher Education (LANTITE)</w:t>
            </w:r>
            <w:r>
              <w:rPr>
                <w:noProof/>
                <w:webHidden/>
              </w:rPr>
              <w:tab/>
            </w:r>
            <w:r>
              <w:rPr>
                <w:noProof/>
                <w:webHidden/>
              </w:rPr>
              <w:fldChar w:fldCharType="begin"/>
            </w:r>
            <w:r>
              <w:rPr>
                <w:noProof/>
                <w:webHidden/>
              </w:rPr>
              <w:instrText xml:space="preserve"> PAGEREF _Toc512163011 \h </w:instrText>
            </w:r>
            <w:r>
              <w:rPr>
                <w:noProof/>
                <w:webHidden/>
              </w:rPr>
            </w:r>
            <w:r>
              <w:rPr>
                <w:noProof/>
                <w:webHidden/>
              </w:rPr>
              <w:fldChar w:fldCharType="separate"/>
            </w:r>
            <w:r w:rsidR="00403A22">
              <w:rPr>
                <w:noProof/>
                <w:webHidden/>
              </w:rPr>
              <w:t>15</w:t>
            </w:r>
            <w:r>
              <w:rPr>
                <w:noProof/>
                <w:webHidden/>
              </w:rPr>
              <w:fldChar w:fldCharType="end"/>
            </w:r>
          </w:hyperlink>
        </w:p>
        <w:p w14:paraId="75B59D06" w14:textId="2F7F47D7" w:rsidR="00870E11" w:rsidRDefault="00870E11">
          <w:pPr>
            <w:pStyle w:val="TOC1"/>
            <w:rPr>
              <w:rFonts w:eastAsiaTheme="minorEastAsia" w:cstheme="minorBidi"/>
              <w:b w:val="0"/>
              <w:sz w:val="22"/>
              <w:szCs w:val="22"/>
            </w:rPr>
          </w:pPr>
          <w:hyperlink w:anchor="_Toc512163012" w:history="1">
            <w:r w:rsidRPr="0049374D">
              <w:rPr>
                <w:rStyle w:val="Hyperlink"/>
              </w:rPr>
              <w:t>Country placements</w:t>
            </w:r>
            <w:r>
              <w:rPr>
                <w:webHidden/>
              </w:rPr>
              <w:tab/>
            </w:r>
            <w:r>
              <w:rPr>
                <w:webHidden/>
              </w:rPr>
              <w:fldChar w:fldCharType="begin"/>
            </w:r>
            <w:r>
              <w:rPr>
                <w:webHidden/>
              </w:rPr>
              <w:instrText xml:space="preserve"> PAGEREF _Toc512163012 \h </w:instrText>
            </w:r>
            <w:r>
              <w:rPr>
                <w:webHidden/>
              </w:rPr>
            </w:r>
            <w:r>
              <w:rPr>
                <w:webHidden/>
              </w:rPr>
              <w:fldChar w:fldCharType="separate"/>
            </w:r>
            <w:r w:rsidR="00403A22">
              <w:rPr>
                <w:webHidden/>
              </w:rPr>
              <w:t>16</w:t>
            </w:r>
            <w:r>
              <w:rPr>
                <w:webHidden/>
              </w:rPr>
              <w:fldChar w:fldCharType="end"/>
            </w:r>
          </w:hyperlink>
        </w:p>
        <w:p w14:paraId="5355F108" w14:textId="62766F5E" w:rsidR="00870E11" w:rsidRDefault="00870E11">
          <w:pPr>
            <w:pStyle w:val="TOC2"/>
            <w:rPr>
              <w:rFonts w:eastAsiaTheme="minorEastAsia" w:cstheme="minorBidi"/>
              <w:noProof/>
              <w:szCs w:val="22"/>
            </w:rPr>
          </w:pPr>
          <w:hyperlink w:anchor="_Toc512163013" w:history="1">
            <w:r w:rsidRPr="0049374D">
              <w:rPr>
                <w:rStyle w:val="Hyperlink"/>
              </w:rPr>
              <w:t>P.H. Routley scholarship</w:t>
            </w:r>
            <w:r>
              <w:rPr>
                <w:noProof/>
                <w:webHidden/>
              </w:rPr>
              <w:tab/>
            </w:r>
            <w:r>
              <w:rPr>
                <w:noProof/>
                <w:webHidden/>
              </w:rPr>
              <w:fldChar w:fldCharType="begin"/>
            </w:r>
            <w:r>
              <w:rPr>
                <w:noProof/>
                <w:webHidden/>
              </w:rPr>
              <w:instrText xml:space="preserve"> PAGEREF _Toc512163013 \h </w:instrText>
            </w:r>
            <w:r>
              <w:rPr>
                <w:noProof/>
                <w:webHidden/>
              </w:rPr>
            </w:r>
            <w:r>
              <w:rPr>
                <w:noProof/>
                <w:webHidden/>
              </w:rPr>
              <w:fldChar w:fldCharType="separate"/>
            </w:r>
            <w:r w:rsidR="00403A22">
              <w:rPr>
                <w:noProof/>
                <w:webHidden/>
              </w:rPr>
              <w:t>16</w:t>
            </w:r>
            <w:r>
              <w:rPr>
                <w:noProof/>
                <w:webHidden/>
              </w:rPr>
              <w:fldChar w:fldCharType="end"/>
            </w:r>
          </w:hyperlink>
        </w:p>
        <w:p w14:paraId="230C9181" w14:textId="037CB48D" w:rsidR="00870E11" w:rsidRDefault="00870E11">
          <w:pPr>
            <w:pStyle w:val="TOC1"/>
            <w:rPr>
              <w:rFonts w:eastAsiaTheme="minorEastAsia" w:cstheme="minorBidi"/>
              <w:b w:val="0"/>
              <w:sz w:val="22"/>
              <w:szCs w:val="22"/>
            </w:rPr>
          </w:pPr>
          <w:hyperlink w:anchor="_Toc512163014" w:history="1">
            <w:r w:rsidRPr="0049374D">
              <w:rPr>
                <w:rStyle w:val="Hyperlink"/>
              </w:rPr>
              <w:t>Key Roles and Responsibilities</w:t>
            </w:r>
            <w:r>
              <w:rPr>
                <w:webHidden/>
              </w:rPr>
              <w:tab/>
            </w:r>
            <w:r>
              <w:rPr>
                <w:webHidden/>
              </w:rPr>
              <w:fldChar w:fldCharType="begin"/>
            </w:r>
            <w:r>
              <w:rPr>
                <w:webHidden/>
              </w:rPr>
              <w:instrText xml:space="preserve"> PAGEREF _Toc512163014 \h </w:instrText>
            </w:r>
            <w:r>
              <w:rPr>
                <w:webHidden/>
              </w:rPr>
            </w:r>
            <w:r>
              <w:rPr>
                <w:webHidden/>
              </w:rPr>
              <w:fldChar w:fldCharType="separate"/>
            </w:r>
            <w:r w:rsidR="00403A22">
              <w:rPr>
                <w:webHidden/>
              </w:rPr>
              <w:t>16</w:t>
            </w:r>
            <w:r>
              <w:rPr>
                <w:webHidden/>
              </w:rPr>
              <w:fldChar w:fldCharType="end"/>
            </w:r>
          </w:hyperlink>
        </w:p>
        <w:p w14:paraId="3436D449" w14:textId="167A73E8" w:rsidR="00870E11" w:rsidRDefault="00870E11">
          <w:pPr>
            <w:pStyle w:val="TOC2"/>
            <w:rPr>
              <w:rFonts w:eastAsiaTheme="minorEastAsia" w:cstheme="minorBidi"/>
              <w:noProof/>
              <w:szCs w:val="22"/>
            </w:rPr>
          </w:pPr>
          <w:hyperlink w:anchor="_Toc512163015" w:history="1">
            <w:r w:rsidRPr="0049374D">
              <w:rPr>
                <w:rStyle w:val="Hyperlink"/>
              </w:rPr>
              <w:t>Pre-service teachers</w:t>
            </w:r>
            <w:r>
              <w:rPr>
                <w:noProof/>
                <w:webHidden/>
              </w:rPr>
              <w:tab/>
            </w:r>
            <w:r>
              <w:rPr>
                <w:noProof/>
                <w:webHidden/>
              </w:rPr>
              <w:fldChar w:fldCharType="begin"/>
            </w:r>
            <w:r>
              <w:rPr>
                <w:noProof/>
                <w:webHidden/>
              </w:rPr>
              <w:instrText xml:space="preserve"> PAGEREF _Toc512163015 \h </w:instrText>
            </w:r>
            <w:r>
              <w:rPr>
                <w:noProof/>
                <w:webHidden/>
              </w:rPr>
            </w:r>
            <w:r>
              <w:rPr>
                <w:noProof/>
                <w:webHidden/>
              </w:rPr>
              <w:fldChar w:fldCharType="separate"/>
            </w:r>
            <w:r w:rsidR="00403A22">
              <w:rPr>
                <w:noProof/>
                <w:webHidden/>
              </w:rPr>
              <w:t>16</w:t>
            </w:r>
            <w:r>
              <w:rPr>
                <w:noProof/>
                <w:webHidden/>
              </w:rPr>
              <w:fldChar w:fldCharType="end"/>
            </w:r>
          </w:hyperlink>
        </w:p>
        <w:p w14:paraId="367AC6DE" w14:textId="650B7CE2" w:rsidR="00870E11" w:rsidRDefault="00870E11">
          <w:pPr>
            <w:pStyle w:val="TOC2"/>
            <w:rPr>
              <w:rFonts w:eastAsiaTheme="minorEastAsia" w:cstheme="minorBidi"/>
              <w:noProof/>
              <w:szCs w:val="22"/>
            </w:rPr>
          </w:pPr>
          <w:hyperlink w:anchor="_Toc512163016" w:history="1">
            <w:r w:rsidRPr="0049374D">
              <w:rPr>
                <w:rStyle w:val="Hyperlink"/>
                <w:bCs/>
              </w:rPr>
              <w:t>What to do before placement</w:t>
            </w:r>
            <w:r>
              <w:rPr>
                <w:noProof/>
                <w:webHidden/>
              </w:rPr>
              <w:tab/>
            </w:r>
            <w:r>
              <w:rPr>
                <w:noProof/>
                <w:webHidden/>
              </w:rPr>
              <w:fldChar w:fldCharType="begin"/>
            </w:r>
            <w:r>
              <w:rPr>
                <w:noProof/>
                <w:webHidden/>
              </w:rPr>
              <w:instrText xml:space="preserve"> PAGEREF _Toc512163016 \h </w:instrText>
            </w:r>
            <w:r>
              <w:rPr>
                <w:noProof/>
                <w:webHidden/>
              </w:rPr>
            </w:r>
            <w:r>
              <w:rPr>
                <w:noProof/>
                <w:webHidden/>
              </w:rPr>
              <w:fldChar w:fldCharType="separate"/>
            </w:r>
            <w:r w:rsidR="00403A22">
              <w:rPr>
                <w:noProof/>
                <w:webHidden/>
              </w:rPr>
              <w:t>17</w:t>
            </w:r>
            <w:r>
              <w:rPr>
                <w:noProof/>
                <w:webHidden/>
              </w:rPr>
              <w:fldChar w:fldCharType="end"/>
            </w:r>
          </w:hyperlink>
        </w:p>
        <w:p w14:paraId="1F2BFE07" w14:textId="4122AC5C" w:rsidR="00870E11" w:rsidRDefault="00870E11">
          <w:pPr>
            <w:pStyle w:val="TOC2"/>
            <w:rPr>
              <w:rFonts w:eastAsiaTheme="minorEastAsia" w:cstheme="minorBidi"/>
              <w:noProof/>
              <w:szCs w:val="22"/>
            </w:rPr>
          </w:pPr>
          <w:hyperlink w:anchor="_Toc512163017" w:history="1">
            <w:r w:rsidRPr="0049374D">
              <w:rPr>
                <w:rStyle w:val="Hyperlink"/>
                <w:bCs/>
              </w:rPr>
              <w:t>Dress Code</w:t>
            </w:r>
            <w:r>
              <w:rPr>
                <w:noProof/>
                <w:webHidden/>
              </w:rPr>
              <w:tab/>
            </w:r>
            <w:r>
              <w:rPr>
                <w:noProof/>
                <w:webHidden/>
              </w:rPr>
              <w:fldChar w:fldCharType="begin"/>
            </w:r>
            <w:r>
              <w:rPr>
                <w:noProof/>
                <w:webHidden/>
              </w:rPr>
              <w:instrText xml:space="preserve"> PAGEREF _Toc512163017 \h </w:instrText>
            </w:r>
            <w:r>
              <w:rPr>
                <w:noProof/>
                <w:webHidden/>
              </w:rPr>
            </w:r>
            <w:r>
              <w:rPr>
                <w:noProof/>
                <w:webHidden/>
              </w:rPr>
              <w:fldChar w:fldCharType="separate"/>
            </w:r>
            <w:r w:rsidR="00403A22">
              <w:rPr>
                <w:noProof/>
                <w:webHidden/>
              </w:rPr>
              <w:t>17</w:t>
            </w:r>
            <w:r>
              <w:rPr>
                <w:noProof/>
                <w:webHidden/>
              </w:rPr>
              <w:fldChar w:fldCharType="end"/>
            </w:r>
          </w:hyperlink>
        </w:p>
        <w:p w14:paraId="75BD220A" w14:textId="7650FFDC" w:rsidR="00870E11" w:rsidRDefault="00870E11">
          <w:pPr>
            <w:pStyle w:val="TOC2"/>
            <w:rPr>
              <w:rFonts w:eastAsiaTheme="minorEastAsia" w:cstheme="minorBidi"/>
              <w:noProof/>
              <w:szCs w:val="22"/>
            </w:rPr>
          </w:pPr>
          <w:hyperlink w:anchor="_Toc512163018" w:history="1">
            <w:r w:rsidRPr="0049374D">
              <w:rPr>
                <w:rStyle w:val="Hyperlink"/>
                <w:bCs/>
              </w:rPr>
              <w:t>Communication</w:t>
            </w:r>
            <w:r>
              <w:rPr>
                <w:noProof/>
                <w:webHidden/>
              </w:rPr>
              <w:tab/>
            </w:r>
            <w:r>
              <w:rPr>
                <w:noProof/>
                <w:webHidden/>
              </w:rPr>
              <w:fldChar w:fldCharType="begin"/>
            </w:r>
            <w:r>
              <w:rPr>
                <w:noProof/>
                <w:webHidden/>
              </w:rPr>
              <w:instrText xml:space="preserve"> PAGEREF _Toc512163018 \h </w:instrText>
            </w:r>
            <w:r>
              <w:rPr>
                <w:noProof/>
                <w:webHidden/>
              </w:rPr>
            </w:r>
            <w:r>
              <w:rPr>
                <w:noProof/>
                <w:webHidden/>
              </w:rPr>
              <w:fldChar w:fldCharType="separate"/>
            </w:r>
            <w:r w:rsidR="00403A22">
              <w:rPr>
                <w:noProof/>
                <w:webHidden/>
              </w:rPr>
              <w:t>17</w:t>
            </w:r>
            <w:r>
              <w:rPr>
                <w:noProof/>
                <w:webHidden/>
              </w:rPr>
              <w:fldChar w:fldCharType="end"/>
            </w:r>
          </w:hyperlink>
        </w:p>
        <w:p w14:paraId="73CFCF1E" w14:textId="3C429C7B" w:rsidR="00870E11" w:rsidRDefault="00870E11">
          <w:pPr>
            <w:pStyle w:val="TOC2"/>
            <w:rPr>
              <w:rFonts w:eastAsiaTheme="minorEastAsia" w:cstheme="minorBidi"/>
              <w:noProof/>
              <w:szCs w:val="22"/>
            </w:rPr>
          </w:pPr>
          <w:hyperlink w:anchor="_Toc512163019" w:history="1">
            <w:r w:rsidRPr="0049374D">
              <w:rPr>
                <w:rStyle w:val="Hyperlink"/>
                <w:bCs/>
              </w:rPr>
              <w:t>Attendance</w:t>
            </w:r>
            <w:r>
              <w:rPr>
                <w:noProof/>
                <w:webHidden/>
              </w:rPr>
              <w:tab/>
            </w:r>
            <w:r>
              <w:rPr>
                <w:noProof/>
                <w:webHidden/>
              </w:rPr>
              <w:fldChar w:fldCharType="begin"/>
            </w:r>
            <w:r>
              <w:rPr>
                <w:noProof/>
                <w:webHidden/>
              </w:rPr>
              <w:instrText xml:space="preserve"> PAGEREF _Toc512163019 \h </w:instrText>
            </w:r>
            <w:r>
              <w:rPr>
                <w:noProof/>
                <w:webHidden/>
              </w:rPr>
            </w:r>
            <w:r>
              <w:rPr>
                <w:noProof/>
                <w:webHidden/>
              </w:rPr>
              <w:fldChar w:fldCharType="separate"/>
            </w:r>
            <w:r w:rsidR="00403A22">
              <w:rPr>
                <w:noProof/>
                <w:webHidden/>
              </w:rPr>
              <w:t>18</w:t>
            </w:r>
            <w:r>
              <w:rPr>
                <w:noProof/>
                <w:webHidden/>
              </w:rPr>
              <w:fldChar w:fldCharType="end"/>
            </w:r>
          </w:hyperlink>
        </w:p>
        <w:p w14:paraId="0649AAE9" w14:textId="7C6721AF" w:rsidR="00870E11" w:rsidRDefault="00870E11">
          <w:pPr>
            <w:pStyle w:val="TOC2"/>
            <w:rPr>
              <w:rFonts w:eastAsiaTheme="minorEastAsia" w:cstheme="minorBidi"/>
              <w:noProof/>
              <w:szCs w:val="22"/>
            </w:rPr>
          </w:pPr>
          <w:hyperlink w:anchor="_Toc512163020" w:history="1">
            <w:r w:rsidRPr="0049374D">
              <w:rPr>
                <w:rStyle w:val="Hyperlink"/>
                <w:bCs/>
              </w:rPr>
              <w:t>Use of School Materials</w:t>
            </w:r>
            <w:r>
              <w:rPr>
                <w:noProof/>
                <w:webHidden/>
              </w:rPr>
              <w:tab/>
            </w:r>
            <w:r>
              <w:rPr>
                <w:noProof/>
                <w:webHidden/>
              </w:rPr>
              <w:fldChar w:fldCharType="begin"/>
            </w:r>
            <w:r>
              <w:rPr>
                <w:noProof/>
                <w:webHidden/>
              </w:rPr>
              <w:instrText xml:space="preserve"> PAGEREF _Toc512163020 \h </w:instrText>
            </w:r>
            <w:r>
              <w:rPr>
                <w:noProof/>
                <w:webHidden/>
              </w:rPr>
            </w:r>
            <w:r>
              <w:rPr>
                <w:noProof/>
                <w:webHidden/>
              </w:rPr>
              <w:fldChar w:fldCharType="separate"/>
            </w:r>
            <w:r w:rsidR="00403A22">
              <w:rPr>
                <w:noProof/>
                <w:webHidden/>
              </w:rPr>
              <w:t>18</w:t>
            </w:r>
            <w:r>
              <w:rPr>
                <w:noProof/>
                <w:webHidden/>
              </w:rPr>
              <w:fldChar w:fldCharType="end"/>
            </w:r>
          </w:hyperlink>
        </w:p>
        <w:p w14:paraId="532E6D9B" w14:textId="3902AFCE" w:rsidR="00870E11" w:rsidRDefault="00870E11">
          <w:pPr>
            <w:pStyle w:val="TOC2"/>
            <w:rPr>
              <w:rFonts w:eastAsiaTheme="minorEastAsia" w:cstheme="minorBidi"/>
              <w:noProof/>
              <w:szCs w:val="22"/>
            </w:rPr>
          </w:pPr>
          <w:hyperlink w:anchor="_Toc512163021" w:history="1">
            <w:r w:rsidRPr="0049374D">
              <w:rPr>
                <w:rStyle w:val="Hyperlink"/>
                <w:bCs/>
              </w:rPr>
              <w:t>Health, Safety and Well-being</w:t>
            </w:r>
            <w:r>
              <w:rPr>
                <w:noProof/>
                <w:webHidden/>
              </w:rPr>
              <w:tab/>
            </w:r>
            <w:r>
              <w:rPr>
                <w:noProof/>
                <w:webHidden/>
              </w:rPr>
              <w:fldChar w:fldCharType="begin"/>
            </w:r>
            <w:r>
              <w:rPr>
                <w:noProof/>
                <w:webHidden/>
              </w:rPr>
              <w:instrText xml:space="preserve"> PAGEREF _Toc512163021 \h </w:instrText>
            </w:r>
            <w:r>
              <w:rPr>
                <w:noProof/>
                <w:webHidden/>
              </w:rPr>
            </w:r>
            <w:r>
              <w:rPr>
                <w:noProof/>
                <w:webHidden/>
              </w:rPr>
              <w:fldChar w:fldCharType="separate"/>
            </w:r>
            <w:r w:rsidR="00403A22">
              <w:rPr>
                <w:noProof/>
                <w:webHidden/>
              </w:rPr>
              <w:t>18</w:t>
            </w:r>
            <w:r>
              <w:rPr>
                <w:noProof/>
                <w:webHidden/>
              </w:rPr>
              <w:fldChar w:fldCharType="end"/>
            </w:r>
          </w:hyperlink>
        </w:p>
        <w:p w14:paraId="372FBFA8" w14:textId="43AD3FCA" w:rsidR="00870E11" w:rsidRDefault="00870E11">
          <w:pPr>
            <w:pStyle w:val="TOC2"/>
            <w:rPr>
              <w:rFonts w:eastAsiaTheme="minorEastAsia" w:cstheme="minorBidi"/>
              <w:noProof/>
              <w:szCs w:val="22"/>
            </w:rPr>
          </w:pPr>
          <w:hyperlink w:anchor="_Toc512163022" w:history="1">
            <w:r w:rsidRPr="0049374D">
              <w:rPr>
                <w:rStyle w:val="Hyperlink"/>
                <w:bCs/>
              </w:rPr>
              <w:t>Private Vehicles</w:t>
            </w:r>
            <w:r>
              <w:rPr>
                <w:noProof/>
                <w:webHidden/>
              </w:rPr>
              <w:tab/>
            </w:r>
            <w:r>
              <w:rPr>
                <w:noProof/>
                <w:webHidden/>
              </w:rPr>
              <w:fldChar w:fldCharType="begin"/>
            </w:r>
            <w:r>
              <w:rPr>
                <w:noProof/>
                <w:webHidden/>
              </w:rPr>
              <w:instrText xml:space="preserve"> PAGEREF _Toc512163022 \h </w:instrText>
            </w:r>
            <w:r>
              <w:rPr>
                <w:noProof/>
                <w:webHidden/>
              </w:rPr>
            </w:r>
            <w:r>
              <w:rPr>
                <w:noProof/>
                <w:webHidden/>
              </w:rPr>
              <w:fldChar w:fldCharType="separate"/>
            </w:r>
            <w:r w:rsidR="00403A22">
              <w:rPr>
                <w:noProof/>
                <w:webHidden/>
              </w:rPr>
              <w:t>19</w:t>
            </w:r>
            <w:r>
              <w:rPr>
                <w:noProof/>
                <w:webHidden/>
              </w:rPr>
              <w:fldChar w:fldCharType="end"/>
            </w:r>
          </w:hyperlink>
        </w:p>
        <w:p w14:paraId="3DD85C89" w14:textId="6E80D83E" w:rsidR="00870E11" w:rsidRDefault="00870E11">
          <w:pPr>
            <w:pStyle w:val="TOC2"/>
            <w:rPr>
              <w:rFonts w:eastAsiaTheme="minorEastAsia" w:cstheme="minorBidi"/>
              <w:noProof/>
              <w:szCs w:val="22"/>
            </w:rPr>
          </w:pPr>
          <w:hyperlink w:anchor="_Toc512163023" w:history="1">
            <w:r w:rsidRPr="0049374D">
              <w:rPr>
                <w:rStyle w:val="Hyperlink"/>
              </w:rPr>
              <w:t>Site Coordinator</w:t>
            </w:r>
            <w:r>
              <w:rPr>
                <w:noProof/>
                <w:webHidden/>
              </w:rPr>
              <w:tab/>
            </w:r>
            <w:r>
              <w:rPr>
                <w:noProof/>
                <w:webHidden/>
              </w:rPr>
              <w:fldChar w:fldCharType="begin"/>
            </w:r>
            <w:r>
              <w:rPr>
                <w:noProof/>
                <w:webHidden/>
              </w:rPr>
              <w:instrText xml:space="preserve"> PAGEREF _Toc512163023 \h </w:instrText>
            </w:r>
            <w:r>
              <w:rPr>
                <w:noProof/>
                <w:webHidden/>
              </w:rPr>
            </w:r>
            <w:r>
              <w:rPr>
                <w:noProof/>
                <w:webHidden/>
              </w:rPr>
              <w:fldChar w:fldCharType="separate"/>
            </w:r>
            <w:r w:rsidR="00403A22">
              <w:rPr>
                <w:noProof/>
                <w:webHidden/>
              </w:rPr>
              <w:t>19</w:t>
            </w:r>
            <w:r>
              <w:rPr>
                <w:noProof/>
                <w:webHidden/>
              </w:rPr>
              <w:fldChar w:fldCharType="end"/>
            </w:r>
          </w:hyperlink>
        </w:p>
        <w:p w14:paraId="3062B8B4" w14:textId="4BA2CE1C" w:rsidR="00870E11" w:rsidRDefault="00870E11">
          <w:pPr>
            <w:pStyle w:val="TOC2"/>
            <w:rPr>
              <w:rFonts w:eastAsiaTheme="minorEastAsia" w:cstheme="minorBidi"/>
              <w:noProof/>
              <w:szCs w:val="22"/>
            </w:rPr>
          </w:pPr>
          <w:hyperlink w:anchor="_Toc512163024" w:history="1">
            <w:r w:rsidRPr="0049374D">
              <w:rPr>
                <w:rStyle w:val="Hyperlink"/>
              </w:rPr>
              <w:t>Mentor Teacher</w:t>
            </w:r>
            <w:r>
              <w:rPr>
                <w:noProof/>
                <w:webHidden/>
              </w:rPr>
              <w:tab/>
            </w:r>
            <w:r>
              <w:rPr>
                <w:noProof/>
                <w:webHidden/>
              </w:rPr>
              <w:fldChar w:fldCharType="begin"/>
            </w:r>
            <w:r>
              <w:rPr>
                <w:noProof/>
                <w:webHidden/>
              </w:rPr>
              <w:instrText xml:space="preserve"> PAGEREF _Toc512163024 \h </w:instrText>
            </w:r>
            <w:r>
              <w:rPr>
                <w:noProof/>
                <w:webHidden/>
              </w:rPr>
            </w:r>
            <w:r>
              <w:rPr>
                <w:noProof/>
                <w:webHidden/>
              </w:rPr>
              <w:fldChar w:fldCharType="separate"/>
            </w:r>
            <w:r w:rsidR="00403A22">
              <w:rPr>
                <w:noProof/>
                <w:webHidden/>
              </w:rPr>
              <w:t>19</w:t>
            </w:r>
            <w:r>
              <w:rPr>
                <w:noProof/>
                <w:webHidden/>
              </w:rPr>
              <w:fldChar w:fldCharType="end"/>
            </w:r>
          </w:hyperlink>
        </w:p>
        <w:p w14:paraId="5654AF6D" w14:textId="3CAE98C2" w:rsidR="00870E11" w:rsidRDefault="00870E11">
          <w:pPr>
            <w:pStyle w:val="TOC2"/>
            <w:rPr>
              <w:rFonts w:eastAsiaTheme="minorEastAsia" w:cstheme="minorBidi"/>
              <w:noProof/>
              <w:szCs w:val="22"/>
            </w:rPr>
          </w:pPr>
          <w:hyperlink w:anchor="_Toc512163025" w:history="1">
            <w:r w:rsidRPr="0049374D">
              <w:rPr>
                <w:rStyle w:val="Hyperlink"/>
              </w:rPr>
              <w:t>Payment claims</w:t>
            </w:r>
            <w:r>
              <w:rPr>
                <w:noProof/>
                <w:webHidden/>
              </w:rPr>
              <w:tab/>
            </w:r>
            <w:r>
              <w:rPr>
                <w:noProof/>
                <w:webHidden/>
              </w:rPr>
              <w:fldChar w:fldCharType="begin"/>
            </w:r>
            <w:r>
              <w:rPr>
                <w:noProof/>
                <w:webHidden/>
              </w:rPr>
              <w:instrText xml:space="preserve"> PAGEREF _Toc512163025 \h </w:instrText>
            </w:r>
            <w:r>
              <w:rPr>
                <w:noProof/>
                <w:webHidden/>
              </w:rPr>
            </w:r>
            <w:r>
              <w:rPr>
                <w:noProof/>
                <w:webHidden/>
              </w:rPr>
              <w:fldChar w:fldCharType="separate"/>
            </w:r>
            <w:r w:rsidR="00403A22">
              <w:rPr>
                <w:noProof/>
                <w:webHidden/>
              </w:rPr>
              <w:t>20</w:t>
            </w:r>
            <w:r>
              <w:rPr>
                <w:noProof/>
                <w:webHidden/>
              </w:rPr>
              <w:fldChar w:fldCharType="end"/>
            </w:r>
          </w:hyperlink>
        </w:p>
        <w:p w14:paraId="09DAC0DE" w14:textId="233F04E8" w:rsidR="00870E11" w:rsidRDefault="00870E11">
          <w:pPr>
            <w:pStyle w:val="TOC2"/>
            <w:rPr>
              <w:rFonts w:eastAsiaTheme="minorEastAsia" w:cstheme="minorBidi"/>
              <w:noProof/>
              <w:szCs w:val="22"/>
            </w:rPr>
          </w:pPr>
          <w:hyperlink w:anchor="_Toc512163026" w:history="1">
            <w:r w:rsidRPr="0049374D">
              <w:rPr>
                <w:rStyle w:val="Hyperlink"/>
              </w:rPr>
              <w:t>University Liaison</w:t>
            </w:r>
            <w:r>
              <w:rPr>
                <w:noProof/>
                <w:webHidden/>
              </w:rPr>
              <w:tab/>
            </w:r>
            <w:r>
              <w:rPr>
                <w:noProof/>
                <w:webHidden/>
              </w:rPr>
              <w:fldChar w:fldCharType="begin"/>
            </w:r>
            <w:r>
              <w:rPr>
                <w:noProof/>
                <w:webHidden/>
              </w:rPr>
              <w:instrText xml:space="preserve"> PAGEREF _Toc512163026 \h </w:instrText>
            </w:r>
            <w:r>
              <w:rPr>
                <w:noProof/>
                <w:webHidden/>
              </w:rPr>
            </w:r>
            <w:r>
              <w:rPr>
                <w:noProof/>
                <w:webHidden/>
              </w:rPr>
              <w:fldChar w:fldCharType="separate"/>
            </w:r>
            <w:r w:rsidR="00403A22">
              <w:rPr>
                <w:noProof/>
                <w:webHidden/>
              </w:rPr>
              <w:t>21</w:t>
            </w:r>
            <w:r>
              <w:rPr>
                <w:noProof/>
                <w:webHidden/>
              </w:rPr>
              <w:fldChar w:fldCharType="end"/>
            </w:r>
          </w:hyperlink>
        </w:p>
        <w:p w14:paraId="2825B714" w14:textId="35FBDD97" w:rsidR="00870E11" w:rsidRDefault="00870E11">
          <w:pPr>
            <w:pStyle w:val="TOC1"/>
            <w:rPr>
              <w:rFonts w:eastAsiaTheme="minorEastAsia" w:cstheme="minorBidi"/>
              <w:b w:val="0"/>
              <w:sz w:val="22"/>
              <w:szCs w:val="22"/>
            </w:rPr>
          </w:pPr>
          <w:hyperlink w:anchor="_Toc512163027" w:history="1">
            <w:r w:rsidRPr="0049374D">
              <w:rPr>
                <w:rStyle w:val="Hyperlink"/>
              </w:rPr>
              <w:t>Placements for 2018</w:t>
            </w:r>
            <w:r>
              <w:rPr>
                <w:webHidden/>
              </w:rPr>
              <w:tab/>
            </w:r>
            <w:r>
              <w:rPr>
                <w:webHidden/>
              </w:rPr>
              <w:fldChar w:fldCharType="begin"/>
            </w:r>
            <w:r>
              <w:rPr>
                <w:webHidden/>
              </w:rPr>
              <w:instrText xml:space="preserve"> PAGEREF _Toc512163027 \h </w:instrText>
            </w:r>
            <w:r>
              <w:rPr>
                <w:webHidden/>
              </w:rPr>
            </w:r>
            <w:r>
              <w:rPr>
                <w:webHidden/>
              </w:rPr>
              <w:fldChar w:fldCharType="separate"/>
            </w:r>
            <w:r w:rsidR="00403A22">
              <w:rPr>
                <w:webHidden/>
              </w:rPr>
              <w:t>21</w:t>
            </w:r>
            <w:r>
              <w:rPr>
                <w:webHidden/>
              </w:rPr>
              <w:fldChar w:fldCharType="end"/>
            </w:r>
          </w:hyperlink>
        </w:p>
        <w:p w14:paraId="49ED371B" w14:textId="6F6FDF1B" w:rsidR="00870E11" w:rsidRDefault="00870E11">
          <w:pPr>
            <w:pStyle w:val="TOC1"/>
            <w:rPr>
              <w:rFonts w:eastAsiaTheme="minorEastAsia" w:cstheme="minorBidi"/>
              <w:b w:val="0"/>
              <w:sz w:val="22"/>
              <w:szCs w:val="22"/>
            </w:rPr>
          </w:pPr>
          <w:hyperlink w:anchor="_Toc512163028" w:history="1">
            <w:r w:rsidRPr="0049374D">
              <w:rPr>
                <w:rStyle w:val="Hyperlink"/>
              </w:rPr>
              <w:t>Final Placement Requirements</w:t>
            </w:r>
            <w:r>
              <w:rPr>
                <w:webHidden/>
              </w:rPr>
              <w:tab/>
            </w:r>
            <w:r>
              <w:rPr>
                <w:webHidden/>
              </w:rPr>
              <w:fldChar w:fldCharType="begin"/>
            </w:r>
            <w:r>
              <w:rPr>
                <w:webHidden/>
              </w:rPr>
              <w:instrText xml:space="preserve"> PAGEREF _Toc512163028 \h </w:instrText>
            </w:r>
            <w:r>
              <w:rPr>
                <w:webHidden/>
              </w:rPr>
            </w:r>
            <w:r>
              <w:rPr>
                <w:webHidden/>
              </w:rPr>
              <w:fldChar w:fldCharType="separate"/>
            </w:r>
            <w:r w:rsidR="00403A22">
              <w:rPr>
                <w:webHidden/>
              </w:rPr>
              <w:t>22</w:t>
            </w:r>
            <w:r>
              <w:rPr>
                <w:webHidden/>
              </w:rPr>
              <w:fldChar w:fldCharType="end"/>
            </w:r>
          </w:hyperlink>
        </w:p>
        <w:p w14:paraId="2C67F388" w14:textId="6DB0ECBB" w:rsidR="00870E11" w:rsidRDefault="00870E11">
          <w:pPr>
            <w:pStyle w:val="TOC2"/>
            <w:rPr>
              <w:rFonts w:eastAsiaTheme="minorEastAsia" w:cstheme="minorBidi"/>
              <w:noProof/>
              <w:szCs w:val="22"/>
            </w:rPr>
          </w:pPr>
          <w:hyperlink w:anchor="_Toc512163029" w:history="1">
            <w:r w:rsidRPr="0049374D">
              <w:rPr>
                <w:rStyle w:val="Hyperlink"/>
              </w:rPr>
              <w:t>Australian Professional Standards for Teachers (APST) Self-Review Audit and ‘Permission to Proceed’</w:t>
            </w:r>
            <w:r>
              <w:rPr>
                <w:noProof/>
                <w:webHidden/>
              </w:rPr>
              <w:tab/>
            </w:r>
            <w:r>
              <w:rPr>
                <w:noProof/>
                <w:webHidden/>
              </w:rPr>
              <w:fldChar w:fldCharType="begin"/>
            </w:r>
            <w:r>
              <w:rPr>
                <w:noProof/>
                <w:webHidden/>
              </w:rPr>
              <w:instrText xml:space="preserve"> PAGEREF _Toc512163029 \h </w:instrText>
            </w:r>
            <w:r>
              <w:rPr>
                <w:noProof/>
                <w:webHidden/>
              </w:rPr>
            </w:r>
            <w:r>
              <w:rPr>
                <w:noProof/>
                <w:webHidden/>
              </w:rPr>
              <w:fldChar w:fldCharType="separate"/>
            </w:r>
            <w:r w:rsidR="00403A22">
              <w:rPr>
                <w:noProof/>
                <w:webHidden/>
              </w:rPr>
              <w:t>22</w:t>
            </w:r>
            <w:r>
              <w:rPr>
                <w:noProof/>
                <w:webHidden/>
              </w:rPr>
              <w:fldChar w:fldCharType="end"/>
            </w:r>
          </w:hyperlink>
        </w:p>
        <w:p w14:paraId="2AF67163" w14:textId="5FFA41F1" w:rsidR="00870E11" w:rsidRDefault="00870E11">
          <w:pPr>
            <w:pStyle w:val="TOC1"/>
            <w:rPr>
              <w:rFonts w:eastAsiaTheme="minorEastAsia" w:cstheme="minorBidi"/>
              <w:b w:val="0"/>
              <w:sz w:val="22"/>
              <w:szCs w:val="22"/>
            </w:rPr>
          </w:pPr>
          <w:hyperlink w:anchor="_Toc512163030" w:history="1">
            <w:r w:rsidRPr="0049374D">
              <w:rPr>
                <w:rStyle w:val="Hyperlink"/>
              </w:rPr>
              <w:t>Travel time to and from Placement</w:t>
            </w:r>
            <w:r>
              <w:rPr>
                <w:webHidden/>
              </w:rPr>
              <w:tab/>
            </w:r>
            <w:r>
              <w:rPr>
                <w:webHidden/>
              </w:rPr>
              <w:fldChar w:fldCharType="begin"/>
            </w:r>
            <w:r>
              <w:rPr>
                <w:webHidden/>
              </w:rPr>
              <w:instrText xml:space="preserve"> PAGEREF _Toc512163030 \h </w:instrText>
            </w:r>
            <w:r>
              <w:rPr>
                <w:webHidden/>
              </w:rPr>
            </w:r>
            <w:r>
              <w:rPr>
                <w:webHidden/>
              </w:rPr>
              <w:fldChar w:fldCharType="separate"/>
            </w:r>
            <w:r w:rsidR="00403A22">
              <w:rPr>
                <w:webHidden/>
              </w:rPr>
              <w:t>23</w:t>
            </w:r>
            <w:r>
              <w:rPr>
                <w:webHidden/>
              </w:rPr>
              <w:fldChar w:fldCharType="end"/>
            </w:r>
          </w:hyperlink>
        </w:p>
        <w:p w14:paraId="4B68B9A8" w14:textId="619B7D5D" w:rsidR="00870E11" w:rsidRDefault="00870E11">
          <w:pPr>
            <w:pStyle w:val="TOC1"/>
            <w:rPr>
              <w:rFonts w:eastAsiaTheme="minorEastAsia" w:cstheme="minorBidi"/>
              <w:b w:val="0"/>
              <w:sz w:val="22"/>
              <w:szCs w:val="22"/>
            </w:rPr>
          </w:pPr>
          <w:hyperlink w:anchor="_Toc512163031" w:history="1">
            <w:r w:rsidRPr="0049374D">
              <w:rPr>
                <w:rStyle w:val="Hyperlink"/>
              </w:rPr>
              <w:t>Insurance Cover While on Placement/Code of conduct</w:t>
            </w:r>
            <w:r>
              <w:rPr>
                <w:webHidden/>
              </w:rPr>
              <w:tab/>
            </w:r>
            <w:r>
              <w:rPr>
                <w:webHidden/>
              </w:rPr>
              <w:fldChar w:fldCharType="begin"/>
            </w:r>
            <w:r>
              <w:rPr>
                <w:webHidden/>
              </w:rPr>
              <w:instrText xml:space="preserve"> PAGEREF _Toc512163031 \h </w:instrText>
            </w:r>
            <w:r>
              <w:rPr>
                <w:webHidden/>
              </w:rPr>
            </w:r>
            <w:r>
              <w:rPr>
                <w:webHidden/>
              </w:rPr>
              <w:fldChar w:fldCharType="separate"/>
            </w:r>
            <w:r w:rsidR="00403A22">
              <w:rPr>
                <w:webHidden/>
              </w:rPr>
              <w:t>23</w:t>
            </w:r>
            <w:r>
              <w:rPr>
                <w:webHidden/>
              </w:rPr>
              <w:fldChar w:fldCharType="end"/>
            </w:r>
          </w:hyperlink>
        </w:p>
        <w:p w14:paraId="0BA741F1" w14:textId="209DC415" w:rsidR="00870E11" w:rsidRDefault="00870E11">
          <w:pPr>
            <w:pStyle w:val="TOC1"/>
            <w:rPr>
              <w:rFonts w:eastAsiaTheme="minorEastAsia" w:cstheme="minorBidi"/>
              <w:b w:val="0"/>
              <w:sz w:val="22"/>
              <w:szCs w:val="22"/>
            </w:rPr>
          </w:pPr>
          <w:hyperlink w:anchor="_Toc512163032" w:history="1">
            <w:r w:rsidRPr="0049374D">
              <w:rPr>
                <w:rStyle w:val="Hyperlink"/>
              </w:rPr>
              <w:t>The Professional Experience Placement Process</w:t>
            </w:r>
            <w:r>
              <w:rPr>
                <w:webHidden/>
              </w:rPr>
              <w:tab/>
            </w:r>
            <w:r>
              <w:rPr>
                <w:webHidden/>
              </w:rPr>
              <w:fldChar w:fldCharType="begin"/>
            </w:r>
            <w:r>
              <w:rPr>
                <w:webHidden/>
              </w:rPr>
              <w:instrText xml:space="preserve"> PAGEREF _Toc512163032 \h </w:instrText>
            </w:r>
            <w:r>
              <w:rPr>
                <w:webHidden/>
              </w:rPr>
            </w:r>
            <w:r>
              <w:rPr>
                <w:webHidden/>
              </w:rPr>
              <w:fldChar w:fldCharType="separate"/>
            </w:r>
            <w:r w:rsidR="00403A22">
              <w:rPr>
                <w:webHidden/>
              </w:rPr>
              <w:t>24</w:t>
            </w:r>
            <w:r>
              <w:rPr>
                <w:webHidden/>
              </w:rPr>
              <w:fldChar w:fldCharType="end"/>
            </w:r>
          </w:hyperlink>
        </w:p>
        <w:p w14:paraId="2A998136" w14:textId="1D2B2482" w:rsidR="00870E11" w:rsidRDefault="00870E11">
          <w:pPr>
            <w:pStyle w:val="TOC1"/>
            <w:rPr>
              <w:rFonts w:eastAsiaTheme="minorEastAsia" w:cstheme="minorBidi"/>
              <w:b w:val="0"/>
              <w:sz w:val="22"/>
              <w:szCs w:val="22"/>
            </w:rPr>
          </w:pPr>
          <w:hyperlink w:anchor="_Toc512163033" w:history="1">
            <w:r w:rsidRPr="0049374D">
              <w:rPr>
                <w:rStyle w:val="Hyperlink"/>
              </w:rPr>
              <w:t>Work and Placements</w:t>
            </w:r>
            <w:r>
              <w:rPr>
                <w:webHidden/>
              </w:rPr>
              <w:tab/>
            </w:r>
            <w:r>
              <w:rPr>
                <w:webHidden/>
              </w:rPr>
              <w:fldChar w:fldCharType="begin"/>
            </w:r>
            <w:r>
              <w:rPr>
                <w:webHidden/>
              </w:rPr>
              <w:instrText xml:space="preserve"> PAGEREF _Toc512163033 \h </w:instrText>
            </w:r>
            <w:r>
              <w:rPr>
                <w:webHidden/>
              </w:rPr>
            </w:r>
            <w:r>
              <w:rPr>
                <w:webHidden/>
              </w:rPr>
              <w:fldChar w:fldCharType="separate"/>
            </w:r>
            <w:r w:rsidR="00403A22">
              <w:rPr>
                <w:webHidden/>
              </w:rPr>
              <w:t>25</w:t>
            </w:r>
            <w:r>
              <w:rPr>
                <w:webHidden/>
              </w:rPr>
              <w:fldChar w:fldCharType="end"/>
            </w:r>
          </w:hyperlink>
        </w:p>
        <w:p w14:paraId="5DFEB31B" w14:textId="59732150" w:rsidR="00870E11" w:rsidRDefault="00870E11">
          <w:pPr>
            <w:pStyle w:val="TOC2"/>
            <w:rPr>
              <w:rFonts w:eastAsiaTheme="minorEastAsia" w:cstheme="minorBidi"/>
              <w:noProof/>
              <w:szCs w:val="22"/>
            </w:rPr>
          </w:pPr>
          <w:hyperlink w:anchor="_Toc512163034" w:history="1">
            <w:r w:rsidRPr="0049374D">
              <w:rPr>
                <w:rStyle w:val="Hyperlink"/>
              </w:rPr>
              <w:t>Keeping the Placement Team Informed</w:t>
            </w:r>
            <w:r>
              <w:rPr>
                <w:noProof/>
                <w:webHidden/>
              </w:rPr>
              <w:tab/>
            </w:r>
            <w:r>
              <w:rPr>
                <w:noProof/>
                <w:webHidden/>
              </w:rPr>
              <w:fldChar w:fldCharType="begin"/>
            </w:r>
            <w:r>
              <w:rPr>
                <w:noProof/>
                <w:webHidden/>
              </w:rPr>
              <w:instrText xml:space="preserve"> PAGEREF _Toc512163034 \h </w:instrText>
            </w:r>
            <w:r>
              <w:rPr>
                <w:noProof/>
                <w:webHidden/>
              </w:rPr>
            </w:r>
            <w:r>
              <w:rPr>
                <w:noProof/>
                <w:webHidden/>
              </w:rPr>
              <w:fldChar w:fldCharType="separate"/>
            </w:r>
            <w:r w:rsidR="00403A22">
              <w:rPr>
                <w:noProof/>
                <w:webHidden/>
              </w:rPr>
              <w:t>25</w:t>
            </w:r>
            <w:r>
              <w:rPr>
                <w:noProof/>
                <w:webHidden/>
              </w:rPr>
              <w:fldChar w:fldCharType="end"/>
            </w:r>
          </w:hyperlink>
        </w:p>
        <w:p w14:paraId="0F29FF62" w14:textId="7C003EFE" w:rsidR="00870E11" w:rsidRDefault="00870E11">
          <w:pPr>
            <w:pStyle w:val="TOC1"/>
            <w:rPr>
              <w:rFonts w:eastAsiaTheme="minorEastAsia" w:cstheme="minorBidi"/>
              <w:b w:val="0"/>
              <w:sz w:val="22"/>
              <w:szCs w:val="22"/>
            </w:rPr>
          </w:pPr>
          <w:hyperlink w:anchor="_Toc512163035" w:history="1">
            <w:r w:rsidRPr="0049374D">
              <w:rPr>
                <w:rStyle w:val="Hyperlink"/>
              </w:rPr>
              <w:t>Contacts</w:t>
            </w:r>
            <w:r>
              <w:rPr>
                <w:webHidden/>
              </w:rPr>
              <w:tab/>
            </w:r>
            <w:r>
              <w:rPr>
                <w:webHidden/>
              </w:rPr>
              <w:fldChar w:fldCharType="begin"/>
            </w:r>
            <w:r>
              <w:rPr>
                <w:webHidden/>
              </w:rPr>
              <w:instrText xml:space="preserve"> PAGEREF _Toc512163035 \h </w:instrText>
            </w:r>
            <w:r>
              <w:rPr>
                <w:webHidden/>
              </w:rPr>
            </w:r>
            <w:r>
              <w:rPr>
                <w:webHidden/>
              </w:rPr>
              <w:fldChar w:fldCharType="separate"/>
            </w:r>
            <w:r w:rsidR="00403A22">
              <w:rPr>
                <w:webHidden/>
              </w:rPr>
              <w:t>25</w:t>
            </w:r>
            <w:r>
              <w:rPr>
                <w:webHidden/>
              </w:rPr>
              <w:fldChar w:fldCharType="end"/>
            </w:r>
          </w:hyperlink>
        </w:p>
        <w:p w14:paraId="59370DA5" w14:textId="5CD779EE" w:rsidR="00870E11" w:rsidRDefault="00870E11">
          <w:pPr>
            <w:pStyle w:val="TOC1"/>
            <w:rPr>
              <w:rFonts w:eastAsiaTheme="minorEastAsia" w:cstheme="minorBidi"/>
              <w:b w:val="0"/>
              <w:sz w:val="22"/>
              <w:szCs w:val="22"/>
            </w:rPr>
          </w:pPr>
          <w:hyperlink w:anchor="_Toc512163036" w:history="1">
            <w:r w:rsidRPr="0049374D">
              <w:rPr>
                <w:rStyle w:val="Hyperlink"/>
              </w:rPr>
              <w:t>Teaching on Placement</w:t>
            </w:r>
            <w:r>
              <w:rPr>
                <w:webHidden/>
              </w:rPr>
              <w:tab/>
            </w:r>
            <w:r>
              <w:rPr>
                <w:webHidden/>
              </w:rPr>
              <w:fldChar w:fldCharType="begin"/>
            </w:r>
            <w:r>
              <w:rPr>
                <w:webHidden/>
              </w:rPr>
              <w:instrText xml:space="preserve"> PAGEREF _Toc512163036 \h </w:instrText>
            </w:r>
            <w:r>
              <w:rPr>
                <w:webHidden/>
              </w:rPr>
            </w:r>
            <w:r>
              <w:rPr>
                <w:webHidden/>
              </w:rPr>
              <w:fldChar w:fldCharType="separate"/>
            </w:r>
            <w:r w:rsidR="00403A22">
              <w:rPr>
                <w:webHidden/>
              </w:rPr>
              <w:t>25</w:t>
            </w:r>
            <w:r>
              <w:rPr>
                <w:webHidden/>
              </w:rPr>
              <w:fldChar w:fldCharType="end"/>
            </w:r>
          </w:hyperlink>
        </w:p>
        <w:p w14:paraId="301351E0" w14:textId="7345C8F0" w:rsidR="00870E11" w:rsidRDefault="00870E11">
          <w:pPr>
            <w:pStyle w:val="TOC2"/>
            <w:rPr>
              <w:rFonts w:eastAsiaTheme="minorEastAsia" w:cstheme="minorBidi"/>
              <w:noProof/>
              <w:szCs w:val="22"/>
            </w:rPr>
          </w:pPr>
          <w:hyperlink w:anchor="_Toc512163037" w:history="1">
            <w:r w:rsidRPr="0049374D">
              <w:rPr>
                <w:rStyle w:val="Hyperlink"/>
              </w:rPr>
              <w:t>Subjects on Placements – MTeach and 4</w:t>
            </w:r>
            <w:r w:rsidRPr="0049374D">
              <w:rPr>
                <w:rStyle w:val="Hyperlink"/>
                <w:vertAlign w:val="superscript"/>
              </w:rPr>
              <w:t>th</w:t>
            </w:r>
            <w:r w:rsidRPr="0049374D">
              <w:rPr>
                <w:rStyle w:val="Hyperlink"/>
              </w:rPr>
              <w:t xml:space="preserve"> year BTeach Pre-service teachers</w:t>
            </w:r>
            <w:r>
              <w:rPr>
                <w:noProof/>
                <w:webHidden/>
              </w:rPr>
              <w:tab/>
            </w:r>
            <w:r>
              <w:rPr>
                <w:noProof/>
                <w:webHidden/>
              </w:rPr>
              <w:fldChar w:fldCharType="begin"/>
            </w:r>
            <w:r>
              <w:rPr>
                <w:noProof/>
                <w:webHidden/>
              </w:rPr>
              <w:instrText xml:space="preserve"> PAGEREF _Toc512163037 \h </w:instrText>
            </w:r>
            <w:r>
              <w:rPr>
                <w:noProof/>
                <w:webHidden/>
              </w:rPr>
            </w:r>
            <w:r>
              <w:rPr>
                <w:noProof/>
                <w:webHidden/>
              </w:rPr>
              <w:fldChar w:fldCharType="separate"/>
            </w:r>
            <w:r w:rsidR="00403A22">
              <w:rPr>
                <w:noProof/>
                <w:webHidden/>
              </w:rPr>
              <w:t>25</w:t>
            </w:r>
            <w:r>
              <w:rPr>
                <w:noProof/>
                <w:webHidden/>
              </w:rPr>
              <w:fldChar w:fldCharType="end"/>
            </w:r>
          </w:hyperlink>
        </w:p>
        <w:p w14:paraId="7038DD88" w14:textId="7F0FF05A" w:rsidR="00870E11" w:rsidRDefault="00870E11">
          <w:pPr>
            <w:pStyle w:val="TOC2"/>
            <w:rPr>
              <w:rFonts w:eastAsiaTheme="minorEastAsia" w:cstheme="minorBidi"/>
              <w:noProof/>
              <w:szCs w:val="22"/>
            </w:rPr>
          </w:pPr>
          <w:hyperlink w:anchor="_Toc512163038" w:history="1">
            <w:r w:rsidRPr="0049374D">
              <w:rPr>
                <w:rStyle w:val="Hyperlink"/>
              </w:rPr>
              <w:t>Planning</w:t>
            </w:r>
            <w:r>
              <w:rPr>
                <w:noProof/>
                <w:webHidden/>
              </w:rPr>
              <w:tab/>
            </w:r>
            <w:r>
              <w:rPr>
                <w:noProof/>
                <w:webHidden/>
              </w:rPr>
              <w:fldChar w:fldCharType="begin"/>
            </w:r>
            <w:r>
              <w:rPr>
                <w:noProof/>
                <w:webHidden/>
              </w:rPr>
              <w:instrText xml:space="preserve"> PAGEREF _Toc512163038 \h </w:instrText>
            </w:r>
            <w:r>
              <w:rPr>
                <w:noProof/>
                <w:webHidden/>
              </w:rPr>
            </w:r>
            <w:r>
              <w:rPr>
                <w:noProof/>
                <w:webHidden/>
              </w:rPr>
              <w:fldChar w:fldCharType="separate"/>
            </w:r>
            <w:r w:rsidR="00403A22">
              <w:rPr>
                <w:noProof/>
                <w:webHidden/>
              </w:rPr>
              <w:t>26</w:t>
            </w:r>
            <w:r>
              <w:rPr>
                <w:noProof/>
                <w:webHidden/>
              </w:rPr>
              <w:fldChar w:fldCharType="end"/>
            </w:r>
          </w:hyperlink>
        </w:p>
        <w:p w14:paraId="50979E78" w14:textId="76C209B7" w:rsidR="00870E11" w:rsidRDefault="00870E11">
          <w:pPr>
            <w:pStyle w:val="TOC2"/>
            <w:rPr>
              <w:rFonts w:eastAsiaTheme="minorEastAsia" w:cstheme="minorBidi"/>
              <w:noProof/>
              <w:szCs w:val="22"/>
            </w:rPr>
          </w:pPr>
          <w:hyperlink w:anchor="_Toc512163039" w:history="1">
            <w:r w:rsidRPr="0049374D">
              <w:rPr>
                <w:rStyle w:val="Hyperlink"/>
              </w:rPr>
              <w:t>Feedback and Self-Evaluation</w:t>
            </w:r>
            <w:r>
              <w:rPr>
                <w:noProof/>
                <w:webHidden/>
              </w:rPr>
              <w:tab/>
            </w:r>
            <w:r>
              <w:rPr>
                <w:noProof/>
                <w:webHidden/>
              </w:rPr>
              <w:fldChar w:fldCharType="begin"/>
            </w:r>
            <w:r>
              <w:rPr>
                <w:noProof/>
                <w:webHidden/>
              </w:rPr>
              <w:instrText xml:space="preserve"> PAGEREF _Toc512163039 \h </w:instrText>
            </w:r>
            <w:r>
              <w:rPr>
                <w:noProof/>
                <w:webHidden/>
              </w:rPr>
            </w:r>
            <w:r>
              <w:rPr>
                <w:noProof/>
                <w:webHidden/>
              </w:rPr>
              <w:fldChar w:fldCharType="separate"/>
            </w:r>
            <w:r w:rsidR="00403A22">
              <w:rPr>
                <w:noProof/>
                <w:webHidden/>
              </w:rPr>
              <w:t>26</w:t>
            </w:r>
            <w:r>
              <w:rPr>
                <w:noProof/>
                <w:webHidden/>
              </w:rPr>
              <w:fldChar w:fldCharType="end"/>
            </w:r>
          </w:hyperlink>
        </w:p>
        <w:p w14:paraId="63A7495E" w14:textId="2C33170C" w:rsidR="00870E11" w:rsidRDefault="00870E11">
          <w:pPr>
            <w:pStyle w:val="TOC2"/>
            <w:rPr>
              <w:rFonts w:eastAsiaTheme="minorEastAsia" w:cstheme="minorBidi"/>
              <w:noProof/>
              <w:szCs w:val="22"/>
            </w:rPr>
          </w:pPr>
          <w:hyperlink w:anchor="_Toc512163040" w:history="1">
            <w:r w:rsidRPr="0049374D">
              <w:rPr>
                <w:rStyle w:val="Hyperlink"/>
              </w:rPr>
              <w:t>Observation</w:t>
            </w:r>
            <w:r>
              <w:rPr>
                <w:noProof/>
                <w:webHidden/>
              </w:rPr>
              <w:tab/>
            </w:r>
            <w:r>
              <w:rPr>
                <w:noProof/>
                <w:webHidden/>
              </w:rPr>
              <w:fldChar w:fldCharType="begin"/>
            </w:r>
            <w:r>
              <w:rPr>
                <w:noProof/>
                <w:webHidden/>
              </w:rPr>
              <w:instrText xml:space="preserve"> PAGEREF _Toc512163040 \h </w:instrText>
            </w:r>
            <w:r>
              <w:rPr>
                <w:noProof/>
                <w:webHidden/>
              </w:rPr>
            </w:r>
            <w:r>
              <w:rPr>
                <w:noProof/>
                <w:webHidden/>
              </w:rPr>
              <w:fldChar w:fldCharType="separate"/>
            </w:r>
            <w:r w:rsidR="00403A22">
              <w:rPr>
                <w:noProof/>
                <w:webHidden/>
              </w:rPr>
              <w:t>27</w:t>
            </w:r>
            <w:r>
              <w:rPr>
                <w:noProof/>
                <w:webHidden/>
              </w:rPr>
              <w:fldChar w:fldCharType="end"/>
            </w:r>
          </w:hyperlink>
        </w:p>
        <w:p w14:paraId="23B68AF2" w14:textId="300BFFBF" w:rsidR="00870E11" w:rsidRDefault="00870E11">
          <w:pPr>
            <w:pStyle w:val="TOC2"/>
            <w:rPr>
              <w:rFonts w:eastAsiaTheme="minorEastAsia" w:cstheme="minorBidi"/>
              <w:noProof/>
              <w:szCs w:val="22"/>
            </w:rPr>
          </w:pPr>
          <w:hyperlink w:anchor="_Toc512163041" w:history="1">
            <w:r w:rsidRPr="0049374D">
              <w:rPr>
                <w:rStyle w:val="Hyperlink"/>
              </w:rPr>
              <w:t>Participation in School Activities</w:t>
            </w:r>
            <w:r>
              <w:rPr>
                <w:noProof/>
                <w:webHidden/>
              </w:rPr>
              <w:tab/>
            </w:r>
            <w:r>
              <w:rPr>
                <w:noProof/>
                <w:webHidden/>
              </w:rPr>
              <w:fldChar w:fldCharType="begin"/>
            </w:r>
            <w:r>
              <w:rPr>
                <w:noProof/>
                <w:webHidden/>
              </w:rPr>
              <w:instrText xml:space="preserve"> PAGEREF _Toc512163041 \h </w:instrText>
            </w:r>
            <w:r>
              <w:rPr>
                <w:noProof/>
                <w:webHidden/>
              </w:rPr>
            </w:r>
            <w:r>
              <w:rPr>
                <w:noProof/>
                <w:webHidden/>
              </w:rPr>
              <w:fldChar w:fldCharType="separate"/>
            </w:r>
            <w:r w:rsidR="00403A22">
              <w:rPr>
                <w:noProof/>
                <w:webHidden/>
              </w:rPr>
              <w:t>28</w:t>
            </w:r>
            <w:r>
              <w:rPr>
                <w:noProof/>
                <w:webHidden/>
              </w:rPr>
              <w:fldChar w:fldCharType="end"/>
            </w:r>
          </w:hyperlink>
        </w:p>
        <w:p w14:paraId="2CFD19B1" w14:textId="7363B5ED" w:rsidR="00870E11" w:rsidRDefault="00870E11">
          <w:pPr>
            <w:pStyle w:val="TOC1"/>
            <w:rPr>
              <w:rFonts w:eastAsiaTheme="minorEastAsia" w:cstheme="minorBidi"/>
              <w:b w:val="0"/>
              <w:sz w:val="22"/>
              <w:szCs w:val="22"/>
            </w:rPr>
          </w:pPr>
          <w:hyperlink w:anchor="_Toc512163042" w:history="1">
            <w:r w:rsidRPr="0049374D">
              <w:rPr>
                <w:rStyle w:val="Hyperlink"/>
              </w:rPr>
              <w:t>Reports and support</w:t>
            </w:r>
            <w:r>
              <w:rPr>
                <w:webHidden/>
              </w:rPr>
              <w:tab/>
            </w:r>
            <w:r>
              <w:rPr>
                <w:webHidden/>
              </w:rPr>
              <w:fldChar w:fldCharType="begin"/>
            </w:r>
            <w:r>
              <w:rPr>
                <w:webHidden/>
              </w:rPr>
              <w:instrText xml:space="preserve"> PAGEREF _Toc512163042 \h </w:instrText>
            </w:r>
            <w:r>
              <w:rPr>
                <w:webHidden/>
              </w:rPr>
            </w:r>
            <w:r>
              <w:rPr>
                <w:webHidden/>
              </w:rPr>
              <w:fldChar w:fldCharType="separate"/>
            </w:r>
            <w:r w:rsidR="00403A22">
              <w:rPr>
                <w:webHidden/>
              </w:rPr>
              <w:t>28</w:t>
            </w:r>
            <w:r>
              <w:rPr>
                <w:webHidden/>
              </w:rPr>
              <w:fldChar w:fldCharType="end"/>
            </w:r>
          </w:hyperlink>
        </w:p>
        <w:p w14:paraId="04CF627D" w14:textId="6D912B71" w:rsidR="00870E11" w:rsidRDefault="00870E11">
          <w:pPr>
            <w:pStyle w:val="TOC2"/>
            <w:rPr>
              <w:rFonts w:eastAsiaTheme="minorEastAsia" w:cstheme="minorBidi"/>
              <w:noProof/>
              <w:szCs w:val="22"/>
            </w:rPr>
          </w:pPr>
          <w:hyperlink w:anchor="_Toc512163043" w:history="1">
            <w:r w:rsidRPr="0049374D">
              <w:rPr>
                <w:rStyle w:val="Hyperlink"/>
              </w:rPr>
              <w:t>Interim Report – MTeach and 4</w:t>
            </w:r>
            <w:r w:rsidRPr="0049374D">
              <w:rPr>
                <w:rStyle w:val="Hyperlink"/>
                <w:vertAlign w:val="superscript"/>
              </w:rPr>
              <w:t>th</w:t>
            </w:r>
            <w:r w:rsidRPr="0049374D">
              <w:rPr>
                <w:rStyle w:val="Hyperlink"/>
              </w:rPr>
              <w:t xml:space="preserve"> year BTeach</w:t>
            </w:r>
            <w:r>
              <w:rPr>
                <w:noProof/>
                <w:webHidden/>
              </w:rPr>
              <w:tab/>
            </w:r>
            <w:r>
              <w:rPr>
                <w:noProof/>
                <w:webHidden/>
              </w:rPr>
              <w:fldChar w:fldCharType="begin"/>
            </w:r>
            <w:r>
              <w:rPr>
                <w:noProof/>
                <w:webHidden/>
              </w:rPr>
              <w:instrText xml:space="preserve"> PAGEREF _Toc512163043 \h </w:instrText>
            </w:r>
            <w:r>
              <w:rPr>
                <w:noProof/>
                <w:webHidden/>
              </w:rPr>
            </w:r>
            <w:r>
              <w:rPr>
                <w:noProof/>
                <w:webHidden/>
              </w:rPr>
              <w:fldChar w:fldCharType="separate"/>
            </w:r>
            <w:r w:rsidR="00403A22">
              <w:rPr>
                <w:noProof/>
                <w:webHidden/>
              </w:rPr>
              <w:t>28</w:t>
            </w:r>
            <w:r>
              <w:rPr>
                <w:noProof/>
                <w:webHidden/>
              </w:rPr>
              <w:fldChar w:fldCharType="end"/>
            </w:r>
          </w:hyperlink>
        </w:p>
        <w:p w14:paraId="2301F7F4" w14:textId="2E1351FB" w:rsidR="00870E11" w:rsidRDefault="00870E11">
          <w:pPr>
            <w:pStyle w:val="TOC2"/>
            <w:rPr>
              <w:rFonts w:eastAsiaTheme="minorEastAsia" w:cstheme="minorBidi"/>
              <w:noProof/>
              <w:szCs w:val="22"/>
            </w:rPr>
          </w:pPr>
          <w:hyperlink w:anchor="_Toc512163044" w:history="1">
            <w:r w:rsidRPr="0049374D">
              <w:rPr>
                <w:rStyle w:val="Hyperlink"/>
              </w:rPr>
              <w:t>End of Placement Reports – all Pre-service Teachers</w:t>
            </w:r>
            <w:r>
              <w:rPr>
                <w:noProof/>
                <w:webHidden/>
              </w:rPr>
              <w:tab/>
            </w:r>
            <w:r>
              <w:rPr>
                <w:noProof/>
                <w:webHidden/>
              </w:rPr>
              <w:fldChar w:fldCharType="begin"/>
            </w:r>
            <w:r>
              <w:rPr>
                <w:noProof/>
                <w:webHidden/>
              </w:rPr>
              <w:instrText xml:space="preserve"> PAGEREF _Toc512163044 \h </w:instrText>
            </w:r>
            <w:r>
              <w:rPr>
                <w:noProof/>
                <w:webHidden/>
              </w:rPr>
            </w:r>
            <w:r>
              <w:rPr>
                <w:noProof/>
                <w:webHidden/>
              </w:rPr>
              <w:fldChar w:fldCharType="separate"/>
            </w:r>
            <w:r w:rsidR="00403A22">
              <w:rPr>
                <w:noProof/>
                <w:webHidden/>
              </w:rPr>
              <w:t>28</w:t>
            </w:r>
            <w:r>
              <w:rPr>
                <w:noProof/>
                <w:webHidden/>
              </w:rPr>
              <w:fldChar w:fldCharType="end"/>
            </w:r>
          </w:hyperlink>
        </w:p>
        <w:p w14:paraId="1D921B5E" w14:textId="57B71ADA" w:rsidR="00870E11" w:rsidRDefault="00870E11">
          <w:pPr>
            <w:pStyle w:val="TOC1"/>
            <w:rPr>
              <w:rFonts w:eastAsiaTheme="minorEastAsia" w:cstheme="minorBidi"/>
              <w:b w:val="0"/>
              <w:sz w:val="22"/>
              <w:szCs w:val="22"/>
            </w:rPr>
          </w:pPr>
          <w:hyperlink w:anchor="_Toc512163045" w:history="1">
            <w:r w:rsidRPr="0049374D">
              <w:rPr>
                <w:rStyle w:val="Hyperlink"/>
              </w:rPr>
              <w:t>Support for Pre-service teachers</w:t>
            </w:r>
            <w:r>
              <w:rPr>
                <w:webHidden/>
              </w:rPr>
              <w:tab/>
            </w:r>
            <w:r>
              <w:rPr>
                <w:webHidden/>
              </w:rPr>
              <w:fldChar w:fldCharType="begin"/>
            </w:r>
            <w:r>
              <w:rPr>
                <w:webHidden/>
              </w:rPr>
              <w:instrText xml:space="preserve"> PAGEREF _Toc512163045 \h </w:instrText>
            </w:r>
            <w:r>
              <w:rPr>
                <w:webHidden/>
              </w:rPr>
            </w:r>
            <w:r>
              <w:rPr>
                <w:webHidden/>
              </w:rPr>
              <w:fldChar w:fldCharType="separate"/>
            </w:r>
            <w:r w:rsidR="00403A22">
              <w:rPr>
                <w:webHidden/>
              </w:rPr>
              <w:t>29</w:t>
            </w:r>
            <w:r>
              <w:rPr>
                <w:webHidden/>
              </w:rPr>
              <w:fldChar w:fldCharType="end"/>
            </w:r>
          </w:hyperlink>
        </w:p>
        <w:p w14:paraId="5E6B44F9" w14:textId="351CFDE8" w:rsidR="00D0221D" w:rsidRDefault="00840793">
          <w:pPr>
            <w:rPr>
              <w:noProof/>
            </w:rPr>
          </w:pPr>
          <w:r>
            <w:rPr>
              <w:b/>
              <w:noProof/>
              <w:sz w:val="24"/>
            </w:rPr>
            <w:fldChar w:fldCharType="end"/>
          </w:r>
        </w:p>
      </w:sdtContent>
    </w:sdt>
    <w:bookmarkStart w:id="11" w:name="_Toc449708890" w:displacedByCustomXml="prev"/>
    <w:bookmarkStart w:id="12" w:name="_Toc449708843" w:displacedByCustomXml="prev"/>
    <w:bookmarkEnd w:id="12"/>
    <w:bookmarkEnd w:id="11"/>
    <w:bookmarkEnd w:id="9"/>
    <w:bookmarkEnd w:id="8"/>
    <w:bookmarkEnd w:id="7"/>
    <w:bookmarkEnd w:id="6"/>
    <w:bookmarkEnd w:id="5"/>
    <w:bookmarkEnd w:id="4"/>
    <w:bookmarkEnd w:id="3"/>
    <w:bookmarkEnd w:id="2"/>
    <w:bookmarkEnd w:id="1"/>
    <w:bookmarkEnd w:id="0"/>
    <w:p w14:paraId="3C94504C" w14:textId="32D029E4" w:rsidR="007D3E4B" w:rsidRPr="00106405" w:rsidRDefault="004E32D6" w:rsidP="00851E6B">
      <w:pPr>
        <w:keepLines w:val="0"/>
        <w:overflowPunct/>
        <w:autoSpaceDE/>
        <w:autoSpaceDN/>
        <w:adjustRightInd/>
        <w:spacing w:before="0" w:after="200" w:line="276" w:lineRule="auto"/>
        <w:jc w:val="left"/>
        <w:textAlignment w:val="auto"/>
        <w:rPr>
          <w:b/>
          <w:caps/>
          <w:color w:val="244061" w:themeColor="accent1" w:themeShade="80"/>
          <w:sz w:val="28"/>
        </w:rPr>
      </w:pPr>
      <w:r>
        <w:rPr>
          <w:b/>
          <w:caps/>
          <w:color w:val="244061" w:themeColor="accent1" w:themeShade="80"/>
          <w:sz w:val="28"/>
        </w:rPr>
        <w:br w:type="page"/>
      </w:r>
    </w:p>
    <w:p w14:paraId="37774929" w14:textId="77777777" w:rsidR="007D3E4B" w:rsidRPr="0009375B" w:rsidRDefault="007D3E4B" w:rsidP="00F54E78">
      <w:pPr>
        <w:pStyle w:val="Heading1"/>
      </w:pPr>
      <w:bookmarkStart w:id="13" w:name="_Toc512162986"/>
      <w:r w:rsidRPr="0009375B">
        <w:t>Welcome</w:t>
      </w:r>
      <w:bookmarkEnd w:id="13"/>
    </w:p>
    <w:p w14:paraId="763E7532" w14:textId="3E4E0812" w:rsidR="007D3E4B" w:rsidRDefault="007D3E4B" w:rsidP="007D3E4B">
      <w:r>
        <w:t xml:space="preserve">The School of Education welcomes </w:t>
      </w:r>
      <w:r w:rsidR="00E41BEB">
        <w:t xml:space="preserve">our </w:t>
      </w:r>
      <w:r w:rsidR="009D5E6B">
        <w:t xml:space="preserve">educational partners in this exciting and rewarding component of the initial teacher education program at the University of Adelaide. Your decision to </w:t>
      </w:r>
      <w:proofErr w:type="gramStart"/>
      <w:r w:rsidR="009D5E6B">
        <w:t>partn</w:t>
      </w:r>
      <w:r w:rsidR="00F53BA5">
        <w:t>er</w:t>
      </w:r>
      <w:proofErr w:type="gramEnd"/>
      <w:r w:rsidR="00F53BA5">
        <w:t xml:space="preserve"> with us ensures you will be</w:t>
      </w:r>
      <w:r w:rsidR="009D5E6B">
        <w:t xml:space="preserve"> part of </w:t>
      </w:r>
      <w:r>
        <w:t>a</w:t>
      </w:r>
      <w:r w:rsidR="00E44F96">
        <w:t xml:space="preserve"> </w:t>
      </w:r>
      <w:r>
        <w:t>vibrant learning community</w:t>
      </w:r>
      <w:r w:rsidR="004C18C7">
        <w:t>,</w:t>
      </w:r>
      <w:r w:rsidR="009D5E6B">
        <w:t xml:space="preserve"> which will impact you</w:t>
      </w:r>
      <w:r w:rsidR="00E44F96">
        <w:t>r professional career</w:t>
      </w:r>
      <w:r w:rsidR="009D5E6B">
        <w:t xml:space="preserve"> for many years</w:t>
      </w:r>
      <w:r>
        <w:t xml:space="preserve">. The School of Education has a long history of </w:t>
      </w:r>
      <w:r w:rsidR="009D5E6B">
        <w:t>place in</w:t>
      </w:r>
      <w:r>
        <w:t xml:space="preserve"> secondary education </w:t>
      </w:r>
      <w:r w:rsidR="009D5E6B">
        <w:t>in</w:t>
      </w:r>
      <w:r>
        <w:t xml:space="preserve"> South Australia and </w:t>
      </w:r>
      <w:proofErr w:type="gramStart"/>
      <w:r>
        <w:t>is</w:t>
      </w:r>
      <w:r w:rsidR="00D0221D">
        <w:t xml:space="preserve"> </w:t>
      </w:r>
      <w:r>
        <w:t>uniquely positioned</w:t>
      </w:r>
      <w:proofErr w:type="gramEnd"/>
      <w:r>
        <w:t xml:space="preserve"> in providing quality expertise in </w:t>
      </w:r>
      <w:r w:rsidR="009D5E6B">
        <w:t xml:space="preserve">learning and </w:t>
      </w:r>
      <w:r>
        <w:t xml:space="preserve">teaching to both undergraduate Bachelor of Teaching and post-graduate Master of Teaching </w:t>
      </w:r>
      <w:r w:rsidR="00E41BEB">
        <w:t>Pre-service teachers</w:t>
      </w:r>
      <w:r>
        <w:t xml:space="preserve">. </w:t>
      </w:r>
    </w:p>
    <w:p w14:paraId="5522EE0F" w14:textId="13EF06CB" w:rsidR="007D3E4B" w:rsidRDefault="007D3E4B" w:rsidP="007D3E4B">
      <w:r>
        <w:t xml:space="preserve">The School of Education is located on the land of the Kaurna people, and acknowledges the importance </w:t>
      </w:r>
      <w:r w:rsidR="00E44F96">
        <w:t xml:space="preserve">of </w:t>
      </w:r>
      <w:r>
        <w:t xml:space="preserve">and influence the Kaurna people have played upon past, present and future education and </w:t>
      </w:r>
      <w:r w:rsidR="00E44F96">
        <w:t xml:space="preserve">its </w:t>
      </w:r>
      <w:r>
        <w:t xml:space="preserve">educators. We recognise the importance of augmenting </w:t>
      </w:r>
      <w:r w:rsidR="00121BFD">
        <w:t xml:space="preserve">both </w:t>
      </w:r>
      <w:r>
        <w:t xml:space="preserve">old and new partnerships, </w:t>
      </w:r>
      <w:r w:rsidR="00121BFD">
        <w:t xml:space="preserve">engaging with </w:t>
      </w:r>
      <w:r>
        <w:t xml:space="preserve">communities and fostering strong bonds to inform, collaborate and create a brighter world with our learning partners. </w:t>
      </w:r>
    </w:p>
    <w:p w14:paraId="381388B2" w14:textId="3FA190ED" w:rsidR="007D3E4B" w:rsidRDefault="007D3E4B" w:rsidP="007D3E4B">
      <w:r>
        <w:t xml:space="preserve">Our </w:t>
      </w:r>
      <w:r w:rsidR="009D5E6B">
        <w:t xml:space="preserve">learning and </w:t>
      </w:r>
      <w:r>
        <w:t xml:space="preserve">teaching partnerships have grown beyond the boundaries of South Australia and our </w:t>
      </w:r>
      <w:r w:rsidR="00E41BEB">
        <w:t>Pre-service teachers</w:t>
      </w:r>
      <w:r>
        <w:t xml:space="preserve"> not only engage with our local learning and teaching partners but </w:t>
      </w:r>
      <w:r w:rsidR="00F53BA5">
        <w:t>also</w:t>
      </w:r>
      <w:r>
        <w:t xml:space="preserve"> a global </w:t>
      </w:r>
      <w:r w:rsidR="00F53BA5">
        <w:t>community</w:t>
      </w:r>
      <w:r>
        <w:t xml:space="preserve">. </w:t>
      </w:r>
      <w:r w:rsidR="009D5E6B">
        <w:t xml:space="preserve">Our graduates </w:t>
      </w:r>
      <w:proofErr w:type="gramStart"/>
      <w:r w:rsidR="009D5E6B">
        <w:t>are employed</w:t>
      </w:r>
      <w:proofErr w:type="gramEnd"/>
      <w:r w:rsidR="009D5E6B">
        <w:t xml:space="preserve"> locally, nationally and globally where they are able to have a lasting impact on student learning outcomes, and in leading education. </w:t>
      </w:r>
    </w:p>
    <w:p w14:paraId="7DE907A3" w14:textId="1FC4498C" w:rsidR="007D3E4B" w:rsidRDefault="007D3E4B" w:rsidP="007D3E4B">
      <w:r>
        <w:t xml:space="preserve">It is with this deep understanding of </w:t>
      </w:r>
      <w:r w:rsidR="00C52E69">
        <w:t xml:space="preserve">both </w:t>
      </w:r>
      <w:r>
        <w:t xml:space="preserve">local </w:t>
      </w:r>
      <w:r w:rsidR="00C52E69">
        <w:t xml:space="preserve">and </w:t>
      </w:r>
      <w:r>
        <w:t xml:space="preserve">global education </w:t>
      </w:r>
      <w:r w:rsidR="00C52E69">
        <w:t xml:space="preserve">contexts </w:t>
      </w:r>
      <w:r>
        <w:t xml:space="preserve">and </w:t>
      </w:r>
      <w:r w:rsidR="00C52E69">
        <w:t xml:space="preserve">a </w:t>
      </w:r>
      <w:r>
        <w:t>dedication to excellence</w:t>
      </w:r>
      <w:r w:rsidR="009D5E6B">
        <w:t xml:space="preserve"> </w:t>
      </w:r>
      <w:r>
        <w:t>in</w:t>
      </w:r>
      <w:r w:rsidR="009D5E6B">
        <w:t xml:space="preserve"> learning and</w:t>
      </w:r>
      <w:r>
        <w:t xml:space="preserve"> teaching that the School of Education at the </w:t>
      </w:r>
      <w:r w:rsidR="00185A5A">
        <w:t>University</w:t>
      </w:r>
      <w:r>
        <w:t xml:space="preserve"> of Adelaide </w:t>
      </w:r>
      <w:r w:rsidR="00C52E69">
        <w:t xml:space="preserve">extends a </w:t>
      </w:r>
      <w:r>
        <w:t>welcome</w:t>
      </w:r>
      <w:r w:rsidR="00C52E69">
        <w:t xml:space="preserve"> to</w:t>
      </w:r>
      <w:r>
        <w:t xml:space="preserve"> </w:t>
      </w:r>
      <w:r w:rsidR="00C52E69">
        <w:t xml:space="preserve">all </w:t>
      </w:r>
      <w:r w:rsidR="00C03A98">
        <w:t>the</w:t>
      </w:r>
      <w:r w:rsidR="00C52E69">
        <w:t xml:space="preserve"> </w:t>
      </w:r>
      <w:r w:rsidR="00E41BEB">
        <w:t>Pre-service teachers</w:t>
      </w:r>
      <w:r w:rsidR="009D5E6B">
        <w:t>, mentor teachers, site coordinators and university liaison staff</w:t>
      </w:r>
      <w:r w:rsidR="00C52E69">
        <w:t>.</w:t>
      </w:r>
      <w:r w:rsidR="00EC1B5D">
        <w:t xml:space="preserve"> We ask</w:t>
      </w:r>
      <w:r w:rsidR="00E41BEB">
        <w:t xml:space="preserve"> </w:t>
      </w:r>
      <w:r w:rsidR="00B97F44">
        <w:t>you</w:t>
      </w:r>
      <w:r w:rsidR="00E41BEB">
        <w:t xml:space="preserve"> to </w:t>
      </w:r>
      <w:r>
        <w:t xml:space="preserve">join us </w:t>
      </w:r>
      <w:r w:rsidR="00B97F44">
        <w:t>in this</w:t>
      </w:r>
      <w:r>
        <w:t xml:space="preserve"> genuine partnership as we </w:t>
      </w:r>
      <w:r w:rsidR="00B97F44">
        <w:t>continue</w:t>
      </w:r>
      <w:r w:rsidR="00E41BEB">
        <w:t xml:space="preserve"> </w:t>
      </w:r>
      <w:r>
        <w:t xml:space="preserve">the tradition of excellence in </w:t>
      </w:r>
      <w:r w:rsidR="00B97F44">
        <w:t xml:space="preserve">learning and </w:t>
      </w:r>
      <w:r>
        <w:t xml:space="preserve">teaching with the School of Education at the </w:t>
      </w:r>
      <w:r w:rsidR="00185A5A">
        <w:t>University</w:t>
      </w:r>
      <w:r>
        <w:t xml:space="preserve"> of Ad</w:t>
      </w:r>
      <w:r w:rsidR="00106405">
        <w:t>elaide.</w:t>
      </w:r>
    </w:p>
    <w:p w14:paraId="12371F79" w14:textId="77777777" w:rsidR="00A04641" w:rsidRDefault="00A04641" w:rsidP="007D3E4B">
      <w:pPr>
        <w:rPr>
          <w:noProof/>
        </w:rPr>
      </w:pPr>
    </w:p>
    <w:p w14:paraId="54AA0D07" w14:textId="381B812B" w:rsidR="00A60AF5" w:rsidRDefault="00A04641" w:rsidP="007D3E4B">
      <w:r w:rsidRPr="003C1A07">
        <w:rPr>
          <w:noProof/>
        </w:rPr>
        <w:drawing>
          <wp:anchor distT="0" distB="0" distL="114300" distR="114300" simplePos="0" relativeHeight="251666432" behindDoc="0" locked="0" layoutInCell="1" allowOverlap="1" wp14:anchorId="3D3A1E4C" wp14:editId="4FC19109">
            <wp:simplePos x="0" y="0"/>
            <wp:positionH relativeFrom="margin">
              <wp:posOffset>3797935</wp:posOffset>
            </wp:positionH>
            <wp:positionV relativeFrom="paragraph">
              <wp:posOffset>310515</wp:posOffset>
            </wp:positionV>
            <wp:extent cx="1380490" cy="1522095"/>
            <wp:effectExtent l="0" t="0" r="0" b="1905"/>
            <wp:wrapSquare wrapText="bothSides"/>
            <wp:docPr id="3" name="Picture 3" descr="\\uofa\users$\users8\a1064378\Documents\Adelaide University\C and M\C &amp; M Core\03503_UoA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ofa\users$\users8\a1064378\Documents\Adelaide University\C and M\C &amp; M Core\03503_UoA phot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699" b="24150"/>
                    <a:stretch/>
                  </pic:blipFill>
                  <pic:spPr bwMode="auto">
                    <a:xfrm>
                      <a:off x="0" y="0"/>
                      <a:ext cx="1380490" cy="1522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F65E8A" w14:textId="6F2CEE7E" w:rsidR="00C52E69" w:rsidRDefault="00C52E69" w:rsidP="007D3E4B">
      <w:r>
        <w:t xml:space="preserve">          </w:t>
      </w:r>
      <w:r w:rsidR="009A3A5F" w:rsidRPr="009A3A5F">
        <w:rPr>
          <w:noProof/>
        </w:rPr>
        <w:drawing>
          <wp:inline distT="0" distB="0" distL="0" distR="0" wp14:anchorId="2D45CC9C" wp14:editId="06066C7A">
            <wp:extent cx="1527175" cy="1478604"/>
            <wp:effectExtent l="0" t="0" r="0" b="7620"/>
            <wp:docPr id="1" name="Picture 1" descr="C:\Users\a1064378\AppData\Local\Microsoft\Windows\INetCache\Content.Outlook\FVIORDK7\Faye-McCallum-Sandston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1064378\AppData\Local\Microsoft\Windows\INetCache\Content.Outlook\FVIORDK7\Faye-McCallum-SandstoneArch.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559897" cy="1510285"/>
                    </a:xfrm>
                    <a:prstGeom prst="rect">
                      <a:avLst/>
                    </a:prstGeom>
                    <a:noFill/>
                    <a:ln>
                      <a:noFill/>
                    </a:ln>
                  </pic:spPr>
                </pic:pic>
              </a:graphicData>
            </a:graphic>
          </wp:inline>
        </w:drawing>
      </w:r>
      <w:r w:rsidR="009A3A5F" w:rsidRPr="009A3A5F" w:rsidDel="009A3A5F">
        <w:t xml:space="preserve"> </w:t>
      </w:r>
      <w:r w:rsidR="00A60AF5">
        <w:tab/>
      </w:r>
      <w:r w:rsidR="00A60AF5">
        <w:tab/>
      </w:r>
      <w:r w:rsidR="00A60AF5">
        <w:tab/>
      </w:r>
      <w:r w:rsidR="00A60AF5">
        <w:tab/>
      </w:r>
      <w:r w:rsidR="00A60AF5">
        <w:tab/>
      </w:r>
      <w:r w:rsidR="00A60AF5">
        <w:tab/>
      </w:r>
      <w:r w:rsidR="00A60AF5">
        <w:tab/>
      </w:r>
    </w:p>
    <w:p w14:paraId="5BA4F07B" w14:textId="690F8D6A" w:rsidR="00A60AF5" w:rsidRDefault="00C52E69" w:rsidP="007D3E4B">
      <w:r>
        <w:t xml:space="preserve">         </w:t>
      </w:r>
      <w:r w:rsidR="00A60AF5">
        <w:t>Professor Faye McCallum                                                                      Dr Brendan Bentley</w:t>
      </w:r>
    </w:p>
    <w:p w14:paraId="022A18AA" w14:textId="65DF3C7C" w:rsidR="00A60AF5" w:rsidRPr="00106405" w:rsidRDefault="00C52E69" w:rsidP="009578B7">
      <w:pPr>
        <w:ind w:left="5040" w:hanging="5040"/>
      </w:pPr>
      <w:r>
        <w:t xml:space="preserve">       </w:t>
      </w:r>
      <w:r w:rsidR="00A60AF5">
        <w:t>Head of School of Education</w:t>
      </w:r>
      <w:r w:rsidR="00A60AF5">
        <w:tab/>
      </w:r>
      <w:r>
        <w:t xml:space="preserve">          </w:t>
      </w:r>
      <w:r w:rsidR="00A60AF5">
        <w:t>Director, Partnerships &amp; Engagement</w:t>
      </w:r>
    </w:p>
    <w:p w14:paraId="6FD6F4BE" w14:textId="77777777" w:rsidR="007D3E4B" w:rsidRPr="0009375B" w:rsidRDefault="007D3E4B" w:rsidP="00F54E78">
      <w:pPr>
        <w:pStyle w:val="Heading1"/>
      </w:pPr>
      <w:bookmarkStart w:id="14" w:name="_Toc512162987"/>
      <w:r>
        <w:t>Introduction</w:t>
      </w:r>
      <w:bookmarkEnd w:id="14"/>
    </w:p>
    <w:p w14:paraId="24781908" w14:textId="68F88E01" w:rsidR="007D3E4B" w:rsidRDefault="00CD2675" w:rsidP="007D3E4B">
      <w:pPr>
        <w:rPr>
          <w:szCs w:val="22"/>
        </w:rPr>
      </w:pPr>
      <w:r>
        <w:rPr>
          <w:szCs w:val="22"/>
        </w:rPr>
        <w:t xml:space="preserve">This Handbook </w:t>
      </w:r>
      <w:proofErr w:type="gramStart"/>
      <w:r>
        <w:rPr>
          <w:szCs w:val="22"/>
        </w:rPr>
        <w:t>is designed</w:t>
      </w:r>
      <w:proofErr w:type="gramEnd"/>
      <w:r>
        <w:rPr>
          <w:szCs w:val="22"/>
        </w:rPr>
        <w:t xml:space="preserve"> to support all stakeholders in the professional experience component of initial teacher education. Thi</w:t>
      </w:r>
      <w:r w:rsidR="00C03A98">
        <w:rPr>
          <w:szCs w:val="22"/>
        </w:rPr>
        <w:t>s includes</w:t>
      </w:r>
      <w:r>
        <w:rPr>
          <w:szCs w:val="22"/>
        </w:rPr>
        <w:t xml:space="preserve"> </w:t>
      </w:r>
      <w:r w:rsidR="00C03A98">
        <w:t>Pre-service teachers, mentor teachers, site coordinators and university liaison staff.</w:t>
      </w:r>
      <w:r w:rsidR="00D0221D">
        <w:t xml:space="preserve"> </w:t>
      </w:r>
      <w:r w:rsidR="007D3E4B">
        <w:rPr>
          <w:szCs w:val="22"/>
        </w:rPr>
        <w:t xml:space="preserve">Central to the Bachelor of Teaching and Master of Teaching degrees is the Professional Experience or </w:t>
      </w:r>
      <w:r w:rsidR="00A71BD8">
        <w:rPr>
          <w:szCs w:val="22"/>
        </w:rPr>
        <w:t>Placement</w:t>
      </w:r>
      <w:r w:rsidR="003B4221">
        <w:rPr>
          <w:szCs w:val="22"/>
        </w:rPr>
        <w:t xml:space="preserve"> P</w:t>
      </w:r>
      <w:r w:rsidR="007D3E4B">
        <w:rPr>
          <w:szCs w:val="22"/>
        </w:rPr>
        <w:t>rogram. This is a time when</w:t>
      </w:r>
      <w:r w:rsidR="00DC2159">
        <w:rPr>
          <w:szCs w:val="22"/>
        </w:rPr>
        <w:t xml:space="preserve"> </w:t>
      </w:r>
      <w:r w:rsidR="007D3E4B">
        <w:rPr>
          <w:szCs w:val="22"/>
        </w:rPr>
        <w:t xml:space="preserve">the theoretical understandings and concepts </w:t>
      </w:r>
      <w:r w:rsidR="00F57DD6">
        <w:rPr>
          <w:szCs w:val="22"/>
        </w:rPr>
        <w:t xml:space="preserve">that </w:t>
      </w:r>
      <w:proofErr w:type="gramStart"/>
      <w:r w:rsidR="00F57DD6">
        <w:rPr>
          <w:szCs w:val="22"/>
        </w:rPr>
        <w:t xml:space="preserve">have been </w:t>
      </w:r>
      <w:r w:rsidR="007D3E4B">
        <w:rPr>
          <w:szCs w:val="22"/>
        </w:rPr>
        <w:t>taught</w:t>
      </w:r>
      <w:proofErr w:type="gramEnd"/>
      <w:r w:rsidR="007D3E4B">
        <w:rPr>
          <w:szCs w:val="22"/>
        </w:rPr>
        <w:t xml:space="preserve"> are applied</w:t>
      </w:r>
      <w:r w:rsidR="00F57DD6">
        <w:rPr>
          <w:szCs w:val="22"/>
        </w:rPr>
        <w:t xml:space="preserve"> to the school setting</w:t>
      </w:r>
      <w:r w:rsidR="007D3E4B">
        <w:rPr>
          <w:szCs w:val="22"/>
        </w:rPr>
        <w:t xml:space="preserve">. It is a time when crucial relationships </w:t>
      </w:r>
      <w:proofErr w:type="gramStart"/>
      <w:r w:rsidR="007D3E4B">
        <w:rPr>
          <w:szCs w:val="22"/>
        </w:rPr>
        <w:t>are built</w:t>
      </w:r>
      <w:proofErr w:type="gramEnd"/>
      <w:r w:rsidR="007D3E4B">
        <w:rPr>
          <w:szCs w:val="22"/>
        </w:rPr>
        <w:t xml:space="preserve"> between </w:t>
      </w:r>
      <w:r w:rsidR="00167175">
        <w:rPr>
          <w:szCs w:val="22"/>
        </w:rPr>
        <w:t>Pre-service teachers</w:t>
      </w:r>
      <w:r w:rsidR="007D3E4B">
        <w:rPr>
          <w:szCs w:val="22"/>
        </w:rPr>
        <w:t xml:space="preserve">, the students </w:t>
      </w:r>
      <w:r w:rsidR="00167175">
        <w:rPr>
          <w:szCs w:val="22"/>
        </w:rPr>
        <w:t xml:space="preserve">they </w:t>
      </w:r>
      <w:r w:rsidR="007D3E4B">
        <w:rPr>
          <w:szCs w:val="22"/>
        </w:rPr>
        <w:t xml:space="preserve">teach, and the school community </w:t>
      </w:r>
      <w:r w:rsidR="00167175">
        <w:rPr>
          <w:szCs w:val="22"/>
        </w:rPr>
        <w:t xml:space="preserve">they </w:t>
      </w:r>
      <w:r w:rsidR="007D3E4B">
        <w:rPr>
          <w:szCs w:val="22"/>
        </w:rPr>
        <w:t xml:space="preserve">are working with. This time in schools is a core component of Pre-service teaching preparation. </w:t>
      </w:r>
    </w:p>
    <w:p w14:paraId="2E651310" w14:textId="10E4904F" w:rsidR="007D3E4B" w:rsidRDefault="007D3E4B" w:rsidP="007D3E4B">
      <w:pPr>
        <w:rPr>
          <w:szCs w:val="22"/>
        </w:rPr>
      </w:pPr>
      <w:r>
        <w:rPr>
          <w:szCs w:val="22"/>
        </w:rPr>
        <w:t xml:space="preserve">A key requirement </w:t>
      </w:r>
      <w:proofErr w:type="gramStart"/>
      <w:r>
        <w:rPr>
          <w:szCs w:val="22"/>
        </w:rPr>
        <w:t>to successfully complete</w:t>
      </w:r>
      <w:proofErr w:type="gramEnd"/>
      <w:r>
        <w:rPr>
          <w:szCs w:val="22"/>
        </w:rPr>
        <w:t xml:space="preserve"> Professional Experience is meeting, at a graduate level, seven standards, </w:t>
      </w:r>
      <w:r w:rsidR="00FA4194">
        <w:rPr>
          <w:szCs w:val="22"/>
        </w:rPr>
        <w:t>set by</w:t>
      </w:r>
      <w:r>
        <w:rPr>
          <w:szCs w:val="22"/>
        </w:rPr>
        <w:t xml:space="preserve"> the Australian Professional Standards for Teachers (APST). The Australian Professional Standards for Teachers, known also as ‘the Standards’, provide the framework that all </w:t>
      </w:r>
      <w:r w:rsidR="003760CA">
        <w:rPr>
          <w:szCs w:val="22"/>
        </w:rPr>
        <w:t>Pre-service teachers</w:t>
      </w:r>
      <w:r>
        <w:rPr>
          <w:szCs w:val="22"/>
        </w:rPr>
        <w:t xml:space="preserve"> across Australia must meet to successfully complete</w:t>
      </w:r>
      <w:r w:rsidR="00FA4194">
        <w:rPr>
          <w:szCs w:val="22"/>
        </w:rPr>
        <w:t xml:space="preserve"> </w:t>
      </w:r>
      <w:r>
        <w:rPr>
          <w:szCs w:val="22"/>
        </w:rPr>
        <w:t xml:space="preserve">Professional Experience, </w:t>
      </w:r>
      <w:r w:rsidR="004B1620">
        <w:rPr>
          <w:szCs w:val="22"/>
        </w:rPr>
        <w:t xml:space="preserve">and is </w:t>
      </w:r>
      <w:r>
        <w:rPr>
          <w:szCs w:val="22"/>
        </w:rPr>
        <w:t xml:space="preserve">a core component of </w:t>
      </w:r>
      <w:r w:rsidR="004B1620">
        <w:rPr>
          <w:szCs w:val="22"/>
        </w:rPr>
        <w:t xml:space="preserve">the </w:t>
      </w:r>
      <w:r w:rsidR="00F57DD6">
        <w:rPr>
          <w:szCs w:val="22"/>
        </w:rPr>
        <w:t xml:space="preserve">teaching </w:t>
      </w:r>
      <w:r>
        <w:rPr>
          <w:szCs w:val="22"/>
        </w:rPr>
        <w:t xml:space="preserve">degree. </w:t>
      </w:r>
      <w:r>
        <w:t>In each Graduate Teaching Standard</w:t>
      </w:r>
      <w:r w:rsidR="00F57DD6">
        <w:t>,</w:t>
      </w:r>
      <w:r>
        <w:t xml:space="preserve"> </w:t>
      </w:r>
      <w:r w:rsidR="004B1620">
        <w:t>Pre-service teachers are</w:t>
      </w:r>
      <w:r>
        <w:t xml:space="preserve"> assessed against all </w:t>
      </w:r>
      <w:proofErr w:type="gramStart"/>
      <w:r>
        <w:t>37 focus</w:t>
      </w:r>
      <w:proofErr w:type="gramEnd"/>
      <w:r>
        <w:t xml:space="preserve"> areas.</w:t>
      </w:r>
    </w:p>
    <w:p w14:paraId="76990767" w14:textId="16105B12" w:rsidR="007D3E4B" w:rsidRDefault="004B1620" w:rsidP="007D3E4B">
      <w:pPr>
        <w:rPr>
          <w:szCs w:val="22"/>
        </w:rPr>
      </w:pPr>
      <w:r>
        <w:t>Pre-service teachers</w:t>
      </w:r>
      <w:r w:rsidR="007D3E4B">
        <w:t xml:space="preserve"> must </w:t>
      </w:r>
      <w:r w:rsidR="00FA4194">
        <w:t>successfully</w:t>
      </w:r>
      <w:r w:rsidR="00121BFD">
        <w:t xml:space="preserve"> complete </w:t>
      </w:r>
      <w:r w:rsidR="00FA4194">
        <w:t>required</w:t>
      </w:r>
      <w:r w:rsidR="00215484">
        <w:t xml:space="preserve"> </w:t>
      </w:r>
      <w:r w:rsidR="007D3E4B">
        <w:t xml:space="preserve">on-campus and online learning tasks, </w:t>
      </w:r>
      <w:r w:rsidR="00DC2159">
        <w:t>all</w:t>
      </w:r>
      <w:r w:rsidR="007D3E4B">
        <w:t xml:space="preserve"> placement days, and</w:t>
      </w:r>
      <w:r w:rsidR="00DC2159">
        <w:t xml:space="preserve"> </w:t>
      </w:r>
      <w:r w:rsidR="00FA4194">
        <w:t>a Teaching Performance Assessment (TPA)</w:t>
      </w:r>
      <w:r w:rsidR="00E44F96">
        <w:t>.</w:t>
      </w:r>
      <w:r w:rsidR="00060546">
        <w:t xml:space="preserve"> </w:t>
      </w:r>
      <w:r w:rsidR="00E44F96">
        <w:t xml:space="preserve">The TPA </w:t>
      </w:r>
      <w:r w:rsidR="00FA4194">
        <w:t>includes</w:t>
      </w:r>
      <w:r w:rsidR="00DC2159">
        <w:t xml:space="preserve"> an</w:t>
      </w:r>
      <w:r w:rsidR="00121BFD">
        <w:t xml:space="preserve"> </w:t>
      </w:r>
      <w:r w:rsidR="00235585">
        <w:t>e-Portfolio</w:t>
      </w:r>
      <w:r w:rsidR="00FE47C8">
        <w:t>. The e-Portfolio</w:t>
      </w:r>
      <w:r w:rsidR="00E44F96">
        <w:t xml:space="preserve"> </w:t>
      </w:r>
      <w:proofErr w:type="gramStart"/>
      <w:r w:rsidR="00FA4194">
        <w:t>is assessed</w:t>
      </w:r>
      <w:proofErr w:type="gramEnd"/>
      <w:r w:rsidR="00FA4194">
        <w:t xml:space="preserve"> </w:t>
      </w:r>
      <w:r w:rsidR="00E44F96">
        <w:t xml:space="preserve">in conjunction </w:t>
      </w:r>
      <w:r w:rsidR="00FA4194">
        <w:t>with the Professional Experience reports against the Standards and which shows impact on student learning</w:t>
      </w:r>
      <w:r w:rsidR="00215484">
        <w:t xml:space="preserve">. </w:t>
      </w:r>
      <w:r w:rsidR="007D3E4B">
        <w:t xml:space="preserve">All of these assessments </w:t>
      </w:r>
      <w:r w:rsidR="00121BFD">
        <w:t xml:space="preserve">together </w:t>
      </w:r>
      <w:r w:rsidR="007D3E4B">
        <w:t xml:space="preserve">form the capstone of </w:t>
      </w:r>
      <w:r w:rsidR="001F0B14">
        <w:t xml:space="preserve">the </w:t>
      </w:r>
      <w:r w:rsidR="007D3E4B">
        <w:t xml:space="preserve">degree and are required </w:t>
      </w:r>
      <w:proofErr w:type="gramStart"/>
      <w:r w:rsidR="00FA4194">
        <w:rPr>
          <w:szCs w:val="22"/>
        </w:rPr>
        <w:t xml:space="preserve">for graduation and to </w:t>
      </w:r>
      <w:r w:rsidR="007D3E4B">
        <w:rPr>
          <w:szCs w:val="22"/>
        </w:rPr>
        <w:t>qualify for teacher registration</w:t>
      </w:r>
      <w:proofErr w:type="gramEnd"/>
      <w:r w:rsidR="007D3E4B">
        <w:rPr>
          <w:szCs w:val="22"/>
        </w:rPr>
        <w:t xml:space="preserve">. </w:t>
      </w:r>
    </w:p>
    <w:p w14:paraId="67BDFC44" w14:textId="27BC828E" w:rsidR="007D3E4B" w:rsidRDefault="007D3E4B" w:rsidP="007D3E4B">
      <w:pPr>
        <w:rPr>
          <w:szCs w:val="22"/>
        </w:rPr>
      </w:pPr>
      <w:r>
        <w:rPr>
          <w:szCs w:val="22"/>
        </w:rPr>
        <w:t xml:space="preserve">The </w:t>
      </w:r>
      <w:r w:rsidR="00185A5A">
        <w:rPr>
          <w:szCs w:val="22"/>
        </w:rPr>
        <w:t>University</w:t>
      </w:r>
      <w:r>
        <w:rPr>
          <w:szCs w:val="22"/>
        </w:rPr>
        <w:t xml:space="preserve"> of Adelaide’s School of Education has designed a rich Professional Experience curriculum, centred and aligned against the Australian Professional Standards for Teachers. The Professional Experience placement offers Bachelor of Teaching </w:t>
      </w:r>
      <w:r w:rsidR="003760CA">
        <w:rPr>
          <w:szCs w:val="22"/>
        </w:rPr>
        <w:t>Pre-service teachers</w:t>
      </w:r>
      <w:r>
        <w:rPr>
          <w:szCs w:val="22"/>
        </w:rPr>
        <w:t xml:space="preserve"> </w:t>
      </w:r>
      <w:r w:rsidR="00C55C05">
        <w:rPr>
          <w:szCs w:val="22"/>
        </w:rPr>
        <w:t xml:space="preserve">75 </w:t>
      </w:r>
      <w:r>
        <w:rPr>
          <w:szCs w:val="22"/>
        </w:rPr>
        <w:t xml:space="preserve">days of </w:t>
      </w:r>
      <w:r w:rsidR="00A71BD8">
        <w:rPr>
          <w:szCs w:val="22"/>
        </w:rPr>
        <w:t>placement</w:t>
      </w:r>
      <w:r>
        <w:rPr>
          <w:szCs w:val="22"/>
        </w:rPr>
        <w:t xml:space="preserve"> experience across the middle and secondary </w:t>
      </w:r>
      <w:r w:rsidR="00C55C05">
        <w:rPr>
          <w:szCs w:val="22"/>
        </w:rPr>
        <w:t>y</w:t>
      </w:r>
      <w:r>
        <w:rPr>
          <w:szCs w:val="22"/>
        </w:rPr>
        <w:t xml:space="preserve">ears of schools. </w:t>
      </w:r>
      <w:r w:rsidR="00FE47C8">
        <w:rPr>
          <w:szCs w:val="22"/>
        </w:rPr>
        <w:t xml:space="preserve">Similarly, </w:t>
      </w:r>
      <w:r>
        <w:rPr>
          <w:szCs w:val="22"/>
        </w:rPr>
        <w:t xml:space="preserve">Master of Teaching </w:t>
      </w:r>
      <w:r w:rsidR="001D3E97">
        <w:rPr>
          <w:szCs w:val="22"/>
        </w:rPr>
        <w:t>Pre-service teachers</w:t>
      </w:r>
      <w:r>
        <w:rPr>
          <w:szCs w:val="22"/>
        </w:rPr>
        <w:t xml:space="preserve"> engage in 65 days of </w:t>
      </w:r>
      <w:r w:rsidR="00A71BD8">
        <w:rPr>
          <w:szCs w:val="22"/>
        </w:rPr>
        <w:t>placement</w:t>
      </w:r>
      <w:r>
        <w:rPr>
          <w:szCs w:val="22"/>
        </w:rPr>
        <w:t xml:space="preserve"> experience. </w:t>
      </w:r>
    </w:p>
    <w:p w14:paraId="7E83B4A9" w14:textId="1A5E27D4" w:rsidR="007D3E4B" w:rsidRPr="007D3E4B" w:rsidRDefault="007D3E4B" w:rsidP="007D3E4B">
      <w:pPr>
        <w:rPr>
          <w:szCs w:val="22"/>
        </w:rPr>
      </w:pPr>
      <w:r>
        <w:rPr>
          <w:szCs w:val="22"/>
        </w:rPr>
        <w:t xml:space="preserve">The hands on experience provided by the Professional Experience program at the </w:t>
      </w:r>
      <w:r w:rsidR="00185A5A">
        <w:rPr>
          <w:szCs w:val="22"/>
        </w:rPr>
        <w:t>University</w:t>
      </w:r>
      <w:r>
        <w:rPr>
          <w:szCs w:val="22"/>
        </w:rPr>
        <w:t xml:space="preserve"> of Adelaide’s School of </w:t>
      </w:r>
      <w:r w:rsidRPr="007D3E4B">
        <w:rPr>
          <w:szCs w:val="22"/>
        </w:rPr>
        <w:t xml:space="preserve">Education prepares </w:t>
      </w:r>
      <w:r w:rsidR="001F0B14">
        <w:rPr>
          <w:szCs w:val="22"/>
        </w:rPr>
        <w:t>Pre-service teachers</w:t>
      </w:r>
      <w:r w:rsidRPr="007D3E4B">
        <w:rPr>
          <w:szCs w:val="22"/>
        </w:rPr>
        <w:t xml:space="preserve"> for the </w:t>
      </w:r>
      <w:r w:rsidR="003B7409">
        <w:rPr>
          <w:szCs w:val="22"/>
        </w:rPr>
        <w:t>important</w:t>
      </w:r>
      <w:r w:rsidRPr="007D3E4B">
        <w:rPr>
          <w:szCs w:val="22"/>
        </w:rPr>
        <w:t xml:space="preserve"> role</w:t>
      </w:r>
      <w:r w:rsidR="003B7409">
        <w:rPr>
          <w:szCs w:val="22"/>
        </w:rPr>
        <w:t xml:space="preserve"> of being a teacher, one that</w:t>
      </w:r>
      <w:r w:rsidRPr="007D3E4B">
        <w:rPr>
          <w:szCs w:val="22"/>
        </w:rPr>
        <w:t xml:space="preserve"> guide</w:t>
      </w:r>
      <w:r w:rsidR="003B7409">
        <w:rPr>
          <w:szCs w:val="22"/>
        </w:rPr>
        <w:t>s</w:t>
      </w:r>
      <w:r w:rsidRPr="007D3E4B">
        <w:rPr>
          <w:szCs w:val="22"/>
        </w:rPr>
        <w:t xml:space="preserve"> and shape</w:t>
      </w:r>
      <w:r w:rsidR="003B7409">
        <w:rPr>
          <w:szCs w:val="22"/>
        </w:rPr>
        <w:t>s</w:t>
      </w:r>
      <w:r w:rsidRPr="007D3E4B">
        <w:rPr>
          <w:szCs w:val="22"/>
        </w:rPr>
        <w:t xml:space="preserve"> future generations of South Australian students, but also play</w:t>
      </w:r>
      <w:r w:rsidR="003B7409">
        <w:rPr>
          <w:szCs w:val="22"/>
        </w:rPr>
        <w:t>s</w:t>
      </w:r>
      <w:r w:rsidRPr="007D3E4B">
        <w:rPr>
          <w:szCs w:val="22"/>
        </w:rPr>
        <w:t xml:space="preserve"> an important role</w:t>
      </w:r>
      <w:r w:rsidR="001D3E97">
        <w:rPr>
          <w:szCs w:val="22"/>
        </w:rPr>
        <w:t xml:space="preserve"> </w:t>
      </w:r>
      <w:proofErr w:type="gramStart"/>
      <w:r w:rsidR="001D3E97">
        <w:rPr>
          <w:szCs w:val="22"/>
        </w:rPr>
        <w:t>that</w:t>
      </w:r>
      <w:r w:rsidRPr="007D3E4B">
        <w:rPr>
          <w:szCs w:val="22"/>
        </w:rPr>
        <w:t xml:space="preserve"> impact</w:t>
      </w:r>
      <w:r w:rsidR="003B7409">
        <w:rPr>
          <w:szCs w:val="22"/>
        </w:rPr>
        <w:t>s</w:t>
      </w:r>
      <w:proofErr w:type="gramEnd"/>
      <w:r w:rsidRPr="007D3E4B">
        <w:rPr>
          <w:szCs w:val="22"/>
        </w:rPr>
        <w:t xml:space="preserve"> on global learning communities.</w:t>
      </w:r>
    </w:p>
    <w:p w14:paraId="1DB6B02E" w14:textId="77777777" w:rsidR="007D3E4B" w:rsidRDefault="007D3E4B" w:rsidP="00F54E78">
      <w:pPr>
        <w:pStyle w:val="Heading1"/>
      </w:pPr>
      <w:bookmarkStart w:id="15" w:name="_Toc512162988"/>
      <w:r w:rsidRPr="007D3E4B">
        <w:t xml:space="preserve">Professional Experience Program </w:t>
      </w:r>
      <w:r>
        <w:t>philosophy</w:t>
      </w:r>
      <w:bookmarkEnd w:id="15"/>
    </w:p>
    <w:p w14:paraId="00FC1F93" w14:textId="0F927781" w:rsidR="00D03D36" w:rsidRPr="006C7225" w:rsidRDefault="00D03D36" w:rsidP="006C7225">
      <w:pPr>
        <w:pStyle w:val="Heading2"/>
        <w:rPr>
          <w:b w:val="0"/>
        </w:rPr>
      </w:pPr>
      <w:bookmarkStart w:id="16" w:name="_Toc512162989"/>
      <w:r w:rsidRPr="006C7225">
        <w:rPr>
          <w:b w:val="0"/>
        </w:rPr>
        <w:t>Partnerships</w:t>
      </w:r>
      <w:bookmarkEnd w:id="16"/>
    </w:p>
    <w:p w14:paraId="0491A710" w14:textId="6A2CE683" w:rsidR="007D3E4B" w:rsidRPr="00E371BB" w:rsidRDefault="00DD53A8" w:rsidP="007D3E4B">
      <w:pPr>
        <w:rPr>
          <w:szCs w:val="22"/>
        </w:rPr>
      </w:pPr>
      <w:r>
        <w:t>The Professional E</w:t>
      </w:r>
      <w:r w:rsidR="007D3E4B" w:rsidRPr="00E371BB">
        <w:t xml:space="preserve">xperience program </w:t>
      </w:r>
      <w:r>
        <w:t>is</w:t>
      </w:r>
      <w:r w:rsidR="007D3E4B" w:rsidRPr="00E371BB">
        <w:t xml:space="preserve"> one of the most enjoyed and valued components of initi</w:t>
      </w:r>
      <w:r>
        <w:t>al teacher education. I</w:t>
      </w:r>
      <w:r w:rsidR="007D3E4B" w:rsidRPr="00E371BB">
        <w:t xml:space="preserve">t can be a complex and sometimes </w:t>
      </w:r>
      <w:r>
        <w:t>challenging</w:t>
      </w:r>
      <w:r w:rsidR="007D3E4B" w:rsidRPr="00E371BB">
        <w:t xml:space="preserve"> experience for </w:t>
      </w:r>
      <w:r w:rsidR="003760CA">
        <w:t>Pre-service teachers</w:t>
      </w:r>
      <w:r w:rsidR="007D3E4B" w:rsidRPr="00E371BB">
        <w:t xml:space="preserve">. The concept of partnership </w:t>
      </w:r>
      <w:r>
        <w:t xml:space="preserve">is a central theme that impacts </w:t>
      </w:r>
      <w:r w:rsidR="007D3E4B" w:rsidRPr="00E371BB">
        <w:t xml:space="preserve">on this success and </w:t>
      </w:r>
      <w:r>
        <w:t>is one to which</w:t>
      </w:r>
      <w:r w:rsidR="007D3E4B" w:rsidRPr="00E371BB">
        <w:t xml:space="preserve"> the School of Education at the </w:t>
      </w:r>
      <w:r w:rsidR="00185A5A">
        <w:t>University</w:t>
      </w:r>
      <w:r>
        <w:t xml:space="preserve"> of Adelaide is committed</w:t>
      </w:r>
      <w:r w:rsidR="006C7225">
        <w:t xml:space="preserve"> </w:t>
      </w:r>
      <w:r>
        <w:t>as it</w:t>
      </w:r>
      <w:r w:rsidR="007D3E4B" w:rsidRPr="00E371BB">
        <w:t xml:space="preserve"> continue</w:t>
      </w:r>
      <w:r>
        <w:t>s</w:t>
      </w:r>
      <w:r w:rsidR="007D3E4B" w:rsidRPr="00E371BB">
        <w:t xml:space="preserve"> to work with </w:t>
      </w:r>
      <w:r>
        <w:t xml:space="preserve">its </w:t>
      </w:r>
      <w:r w:rsidR="007D3E4B" w:rsidRPr="00E371BB">
        <w:t>school partners.</w:t>
      </w:r>
    </w:p>
    <w:p w14:paraId="62C2B5D3" w14:textId="360144F9" w:rsidR="007D3E4B" w:rsidRPr="00E371BB" w:rsidRDefault="00DD53A8" w:rsidP="007D3E4B">
      <w:r>
        <w:t>P</w:t>
      </w:r>
      <w:r w:rsidR="007D3E4B" w:rsidRPr="00E371BB">
        <w:t>artnership</w:t>
      </w:r>
      <w:r>
        <w:t>s are</w:t>
      </w:r>
      <w:r w:rsidR="007D3E4B" w:rsidRPr="00E371BB">
        <w:t xml:space="preserve"> interwoven throughout the </w:t>
      </w:r>
      <w:r w:rsidR="00A71BD8">
        <w:t>placement</w:t>
      </w:r>
      <w:r w:rsidR="007D3E4B" w:rsidRPr="00E371BB">
        <w:t xml:space="preserve"> experience in both on-campus and in-school activities a</w:t>
      </w:r>
      <w:r>
        <w:t>nd is a</w:t>
      </w:r>
      <w:r w:rsidR="007D3E4B" w:rsidRPr="00E371BB">
        <w:t xml:space="preserve"> central tenet of the Professional Experience program. The Professional Experience program </w:t>
      </w:r>
      <w:proofErr w:type="gramStart"/>
      <w:r>
        <w:t>is</w:t>
      </w:r>
      <w:r w:rsidR="007B4165">
        <w:t xml:space="preserve"> </w:t>
      </w:r>
      <w:r>
        <w:t>founded</w:t>
      </w:r>
      <w:proofErr w:type="gramEnd"/>
      <w:r>
        <w:t xml:space="preserve"> on </w:t>
      </w:r>
      <w:r w:rsidR="007D3E4B" w:rsidRPr="00E371BB">
        <w:t>cultivating this vital relationship</w:t>
      </w:r>
      <w:r>
        <w:t xml:space="preserve"> between </w:t>
      </w:r>
      <w:r w:rsidR="00185A5A">
        <w:t>University</w:t>
      </w:r>
      <w:r>
        <w:t xml:space="preserve"> </w:t>
      </w:r>
      <w:r w:rsidR="001D3E97">
        <w:t>staff, Pre-service teachers</w:t>
      </w:r>
      <w:r w:rsidR="007D3E4B" w:rsidRPr="00E371BB">
        <w:t xml:space="preserve"> and key stakeholders. The </w:t>
      </w:r>
      <w:r w:rsidR="00185A5A">
        <w:t>University</w:t>
      </w:r>
      <w:r w:rsidR="007D3E4B" w:rsidRPr="00E371BB">
        <w:t xml:space="preserve"> of Ad</w:t>
      </w:r>
      <w:r w:rsidR="00771C9F">
        <w:t xml:space="preserve">elaide’s School of Education </w:t>
      </w:r>
      <w:proofErr w:type="gramStart"/>
      <w:r w:rsidR="00771C9F">
        <w:t>is</w:t>
      </w:r>
      <w:r w:rsidR="00DD58D5">
        <w:t xml:space="preserve"> </w:t>
      </w:r>
      <w:r w:rsidR="007D3E4B" w:rsidRPr="00E371BB">
        <w:t>dedicated</w:t>
      </w:r>
      <w:proofErr w:type="gramEnd"/>
      <w:r w:rsidR="007D3E4B" w:rsidRPr="00E371BB">
        <w:t xml:space="preserve"> to the fostering of these partnerships to enhance the quality of the learning and teaching experiences of all </w:t>
      </w:r>
      <w:r w:rsidR="003760CA">
        <w:t>Pre-service teachers</w:t>
      </w:r>
      <w:r w:rsidR="007D3E4B" w:rsidRPr="00E371BB">
        <w:t xml:space="preserve"> within our program</w:t>
      </w:r>
      <w:r w:rsidR="001D32C8">
        <w:t>s</w:t>
      </w:r>
      <w:r w:rsidR="007D3E4B" w:rsidRPr="00E371BB">
        <w:t xml:space="preserve">. </w:t>
      </w:r>
    </w:p>
    <w:p w14:paraId="62C65583" w14:textId="0AD39DD6" w:rsidR="007D3E4B" w:rsidRPr="00E371BB" w:rsidRDefault="007D3E4B" w:rsidP="007D3E4B">
      <w:pPr>
        <w:spacing w:before="0"/>
      </w:pPr>
      <w:r w:rsidRPr="00E371BB">
        <w:t xml:space="preserve">School sites, </w:t>
      </w:r>
      <w:r w:rsidR="00185A5A">
        <w:t>University</w:t>
      </w:r>
      <w:r w:rsidRPr="00E371BB">
        <w:t xml:space="preserve"> colleagues and the broader educational community are all key stakeholders who play an integral role in providing an e</w:t>
      </w:r>
      <w:r w:rsidR="00DD53A8">
        <w:t xml:space="preserve">xemplary </w:t>
      </w:r>
      <w:r w:rsidR="00A71BD8">
        <w:t>placement</w:t>
      </w:r>
      <w:r w:rsidR="00DD53A8">
        <w:t xml:space="preserve"> experience for</w:t>
      </w:r>
      <w:r w:rsidRPr="00E371BB">
        <w:t xml:space="preserve"> </w:t>
      </w:r>
      <w:r w:rsidR="00731ACC">
        <w:t xml:space="preserve">University of Adelaide </w:t>
      </w:r>
      <w:r w:rsidR="003760CA">
        <w:t>Pre-service teachers</w:t>
      </w:r>
      <w:r w:rsidRPr="00E371BB">
        <w:t xml:space="preserve">. The School of Education works closely with school sites and education providers to provide a safe </w:t>
      </w:r>
      <w:r w:rsidR="00A71BD8">
        <w:t>placement</w:t>
      </w:r>
      <w:r w:rsidRPr="00E371BB">
        <w:t xml:space="preserve"> environment for </w:t>
      </w:r>
      <w:r w:rsidR="003760CA">
        <w:t>Pre-service teachers</w:t>
      </w:r>
      <w:r w:rsidRPr="00E371BB">
        <w:t xml:space="preserve"> to develop and nurture their teaching skills in</w:t>
      </w:r>
      <w:r w:rsidR="00771C9F">
        <w:t xml:space="preserve"> </w:t>
      </w:r>
      <w:r w:rsidRPr="00E371BB">
        <w:t xml:space="preserve">professional and supportive settings. We work with our partners to ensure </w:t>
      </w:r>
      <w:r w:rsidR="003760CA">
        <w:t>Pre-service teachers</w:t>
      </w:r>
      <w:r w:rsidR="00126ECD">
        <w:t xml:space="preserve"> </w:t>
      </w:r>
      <w:proofErr w:type="gramStart"/>
      <w:r w:rsidR="00126ECD">
        <w:t xml:space="preserve">are </w:t>
      </w:r>
      <w:r w:rsidRPr="00E371BB">
        <w:t>engaged</w:t>
      </w:r>
      <w:proofErr w:type="gramEnd"/>
      <w:r w:rsidRPr="00E371BB">
        <w:t xml:space="preserve"> with school sites that promote respect, inclusion and excellence, and value the presence of pre-service and graduate teachers.</w:t>
      </w:r>
    </w:p>
    <w:p w14:paraId="6DCB7813" w14:textId="36FE589D" w:rsidR="007D3E4B" w:rsidRDefault="00771C9F" w:rsidP="007D3E4B">
      <w:pPr>
        <w:spacing w:before="0"/>
      </w:pPr>
      <w:r>
        <w:t>T</w:t>
      </w:r>
      <w:r w:rsidR="007D3E4B" w:rsidRPr="00E371BB">
        <w:t xml:space="preserve">he School of Education is committed to the exceptional preparation of </w:t>
      </w:r>
      <w:r w:rsidR="003760CA">
        <w:t>Pre-service teachers</w:t>
      </w:r>
      <w:r>
        <w:t xml:space="preserve"> and exceeding the Graduate S</w:t>
      </w:r>
      <w:r w:rsidR="007D3E4B" w:rsidRPr="00E371BB">
        <w:t>tandards within the framework of the Aus</w:t>
      </w:r>
      <w:r>
        <w:t>tralian Professional Standard for</w:t>
      </w:r>
      <w:r w:rsidR="007D3E4B" w:rsidRPr="00E371BB">
        <w:t xml:space="preserve"> Teachers, ensuring all </w:t>
      </w:r>
      <w:r w:rsidR="003760CA">
        <w:t>Pre-service teachers</w:t>
      </w:r>
      <w:r w:rsidR="007D3E4B" w:rsidRPr="00E371BB">
        <w:t xml:space="preserve"> are fully and rigorously prepared, in readiness to join the teaching profession. With the support of the School of Education, </w:t>
      </w:r>
      <w:r w:rsidR="003760CA">
        <w:t>Pre-service teachers</w:t>
      </w:r>
      <w:r w:rsidR="007D3E4B" w:rsidRPr="00E371BB">
        <w:t xml:space="preserve"> are encouraged to work collaboratively and in partnership </w:t>
      </w:r>
      <w:r>
        <w:t>with students, parents, and wider school communities</w:t>
      </w:r>
      <w:r w:rsidR="007D3E4B" w:rsidRPr="00E371BB">
        <w:t xml:space="preserve"> to create a rich and rewarding </w:t>
      </w:r>
      <w:r w:rsidR="00A71BD8">
        <w:t>placement</w:t>
      </w:r>
      <w:r w:rsidR="007D3E4B" w:rsidRPr="00E371BB">
        <w:t xml:space="preserve"> experience, and to demonstrate that they are work ready at graduate level</w:t>
      </w:r>
      <w:r w:rsidR="00FF64F5">
        <w:t>, and</w:t>
      </w:r>
      <w:r w:rsidR="007D3E4B" w:rsidRPr="00E371BB">
        <w:t xml:space="preserve"> ready for the challenges and opportunities tha</w:t>
      </w:r>
      <w:r>
        <w:t xml:space="preserve">t await </w:t>
      </w:r>
      <w:r w:rsidR="007D3E4B" w:rsidRPr="00E371BB">
        <w:t>in the global education community.</w:t>
      </w:r>
    </w:p>
    <w:p w14:paraId="569A4B89" w14:textId="17AF0726" w:rsidR="009E727E" w:rsidRDefault="009E727E" w:rsidP="007D3E4B">
      <w:pPr>
        <w:spacing w:before="0"/>
      </w:pPr>
      <w:r>
        <w:t>The University of Adelaide’s Professional Experience program a</w:t>
      </w:r>
      <w:r w:rsidR="00753A03">
        <w:t>ffirms its relationship</w:t>
      </w:r>
      <w:r>
        <w:t xml:space="preserve"> </w:t>
      </w:r>
      <w:r w:rsidR="00753A03">
        <w:t>with key partners through the signing of</w:t>
      </w:r>
      <w:r>
        <w:t xml:space="preserve"> </w:t>
      </w:r>
      <w:r w:rsidR="00753A03">
        <w:t>a mutually accepted</w:t>
      </w:r>
      <w:r>
        <w:t xml:space="preserve"> </w:t>
      </w:r>
      <w:r w:rsidRPr="009E727E">
        <w:t>partnership agreement</w:t>
      </w:r>
      <w:r w:rsidR="00753A03">
        <w:t>, outlining</w:t>
      </w:r>
      <w:r>
        <w:t xml:space="preserve"> the roles and responsibilities of both parties. </w:t>
      </w:r>
    </w:p>
    <w:p w14:paraId="3D4DF6F9" w14:textId="656B2804" w:rsidR="007D3E4B" w:rsidRPr="00106405" w:rsidRDefault="007D3E4B" w:rsidP="00106405">
      <w:pPr>
        <w:rPr>
          <w:sz w:val="32"/>
          <w:szCs w:val="32"/>
        </w:rPr>
      </w:pPr>
      <w:bookmarkStart w:id="17" w:name="_Toc512162990"/>
      <w:r w:rsidRPr="00F54E78">
        <w:rPr>
          <w:rStyle w:val="Heading1Char"/>
        </w:rPr>
        <w:t>Australian Professional Standards for Teachers</w:t>
      </w:r>
      <w:r w:rsidR="00837CE8">
        <w:rPr>
          <w:rStyle w:val="Heading1Char"/>
        </w:rPr>
        <w:t xml:space="preserve"> O</w:t>
      </w:r>
      <w:r w:rsidR="005668F0">
        <w:rPr>
          <w:rStyle w:val="Heading1Char"/>
        </w:rPr>
        <w:t>verview</w:t>
      </w:r>
      <w:bookmarkEnd w:id="17"/>
    </w:p>
    <w:p w14:paraId="73087470" w14:textId="77777777" w:rsidR="007D3E4B" w:rsidRPr="00E9082B" w:rsidRDefault="007D3E4B" w:rsidP="007D3E4B">
      <w:pPr>
        <w:keepLines w:val="0"/>
        <w:overflowPunct/>
        <w:spacing w:before="0" w:after="0"/>
        <w:jc w:val="left"/>
        <w:textAlignment w:val="auto"/>
        <w:rPr>
          <w:rFonts w:eastAsiaTheme="minorHAnsi" w:cs="Swiss721BT-Light"/>
          <w:szCs w:val="22"/>
          <w:lang w:eastAsia="en-US"/>
        </w:rPr>
      </w:pPr>
      <w:r w:rsidRPr="00E9082B">
        <w:rPr>
          <w:rFonts w:eastAsiaTheme="minorHAnsi" w:cs="Swiss721BT-Medium"/>
          <w:szCs w:val="22"/>
          <w:lang w:eastAsia="en-US"/>
        </w:rPr>
        <w:t>Standard 1:</w:t>
      </w:r>
      <w:r w:rsidRPr="00E9082B">
        <w:rPr>
          <w:rFonts w:eastAsiaTheme="minorHAnsi" w:cs="Swiss721BT-Light"/>
          <w:szCs w:val="22"/>
          <w:lang w:eastAsia="en-US"/>
        </w:rPr>
        <w:t xml:space="preserve"> Know </w:t>
      </w:r>
      <w:proofErr w:type="gramStart"/>
      <w:r w:rsidRPr="00E9082B">
        <w:rPr>
          <w:rFonts w:eastAsiaTheme="minorHAnsi" w:cs="Swiss721BT-Light"/>
          <w:szCs w:val="22"/>
          <w:lang w:eastAsia="en-US"/>
        </w:rPr>
        <w:t>students and how they learn</w:t>
      </w:r>
      <w:proofErr w:type="gramEnd"/>
    </w:p>
    <w:p w14:paraId="2667DF8E" w14:textId="77777777" w:rsidR="007D3E4B" w:rsidRPr="00FE47C8" w:rsidRDefault="007D3E4B" w:rsidP="007D3E4B">
      <w:pPr>
        <w:keepLines w:val="0"/>
        <w:overflowPunct/>
        <w:spacing w:before="0" w:after="0"/>
        <w:jc w:val="left"/>
        <w:textAlignment w:val="auto"/>
        <w:rPr>
          <w:rFonts w:eastAsiaTheme="minorHAnsi" w:cs="Swiss721BT-Light"/>
          <w:szCs w:val="22"/>
          <w:lang w:eastAsia="en-US"/>
        </w:rPr>
      </w:pPr>
      <w:r w:rsidRPr="00FE47C8">
        <w:rPr>
          <w:rFonts w:eastAsiaTheme="minorHAnsi" w:cs="Swiss721BT-Medium"/>
          <w:szCs w:val="22"/>
          <w:lang w:eastAsia="en-US"/>
        </w:rPr>
        <w:t xml:space="preserve">Standard 2: </w:t>
      </w:r>
      <w:r w:rsidRPr="00FE47C8">
        <w:rPr>
          <w:rFonts w:eastAsiaTheme="minorHAnsi" w:cs="Swiss721BT-Light"/>
          <w:szCs w:val="22"/>
          <w:lang w:eastAsia="en-US"/>
        </w:rPr>
        <w:t xml:space="preserve">Know </w:t>
      </w:r>
      <w:proofErr w:type="gramStart"/>
      <w:r w:rsidRPr="00FE47C8">
        <w:rPr>
          <w:rFonts w:eastAsiaTheme="minorHAnsi" w:cs="Swiss721BT-Light"/>
          <w:szCs w:val="22"/>
          <w:lang w:eastAsia="en-US"/>
        </w:rPr>
        <w:t>the content and how to teach it</w:t>
      </w:r>
      <w:proofErr w:type="gramEnd"/>
    </w:p>
    <w:p w14:paraId="79F80F97" w14:textId="77777777" w:rsidR="007D3E4B" w:rsidRPr="00FE47C8" w:rsidRDefault="007D3E4B" w:rsidP="007D3E4B">
      <w:pPr>
        <w:keepLines w:val="0"/>
        <w:overflowPunct/>
        <w:spacing w:before="0" w:after="0"/>
        <w:jc w:val="left"/>
        <w:textAlignment w:val="auto"/>
        <w:rPr>
          <w:rFonts w:eastAsiaTheme="minorHAnsi" w:cs="Swiss721BT-Light"/>
          <w:szCs w:val="22"/>
          <w:lang w:eastAsia="en-US"/>
        </w:rPr>
      </w:pPr>
      <w:r w:rsidRPr="00FE47C8">
        <w:rPr>
          <w:rFonts w:eastAsiaTheme="minorHAnsi" w:cs="Swiss721BT-Medium"/>
          <w:szCs w:val="22"/>
          <w:lang w:eastAsia="en-US"/>
        </w:rPr>
        <w:t xml:space="preserve">Standard 3: </w:t>
      </w:r>
      <w:r w:rsidRPr="00FE47C8">
        <w:rPr>
          <w:rFonts w:eastAsiaTheme="minorHAnsi" w:cs="Swiss721BT-Light"/>
          <w:szCs w:val="22"/>
          <w:lang w:eastAsia="en-US"/>
        </w:rPr>
        <w:t>Plan for and implement effective teaching and learning</w:t>
      </w:r>
    </w:p>
    <w:p w14:paraId="3C7B1F39" w14:textId="77777777" w:rsidR="007D3E4B" w:rsidRPr="00FE47C8" w:rsidRDefault="007D3E4B" w:rsidP="007D3E4B">
      <w:pPr>
        <w:keepLines w:val="0"/>
        <w:overflowPunct/>
        <w:spacing w:before="0" w:after="0"/>
        <w:jc w:val="left"/>
        <w:textAlignment w:val="auto"/>
        <w:rPr>
          <w:rFonts w:eastAsiaTheme="minorHAnsi" w:cs="Swiss721BT-Light"/>
          <w:szCs w:val="22"/>
          <w:lang w:eastAsia="en-US"/>
        </w:rPr>
      </w:pPr>
      <w:r w:rsidRPr="00FE47C8">
        <w:rPr>
          <w:rFonts w:eastAsiaTheme="minorHAnsi" w:cs="Swiss721BT-Medium"/>
          <w:szCs w:val="22"/>
          <w:lang w:eastAsia="en-US"/>
        </w:rPr>
        <w:t xml:space="preserve">Standard 4: </w:t>
      </w:r>
      <w:r w:rsidRPr="00FE47C8">
        <w:rPr>
          <w:rFonts w:eastAsiaTheme="minorHAnsi" w:cs="Swiss721BT-Light"/>
          <w:szCs w:val="22"/>
          <w:lang w:eastAsia="en-US"/>
        </w:rPr>
        <w:t>Create and maintain supportive and safe learning environments</w:t>
      </w:r>
    </w:p>
    <w:p w14:paraId="5A69A1DA" w14:textId="77777777" w:rsidR="007D3E4B" w:rsidRPr="00FE47C8" w:rsidRDefault="007D3E4B" w:rsidP="007D3E4B">
      <w:pPr>
        <w:keepLines w:val="0"/>
        <w:overflowPunct/>
        <w:spacing w:before="0" w:after="0"/>
        <w:jc w:val="left"/>
        <w:textAlignment w:val="auto"/>
        <w:rPr>
          <w:rFonts w:eastAsiaTheme="minorHAnsi" w:cs="Swiss721BT-Light"/>
          <w:szCs w:val="22"/>
          <w:lang w:eastAsia="en-US"/>
        </w:rPr>
      </w:pPr>
      <w:r w:rsidRPr="00FE47C8">
        <w:rPr>
          <w:rFonts w:eastAsiaTheme="minorHAnsi" w:cs="Swiss721BT-Medium"/>
          <w:szCs w:val="22"/>
          <w:lang w:eastAsia="en-US"/>
        </w:rPr>
        <w:t xml:space="preserve">Standard 5: </w:t>
      </w:r>
      <w:r w:rsidRPr="00FE47C8">
        <w:rPr>
          <w:rFonts w:eastAsiaTheme="minorHAnsi" w:cs="Swiss721BT-Light"/>
          <w:szCs w:val="22"/>
          <w:lang w:eastAsia="en-US"/>
        </w:rPr>
        <w:t>Assess, provide feedback and report on student learning</w:t>
      </w:r>
    </w:p>
    <w:p w14:paraId="2173015D" w14:textId="77777777" w:rsidR="007D3E4B" w:rsidRPr="00FE47C8" w:rsidRDefault="007D3E4B" w:rsidP="007D3E4B">
      <w:pPr>
        <w:keepLines w:val="0"/>
        <w:overflowPunct/>
        <w:spacing w:before="0" w:after="0"/>
        <w:jc w:val="left"/>
        <w:textAlignment w:val="auto"/>
        <w:rPr>
          <w:rFonts w:eastAsiaTheme="minorHAnsi" w:cs="Swiss721BT-Light"/>
          <w:szCs w:val="22"/>
          <w:lang w:eastAsia="en-US"/>
        </w:rPr>
      </w:pPr>
      <w:r w:rsidRPr="00FE47C8">
        <w:rPr>
          <w:rFonts w:eastAsiaTheme="minorHAnsi" w:cs="Swiss721BT-Medium"/>
          <w:szCs w:val="22"/>
          <w:lang w:eastAsia="en-US"/>
        </w:rPr>
        <w:t xml:space="preserve">Standard 6: </w:t>
      </w:r>
      <w:r w:rsidRPr="00FE47C8">
        <w:rPr>
          <w:rFonts w:eastAsiaTheme="minorHAnsi" w:cs="Swiss721BT-Light"/>
          <w:szCs w:val="22"/>
          <w:lang w:eastAsia="en-US"/>
        </w:rPr>
        <w:t>Engage in professional learning</w:t>
      </w:r>
    </w:p>
    <w:p w14:paraId="5408061B" w14:textId="77777777" w:rsidR="007D3E4B" w:rsidRPr="00FE47C8" w:rsidRDefault="007D3E4B" w:rsidP="007D3E4B">
      <w:pPr>
        <w:keepLines w:val="0"/>
        <w:overflowPunct/>
        <w:spacing w:before="0" w:after="0"/>
        <w:jc w:val="left"/>
        <w:textAlignment w:val="auto"/>
        <w:rPr>
          <w:rFonts w:eastAsiaTheme="minorHAnsi" w:cs="Swiss721BT-Light"/>
          <w:color w:val="000000"/>
          <w:szCs w:val="22"/>
          <w:lang w:eastAsia="en-US"/>
        </w:rPr>
      </w:pPr>
      <w:r w:rsidRPr="00FE47C8">
        <w:rPr>
          <w:rFonts w:eastAsiaTheme="minorHAnsi" w:cs="Swiss721BT-Medium"/>
          <w:szCs w:val="22"/>
          <w:lang w:eastAsia="en-US"/>
        </w:rPr>
        <w:t xml:space="preserve">Standard 7: </w:t>
      </w:r>
      <w:r w:rsidRPr="00FE47C8">
        <w:rPr>
          <w:rFonts w:eastAsiaTheme="minorHAnsi" w:cs="Swiss721BT-Light"/>
          <w:szCs w:val="22"/>
          <w:lang w:eastAsia="en-US"/>
        </w:rPr>
        <w:t xml:space="preserve">Engage </w:t>
      </w:r>
      <w:r w:rsidRPr="00FE47C8">
        <w:rPr>
          <w:rFonts w:eastAsiaTheme="minorHAnsi" w:cs="Swiss721BT-Light"/>
          <w:color w:val="000000"/>
          <w:szCs w:val="22"/>
          <w:lang w:eastAsia="en-US"/>
        </w:rPr>
        <w:t>professionally with colleagues, parents/carers and the community</w:t>
      </w:r>
    </w:p>
    <w:p w14:paraId="52DF11EC" w14:textId="5807D46A" w:rsidR="007D3E4B" w:rsidRPr="00FE47C8" w:rsidRDefault="007D3E4B" w:rsidP="007D3E4B">
      <w:pPr>
        <w:keepLines w:val="0"/>
        <w:overflowPunct/>
        <w:spacing w:before="0" w:after="0"/>
        <w:jc w:val="left"/>
        <w:textAlignment w:val="auto"/>
        <w:rPr>
          <w:rFonts w:eastAsiaTheme="minorHAnsi" w:cs="Swiss721BT-Light"/>
          <w:szCs w:val="22"/>
          <w:lang w:eastAsia="en-US"/>
        </w:rPr>
      </w:pPr>
    </w:p>
    <w:p w14:paraId="3F6CD913" w14:textId="77777777" w:rsidR="009D5F33" w:rsidRPr="00FE47C8" w:rsidRDefault="009D5F33" w:rsidP="007D3E4B">
      <w:pPr>
        <w:keepLines w:val="0"/>
        <w:overflowPunct/>
        <w:spacing w:before="0" w:after="0"/>
        <w:jc w:val="left"/>
        <w:textAlignment w:val="auto"/>
        <w:rPr>
          <w:rFonts w:eastAsiaTheme="minorHAnsi" w:cs="Swiss721BT-Light"/>
          <w:szCs w:val="22"/>
          <w:lang w:eastAsia="en-US"/>
        </w:rPr>
      </w:pPr>
    </w:p>
    <w:p w14:paraId="022515B7" w14:textId="1190F012" w:rsidR="00153C04" w:rsidRDefault="007D3E4B" w:rsidP="007B4165">
      <w:r>
        <w:t xml:space="preserve">The </w:t>
      </w:r>
      <w:r w:rsidR="00F779A5">
        <w:t>seven</w:t>
      </w:r>
      <w:r>
        <w:t xml:space="preserve"> Graduate Teaching Standards consist of 37 focus areas that </w:t>
      </w:r>
      <w:proofErr w:type="gramStart"/>
      <w:r>
        <w:t>are</w:t>
      </w:r>
      <w:r w:rsidR="007B4165">
        <w:t xml:space="preserve"> </w:t>
      </w:r>
      <w:r>
        <w:t>aligned</w:t>
      </w:r>
      <w:proofErr w:type="gramEnd"/>
      <w:r>
        <w:t xml:space="preserve"> to </w:t>
      </w:r>
      <w:r w:rsidR="00A439D5">
        <w:t>the</w:t>
      </w:r>
      <w:r>
        <w:t xml:space="preserve"> </w:t>
      </w:r>
      <w:r w:rsidR="00A71BD8">
        <w:t>P</w:t>
      </w:r>
      <w:r w:rsidR="004A740A">
        <w:t>rofessional</w:t>
      </w:r>
      <w:r>
        <w:t xml:space="preserve"> Experience program</w:t>
      </w:r>
      <w:r w:rsidR="004544AF">
        <w:t>.</w:t>
      </w:r>
      <w:r w:rsidR="00D03D36">
        <w:t xml:space="preserve"> </w:t>
      </w:r>
      <w:proofErr w:type="gramStart"/>
      <w:r w:rsidR="00D03D36">
        <w:t>To successfully complete</w:t>
      </w:r>
      <w:proofErr w:type="gramEnd"/>
      <w:r w:rsidR="00D03D36">
        <w:t xml:space="preserve"> the Professional Experience program</w:t>
      </w:r>
      <w:r w:rsidR="004A740A">
        <w:t>,</w:t>
      </w:r>
      <w:r w:rsidR="00D03D36">
        <w:t xml:space="preserve"> Pre-service teachers </w:t>
      </w:r>
      <w:r w:rsidR="009D5F33">
        <w:t>must meet at a minimum</w:t>
      </w:r>
      <w:r w:rsidR="004A740A">
        <w:t xml:space="preserve"> all</w:t>
      </w:r>
      <w:r w:rsidR="009D5F33">
        <w:t xml:space="preserve"> of the Australian Professional Standards for Teachers (known as the Standards) at the Graduate Level.</w:t>
      </w:r>
    </w:p>
    <w:p w14:paraId="69D9192D" w14:textId="77777777" w:rsidR="007D3E4B" w:rsidRDefault="007D3E4B" w:rsidP="00F54E78">
      <w:pPr>
        <w:pStyle w:val="Heading1"/>
      </w:pPr>
      <w:bookmarkStart w:id="18" w:name="_Toc512162991"/>
      <w:r w:rsidRPr="004909EF">
        <w:t xml:space="preserve">Summary of </w:t>
      </w:r>
      <w:r>
        <w:t xml:space="preserve">the </w:t>
      </w:r>
      <w:r w:rsidRPr="004909EF">
        <w:t>Professional Experience Program</w:t>
      </w:r>
      <w:r>
        <w:t>s</w:t>
      </w:r>
      <w:bookmarkEnd w:id="18"/>
    </w:p>
    <w:p w14:paraId="48A7C9BC" w14:textId="0A6F1B31" w:rsidR="007D3E4B" w:rsidRPr="00234A94" w:rsidRDefault="0014775C" w:rsidP="00BE683D">
      <w:pPr>
        <w:rPr>
          <w:szCs w:val="22"/>
        </w:rPr>
      </w:pPr>
      <w:r>
        <w:rPr>
          <w:szCs w:val="22"/>
        </w:rPr>
        <w:t>Particular themes are c</w:t>
      </w:r>
      <w:r w:rsidR="007D3E4B">
        <w:rPr>
          <w:szCs w:val="22"/>
        </w:rPr>
        <w:t xml:space="preserve">entral to each </w:t>
      </w:r>
      <w:r w:rsidR="007D3E4B" w:rsidRPr="009D4306">
        <w:rPr>
          <w:szCs w:val="22"/>
        </w:rPr>
        <w:t xml:space="preserve">Professional Experience </w:t>
      </w:r>
      <w:r w:rsidR="00F779A5" w:rsidRPr="009D4306">
        <w:rPr>
          <w:szCs w:val="22"/>
        </w:rPr>
        <w:t>placement</w:t>
      </w:r>
      <w:r w:rsidR="00821B55">
        <w:rPr>
          <w:szCs w:val="22"/>
        </w:rPr>
        <w:t xml:space="preserve"> that</w:t>
      </w:r>
      <w:r>
        <w:rPr>
          <w:szCs w:val="22"/>
        </w:rPr>
        <w:t xml:space="preserve"> </w:t>
      </w:r>
      <w:r w:rsidR="007D3E4B">
        <w:rPr>
          <w:szCs w:val="22"/>
        </w:rPr>
        <w:t>enhanc</w:t>
      </w:r>
      <w:r>
        <w:rPr>
          <w:szCs w:val="22"/>
        </w:rPr>
        <w:t>e</w:t>
      </w:r>
      <w:r w:rsidR="0051415F">
        <w:rPr>
          <w:szCs w:val="22"/>
        </w:rPr>
        <w:t xml:space="preserve"> learning and </w:t>
      </w:r>
      <w:r w:rsidR="007D3E4B">
        <w:rPr>
          <w:szCs w:val="22"/>
        </w:rPr>
        <w:t xml:space="preserve">teaching skills </w:t>
      </w:r>
      <w:r w:rsidR="00821B55">
        <w:rPr>
          <w:szCs w:val="22"/>
        </w:rPr>
        <w:t xml:space="preserve">to </w:t>
      </w:r>
      <w:r w:rsidR="00F779A5">
        <w:rPr>
          <w:szCs w:val="22"/>
        </w:rPr>
        <w:t xml:space="preserve">maximise </w:t>
      </w:r>
      <w:r w:rsidR="00A71BD8">
        <w:rPr>
          <w:szCs w:val="22"/>
        </w:rPr>
        <w:t>placement</w:t>
      </w:r>
      <w:r w:rsidR="007D3E4B">
        <w:rPr>
          <w:szCs w:val="22"/>
        </w:rPr>
        <w:t xml:space="preserve"> and professional learning experiences. </w:t>
      </w:r>
    </w:p>
    <w:p w14:paraId="71F38FE7" w14:textId="74C62902" w:rsidR="007D3E4B" w:rsidRPr="000142E9" w:rsidRDefault="007D3E4B" w:rsidP="00F54E78">
      <w:pPr>
        <w:pStyle w:val="Heading2"/>
      </w:pPr>
      <w:bookmarkStart w:id="19" w:name="_Toc512162992"/>
      <w:r w:rsidRPr="009D4306">
        <w:t>Bachelor of Te</w:t>
      </w:r>
      <w:r w:rsidR="000142E9">
        <w:t>aching</w:t>
      </w:r>
      <w:bookmarkEnd w:id="19"/>
    </w:p>
    <w:tbl>
      <w:tblPr>
        <w:tblStyle w:val="TableGrid"/>
        <w:tblW w:w="0" w:type="auto"/>
        <w:tblLook w:val="04A0" w:firstRow="1" w:lastRow="0" w:firstColumn="1" w:lastColumn="0" w:noHBand="0" w:noVBand="1"/>
      </w:tblPr>
      <w:tblGrid>
        <w:gridCol w:w="1235"/>
        <w:gridCol w:w="4858"/>
        <w:gridCol w:w="1191"/>
      </w:tblGrid>
      <w:tr w:rsidR="007D3E4B" w14:paraId="0FC3F541" w14:textId="77777777" w:rsidTr="000142E9">
        <w:trPr>
          <w:trHeight w:val="1159"/>
        </w:trPr>
        <w:tc>
          <w:tcPr>
            <w:tcW w:w="1235" w:type="dxa"/>
          </w:tcPr>
          <w:p w14:paraId="27E47ACB" w14:textId="77777777" w:rsidR="007D3E4B" w:rsidRDefault="007D3E4B" w:rsidP="000371BB">
            <w:r>
              <w:t>1</w:t>
            </w:r>
            <w:r w:rsidRPr="004909EF">
              <w:rPr>
                <w:vertAlign w:val="superscript"/>
              </w:rPr>
              <w:t>st</w:t>
            </w:r>
            <w:r>
              <w:t xml:space="preserve"> year</w:t>
            </w:r>
          </w:p>
        </w:tc>
        <w:tc>
          <w:tcPr>
            <w:tcW w:w="4858" w:type="dxa"/>
          </w:tcPr>
          <w:p w14:paraId="03478A8D" w14:textId="0BF736EF" w:rsidR="007D3E4B" w:rsidRPr="00106405" w:rsidRDefault="007D3E4B" w:rsidP="000371BB">
            <w:pPr>
              <w:rPr>
                <w:sz w:val="20"/>
              </w:rPr>
            </w:pPr>
            <w:r w:rsidRPr="00106405">
              <w:rPr>
                <w:sz w:val="20"/>
              </w:rPr>
              <w:t xml:space="preserve">EDUC </w:t>
            </w:r>
            <w:r w:rsidR="00106405" w:rsidRPr="00106405">
              <w:rPr>
                <w:sz w:val="20"/>
              </w:rPr>
              <w:t>1100 Introduction to Teaching and Learning</w:t>
            </w:r>
          </w:p>
          <w:p w14:paraId="6A9AFDAA" w14:textId="4BBE84C0" w:rsidR="007D3E4B" w:rsidRPr="009578B7" w:rsidRDefault="00106405" w:rsidP="000371BB">
            <w:pPr>
              <w:rPr>
                <w:b/>
              </w:rPr>
            </w:pPr>
            <w:r w:rsidRPr="009578B7">
              <w:rPr>
                <w:b/>
              </w:rPr>
              <w:t xml:space="preserve">Primary </w:t>
            </w:r>
            <w:r w:rsidR="007D3E4B" w:rsidRPr="009578B7">
              <w:rPr>
                <w:b/>
              </w:rPr>
              <w:t xml:space="preserve">School </w:t>
            </w:r>
            <w:r w:rsidR="00C55C05">
              <w:rPr>
                <w:b/>
              </w:rPr>
              <w:t xml:space="preserve">active </w:t>
            </w:r>
            <w:r w:rsidR="007D3E4B" w:rsidRPr="009578B7">
              <w:rPr>
                <w:b/>
              </w:rPr>
              <w:t>observation placement</w:t>
            </w:r>
          </w:p>
        </w:tc>
        <w:tc>
          <w:tcPr>
            <w:tcW w:w="1191" w:type="dxa"/>
          </w:tcPr>
          <w:p w14:paraId="570256AC" w14:textId="00549246" w:rsidR="007D3E4B" w:rsidRDefault="00CF125F" w:rsidP="000371BB">
            <w:r>
              <w:t>5</w:t>
            </w:r>
            <w:r w:rsidR="007D3E4B">
              <w:t xml:space="preserve"> days</w:t>
            </w:r>
          </w:p>
        </w:tc>
      </w:tr>
      <w:tr w:rsidR="007D3E4B" w14:paraId="74E21F1A" w14:textId="77777777" w:rsidTr="000142E9">
        <w:trPr>
          <w:trHeight w:val="1152"/>
        </w:trPr>
        <w:tc>
          <w:tcPr>
            <w:tcW w:w="1235" w:type="dxa"/>
          </w:tcPr>
          <w:p w14:paraId="6BA48040" w14:textId="77777777" w:rsidR="007D3E4B" w:rsidRDefault="007D3E4B" w:rsidP="000371BB">
            <w:r>
              <w:t>2</w:t>
            </w:r>
            <w:r w:rsidRPr="00AE571B">
              <w:rPr>
                <w:vertAlign w:val="superscript"/>
              </w:rPr>
              <w:t>nd</w:t>
            </w:r>
            <w:r>
              <w:t xml:space="preserve"> year</w:t>
            </w:r>
          </w:p>
        </w:tc>
        <w:tc>
          <w:tcPr>
            <w:tcW w:w="4858" w:type="dxa"/>
          </w:tcPr>
          <w:p w14:paraId="20D8F596" w14:textId="191FF4A6" w:rsidR="007D3E4B" w:rsidRPr="000142E9" w:rsidRDefault="007D3E4B" w:rsidP="000371BB">
            <w:pPr>
              <w:rPr>
                <w:sz w:val="20"/>
              </w:rPr>
            </w:pPr>
            <w:r w:rsidRPr="000142E9">
              <w:rPr>
                <w:sz w:val="20"/>
              </w:rPr>
              <w:t>EDUC</w:t>
            </w:r>
            <w:r w:rsidR="00106405" w:rsidRPr="000142E9">
              <w:rPr>
                <w:sz w:val="20"/>
              </w:rPr>
              <w:t xml:space="preserve"> 2002 Professional Practice and Research</w:t>
            </w:r>
          </w:p>
          <w:p w14:paraId="3E524958" w14:textId="21E834E2" w:rsidR="007D3E4B" w:rsidRPr="009578B7" w:rsidRDefault="00821B55" w:rsidP="00C55C05">
            <w:pPr>
              <w:rPr>
                <w:b/>
              </w:rPr>
            </w:pPr>
            <w:r>
              <w:rPr>
                <w:b/>
              </w:rPr>
              <w:t>Rural community</w:t>
            </w:r>
            <w:r w:rsidRPr="009578B7">
              <w:rPr>
                <w:b/>
              </w:rPr>
              <w:t xml:space="preserve"> </w:t>
            </w:r>
            <w:r w:rsidR="00C55C05">
              <w:rPr>
                <w:b/>
              </w:rPr>
              <w:t>active observation</w:t>
            </w:r>
            <w:r w:rsidR="00C55C05" w:rsidRPr="009578B7">
              <w:rPr>
                <w:b/>
              </w:rPr>
              <w:t xml:space="preserve"> </w:t>
            </w:r>
            <w:r w:rsidR="007D3E4B" w:rsidRPr="009578B7">
              <w:rPr>
                <w:b/>
              </w:rPr>
              <w:t>placement</w:t>
            </w:r>
          </w:p>
        </w:tc>
        <w:tc>
          <w:tcPr>
            <w:tcW w:w="1191" w:type="dxa"/>
          </w:tcPr>
          <w:p w14:paraId="75D4843D" w14:textId="77777777" w:rsidR="007D3E4B" w:rsidRDefault="007D3E4B" w:rsidP="000371BB">
            <w:r>
              <w:t>5 days</w:t>
            </w:r>
          </w:p>
        </w:tc>
      </w:tr>
      <w:tr w:rsidR="007D3E4B" w14:paraId="2256A182" w14:textId="77777777" w:rsidTr="000142E9">
        <w:trPr>
          <w:trHeight w:val="1159"/>
        </w:trPr>
        <w:tc>
          <w:tcPr>
            <w:tcW w:w="1235" w:type="dxa"/>
          </w:tcPr>
          <w:p w14:paraId="21D02DE5" w14:textId="77777777" w:rsidR="007D3E4B" w:rsidRDefault="007D3E4B" w:rsidP="000371BB">
            <w:pPr>
              <w:spacing w:after="0"/>
            </w:pPr>
            <w:r>
              <w:t>4</w:t>
            </w:r>
            <w:r w:rsidRPr="00AE571B">
              <w:rPr>
                <w:vertAlign w:val="superscript"/>
              </w:rPr>
              <w:t>th</w:t>
            </w:r>
            <w:r>
              <w:t xml:space="preserve"> year</w:t>
            </w:r>
          </w:p>
          <w:p w14:paraId="4A7D7100" w14:textId="77777777" w:rsidR="007D3E4B" w:rsidRPr="009D4306" w:rsidRDefault="007D3E4B" w:rsidP="000371BB">
            <w:pPr>
              <w:spacing w:after="0"/>
              <w:rPr>
                <w:sz w:val="16"/>
                <w:szCs w:val="16"/>
              </w:rPr>
            </w:pPr>
            <w:r w:rsidRPr="009D4306">
              <w:rPr>
                <w:sz w:val="16"/>
                <w:szCs w:val="16"/>
              </w:rPr>
              <w:t>1</w:t>
            </w:r>
            <w:r w:rsidRPr="009D4306">
              <w:rPr>
                <w:sz w:val="16"/>
                <w:szCs w:val="16"/>
                <w:vertAlign w:val="superscript"/>
              </w:rPr>
              <w:t>st</w:t>
            </w:r>
            <w:r w:rsidRPr="009D4306">
              <w:rPr>
                <w:sz w:val="16"/>
                <w:szCs w:val="16"/>
              </w:rPr>
              <w:t xml:space="preserve"> placement</w:t>
            </w:r>
          </w:p>
        </w:tc>
        <w:tc>
          <w:tcPr>
            <w:tcW w:w="4858" w:type="dxa"/>
          </w:tcPr>
          <w:p w14:paraId="4964D96D" w14:textId="3B3EE385" w:rsidR="007D3E4B" w:rsidRPr="000142E9" w:rsidRDefault="007D3E4B" w:rsidP="000371BB">
            <w:pPr>
              <w:rPr>
                <w:sz w:val="20"/>
              </w:rPr>
            </w:pPr>
            <w:r w:rsidRPr="000142E9">
              <w:rPr>
                <w:sz w:val="20"/>
              </w:rPr>
              <w:t>EDUC</w:t>
            </w:r>
            <w:r w:rsidR="000142E9">
              <w:rPr>
                <w:sz w:val="20"/>
              </w:rPr>
              <w:t xml:space="preserve"> 4206 </w:t>
            </w:r>
            <w:r w:rsidR="000142E9" w:rsidRPr="000142E9">
              <w:rPr>
                <w:sz w:val="20"/>
              </w:rPr>
              <w:t>Professional Experience A</w:t>
            </w:r>
          </w:p>
          <w:p w14:paraId="3CF60EED" w14:textId="77777777" w:rsidR="007D3E4B" w:rsidRPr="009578B7" w:rsidRDefault="007D3E4B" w:rsidP="000371BB">
            <w:pPr>
              <w:rPr>
                <w:b/>
              </w:rPr>
            </w:pPr>
            <w:r w:rsidRPr="009578B7">
              <w:rPr>
                <w:b/>
              </w:rPr>
              <w:t>Planning and engagement placement</w:t>
            </w:r>
          </w:p>
        </w:tc>
        <w:tc>
          <w:tcPr>
            <w:tcW w:w="1191" w:type="dxa"/>
          </w:tcPr>
          <w:p w14:paraId="46A77C41" w14:textId="69251AA8" w:rsidR="007D3E4B" w:rsidRDefault="007D3E4B" w:rsidP="000371BB">
            <w:r>
              <w:t>2</w:t>
            </w:r>
            <w:r w:rsidR="007B4165">
              <w:t>0</w:t>
            </w:r>
            <w:r>
              <w:t xml:space="preserve"> days</w:t>
            </w:r>
          </w:p>
        </w:tc>
      </w:tr>
      <w:tr w:rsidR="007D3E4B" w14:paraId="498C0AC3" w14:textId="77777777" w:rsidTr="000142E9">
        <w:trPr>
          <w:trHeight w:val="1183"/>
        </w:trPr>
        <w:tc>
          <w:tcPr>
            <w:tcW w:w="1235" w:type="dxa"/>
          </w:tcPr>
          <w:p w14:paraId="707EAE2C" w14:textId="77777777" w:rsidR="007D3E4B" w:rsidRDefault="007D3E4B" w:rsidP="000371BB">
            <w:pPr>
              <w:spacing w:after="0"/>
            </w:pPr>
            <w:r>
              <w:t>4</w:t>
            </w:r>
            <w:r w:rsidRPr="009D4306">
              <w:rPr>
                <w:vertAlign w:val="superscript"/>
              </w:rPr>
              <w:t>th</w:t>
            </w:r>
            <w:r>
              <w:t xml:space="preserve"> year</w:t>
            </w:r>
          </w:p>
          <w:p w14:paraId="46ECC5CB" w14:textId="77777777" w:rsidR="007D3E4B" w:rsidRPr="009D4306" w:rsidRDefault="007D3E4B" w:rsidP="000371BB">
            <w:pPr>
              <w:spacing w:after="0"/>
              <w:rPr>
                <w:sz w:val="16"/>
                <w:szCs w:val="16"/>
              </w:rPr>
            </w:pPr>
            <w:r w:rsidRPr="009D4306">
              <w:rPr>
                <w:sz w:val="16"/>
                <w:szCs w:val="16"/>
              </w:rPr>
              <w:t>2</w:t>
            </w:r>
            <w:r w:rsidRPr="009D4306">
              <w:rPr>
                <w:sz w:val="16"/>
                <w:szCs w:val="16"/>
                <w:vertAlign w:val="superscript"/>
              </w:rPr>
              <w:t>nd</w:t>
            </w:r>
            <w:r w:rsidRPr="009D4306">
              <w:rPr>
                <w:sz w:val="16"/>
                <w:szCs w:val="16"/>
              </w:rPr>
              <w:t xml:space="preserve"> placement</w:t>
            </w:r>
          </w:p>
        </w:tc>
        <w:tc>
          <w:tcPr>
            <w:tcW w:w="4858" w:type="dxa"/>
          </w:tcPr>
          <w:p w14:paraId="046CE7AC" w14:textId="76AB320A" w:rsidR="007D3E4B" w:rsidRPr="00060546" w:rsidRDefault="007D3E4B" w:rsidP="000371BB">
            <w:pPr>
              <w:rPr>
                <w:sz w:val="20"/>
              </w:rPr>
            </w:pPr>
            <w:r w:rsidRPr="00060546">
              <w:rPr>
                <w:sz w:val="20"/>
              </w:rPr>
              <w:t>EDUC</w:t>
            </w:r>
            <w:r w:rsidR="000142E9" w:rsidRPr="00060546">
              <w:rPr>
                <w:sz w:val="20"/>
              </w:rPr>
              <w:t xml:space="preserve"> 4208 Professional Experience B</w:t>
            </w:r>
          </w:p>
          <w:p w14:paraId="61006CAD" w14:textId="77777777" w:rsidR="007D3E4B" w:rsidRPr="009578B7" w:rsidRDefault="007D3E4B" w:rsidP="000371BB">
            <w:pPr>
              <w:rPr>
                <w:b/>
              </w:rPr>
            </w:pPr>
            <w:r w:rsidRPr="009578B7">
              <w:rPr>
                <w:b/>
              </w:rPr>
              <w:t>Assessment and evaluation placement</w:t>
            </w:r>
          </w:p>
        </w:tc>
        <w:tc>
          <w:tcPr>
            <w:tcW w:w="1191" w:type="dxa"/>
          </w:tcPr>
          <w:p w14:paraId="685615B7" w14:textId="77777777" w:rsidR="007D3E4B" w:rsidRDefault="007D3E4B" w:rsidP="000371BB">
            <w:r>
              <w:t>45 days</w:t>
            </w:r>
          </w:p>
        </w:tc>
      </w:tr>
    </w:tbl>
    <w:p w14:paraId="26D3415D" w14:textId="77777777" w:rsidR="00851E6B" w:rsidRDefault="007D3E4B" w:rsidP="007D3E4B">
      <w:r>
        <w:t>A total o</w:t>
      </w:r>
      <w:r w:rsidR="00F54E78">
        <w:t xml:space="preserve">f </w:t>
      </w:r>
      <w:r w:rsidR="00CF125F">
        <w:t>75</w:t>
      </w:r>
      <w:r w:rsidR="00F54E78">
        <w:t xml:space="preserve"> days </w:t>
      </w:r>
      <w:r w:rsidR="00A71BD8">
        <w:t>placement</w:t>
      </w:r>
      <w:r w:rsidR="00F54E78">
        <w:t xml:space="preserve"> experience.</w:t>
      </w:r>
      <w:r w:rsidR="00CF125F">
        <w:t xml:space="preserve"> </w:t>
      </w:r>
    </w:p>
    <w:p w14:paraId="4D528F92" w14:textId="60B45DBC" w:rsidR="007B4165" w:rsidRDefault="00CF125F" w:rsidP="007D3E4B">
      <w:r>
        <w:t>Please note</w:t>
      </w:r>
      <w:r w:rsidR="00124608">
        <w:t>,</w:t>
      </w:r>
      <w:r>
        <w:t xml:space="preserve"> </w:t>
      </w:r>
      <w:r w:rsidR="00124608">
        <w:t>for Bachelor of Teaching Pre-service teachers commencing their studies from 2016 onwards, placement experience will</w:t>
      </w:r>
      <w:r w:rsidR="00851E6B">
        <w:t xml:space="preserve"> total 80 days</w:t>
      </w:r>
      <w:r w:rsidR="00124608">
        <w:t>.</w:t>
      </w:r>
    </w:p>
    <w:p w14:paraId="0C585585" w14:textId="77777777" w:rsidR="007B4165" w:rsidRPr="00DB6EF8" w:rsidRDefault="007B4165" w:rsidP="007B4165">
      <w:pPr>
        <w:pStyle w:val="Heading2"/>
      </w:pPr>
      <w:bookmarkStart w:id="20" w:name="_Toc512162993"/>
      <w:r w:rsidRPr="00DB6EF8">
        <w:t>Master of Teaching</w:t>
      </w:r>
      <w:bookmarkEnd w:id="20"/>
    </w:p>
    <w:tbl>
      <w:tblPr>
        <w:tblStyle w:val="TableGrid"/>
        <w:tblW w:w="0" w:type="auto"/>
        <w:tblLook w:val="04A0" w:firstRow="1" w:lastRow="0" w:firstColumn="1" w:lastColumn="0" w:noHBand="0" w:noVBand="1"/>
      </w:tblPr>
      <w:tblGrid>
        <w:gridCol w:w="1240"/>
        <w:gridCol w:w="4830"/>
        <w:gridCol w:w="1246"/>
      </w:tblGrid>
      <w:tr w:rsidR="007B4165" w14:paraId="634B2CB6" w14:textId="77777777" w:rsidTr="00230359">
        <w:trPr>
          <w:trHeight w:val="1320"/>
        </w:trPr>
        <w:tc>
          <w:tcPr>
            <w:tcW w:w="1240" w:type="dxa"/>
          </w:tcPr>
          <w:p w14:paraId="33D59899" w14:textId="77777777" w:rsidR="007B4165" w:rsidRDefault="007B4165" w:rsidP="00230359">
            <w:pPr>
              <w:spacing w:after="0"/>
            </w:pPr>
          </w:p>
          <w:p w14:paraId="244BF1C9" w14:textId="77777777" w:rsidR="007B4165" w:rsidRDefault="007B4165" w:rsidP="00230359">
            <w:r w:rsidRPr="009D4306">
              <w:rPr>
                <w:sz w:val="16"/>
                <w:szCs w:val="16"/>
              </w:rPr>
              <w:t>1</w:t>
            </w:r>
            <w:r w:rsidRPr="009D4306">
              <w:rPr>
                <w:sz w:val="16"/>
                <w:szCs w:val="16"/>
                <w:vertAlign w:val="superscript"/>
              </w:rPr>
              <w:t>st</w:t>
            </w:r>
            <w:r w:rsidRPr="009D4306">
              <w:rPr>
                <w:sz w:val="16"/>
                <w:szCs w:val="16"/>
              </w:rPr>
              <w:t xml:space="preserve"> placement</w:t>
            </w:r>
          </w:p>
        </w:tc>
        <w:tc>
          <w:tcPr>
            <w:tcW w:w="4830" w:type="dxa"/>
          </w:tcPr>
          <w:p w14:paraId="10877B72" w14:textId="77777777" w:rsidR="007B4165" w:rsidRDefault="007B4165" w:rsidP="00230359">
            <w:r w:rsidRPr="000142E9">
              <w:rPr>
                <w:sz w:val="20"/>
              </w:rPr>
              <w:t>EDUC 7206 Professional Experience A</w:t>
            </w:r>
          </w:p>
          <w:p w14:paraId="38978C92" w14:textId="77777777" w:rsidR="007B4165" w:rsidRPr="009578B7" w:rsidRDefault="007B4165" w:rsidP="00230359">
            <w:pPr>
              <w:rPr>
                <w:b/>
              </w:rPr>
            </w:pPr>
            <w:r w:rsidRPr="009578B7">
              <w:rPr>
                <w:b/>
              </w:rPr>
              <w:t>Planning and engagement placement</w:t>
            </w:r>
          </w:p>
        </w:tc>
        <w:tc>
          <w:tcPr>
            <w:tcW w:w="1246" w:type="dxa"/>
          </w:tcPr>
          <w:p w14:paraId="28F893CF" w14:textId="24368262" w:rsidR="007B4165" w:rsidRDefault="007B4165" w:rsidP="00230359">
            <w:r>
              <w:t>20 days</w:t>
            </w:r>
          </w:p>
        </w:tc>
      </w:tr>
      <w:tr w:rsidR="007B4165" w14:paraId="60E42AF6" w14:textId="77777777" w:rsidTr="00230359">
        <w:trPr>
          <w:trHeight w:val="1311"/>
        </w:trPr>
        <w:tc>
          <w:tcPr>
            <w:tcW w:w="1240" w:type="dxa"/>
          </w:tcPr>
          <w:p w14:paraId="55FF2B04" w14:textId="77777777" w:rsidR="007B4165" w:rsidRDefault="007B4165" w:rsidP="00230359">
            <w:pPr>
              <w:spacing w:after="0"/>
            </w:pPr>
          </w:p>
          <w:p w14:paraId="39221DAF" w14:textId="77777777" w:rsidR="007B4165" w:rsidRDefault="007B4165" w:rsidP="00230359">
            <w:r w:rsidRPr="009D4306">
              <w:rPr>
                <w:sz w:val="16"/>
                <w:szCs w:val="16"/>
              </w:rPr>
              <w:t>2</w:t>
            </w:r>
            <w:r w:rsidRPr="009D4306">
              <w:rPr>
                <w:sz w:val="16"/>
                <w:szCs w:val="16"/>
                <w:vertAlign w:val="superscript"/>
              </w:rPr>
              <w:t>nd</w:t>
            </w:r>
            <w:r w:rsidRPr="009D4306">
              <w:rPr>
                <w:sz w:val="16"/>
                <w:szCs w:val="16"/>
              </w:rPr>
              <w:t xml:space="preserve"> placement</w:t>
            </w:r>
          </w:p>
        </w:tc>
        <w:tc>
          <w:tcPr>
            <w:tcW w:w="4830" w:type="dxa"/>
          </w:tcPr>
          <w:p w14:paraId="6CD98542" w14:textId="77777777" w:rsidR="007B4165" w:rsidRPr="000142E9" w:rsidRDefault="007B4165" w:rsidP="00230359">
            <w:pPr>
              <w:rPr>
                <w:sz w:val="20"/>
              </w:rPr>
            </w:pPr>
            <w:r w:rsidRPr="000142E9">
              <w:rPr>
                <w:sz w:val="20"/>
              </w:rPr>
              <w:t>EDUC 7208 Professional Experience B</w:t>
            </w:r>
          </w:p>
          <w:p w14:paraId="6FDA2824" w14:textId="77777777" w:rsidR="007B4165" w:rsidRPr="009578B7" w:rsidRDefault="007B4165" w:rsidP="00230359">
            <w:pPr>
              <w:rPr>
                <w:b/>
              </w:rPr>
            </w:pPr>
            <w:r w:rsidRPr="009578B7">
              <w:rPr>
                <w:b/>
              </w:rPr>
              <w:t>Assessment and evaluation placement</w:t>
            </w:r>
          </w:p>
        </w:tc>
        <w:tc>
          <w:tcPr>
            <w:tcW w:w="1246" w:type="dxa"/>
          </w:tcPr>
          <w:p w14:paraId="1F42CDF6" w14:textId="77777777" w:rsidR="007B4165" w:rsidRDefault="007B4165" w:rsidP="00230359">
            <w:r>
              <w:t>45 days</w:t>
            </w:r>
          </w:p>
        </w:tc>
      </w:tr>
    </w:tbl>
    <w:p w14:paraId="2C50FBFB" w14:textId="3240F3DD" w:rsidR="007B4165" w:rsidRDefault="007B4165" w:rsidP="007B4165">
      <w:r>
        <w:t xml:space="preserve">A total of 65 days </w:t>
      </w:r>
      <w:r w:rsidR="00A71BD8">
        <w:t>placement</w:t>
      </w:r>
      <w:r>
        <w:t xml:space="preserve"> experience.</w:t>
      </w:r>
    </w:p>
    <w:p w14:paraId="1211CFB2" w14:textId="4F07A3AC" w:rsidR="009D5F33" w:rsidRDefault="007B4165" w:rsidP="006C7225">
      <w:proofErr w:type="gramStart"/>
      <w:r>
        <w:rPr>
          <w:b/>
        </w:rPr>
        <w:t>To successfully complete</w:t>
      </w:r>
      <w:proofErr w:type="gramEnd"/>
      <w:r w:rsidRPr="00230523">
        <w:rPr>
          <w:b/>
        </w:rPr>
        <w:t xml:space="preserve"> </w:t>
      </w:r>
      <w:r>
        <w:rPr>
          <w:b/>
        </w:rPr>
        <w:t>each</w:t>
      </w:r>
      <w:r w:rsidRPr="00230523">
        <w:rPr>
          <w:b/>
        </w:rPr>
        <w:t xml:space="preserve"> Professional Experience course</w:t>
      </w:r>
      <w:r>
        <w:t xml:space="preserve"> Pre-service teachers must attend and successfully complete the required placement days, all on-campus requirements and online learning tasks, </w:t>
      </w:r>
      <w:r w:rsidR="00821B55">
        <w:t>e-</w:t>
      </w:r>
      <w:r w:rsidR="00FE47C8">
        <w:t>P</w:t>
      </w:r>
      <w:r w:rsidR="00821B55">
        <w:t xml:space="preserve">ortfolio </w:t>
      </w:r>
      <w:r>
        <w:t>and the Teaching Performance Assessment.</w:t>
      </w:r>
    </w:p>
    <w:p w14:paraId="19896230" w14:textId="029FC6B3" w:rsidR="00771C9F" w:rsidRPr="00AC4929" w:rsidRDefault="00771C9F" w:rsidP="00F54E78">
      <w:pPr>
        <w:pStyle w:val="Heading1"/>
      </w:pPr>
      <w:bookmarkStart w:id="21" w:name="_Toc512162994"/>
      <w:r w:rsidRPr="00AC4929">
        <w:t>Teacher Performance Assessment (TPA)</w:t>
      </w:r>
      <w:bookmarkEnd w:id="21"/>
    </w:p>
    <w:p w14:paraId="46887B77" w14:textId="72BB604A" w:rsidR="00771C9F" w:rsidRPr="000371BB" w:rsidRDefault="00771C9F" w:rsidP="00563C70">
      <w:pPr>
        <w:pStyle w:val="Default"/>
        <w:spacing w:after="240"/>
        <w:rPr>
          <w:rFonts w:asciiTheme="minorHAnsi" w:hAnsiTheme="minorHAnsi" w:cstheme="minorHAnsi"/>
          <w:sz w:val="22"/>
          <w:szCs w:val="22"/>
        </w:rPr>
      </w:pPr>
      <w:r w:rsidRPr="000371BB">
        <w:rPr>
          <w:rFonts w:asciiTheme="minorHAnsi" w:hAnsiTheme="minorHAnsi" w:cstheme="minorHAnsi"/>
          <w:sz w:val="22"/>
          <w:szCs w:val="22"/>
        </w:rPr>
        <w:t xml:space="preserve">From </w:t>
      </w:r>
      <w:r w:rsidR="00F779A5" w:rsidRPr="000371BB">
        <w:rPr>
          <w:rFonts w:asciiTheme="minorHAnsi" w:hAnsiTheme="minorHAnsi" w:cstheme="minorHAnsi"/>
          <w:sz w:val="22"/>
          <w:szCs w:val="22"/>
        </w:rPr>
        <w:t>2018,</w:t>
      </w:r>
      <w:r w:rsidRPr="000371BB">
        <w:rPr>
          <w:rFonts w:asciiTheme="minorHAnsi" w:hAnsiTheme="minorHAnsi" w:cstheme="minorHAnsi"/>
          <w:sz w:val="22"/>
          <w:szCs w:val="22"/>
        </w:rPr>
        <w:t xml:space="preserve"> all </w:t>
      </w:r>
      <w:r w:rsidR="003760CA">
        <w:rPr>
          <w:rFonts w:asciiTheme="minorHAnsi" w:hAnsiTheme="minorHAnsi" w:cstheme="minorHAnsi"/>
          <w:sz w:val="22"/>
          <w:szCs w:val="22"/>
        </w:rPr>
        <w:t>Pre-service teachers</w:t>
      </w:r>
      <w:r w:rsidRPr="000371BB">
        <w:rPr>
          <w:rFonts w:asciiTheme="minorHAnsi" w:hAnsiTheme="minorHAnsi" w:cstheme="minorHAnsi"/>
          <w:sz w:val="22"/>
          <w:szCs w:val="22"/>
        </w:rPr>
        <w:t xml:space="preserve"> across Australia must meet the Teacher Performance Assessment (TPA) standard. </w:t>
      </w:r>
    </w:p>
    <w:p w14:paraId="7CF56EA0" w14:textId="51F8FB7F" w:rsidR="00771C9F" w:rsidRDefault="00FF64F5" w:rsidP="00771C9F">
      <w:pPr>
        <w:spacing w:before="240" w:after="0"/>
        <w:ind w:left="567" w:right="566"/>
        <w:rPr>
          <w:i/>
          <w:szCs w:val="22"/>
        </w:rPr>
      </w:pPr>
      <w:r>
        <w:rPr>
          <w:rFonts w:cstheme="minorHAnsi"/>
          <w:i/>
          <w:iCs/>
          <w:szCs w:val="22"/>
        </w:rPr>
        <w:t>‘</w:t>
      </w:r>
      <w:r w:rsidR="00771C9F" w:rsidRPr="000371BB">
        <w:rPr>
          <w:rFonts w:cstheme="minorHAnsi"/>
          <w:i/>
          <w:iCs/>
          <w:szCs w:val="22"/>
        </w:rPr>
        <w:t>The accreditation of initial</w:t>
      </w:r>
      <w:r w:rsidR="00771C9F" w:rsidRPr="00AC4929">
        <w:rPr>
          <w:i/>
          <w:iCs/>
          <w:szCs w:val="22"/>
        </w:rPr>
        <w:t xml:space="preserve"> teacher education programs in Australia: Standards and Procedur</w:t>
      </w:r>
      <w:r w:rsidR="00771C9F" w:rsidRPr="00AC4929">
        <w:rPr>
          <w:i/>
          <w:szCs w:val="22"/>
        </w:rPr>
        <w:t xml:space="preserve">es </w:t>
      </w:r>
      <w:r w:rsidR="00771C9F" w:rsidRPr="00FF64F5">
        <w:rPr>
          <w:szCs w:val="22"/>
        </w:rPr>
        <w:t xml:space="preserve">requires that all pre-service teachers successfully complete a rigorous </w:t>
      </w:r>
      <w:r w:rsidRPr="00FF64F5">
        <w:rPr>
          <w:szCs w:val="22"/>
        </w:rPr>
        <w:t>assessment (</w:t>
      </w:r>
      <w:r w:rsidR="00771C9F" w:rsidRPr="00FF64F5">
        <w:rPr>
          <w:szCs w:val="22"/>
        </w:rPr>
        <w:t>teaching performance assessment</w:t>
      </w:r>
      <w:r w:rsidRPr="00FF64F5">
        <w:rPr>
          <w:szCs w:val="22"/>
        </w:rPr>
        <w:t xml:space="preserve">) that covers the breadth of teaching practices to ensure that they are </w:t>
      </w:r>
      <w:r w:rsidR="00771C9F" w:rsidRPr="00FF64F5">
        <w:rPr>
          <w:szCs w:val="22"/>
        </w:rPr>
        <w:t xml:space="preserve"> classroom ready </w:t>
      </w:r>
      <w:r w:rsidRPr="00FF64F5">
        <w:rPr>
          <w:szCs w:val="22"/>
        </w:rPr>
        <w:t>by the time t</w:t>
      </w:r>
      <w:r w:rsidR="00771C9F" w:rsidRPr="00FF64F5">
        <w:rPr>
          <w:szCs w:val="22"/>
        </w:rPr>
        <w:t>hey graduate</w:t>
      </w:r>
      <w:r w:rsidRPr="00FF64F5">
        <w:rPr>
          <w:szCs w:val="22"/>
        </w:rPr>
        <w:t>’</w:t>
      </w:r>
      <w:r w:rsidR="00771C9F">
        <w:rPr>
          <w:i/>
          <w:szCs w:val="22"/>
        </w:rPr>
        <w:t>.</w:t>
      </w:r>
    </w:p>
    <w:p w14:paraId="6EA1EDA1" w14:textId="77777777" w:rsidR="00771C9F" w:rsidRDefault="00771C9F" w:rsidP="00771C9F">
      <w:pPr>
        <w:spacing w:before="0" w:after="0"/>
        <w:ind w:left="3447" w:right="566" w:firstLine="153"/>
        <w:rPr>
          <w:sz w:val="16"/>
          <w:szCs w:val="16"/>
        </w:rPr>
      </w:pPr>
      <w:r w:rsidRPr="00AC4929">
        <w:rPr>
          <w:sz w:val="16"/>
          <w:szCs w:val="16"/>
        </w:rPr>
        <w:t>Teacher Performance A</w:t>
      </w:r>
      <w:r>
        <w:rPr>
          <w:sz w:val="16"/>
          <w:szCs w:val="16"/>
        </w:rPr>
        <w:t>ssessment - Program Standard 1.2 (AITSL, 2018)</w:t>
      </w:r>
    </w:p>
    <w:p w14:paraId="55261CEB" w14:textId="14A61CA6" w:rsidR="00771C9F" w:rsidRDefault="00771C9F" w:rsidP="00771C9F">
      <w:pPr>
        <w:spacing w:after="0"/>
        <w:ind w:right="-1"/>
        <w:rPr>
          <w:szCs w:val="22"/>
        </w:rPr>
      </w:pPr>
      <w:r>
        <w:rPr>
          <w:szCs w:val="22"/>
        </w:rPr>
        <w:t xml:space="preserve">The TPA requires </w:t>
      </w:r>
      <w:r w:rsidR="007D7CD8">
        <w:rPr>
          <w:szCs w:val="22"/>
        </w:rPr>
        <w:t>Pre-service teacher</w:t>
      </w:r>
      <w:r w:rsidR="003760CA">
        <w:rPr>
          <w:szCs w:val="22"/>
        </w:rPr>
        <w:t>s</w:t>
      </w:r>
      <w:r>
        <w:rPr>
          <w:szCs w:val="22"/>
        </w:rPr>
        <w:t xml:space="preserve"> </w:t>
      </w:r>
      <w:proofErr w:type="gramStart"/>
      <w:r>
        <w:rPr>
          <w:szCs w:val="22"/>
        </w:rPr>
        <w:t>to authentically demonstrate</w:t>
      </w:r>
      <w:proofErr w:type="gramEnd"/>
      <w:r>
        <w:rPr>
          <w:szCs w:val="22"/>
        </w:rPr>
        <w:t xml:space="preserve"> evidence</w:t>
      </w:r>
      <w:r w:rsidR="00FF64F5">
        <w:rPr>
          <w:szCs w:val="22"/>
        </w:rPr>
        <w:t xml:space="preserve"> of their skills and knowledge(s) </w:t>
      </w:r>
      <w:r>
        <w:rPr>
          <w:szCs w:val="22"/>
        </w:rPr>
        <w:t>through their own practice</w:t>
      </w:r>
      <w:r w:rsidR="00FF64F5">
        <w:rPr>
          <w:szCs w:val="22"/>
        </w:rPr>
        <w:t>s</w:t>
      </w:r>
      <w:r>
        <w:rPr>
          <w:szCs w:val="22"/>
        </w:rPr>
        <w:t xml:space="preserve">. In particular, </w:t>
      </w:r>
      <w:r w:rsidR="007D7CD8">
        <w:rPr>
          <w:szCs w:val="22"/>
        </w:rPr>
        <w:t>Pre-service teacher</w:t>
      </w:r>
      <w:r w:rsidR="003760CA">
        <w:rPr>
          <w:szCs w:val="22"/>
        </w:rPr>
        <w:t>s</w:t>
      </w:r>
      <w:r>
        <w:rPr>
          <w:szCs w:val="22"/>
        </w:rPr>
        <w:t xml:space="preserve"> must illustrate (</w:t>
      </w:r>
      <w:proofErr w:type="spellStart"/>
      <w:r>
        <w:rPr>
          <w:szCs w:val="22"/>
        </w:rPr>
        <w:t>i</w:t>
      </w:r>
      <w:proofErr w:type="spellEnd"/>
      <w:r>
        <w:rPr>
          <w:szCs w:val="22"/>
        </w:rPr>
        <w:t>) what they want their students to learn, (ii) how they will facilitate this learning and (iii)</w:t>
      </w:r>
      <w:r w:rsidR="0051415F">
        <w:rPr>
          <w:szCs w:val="22"/>
        </w:rPr>
        <w:t xml:space="preserve"> </w:t>
      </w:r>
      <w:r>
        <w:rPr>
          <w:szCs w:val="22"/>
        </w:rPr>
        <w:t xml:space="preserve">how they know if their students have achieved this learning.  </w:t>
      </w:r>
    </w:p>
    <w:p w14:paraId="1A5EE7EA" w14:textId="450C3221" w:rsidR="005F6485" w:rsidRDefault="0051415F" w:rsidP="00771C9F">
      <w:pPr>
        <w:spacing w:after="0"/>
        <w:ind w:right="-1"/>
        <w:rPr>
          <w:szCs w:val="22"/>
        </w:rPr>
      </w:pPr>
      <w:r>
        <w:rPr>
          <w:szCs w:val="22"/>
        </w:rPr>
        <w:t xml:space="preserve">The TPA </w:t>
      </w:r>
      <w:proofErr w:type="gramStart"/>
      <w:r>
        <w:rPr>
          <w:szCs w:val="22"/>
        </w:rPr>
        <w:t>is achieved</w:t>
      </w:r>
      <w:proofErr w:type="gramEnd"/>
      <w:r>
        <w:rPr>
          <w:szCs w:val="22"/>
        </w:rPr>
        <w:t xml:space="preserve"> during the final professional experience placement</w:t>
      </w:r>
      <w:r w:rsidR="006430AB">
        <w:rPr>
          <w:szCs w:val="22"/>
        </w:rPr>
        <w:t xml:space="preserve"> and</w:t>
      </w:r>
      <w:r w:rsidR="005757B3">
        <w:rPr>
          <w:szCs w:val="22"/>
        </w:rPr>
        <w:t xml:space="preserve"> </w:t>
      </w:r>
      <w:r>
        <w:rPr>
          <w:szCs w:val="22"/>
        </w:rPr>
        <w:t xml:space="preserve">is documented in the </w:t>
      </w:r>
      <w:r w:rsidR="005757B3">
        <w:rPr>
          <w:szCs w:val="22"/>
        </w:rPr>
        <w:t xml:space="preserve">Pre-service teacher’s </w:t>
      </w:r>
      <w:r w:rsidR="00235585">
        <w:rPr>
          <w:szCs w:val="22"/>
        </w:rPr>
        <w:t>e-Portfolio</w:t>
      </w:r>
      <w:r>
        <w:rPr>
          <w:szCs w:val="22"/>
        </w:rPr>
        <w:t xml:space="preserve">. Together these two </w:t>
      </w:r>
      <w:r w:rsidR="00AF7C88">
        <w:rPr>
          <w:szCs w:val="22"/>
        </w:rPr>
        <w:t xml:space="preserve">central </w:t>
      </w:r>
      <w:r>
        <w:rPr>
          <w:szCs w:val="22"/>
        </w:rPr>
        <w:t xml:space="preserve">components </w:t>
      </w:r>
      <w:proofErr w:type="gramStart"/>
      <w:r>
        <w:rPr>
          <w:szCs w:val="22"/>
        </w:rPr>
        <w:t>are</w:t>
      </w:r>
      <w:r w:rsidR="0065621B">
        <w:rPr>
          <w:szCs w:val="22"/>
        </w:rPr>
        <w:t xml:space="preserve"> </w:t>
      </w:r>
      <w:r>
        <w:rPr>
          <w:szCs w:val="22"/>
        </w:rPr>
        <w:t>assessed</w:t>
      </w:r>
      <w:proofErr w:type="gramEnd"/>
      <w:r>
        <w:rPr>
          <w:szCs w:val="22"/>
        </w:rPr>
        <w:t xml:space="preserve"> against the </w:t>
      </w:r>
      <w:r w:rsidR="00AF7C88">
        <w:rPr>
          <w:szCs w:val="22"/>
        </w:rPr>
        <w:t xml:space="preserve">Australian Professional </w:t>
      </w:r>
      <w:r>
        <w:rPr>
          <w:szCs w:val="22"/>
        </w:rPr>
        <w:t>Standards</w:t>
      </w:r>
      <w:r w:rsidR="00AF7C88">
        <w:rPr>
          <w:szCs w:val="22"/>
        </w:rPr>
        <w:t xml:space="preserve"> for Teachers</w:t>
      </w:r>
      <w:r>
        <w:rPr>
          <w:szCs w:val="22"/>
        </w:rPr>
        <w:t>.</w:t>
      </w:r>
      <w:r w:rsidR="00AF7C88">
        <w:rPr>
          <w:szCs w:val="22"/>
        </w:rPr>
        <w:t xml:space="preserve"> T</w:t>
      </w:r>
      <w:r w:rsidR="00771C9F">
        <w:rPr>
          <w:szCs w:val="22"/>
        </w:rPr>
        <w:t xml:space="preserve">he preparatory work is completed within </w:t>
      </w:r>
      <w:r w:rsidR="0014775C">
        <w:rPr>
          <w:szCs w:val="22"/>
        </w:rPr>
        <w:t>the</w:t>
      </w:r>
      <w:r w:rsidR="00E30E65">
        <w:rPr>
          <w:szCs w:val="22"/>
        </w:rPr>
        <w:t xml:space="preserve"> </w:t>
      </w:r>
      <w:r w:rsidR="00771C9F">
        <w:rPr>
          <w:szCs w:val="22"/>
        </w:rPr>
        <w:t xml:space="preserve">specific </w:t>
      </w:r>
      <w:r w:rsidR="00771C9F" w:rsidRPr="00A243B8">
        <w:rPr>
          <w:i/>
          <w:szCs w:val="22"/>
        </w:rPr>
        <w:t>Curriculum and Methodology A</w:t>
      </w:r>
      <w:r w:rsidR="00771C9F">
        <w:rPr>
          <w:szCs w:val="22"/>
        </w:rPr>
        <w:t xml:space="preserve"> courses of study</w:t>
      </w:r>
      <w:r>
        <w:rPr>
          <w:szCs w:val="22"/>
        </w:rPr>
        <w:t xml:space="preserve"> that are</w:t>
      </w:r>
      <w:r w:rsidR="00771C9F">
        <w:rPr>
          <w:szCs w:val="22"/>
        </w:rPr>
        <w:t xml:space="preserve"> undertaken while on campus. It is here that </w:t>
      </w:r>
      <w:r w:rsidR="007D7CD8">
        <w:rPr>
          <w:szCs w:val="22"/>
        </w:rPr>
        <w:t xml:space="preserve">Pre-service teachers </w:t>
      </w:r>
      <w:r w:rsidR="00771C9F">
        <w:rPr>
          <w:szCs w:val="22"/>
        </w:rPr>
        <w:t xml:space="preserve">will engage in learning to design lesson and unit plans to meet specific student needs, and develop specific pedagogies and strategies to facilitate this learning. </w:t>
      </w:r>
      <w:r w:rsidR="007D7CD8">
        <w:rPr>
          <w:szCs w:val="22"/>
        </w:rPr>
        <w:t>The</w:t>
      </w:r>
      <w:r w:rsidR="00771C9F">
        <w:rPr>
          <w:szCs w:val="22"/>
        </w:rPr>
        <w:t xml:space="preserve"> </w:t>
      </w:r>
      <w:r w:rsidR="00771C9F" w:rsidRPr="00A243B8">
        <w:rPr>
          <w:i/>
          <w:szCs w:val="22"/>
        </w:rPr>
        <w:t>Curriculum and Methodology B courses</w:t>
      </w:r>
      <w:r w:rsidR="00771C9F">
        <w:rPr>
          <w:szCs w:val="22"/>
        </w:rPr>
        <w:t xml:space="preserve"> are designed </w:t>
      </w:r>
      <w:r w:rsidR="0014775C">
        <w:rPr>
          <w:szCs w:val="22"/>
        </w:rPr>
        <w:t>for</w:t>
      </w:r>
      <w:r w:rsidR="007D7CD8" w:rsidRPr="007D7CD8">
        <w:rPr>
          <w:szCs w:val="22"/>
        </w:rPr>
        <w:t xml:space="preserve"> </w:t>
      </w:r>
      <w:r w:rsidR="007D7CD8">
        <w:rPr>
          <w:szCs w:val="22"/>
        </w:rPr>
        <w:t xml:space="preserve">Pre-service teachers </w:t>
      </w:r>
      <w:r w:rsidR="00771C9F">
        <w:rPr>
          <w:szCs w:val="22"/>
        </w:rPr>
        <w:t xml:space="preserve">to experience rich assessment tasks that will aid </w:t>
      </w:r>
      <w:r w:rsidR="0014775C">
        <w:rPr>
          <w:szCs w:val="22"/>
        </w:rPr>
        <w:t>them</w:t>
      </w:r>
      <w:r w:rsidR="00771C9F">
        <w:rPr>
          <w:szCs w:val="22"/>
        </w:rPr>
        <w:t xml:space="preserve"> to identify what students know and if they have achieved the </w:t>
      </w:r>
      <w:r>
        <w:rPr>
          <w:szCs w:val="22"/>
        </w:rPr>
        <w:t xml:space="preserve">intended </w:t>
      </w:r>
      <w:r w:rsidR="00F779A5">
        <w:rPr>
          <w:szCs w:val="22"/>
        </w:rPr>
        <w:t>learning</w:t>
      </w:r>
      <w:r>
        <w:rPr>
          <w:szCs w:val="22"/>
        </w:rPr>
        <w:t>.</w:t>
      </w:r>
      <w:r w:rsidR="006430AB">
        <w:rPr>
          <w:szCs w:val="22"/>
        </w:rPr>
        <w:t xml:space="preserve"> </w:t>
      </w:r>
    </w:p>
    <w:p w14:paraId="1C0CF9C0" w14:textId="76213792" w:rsidR="005F6485" w:rsidRDefault="00A60AF5" w:rsidP="005F6485">
      <w:pPr>
        <w:pStyle w:val="Heading1"/>
      </w:pPr>
      <w:bookmarkStart w:id="22" w:name="_Toc512162995"/>
      <w:r>
        <w:t>T</w:t>
      </w:r>
      <w:r w:rsidR="00F658B9">
        <w:t>he</w:t>
      </w:r>
      <w:r w:rsidR="005F6485">
        <w:t xml:space="preserve"> </w:t>
      </w:r>
      <w:r w:rsidR="00A71BD8">
        <w:t>Placement</w:t>
      </w:r>
      <w:r w:rsidR="005F6485">
        <w:t xml:space="preserve"> Report</w:t>
      </w:r>
      <w:bookmarkEnd w:id="22"/>
    </w:p>
    <w:p w14:paraId="31AFC016" w14:textId="00C8EED8" w:rsidR="00771C9F" w:rsidRDefault="0047011C" w:rsidP="00771C9F">
      <w:pPr>
        <w:spacing w:after="0"/>
        <w:ind w:right="-1"/>
      </w:pPr>
      <w:r>
        <w:rPr>
          <w:szCs w:val="22"/>
        </w:rPr>
        <w:t xml:space="preserve">The </w:t>
      </w:r>
      <w:r w:rsidR="00A71BD8">
        <w:rPr>
          <w:szCs w:val="22"/>
        </w:rPr>
        <w:t>placement</w:t>
      </w:r>
      <w:r>
        <w:rPr>
          <w:szCs w:val="22"/>
        </w:rPr>
        <w:t xml:space="preserve"> report is </w:t>
      </w:r>
      <w:r w:rsidR="00053A90">
        <w:rPr>
          <w:szCs w:val="22"/>
        </w:rPr>
        <w:t>a requirement of</w:t>
      </w:r>
      <w:r w:rsidR="00771C9F">
        <w:rPr>
          <w:szCs w:val="22"/>
        </w:rPr>
        <w:t xml:space="preserve"> the TPA </w:t>
      </w:r>
      <w:r>
        <w:rPr>
          <w:szCs w:val="22"/>
        </w:rPr>
        <w:t>and</w:t>
      </w:r>
      <w:r w:rsidR="00771C9F">
        <w:rPr>
          <w:szCs w:val="22"/>
        </w:rPr>
        <w:t xml:space="preserve"> align</w:t>
      </w:r>
      <w:r>
        <w:rPr>
          <w:szCs w:val="22"/>
        </w:rPr>
        <w:t>s</w:t>
      </w:r>
      <w:r w:rsidR="00771C9F">
        <w:rPr>
          <w:szCs w:val="22"/>
        </w:rPr>
        <w:t xml:space="preserve"> with the </w:t>
      </w:r>
      <w:r w:rsidR="00771C9F" w:rsidRPr="00E371BB">
        <w:t>Australian Professional Standard of Teachers</w:t>
      </w:r>
      <w:r w:rsidR="00771C9F">
        <w:rPr>
          <w:szCs w:val="22"/>
        </w:rPr>
        <w:t xml:space="preserve"> at the graduate career stage. </w:t>
      </w:r>
      <w:r w:rsidR="0014775C">
        <w:rPr>
          <w:szCs w:val="22"/>
        </w:rPr>
        <w:t>The</w:t>
      </w:r>
      <w:r w:rsidR="00771C9F">
        <w:rPr>
          <w:szCs w:val="22"/>
        </w:rPr>
        <w:t xml:space="preserve"> </w:t>
      </w:r>
      <w:r w:rsidR="00A71BD8">
        <w:rPr>
          <w:szCs w:val="22"/>
        </w:rPr>
        <w:t>placement</w:t>
      </w:r>
      <w:r w:rsidR="00771C9F">
        <w:rPr>
          <w:szCs w:val="22"/>
        </w:rPr>
        <w:t xml:space="preserve"> </w:t>
      </w:r>
      <w:proofErr w:type="gramStart"/>
      <w:r w:rsidR="00771C9F">
        <w:rPr>
          <w:szCs w:val="22"/>
        </w:rPr>
        <w:t>report,</w:t>
      </w:r>
      <w:proofErr w:type="gramEnd"/>
      <w:r w:rsidR="00771C9F">
        <w:rPr>
          <w:szCs w:val="22"/>
        </w:rPr>
        <w:t xml:space="preserve"> </w:t>
      </w:r>
      <w:r w:rsidR="009C3AF0">
        <w:rPr>
          <w:szCs w:val="22"/>
        </w:rPr>
        <w:t xml:space="preserve">is mapped according to </w:t>
      </w:r>
      <w:r w:rsidR="00771C9F">
        <w:rPr>
          <w:szCs w:val="22"/>
        </w:rPr>
        <w:t xml:space="preserve">the </w:t>
      </w:r>
      <w:r w:rsidR="00771C9F" w:rsidRPr="00E371BB">
        <w:t>Australian Professional Standard of Teachers</w:t>
      </w:r>
      <w:r w:rsidR="00771C9F">
        <w:t xml:space="preserve"> and provide</w:t>
      </w:r>
      <w:r w:rsidR="0014775C">
        <w:t>s</w:t>
      </w:r>
      <w:r w:rsidR="00771C9F">
        <w:t xml:space="preserve"> evidence of </w:t>
      </w:r>
      <w:r w:rsidR="0014775C">
        <w:t>the</w:t>
      </w:r>
      <w:r w:rsidR="00053A90">
        <w:t xml:space="preserve"> Pre-service teacher’s</w:t>
      </w:r>
      <w:r w:rsidR="00771C9F">
        <w:t xml:space="preserve"> ability to meet the standards at graduate level. </w:t>
      </w:r>
      <w:r w:rsidR="0014775C">
        <w:t>The</w:t>
      </w:r>
      <w:r w:rsidR="00771C9F">
        <w:t xml:space="preserve"> </w:t>
      </w:r>
      <w:r w:rsidR="00A71BD8">
        <w:t>placement</w:t>
      </w:r>
      <w:r w:rsidR="00771C9F">
        <w:t xml:space="preserve"> reports </w:t>
      </w:r>
      <w:proofErr w:type="gramStart"/>
      <w:r w:rsidR="00771C9F">
        <w:t xml:space="preserve">are </w:t>
      </w:r>
      <w:r w:rsidR="00771C9F" w:rsidRPr="006C7225">
        <w:rPr>
          <w:b/>
        </w:rPr>
        <w:t>moderated</w:t>
      </w:r>
      <w:proofErr w:type="gramEnd"/>
      <w:r w:rsidR="00771C9F">
        <w:t xml:space="preserve"> and involve </w:t>
      </w:r>
      <w:r w:rsidR="007D7CD8">
        <w:t xml:space="preserve">the </w:t>
      </w:r>
      <w:r w:rsidR="007D7CD8">
        <w:rPr>
          <w:szCs w:val="22"/>
        </w:rPr>
        <w:t>Pre-service teacher’s</w:t>
      </w:r>
      <w:r w:rsidR="007D7CD8">
        <w:t xml:space="preserve"> </w:t>
      </w:r>
      <w:r w:rsidR="00B5202C">
        <w:t>M</w:t>
      </w:r>
      <w:r w:rsidR="00771C9F">
        <w:t xml:space="preserve">entor </w:t>
      </w:r>
      <w:r w:rsidR="00B5202C">
        <w:t>T</w:t>
      </w:r>
      <w:r w:rsidR="00771C9F">
        <w:t xml:space="preserve">eacher, </w:t>
      </w:r>
      <w:r w:rsidR="00185A5A">
        <w:t>University</w:t>
      </w:r>
      <w:r w:rsidR="00771C9F">
        <w:t xml:space="preserve"> </w:t>
      </w:r>
      <w:r w:rsidR="00B5202C">
        <w:t>L</w:t>
      </w:r>
      <w:r w:rsidR="00771C9F">
        <w:t xml:space="preserve">iaison and the Professional Experience Program Director. Whilst moderation occurs primarily through </w:t>
      </w:r>
      <w:r w:rsidR="007D7CD8">
        <w:t xml:space="preserve">the </w:t>
      </w:r>
      <w:r w:rsidR="00B5202C">
        <w:t>M</w:t>
      </w:r>
      <w:r w:rsidR="00771C9F">
        <w:t xml:space="preserve">entor </w:t>
      </w:r>
      <w:r w:rsidR="00B5202C">
        <w:t>T</w:t>
      </w:r>
      <w:r w:rsidR="00771C9F">
        <w:t xml:space="preserve">eacher and </w:t>
      </w:r>
      <w:r w:rsidR="00185A5A">
        <w:t>University</w:t>
      </w:r>
      <w:r w:rsidR="00771C9F">
        <w:t xml:space="preserve"> </w:t>
      </w:r>
      <w:r w:rsidR="00B5202C">
        <w:t>L</w:t>
      </w:r>
      <w:r w:rsidR="00771C9F">
        <w:t xml:space="preserve">iaison, a series of meetings and </w:t>
      </w:r>
      <w:proofErr w:type="gramStart"/>
      <w:r w:rsidR="00771C9F">
        <w:t>in-servicing</w:t>
      </w:r>
      <w:proofErr w:type="gramEnd"/>
      <w:r w:rsidR="00771C9F">
        <w:t xml:space="preserve"> is undertaken to provide detailed instruction and feedback to all parties involved in the moderation process. </w:t>
      </w:r>
      <w:r w:rsidR="007D7CD8">
        <w:t xml:space="preserve">The </w:t>
      </w:r>
      <w:r w:rsidR="00B5202C" w:rsidRPr="006C7225">
        <w:rPr>
          <w:b/>
        </w:rPr>
        <w:t>M</w:t>
      </w:r>
      <w:r w:rsidR="009C3AF0" w:rsidRPr="006C7225">
        <w:rPr>
          <w:b/>
        </w:rPr>
        <w:t>entor</w:t>
      </w:r>
      <w:r w:rsidR="00B5202C" w:rsidRPr="006C7225">
        <w:rPr>
          <w:b/>
        </w:rPr>
        <w:t xml:space="preserve"> Teacher</w:t>
      </w:r>
      <w:r w:rsidR="009C3AF0">
        <w:t xml:space="preserve"> </w:t>
      </w:r>
      <w:r w:rsidR="003141DB">
        <w:t xml:space="preserve">and </w:t>
      </w:r>
      <w:r w:rsidR="00185A5A" w:rsidRPr="006C7225">
        <w:rPr>
          <w:b/>
        </w:rPr>
        <w:t>University</w:t>
      </w:r>
      <w:r w:rsidR="003141DB" w:rsidRPr="006C7225">
        <w:rPr>
          <w:b/>
        </w:rPr>
        <w:t xml:space="preserve"> </w:t>
      </w:r>
      <w:r w:rsidR="00B5202C" w:rsidRPr="006C7225">
        <w:rPr>
          <w:b/>
        </w:rPr>
        <w:t>L</w:t>
      </w:r>
      <w:r w:rsidR="003141DB" w:rsidRPr="006C7225">
        <w:rPr>
          <w:b/>
        </w:rPr>
        <w:t>iaison</w:t>
      </w:r>
      <w:r w:rsidR="003141DB">
        <w:t xml:space="preserve"> </w:t>
      </w:r>
      <w:proofErr w:type="gramStart"/>
      <w:r w:rsidR="003141DB">
        <w:t>are</w:t>
      </w:r>
      <w:r w:rsidR="009C3AF0">
        <w:t xml:space="preserve"> provided</w:t>
      </w:r>
      <w:proofErr w:type="gramEnd"/>
      <w:r w:rsidR="009C3AF0">
        <w:t xml:space="preserve"> </w:t>
      </w:r>
      <w:r w:rsidR="009C3AF0" w:rsidRPr="006C7225">
        <w:rPr>
          <w:b/>
        </w:rPr>
        <w:t xml:space="preserve">support through </w:t>
      </w:r>
      <w:r w:rsidR="003141DB" w:rsidRPr="006C7225">
        <w:rPr>
          <w:b/>
        </w:rPr>
        <w:t xml:space="preserve">an </w:t>
      </w:r>
      <w:r w:rsidR="009C3AF0" w:rsidRPr="006C7225">
        <w:rPr>
          <w:b/>
        </w:rPr>
        <w:t xml:space="preserve">online </w:t>
      </w:r>
      <w:r w:rsidR="003141DB" w:rsidRPr="006C7225">
        <w:rPr>
          <w:b/>
        </w:rPr>
        <w:t>learning module</w:t>
      </w:r>
      <w:r w:rsidR="005F6485" w:rsidRPr="006C7225">
        <w:rPr>
          <w:b/>
        </w:rPr>
        <w:t xml:space="preserve"> and quiz</w:t>
      </w:r>
      <w:r w:rsidR="009C3AF0">
        <w:t xml:space="preserve">. </w:t>
      </w:r>
      <w:r w:rsidR="006430AB">
        <w:t xml:space="preserve">The TPA assessment process is reviewed at de-brief meetings at the conclusion of the placement and at the moderation meeting. </w:t>
      </w:r>
      <w:r w:rsidR="007D7CD8">
        <w:t xml:space="preserve">The </w:t>
      </w:r>
      <w:r w:rsidR="007D7CD8">
        <w:rPr>
          <w:szCs w:val="22"/>
        </w:rPr>
        <w:t xml:space="preserve">Pre-service teacher’s </w:t>
      </w:r>
      <w:r w:rsidR="00771C9F">
        <w:t xml:space="preserve">reports </w:t>
      </w:r>
      <w:proofErr w:type="gramStart"/>
      <w:r w:rsidR="00771C9F">
        <w:t>are also benchmarked</w:t>
      </w:r>
      <w:proofErr w:type="gramEnd"/>
      <w:r w:rsidR="00771C9F">
        <w:t xml:space="preserve"> </w:t>
      </w:r>
      <w:r w:rsidR="003141DB">
        <w:t xml:space="preserve">by the Program Director </w:t>
      </w:r>
      <w:r w:rsidR="00771C9F">
        <w:t>against other</w:t>
      </w:r>
      <w:r>
        <w:t>s</w:t>
      </w:r>
      <w:r w:rsidR="00771C9F">
        <w:t xml:space="preserve"> in the School of Education, to ensure </w:t>
      </w:r>
      <w:r w:rsidR="007D7CD8">
        <w:t>the</w:t>
      </w:r>
      <w:r w:rsidR="00771C9F">
        <w:t xml:space="preserve"> </w:t>
      </w:r>
      <w:r w:rsidR="00A71BD8">
        <w:t>placement</w:t>
      </w:r>
      <w:r w:rsidR="00771C9F">
        <w:t xml:space="preserve"> report and the </w:t>
      </w:r>
      <w:r w:rsidR="00A71BD8">
        <w:t>placement</w:t>
      </w:r>
      <w:r w:rsidR="00771C9F">
        <w:t xml:space="preserve"> reporting procedures are consistent and developed through a validated and reliable process.</w:t>
      </w:r>
    </w:p>
    <w:p w14:paraId="4C2D483E" w14:textId="574DDE67" w:rsidR="005F6485" w:rsidRDefault="005F6485" w:rsidP="00771C9F">
      <w:pPr>
        <w:spacing w:after="0"/>
        <w:ind w:right="-1"/>
      </w:pPr>
      <w:r>
        <w:t xml:space="preserve">The </w:t>
      </w:r>
      <w:r w:rsidR="00A71BD8">
        <w:t>placement</w:t>
      </w:r>
      <w:r>
        <w:t xml:space="preserve"> report is completed and assessed by</w:t>
      </w:r>
      <w:r w:rsidR="0014775C">
        <w:t xml:space="preserve"> the</w:t>
      </w:r>
      <w:r>
        <w:t xml:space="preserve"> mentor in consultation with </w:t>
      </w:r>
      <w:r w:rsidR="0014775C">
        <w:t>the</w:t>
      </w:r>
      <w:r>
        <w:t xml:space="preserve"> </w:t>
      </w:r>
      <w:r w:rsidR="00185A5A">
        <w:t>University</w:t>
      </w:r>
      <w:r>
        <w:t xml:space="preserve"> staff with the final decision </w:t>
      </w:r>
      <w:proofErr w:type="gramStart"/>
      <w:r>
        <w:t>being made</w:t>
      </w:r>
      <w:proofErr w:type="gramEnd"/>
      <w:r>
        <w:t xml:space="preserve"> by the </w:t>
      </w:r>
      <w:r w:rsidR="00185A5A">
        <w:t>University</w:t>
      </w:r>
      <w:r>
        <w:t xml:space="preserve"> taking in consideration all the TPA requirements.</w:t>
      </w:r>
    </w:p>
    <w:p w14:paraId="50ACC902" w14:textId="09C7DF32" w:rsidR="005F6485" w:rsidRDefault="00053A90" w:rsidP="00053A90">
      <w:pPr>
        <w:pStyle w:val="Heading1"/>
      </w:pPr>
      <w:bookmarkStart w:id="23" w:name="_Toc512162996"/>
      <w:r>
        <w:t>Being at risk ….</w:t>
      </w:r>
      <w:proofErr w:type="gramStart"/>
      <w:r>
        <w:t>what</w:t>
      </w:r>
      <w:proofErr w:type="gramEnd"/>
      <w:r>
        <w:t xml:space="preserve"> does this mean?</w:t>
      </w:r>
      <w:bookmarkEnd w:id="23"/>
    </w:p>
    <w:p w14:paraId="33CCAF6B" w14:textId="55C7D00A" w:rsidR="00F40461" w:rsidRDefault="00F40461" w:rsidP="00F40461">
      <w:r>
        <w:t xml:space="preserve">Often when writing </w:t>
      </w:r>
      <w:r w:rsidR="0014775C">
        <w:t xml:space="preserve">the </w:t>
      </w:r>
      <w:r w:rsidR="00A71BD8">
        <w:t>placement</w:t>
      </w:r>
      <w:r>
        <w:t xml:space="preserve"> report </w:t>
      </w:r>
      <w:r w:rsidR="0014775C">
        <w:t xml:space="preserve">the </w:t>
      </w:r>
      <w:r w:rsidR="00FF64F5">
        <w:t>M</w:t>
      </w:r>
      <w:r>
        <w:t>entor</w:t>
      </w:r>
      <w:r w:rsidR="00FF64F5">
        <w:t xml:space="preserve"> Teacher</w:t>
      </w:r>
      <w:r>
        <w:t xml:space="preserve"> may find it difficult to decide whether a </w:t>
      </w:r>
      <w:r w:rsidR="00FF64F5">
        <w:t>S</w:t>
      </w:r>
      <w:r>
        <w:t xml:space="preserve">tandard </w:t>
      </w:r>
      <w:proofErr w:type="gramStart"/>
      <w:r>
        <w:t>has</w:t>
      </w:r>
      <w:r w:rsidR="00D775C9">
        <w:t xml:space="preserve"> </w:t>
      </w:r>
      <w:r>
        <w:t>been</w:t>
      </w:r>
      <w:r w:rsidR="00D775C9">
        <w:t xml:space="preserve"> </w:t>
      </w:r>
      <w:r>
        <w:t>met</w:t>
      </w:r>
      <w:proofErr w:type="gramEnd"/>
      <w:r>
        <w:t xml:space="preserve">. During these </w:t>
      </w:r>
      <w:proofErr w:type="gramStart"/>
      <w:r>
        <w:t>times</w:t>
      </w:r>
      <w:proofErr w:type="gramEnd"/>
      <w:r>
        <w:t xml:space="preserve"> </w:t>
      </w:r>
      <w:r w:rsidR="0014775C">
        <w:t>the</w:t>
      </w:r>
      <w:r>
        <w:t xml:space="preserve"> </w:t>
      </w:r>
      <w:r w:rsidR="00FF64F5">
        <w:t>M</w:t>
      </w:r>
      <w:r>
        <w:t xml:space="preserve">entor </w:t>
      </w:r>
      <w:r w:rsidR="0014775C">
        <w:t>can</w:t>
      </w:r>
      <w:r>
        <w:t xml:space="preserve"> consult with </w:t>
      </w:r>
      <w:r w:rsidR="00185A5A">
        <w:t>University</w:t>
      </w:r>
      <w:r>
        <w:t xml:space="preserve"> staff to seek advice and support. Mentors are encouraged to contact </w:t>
      </w:r>
      <w:r w:rsidR="0014775C">
        <w:t xml:space="preserve">the </w:t>
      </w:r>
      <w:r w:rsidR="007309C4">
        <w:t>allocated</w:t>
      </w:r>
      <w:r>
        <w:t xml:space="preserve"> </w:t>
      </w:r>
      <w:r w:rsidR="00185A5A">
        <w:t>University</w:t>
      </w:r>
      <w:r>
        <w:t xml:space="preserve"> liaison to collaborate and to support each other in </w:t>
      </w:r>
      <w:r w:rsidR="0014775C">
        <w:t xml:space="preserve">making </w:t>
      </w:r>
      <w:r>
        <w:t xml:space="preserve">difficult decisions. When appropriate the Director of </w:t>
      </w:r>
      <w:r w:rsidR="00821B55">
        <w:t xml:space="preserve">Partnerships and Engagement </w:t>
      </w:r>
      <w:proofErr w:type="gramStart"/>
      <w:r>
        <w:t>may also</w:t>
      </w:r>
      <w:proofErr w:type="gramEnd"/>
      <w:r>
        <w:t xml:space="preserve"> be called to support the decision</w:t>
      </w:r>
      <w:r w:rsidR="00D775C9">
        <w:t>-</w:t>
      </w:r>
      <w:r>
        <w:t>making process o</w:t>
      </w:r>
      <w:r w:rsidR="0014775C">
        <w:t>r to</w:t>
      </w:r>
      <w:r>
        <w:t xml:space="preserve"> ensure </w:t>
      </w:r>
      <w:r w:rsidR="00CD26F6">
        <w:t xml:space="preserve">the </w:t>
      </w:r>
      <w:r>
        <w:t>report is authentic and accurately mapped against the achievement criteria.</w:t>
      </w:r>
    </w:p>
    <w:p w14:paraId="2AA50554" w14:textId="5B6A277F" w:rsidR="00860F49" w:rsidRDefault="00860F49" w:rsidP="00860F49">
      <w:pPr>
        <w:rPr>
          <w:rFonts w:cstheme="minorHAnsi"/>
        </w:rPr>
      </w:pPr>
      <w:r>
        <w:t xml:space="preserve">Sometimes </w:t>
      </w:r>
      <w:r w:rsidR="00F779A5">
        <w:t>however,</w:t>
      </w:r>
      <w:r>
        <w:t xml:space="preserve"> things </w:t>
      </w:r>
      <w:r w:rsidR="00F779A5">
        <w:t>do not</w:t>
      </w:r>
      <w:r>
        <w:t xml:space="preserve"> go to plan and </w:t>
      </w:r>
      <w:r w:rsidR="00110F8A">
        <w:t xml:space="preserve">a </w:t>
      </w:r>
      <w:r>
        <w:t>Pre-service teacher will need additional support</w:t>
      </w:r>
      <w:r w:rsidR="00E0580B">
        <w:t xml:space="preserve"> and </w:t>
      </w:r>
      <w:proofErr w:type="gramStart"/>
      <w:r w:rsidR="00E0580B">
        <w:t>may be considered</w:t>
      </w:r>
      <w:proofErr w:type="gramEnd"/>
      <w:r w:rsidR="00E0580B">
        <w:t xml:space="preserve"> at risk of </w:t>
      </w:r>
      <w:r w:rsidR="00DA7E89">
        <w:t xml:space="preserve">not </w:t>
      </w:r>
      <w:r w:rsidR="00E0580B">
        <w:t xml:space="preserve">completing </w:t>
      </w:r>
      <w:r w:rsidR="00463A83">
        <w:t xml:space="preserve">their </w:t>
      </w:r>
      <w:r w:rsidR="00E0580B">
        <w:t>placement</w:t>
      </w:r>
      <w:r w:rsidR="00053A90">
        <w:t xml:space="preserve"> successfully</w:t>
      </w:r>
      <w:r w:rsidR="00E0580B">
        <w:t xml:space="preserve">. </w:t>
      </w:r>
      <w:r>
        <w:t xml:space="preserve">The sooner this is recognised and acted upon the better. Once </w:t>
      </w:r>
      <w:r w:rsidR="00F779A5">
        <w:t xml:space="preserve">it </w:t>
      </w:r>
      <w:proofErr w:type="gramStart"/>
      <w:r w:rsidR="00F779A5">
        <w:t>has</w:t>
      </w:r>
      <w:r>
        <w:t xml:space="preserve"> been identified</w:t>
      </w:r>
      <w:proofErr w:type="gramEnd"/>
      <w:r>
        <w:t xml:space="preserve"> that a Pre-service teacher may need to develop</w:t>
      </w:r>
      <w:r w:rsidR="00C55C05">
        <w:t>,</w:t>
      </w:r>
      <w:r>
        <w:t xml:space="preserve"> the </w:t>
      </w:r>
      <w:r w:rsidRPr="00697BD4">
        <w:rPr>
          <w:i/>
        </w:rPr>
        <w:t>Additional Support Notification and Development Plan</w:t>
      </w:r>
      <w:r>
        <w:t xml:space="preserve"> is used to document issues and agreed actions</w:t>
      </w:r>
      <w:r w:rsidR="00697BD4">
        <w:t xml:space="preserve">. This </w:t>
      </w:r>
      <w:r w:rsidR="00821B55">
        <w:t xml:space="preserve">plan </w:t>
      </w:r>
      <w:r w:rsidR="00697BD4">
        <w:t xml:space="preserve">is </w:t>
      </w:r>
      <w:r w:rsidR="00020EBA">
        <w:t>available from SONIA</w:t>
      </w:r>
      <w:r>
        <w:t xml:space="preserve">. </w:t>
      </w:r>
      <w:proofErr w:type="gramStart"/>
      <w:r>
        <w:t xml:space="preserve">This </w:t>
      </w:r>
      <w:r w:rsidR="00821B55">
        <w:t xml:space="preserve">plan </w:t>
      </w:r>
      <w:r>
        <w:t xml:space="preserve">should be filled in by the Pre-service teachers and their Mentor Teacher(s) in conjunction with the Site Coordinator and the </w:t>
      </w:r>
      <w:r w:rsidR="00185A5A">
        <w:t>University</w:t>
      </w:r>
      <w:r>
        <w:t xml:space="preserve"> Liaison</w:t>
      </w:r>
      <w:proofErr w:type="gramEnd"/>
      <w:r>
        <w:t xml:space="preserve">. </w:t>
      </w:r>
      <w:r w:rsidRPr="00CF58BD">
        <w:rPr>
          <w:rFonts w:cstheme="minorHAnsi"/>
        </w:rPr>
        <w:t xml:space="preserve">This </w:t>
      </w:r>
      <w:r>
        <w:rPr>
          <w:rFonts w:cstheme="minorHAnsi"/>
        </w:rPr>
        <w:t>process</w:t>
      </w:r>
      <w:r w:rsidRPr="00CF58BD">
        <w:rPr>
          <w:rFonts w:cstheme="minorHAnsi"/>
        </w:rPr>
        <w:t xml:space="preserve"> </w:t>
      </w:r>
      <w:proofErr w:type="gramStart"/>
      <w:r w:rsidRPr="00CF58BD">
        <w:rPr>
          <w:rFonts w:cstheme="minorHAnsi"/>
        </w:rPr>
        <w:t>is not designed</w:t>
      </w:r>
      <w:proofErr w:type="gramEnd"/>
      <w:r w:rsidRPr="00CF58BD">
        <w:rPr>
          <w:rFonts w:cstheme="minorHAnsi"/>
        </w:rPr>
        <w:t xml:space="preserve"> to be punitive</w:t>
      </w:r>
      <w:r>
        <w:rPr>
          <w:rFonts w:cstheme="minorHAnsi"/>
        </w:rPr>
        <w:t>. R</w:t>
      </w:r>
      <w:r w:rsidRPr="00CF58BD">
        <w:rPr>
          <w:rFonts w:cstheme="minorHAnsi"/>
        </w:rPr>
        <w:t xml:space="preserve">ather it records difficulties </w:t>
      </w:r>
      <w:r>
        <w:rPr>
          <w:rFonts w:cstheme="minorHAnsi"/>
        </w:rPr>
        <w:t xml:space="preserve">the </w:t>
      </w:r>
      <w:r>
        <w:t>Pre-service teacher is</w:t>
      </w:r>
      <w:r w:rsidRPr="00CF58BD">
        <w:rPr>
          <w:rFonts w:cstheme="minorHAnsi"/>
        </w:rPr>
        <w:t xml:space="preserve"> experienc</w:t>
      </w:r>
      <w:r>
        <w:rPr>
          <w:rFonts w:cstheme="minorHAnsi"/>
        </w:rPr>
        <w:t>ing</w:t>
      </w:r>
      <w:r w:rsidRPr="00CF58BD">
        <w:rPr>
          <w:rFonts w:cstheme="minorHAnsi"/>
        </w:rPr>
        <w:t xml:space="preserve"> on placement</w:t>
      </w:r>
      <w:r>
        <w:rPr>
          <w:rFonts w:cstheme="minorHAnsi"/>
        </w:rPr>
        <w:t xml:space="preserve"> and what actions need to be </w:t>
      </w:r>
      <w:r w:rsidR="0047011C">
        <w:rPr>
          <w:rFonts w:cstheme="minorHAnsi"/>
        </w:rPr>
        <w:t>taken</w:t>
      </w:r>
      <w:r>
        <w:rPr>
          <w:rFonts w:cstheme="minorHAnsi"/>
        </w:rPr>
        <w:t xml:space="preserve"> to enable the </w:t>
      </w:r>
      <w:r>
        <w:t xml:space="preserve">Pre-service teacher </w:t>
      </w:r>
      <w:r>
        <w:rPr>
          <w:rFonts w:cstheme="minorHAnsi"/>
        </w:rPr>
        <w:t xml:space="preserve">to </w:t>
      </w:r>
      <w:r w:rsidR="00B658D9">
        <w:rPr>
          <w:rFonts w:cstheme="minorHAnsi"/>
        </w:rPr>
        <w:t>demonstrate performance against the Standards at the required level.</w:t>
      </w:r>
      <w:r>
        <w:rPr>
          <w:rFonts w:cstheme="minorHAnsi"/>
        </w:rPr>
        <w:t xml:space="preserve"> It is a way to identify if and what </w:t>
      </w:r>
      <w:r w:rsidRPr="00CF58BD">
        <w:rPr>
          <w:rFonts w:cstheme="minorHAnsi"/>
        </w:rPr>
        <w:t>additional support</w:t>
      </w:r>
      <w:r>
        <w:rPr>
          <w:rFonts w:cstheme="minorHAnsi"/>
        </w:rPr>
        <w:t xml:space="preserve"> </w:t>
      </w:r>
      <w:proofErr w:type="gramStart"/>
      <w:r>
        <w:rPr>
          <w:rFonts w:cstheme="minorHAnsi"/>
        </w:rPr>
        <w:t>is needed</w:t>
      </w:r>
      <w:proofErr w:type="gramEnd"/>
      <w:r>
        <w:rPr>
          <w:rFonts w:cstheme="minorHAnsi"/>
        </w:rPr>
        <w:t xml:space="preserve"> </w:t>
      </w:r>
      <w:r w:rsidRPr="00CF58BD">
        <w:rPr>
          <w:rFonts w:cstheme="minorHAnsi"/>
        </w:rPr>
        <w:t xml:space="preserve">to </w:t>
      </w:r>
      <w:r>
        <w:rPr>
          <w:rFonts w:cstheme="minorHAnsi"/>
        </w:rPr>
        <w:t>help</w:t>
      </w:r>
      <w:r w:rsidRPr="00CF58BD">
        <w:rPr>
          <w:rFonts w:cstheme="minorHAnsi"/>
        </w:rPr>
        <w:t xml:space="preserve"> </w:t>
      </w:r>
      <w:r>
        <w:rPr>
          <w:rFonts w:cstheme="minorHAnsi"/>
        </w:rPr>
        <w:t xml:space="preserve">the </w:t>
      </w:r>
      <w:r>
        <w:t xml:space="preserve">Pre-service teacher to </w:t>
      </w:r>
      <w:r w:rsidRPr="00CF58BD">
        <w:rPr>
          <w:rFonts w:cstheme="minorHAnsi"/>
        </w:rPr>
        <w:t xml:space="preserve">successfully complete </w:t>
      </w:r>
      <w:r>
        <w:rPr>
          <w:rFonts w:cstheme="minorHAnsi"/>
        </w:rPr>
        <w:t>their</w:t>
      </w:r>
      <w:r w:rsidRPr="00CF58BD">
        <w:rPr>
          <w:rFonts w:cstheme="minorHAnsi"/>
        </w:rPr>
        <w:t xml:space="preserve"> placement.</w:t>
      </w:r>
      <w:r w:rsidR="00B658D9">
        <w:rPr>
          <w:rFonts w:cstheme="minorHAnsi"/>
        </w:rPr>
        <w:t xml:space="preserve"> This process is relevant to all Pre-service teachers in each placement they undertake</w:t>
      </w:r>
      <w:r w:rsidR="00D63BEB">
        <w:rPr>
          <w:rFonts w:cstheme="minorHAnsi"/>
        </w:rPr>
        <w:t>.</w:t>
      </w:r>
      <w:r w:rsidR="005A350D">
        <w:rPr>
          <w:rFonts w:cstheme="minorHAnsi"/>
        </w:rPr>
        <w:t xml:space="preserve"> </w:t>
      </w:r>
    </w:p>
    <w:p w14:paraId="01E9342B" w14:textId="36DB3359" w:rsidR="00D63BEB" w:rsidRPr="005A350D" w:rsidRDefault="00D63BEB" w:rsidP="00FE47C8">
      <w:pPr>
        <w:pStyle w:val="Heading1"/>
      </w:pPr>
      <w:bookmarkStart w:id="24" w:name="_Toc512162997"/>
      <w:r w:rsidRPr="005A350D">
        <w:t>Additional Support</w:t>
      </w:r>
      <w:r w:rsidR="008F1EEE">
        <w:t xml:space="preserve"> notification</w:t>
      </w:r>
      <w:r w:rsidRPr="005A350D">
        <w:t xml:space="preserve"> and Development Plan</w:t>
      </w:r>
      <w:bookmarkEnd w:id="24"/>
    </w:p>
    <w:p w14:paraId="6A83142F" w14:textId="2FB66936" w:rsidR="00D63BEB" w:rsidRDefault="00D63BEB" w:rsidP="00D63BEB">
      <w:r>
        <w:t xml:space="preserve">The School of Education, through its experienced University Liaisons, provides support for the Mentor Teacher, the School and the Pre-service teacher when problems arise in a placement. Mentor Teachers must contact their University Liaison to ensure the Pre-service teacher </w:t>
      </w:r>
      <w:proofErr w:type="gramStart"/>
      <w:r>
        <w:t>is given</w:t>
      </w:r>
      <w:proofErr w:type="gramEnd"/>
      <w:r>
        <w:t xml:space="preserve"> every opportunity to develop and resolve any unexpected placement issues.</w:t>
      </w:r>
    </w:p>
    <w:p w14:paraId="41AA429E" w14:textId="77777777" w:rsidR="00D63BEB" w:rsidRDefault="00D63BEB" w:rsidP="00D63BEB">
      <w:r>
        <w:t xml:space="preserve">When a placement issue arises with a Pre-service teacher’s performance, it </w:t>
      </w:r>
      <w:proofErr w:type="gramStart"/>
      <w:r>
        <w:t>is expected</w:t>
      </w:r>
      <w:proofErr w:type="gramEnd"/>
      <w:r>
        <w:t xml:space="preserve"> that an </w:t>
      </w:r>
      <w:r w:rsidRPr="008A38F6">
        <w:rPr>
          <w:i/>
        </w:rPr>
        <w:t>Additional Suppor</w:t>
      </w:r>
      <w:r>
        <w:rPr>
          <w:i/>
        </w:rPr>
        <w:t>t and Development P</w:t>
      </w:r>
      <w:r w:rsidRPr="008A38F6">
        <w:rPr>
          <w:i/>
        </w:rPr>
        <w:t>lan</w:t>
      </w:r>
      <w:r>
        <w:t xml:space="preserve"> will be initiated. The plan provides the Pre-service teacher with feedback identifying areas for improvement and strategies to effect that improvement. The plan is initiated </w:t>
      </w:r>
      <w:proofErr w:type="gramStart"/>
      <w:r>
        <w:t>as a result</w:t>
      </w:r>
      <w:proofErr w:type="gramEnd"/>
      <w:r>
        <w:t xml:space="preserve"> of unsatisfactory response(s) to feedback or limited or lack of meaningful progress within the placement.  </w:t>
      </w:r>
    </w:p>
    <w:p w14:paraId="3BCA7553" w14:textId="77777777" w:rsidR="00D63BEB" w:rsidRDefault="00D63BEB" w:rsidP="00D63BEB">
      <w:r>
        <w:t xml:space="preserve">The Additional Support and Development Plan is the official notification to the Pre-service teacher that they have areas of their teaching which require improvement if they wish to be successful on placement. In completing the plan, the Mentor Teacher is asked to identify the </w:t>
      </w:r>
      <w:proofErr w:type="gramStart"/>
      <w:r>
        <w:t>areas which require improvement</w:t>
      </w:r>
      <w:proofErr w:type="gramEnd"/>
      <w:r>
        <w:t xml:space="preserve"> and to provide guidance on how the Pre-service teacher can improve. This must include clear, explicit, reasonable and specific goals, expectations and/or targets, and milestones. The plan should also outline how the Pre-service teacher will be supported to achieve the goals/expectations/targets and milestones.  </w:t>
      </w:r>
    </w:p>
    <w:p w14:paraId="6103C765" w14:textId="77777777" w:rsidR="00D63BEB" w:rsidRDefault="00D63BEB" w:rsidP="00D63BEB">
      <w:r>
        <w:t xml:space="preserve">There should be a meeting attended by the Site Coordinator, Mentor Teacher, University Liaison and the Pre-service teacher to discuss the issues identified in the plan. The plan </w:t>
      </w:r>
      <w:proofErr w:type="gramStart"/>
      <w:r>
        <w:t>must be agreed upon and signed off by all parties</w:t>
      </w:r>
      <w:proofErr w:type="gramEnd"/>
      <w:r>
        <w:t xml:space="preserve">. </w:t>
      </w:r>
    </w:p>
    <w:p w14:paraId="69054A27" w14:textId="5431B3AC" w:rsidR="00D63BEB" w:rsidRDefault="00D63BEB" w:rsidP="00D63BEB">
      <w:r>
        <w:t xml:space="preserve">Deadlines for improvement must be part of the plan. It is recommended the Mentor Teacher, University Liaison and the Pre-service teacher meet when the actions for improvement are due to be completed to ensure all parties are satisfied that the required goals/expectations/targets and milestones have been met. Where </w:t>
      </w:r>
      <w:r w:rsidR="00FE47C8">
        <w:t xml:space="preserve">a Pre-service teacher </w:t>
      </w:r>
      <w:proofErr w:type="gramStart"/>
      <w:r w:rsidR="00FE47C8">
        <w:t>has</w:t>
      </w:r>
      <w:r>
        <w:t xml:space="preserve"> not been met</w:t>
      </w:r>
      <w:proofErr w:type="gramEnd"/>
      <w:r>
        <w:t xml:space="preserve">, the Pre-service teacher must have an opportunity to discuss the consequences of not meeting those expectations, and be provided with a forum to discuss the future options to improve their practice. Options may include initiating a revised plan or as a last resort discontinuation of the placement. Where discontinuation is considered, the Director of Partnerships and Engagement </w:t>
      </w:r>
      <w:proofErr w:type="gramStart"/>
      <w:r>
        <w:t>must be consulted</w:t>
      </w:r>
      <w:proofErr w:type="gramEnd"/>
      <w:r>
        <w:t xml:space="preserve">.  </w:t>
      </w:r>
    </w:p>
    <w:p w14:paraId="0AFA998E" w14:textId="77777777" w:rsidR="00D63BEB" w:rsidRDefault="00D63BEB" w:rsidP="00D63BEB">
      <w:proofErr w:type="gramStart"/>
      <w:r>
        <w:t xml:space="preserve">A copy of the </w:t>
      </w:r>
      <w:r w:rsidRPr="00182C6F">
        <w:rPr>
          <w:i/>
        </w:rPr>
        <w:t>Addi</w:t>
      </w:r>
      <w:r>
        <w:rPr>
          <w:i/>
        </w:rPr>
        <w:t>tional Support and Development P</w:t>
      </w:r>
      <w:r w:rsidRPr="00182C6F">
        <w:rPr>
          <w:i/>
        </w:rPr>
        <w:t>lan</w:t>
      </w:r>
      <w:r>
        <w:t xml:space="preserve"> will be held by the School and the Pre-service teacher, and a copy given to the University Liaison to be then forwarded to the School of Education</w:t>
      </w:r>
      <w:proofErr w:type="gramEnd"/>
      <w:r>
        <w:t>.</w:t>
      </w:r>
    </w:p>
    <w:p w14:paraId="43E9F859" w14:textId="4AE198D4" w:rsidR="00D63BEB" w:rsidRDefault="00D63BEB" w:rsidP="00D63BEB">
      <w:pPr>
        <w:rPr>
          <w:rFonts w:cstheme="minorHAnsi"/>
        </w:rPr>
      </w:pPr>
      <w:r>
        <w:t xml:space="preserve">The </w:t>
      </w:r>
      <w:r w:rsidRPr="00182C6F">
        <w:rPr>
          <w:i/>
        </w:rPr>
        <w:t>Addi</w:t>
      </w:r>
      <w:r>
        <w:rPr>
          <w:i/>
        </w:rPr>
        <w:t>tional Support and Development P</w:t>
      </w:r>
      <w:r w:rsidRPr="00182C6F">
        <w:rPr>
          <w:i/>
        </w:rPr>
        <w:t>lan</w:t>
      </w:r>
      <w:r>
        <w:t xml:space="preserve"> template </w:t>
      </w:r>
      <w:proofErr w:type="gramStart"/>
      <w:r>
        <w:t>can be downloaded</w:t>
      </w:r>
      <w:proofErr w:type="gramEnd"/>
      <w:r>
        <w:t xml:space="preserve"> from SONIA.</w:t>
      </w:r>
    </w:p>
    <w:p w14:paraId="3E68E1C9" w14:textId="302C2CE3" w:rsidR="00771C9F" w:rsidRDefault="00771C9F" w:rsidP="00461B79">
      <w:pPr>
        <w:pStyle w:val="Heading1"/>
      </w:pPr>
      <w:bookmarkStart w:id="25" w:name="_Toc512162998"/>
      <w:r>
        <w:t>e-</w:t>
      </w:r>
      <w:r w:rsidR="00461B79">
        <w:t>P</w:t>
      </w:r>
      <w:r w:rsidRPr="0085452D">
        <w:t>ortfolio</w:t>
      </w:r>
      <w:bookmarkEnd w:id="25"/>
    </w:p>
    <w:p w14:paraId="58AAB508" w14:textId="52C14239" w:rsidR="00771C9F" w:rsidRDefault="00771C9F" w:rsidP="00771C9F">
      <w:pPr>
        <w:spacing w:before="0" w:after="0"/>
        <w:rPr>
          <w:szCs w:val="22"/>
        </w:rPr>
      </w:pPr>
      <w:r w:rsidRPr="009B4A86">
        <w:rPr>
          <w:szCs w:val="22"/>
        </w:rPr>
        <w:t>The e-</w:t>
      </w:r>
      <w:r w:rsidR="00235585">
        <w:rPr>
          <w:szCs w:val="22"/>
        </w:rPr>
        <w:t>P</w:t>
      </w:r>
      <w:r w:rsidRPr="009B4A86">
        <w:rPr>
          <w:szCs w:val="22"/>
        </w:rPr>
        <w:t xml:space="preserve">ortfolio is </w:t>
      </w:r>
      <w:r w:rsidR="001C6422">
        <w:rPr>
          <w:szCs w:val="22"/>
        </w:rPr>
        <w:t xml:space="preserve">a </w:t>
      </w:r>
      <w:r w:rsidR="00FE47C8">
        <w:rPr>
          <w:szCs w:val="22"/>
        </w:rPr>
        <w:t xml:space="preserve">compulsory </w:t>
      </w:r>
      <w:r w:rsidR="00BD16B6">
        <w:rPr>
          <w:szCs w:val="22"/>
        </w:rPr>
        <w:t xml:space="preserve">component </w:t>
      </w:r>
      <w:r w:rsidRPr="009B4A86">
        <w:rPr>
          <w:szCs w:val="22"/>
        </w:rPr>
        <w:t xml:space="preserve">of the </w:t>
      </w:r>
      <w:r w:rsidRPr="009B4A86">
        <w:rPr>
          <w:rFonts w:cstheme="minorHAnsi"/>
          <w:szCs w:val="22"/>
        </w:rPr>
        <w:t>Teacher Performance Assessment</w:t>
      </w:r>
      <w:r w:rsidR="00CD26F6">
        <w:rPr>
          <w:rFonts w:cstheme="minorHAnsi"/>
          <w:szCs w:val="22"/>
        </w:rPr>
        <w:t xml:space="preserve"> (TPA)</w:t>
      </w:r>
      <w:r w:rsidRPr="009B4A86">
        <w:rPr>
          <w:szCs w:val="22"/>
        </w:rPr>
        <w:t>.</w:t>
      </w:r>
      <w:r w:rsidR="009C3AF0">
        <w:rPr>
          <w:szCs w:val="22"/>
        </w:rPr>
        <w:t xml:space="preserve"> It </w:t>
      </w:r>
      <w:proofErr w:type="gramStart"/>
      <w:r w:rsidR="009C3AF0">
        <w:rPr>
          <w:szCs w:val="22"/>
        </w:rPr>
        <w:t>is introduced</w:t>
      </w:r>
      <w:proofErr w:type="gramEnd"/>
      <w:r w:rsidR="009C3AF0">
        <w:rPr>
          <w:szCs w:val="22"/>
        </w:rPr>
        <w:t xml:space="preserve"> in the 1</w:t>
      </w:r>
      <w:r w:rsidR="009C3AF0" w:rsidRPr="009C3AF0">
        <w:rPr>
          <w:szCs w:val="22"/>
          <w:vertAlign w:val="superscript"/>
        </w:rPr>
        <w:t>st</w:t>
      </w:r>
      <w:r w:rsidR="009C3AF0">
        <w:rPr>
          <w:szCs w:val="22"/>
        </w:rPr>
        <w:t xml:space="preserve"> year of </w:t>
      </w:r>
      <w:r w:rsidR="00CD26F6">
        <w:rPr>
          <w:szCs w:val="22"/>
        </w:rPr>
        <w:t>the</w:t>
      </w:r>
      <w:r w:rsidR="009C3AF0">
        <w:rPr>
          <w:szCs w:val="22"/>
        </w:rPr>
        <w:t xml:space="preserve"> degree and culminates with a final self-reflection prior to the completion of studies.</w:t>
      </w:r>
      <w:r w:rsidRPr="009B4A86">
        <w:rPr>
          <w:szCs w:val="22"/>
        </w:rPr>
        <w:t xml:space="preserve"> The </w:t>
      </w:r>
      <w:r w:rsidR="00235585">
        <w:rPr>
          <w:szCs w:val="22"/>
        </w:rPr>
        <w:t>e-Portfolio</w:t>
      </w:r>
      <w:r w:rsidRPr="009B4A86">
        <w:rPr>
          <w:szCs w:val="22"/>
        </w:rPr>
        <w:t xml:space="preserve"> </w:t>
      </w:r>
      <w:proofErr w:type="gramStart"/>
      <w:r w:rsidRPr="009B4A86">
        <w:rPr>
          <w:szCs w:val="22"/>
        </w:rPr>
        <w:t>is used</w:t>
      </w:r>
      <w:proofErr w:type="gramEnd"/>
      <w:r w:rsidRPr="009B4A86">
        <w:rPr>
          <w:szCs w:val="22"/>
        </w:rPr>
        <w:t xml:space="preserve"> to collect evidence and artefacts from </w:t>
      </w:r>
      <w:r w:rsidR="00CD26F6">
        <w:rPr>
          <w:szCs w:val="22"/>
        </w:rPr>
        <w:t>the</w:t>
      </w:r>
      <w:r w:rsidRPr="009B4A86">
        <w:rPr>
          <w:szCs w:val="22"/>
        </w:rPr>
        <w:t xml:space="preserve"> placements</w:t>
      </w:r>
      <w:r w:rsidR="00FB5517">
        <w:rPr>
          <w:szCs w:val="22"/>
        </w:rPr>
        <w:t xml:space="preserve">, </w:t>
      </w:r>
      <w:r w:rsidR="00185A5A">
        <w:rPr>
          <w:szCs w:val="22"/>
        </w:rPr>
        <w:t>University</w:t>
      </w:r>
      <w:r w:rsidRPr="009B4A86">
        <w:rPr>
          <w:szCs w:val="22"/>
        </w:rPr>
        <w:t xml:space="preserve"> studies </w:t>
      </w:r>
      <w:r w:rsidR="00FB5517">
        <w:rPr>
          <w:szCs w:val="22"/>
        </w:rPr>
        <w:t>and other relevant educational experiences against the Standards.</w:t>
      </w:r>
      <w:r w:rsidRPr="009B4A86">
        <w:rPr>
          <w:szCs w:val="22"/>
        </w:rPr>
        <w:t xml:space="preserve"> </w:t>
      </w:r>
      <w:r w:rsidR="00831C9B">
        <w:rPr>
          <w:szCs w:val="22"/>
        </w:rPr>
        <w:t>This is</w:t>
      </w:r>
      <w:r w:rsidRPr="009B4A86">
        <w:rPr>
          <w:szCs w:val="22"/>
        </w:rPr>
        <w:t xml:space="preserve"> to </w:t>
      </w:r>
      <w:proofErr w:type="gramStart"/>
      <w:r w:rsidRPr="009B4A86">
        <w:rPr>
          <w:szCs w:val="22"/>
        </w:rPr>
        <w:t>be used</w:t>
      </w:r>
      <w:proofErr w:type="gramEnd"/>
      <w:r w:rsidRPr="009B4A86">
        <w:rPr>
          <w:szCs w:val="22"/>
        </w:rPr>
        <w:t xml:space="preserve"> while at </w:t>
      </w:r>
      <w:r w:rsidR="00185A5A">
        <w:rPr>
          <w:szCs w:val="22"/>
        </w:rPr>
        <w:t>University</w:t>
      </w:r>
      <w:r w:rsidRPr="009B4A86">
        <w:rPr>
          <w:szCs w:val="22"/>
        </w:rPr>
        <w:t xml:space="preserve"> and beyond a</w:t>
      </w:r>
      <w:r>
        <w:rPr>
          <w:szCs w:val="22"/>
        </w:rPr>
        <w:t xml:space="preserve">s </w:t>
      </w:r>
      <w:r w:rsidR="00CD26F6">
        <w:rPr>
          <w:szCs w:val="22"/>
        </w:rPr>
        <w:t>the graduate teacher transitions to the early career stage</w:t>
      </w:r>
      <w:r w:rsidR="00831C9B">
        <w:rPr>
          <w:szCs w:val="22"/>
        </w:rPr>
        <w:t xml:space="preserve"> of teaching</w:t>
      </w:r>
      <w:r w:rsidR="00CD26F6">
        <w:rPr>
          <w:szCs w:val="22"/>
        </w:rPr>
        <w:t>.</w:t>
      </w:r>
      <w:r>
        <w:rPr>
          <w:szCs w:val="22"/>
        </w:rPr>
        <w:t xml:space="preserve"> </w:t>
      </w:r>
      <w:r w:rsidR="00CD26F6">
        <w:rPr>
          <w:szCs w:val="22"/>
        </w:rPr>
        <w:t xml:space="preserve">The </w:t>
      </w:r>
      <w:r w:rsidR="00235585">
        <w:rPr>
          <w:szCs w:val="22"/>
        </w:rPr>
        <w:t>e-Portfolio</w:t>
      </w:r>
      <w:r w:rsidR="00A43FCB">
        <w:rPr>
          <w:szCs w:val="22"/>
        </w:rPr>
        <w:t xml:space="preserve"> also</w:t>
      </w:r>
      <w:r w:rsidR="00CD26F6">
        <w:rPr>
          <w:szCs w:val="22"/>
        </w:rPr>
        <w:t xml:space="preserve"> </w:t>
      </w:r>
      <w:r>
        <w:rPr>
          <w:szCs w:val="22"/>
        </w:rPr>
        <w:t>provid</w:t>
      </w:r>
      <w:r w:rsidR="00CD26F6">
        <w:rPr>
          <w:szCs w:val="22"/>
        </w:rPr>
        <w:t>es</w:t>
      </w:r>
      <w:r>
        <w:rPr>
          <w:szCs w:val="22"/>
        </w:rPr>
        <w:t xml:space="preserve"> access to quality </w:t>
      </w:r>
      <w:r w:rsidR="00FB5517">
        <w:rPr>
          <w:szCs w:val="22"/>
        </w:rPr>
        <w:t xml:space="preserve">learning and </w:t>
      </w:r>
      <w:r>
        <w:rPr>
          <w:szCs w:val="22"/>
        </w:rPr>
        <w:t>teaching resources.</w:t>
      </w:r>
      <w:r w:rsidRPr="009B4A86">
        <w:rPr>
          <w:szCs w:val="22"/>
        </w:rPr>
        <w:t xml:space="preserve"> </w:t>
      </w:r>
    </w:p>
    <w:p w14:paraId="5796F23D" w14:textId="77777777" w:rsidR="00CD26F6" w:rsidRDefault="00CD26F6" w:rsidP="00771C9F">
      <w:pPr>
        <w:spacing w:before="0" w:after="0"/>
        <w:rPr>
          <w:szCs w:val="22"/>
        </w:rPr>
      </w:pPr>
    </w:p>
    <w:p w14:paraId="27EFEC05" w14:textId="08DB4D9A" w:rsidR="00771C9F" w:rsidRDefault="00771C9F" w:rsidP="00771C9F">
      <w:pPr>
        <w:spacing w:before="0"/>
        <w:rPr>
          <w:szCs w:val="22"/>
        </w:rPr>
      </w:pPr>
      <w:r w:rsidRPr="009B4A86">
        <w:rPr>
          <w:szCs w:val="22"/>
        </w:rPr>
        <w:t xml:space="preserve">The </w:t>
      </w:r>
      <w:r w:rsidR="00235585">
        <w:rPr>
          <w:szCs w:val="22"/>
        </w:rPr>
        <w:t>e-Portfolio</w:t>
      </w:r>
      <w:r w:rsidRPr="009B4A86">
        <w:rPr>
          <w:szCs w:val="22"/>
        </w:rPr>
        <w:t xml:space="preserve"> </w:t>
      </w:r>
      <w:proofErr w:type="gramStart"/>
      <w:r w:rsidRPr="009B4A86">
        <w:rPr>
          <w:szCs w:val="22"/>
        </w:rPr>
        <w:t>is used</w:t>
      </w:r>
      <w:proofErr w:type="gramEnd"/>
      <w:r w:rsidRPr="009B4A86">
        <w:rPr>
          <w:szCs w:val="22"/>
        </w:rPr>
        <w:t xml:space="preserve"> to assemble </w:t>
      </w:r>
      <w:r w:rsidR="00BD16B6">
        <w:rPr>
          <w:szCs w:val="22"/>
        </w:rPr>
        <w:t>evidence</w:t>
      </w:r>
      <w:r w:rsidR="00BD16B6" w:rsidRPr="009B4A86">
        <w:rPr>
          <w:szCs w:val="22"/>
        </w:rPr>
        <w:t xml:space="preserve"> </w:t>
      </w:r>
      <w:r w:rsidRPr="009B4A86">
        <w:rPr>
          <w:szCs w:val="22"/>
        </w:rPr>
        <w:t xml:space="preserve">from </w:t>
      </w:r>
      <w:r w:rsidR="00A71BD8">
        <w:rPr>
          <w:szCs w:val="22"/>
        </w:rPr>
        <w:t>placement</w:t>
      </w:r>
      <w:r w:rsidRPr="009B4A86">
        <w:rPr>
          <w:szCs w:val="22"/>
        </w:rPr>
        <w:t xml:space="preserve"> to ensure that </w:t>
      </w:r>
      <w:r w:rsidR="00CD26F6">
        <w:rPr>
          <w:szCs w:val="22"/>
        </w:rPr>
        <w:t>the</w:t>
      </w:r>
      <w:r w:rsidRPr="009B4A86">
        <w:rPr>
          <w:szCs w:val="22"/>
        </w:rPr>
        <w:t xml:space="preserve"> </w:t>
      </w:r>
      <w:r w:rsidR="00A71BD8">
        <w:rPr>
          <w:szCs w:val="22"/>
        </w:rPr>
        <w:t>placement</w:t>
      </w:r>
      <w:r w:rsidRPr="009B4A86">
        <w:rPr>
          <w:szCs w:val="22"/>
        </w:rPr>
        <w:t xml:space="preserve"> practices are measured clearly against the achievement criteria as identified in the graduate standards of the Aus</w:t>
      </w:r>
      <w:r w:rsidR="00801FFD">
        <w:rPr>
          <w:szCs w:val="22"/>
        </w:rPr>
        <w:t>tralian Professional Standard for</w:t>
      </w:r>
      <w:r w:rsidRPr="009B4A86">
        <w:rPr>
          <w:szCs w:val="22"/>
        </w:rPr>
        <w:t xml:space="preserve"> Teachers.</w:t>
      </w:r>
      <w:r w:rsidR="009C3AF0">
        <w:rPr>
          <w:szCs w:val="22"/>
        </w:rPr>
        <w:t xml:space="preserve"> Assessment for </w:t>
      </w:r>
      <w:r w:rsidR="007D7CD8">
        <w:rPr>
          <w:szCs w:val="22"/>
        </w:rPr>
        <w:t xml:space="preserve">the </w:t>
      </w:r>
      <w:r w:rsidR="00235585">
        <w:rPr>
          <w:szCs w:val="22"/>
        </w:rPr>
        <w:t>e-Portfolio</w:t>
      </w:r>
      <w:r w:rsidR="009C3AF0">
        <w:rPr>
          <w:szCs w:val="22"/>
        </w:rPr>
        <w:t xml:space="preserve"> </w:t>
      </w:r>
      <w:proofErr w:type="gramStart"/>
      <w:r w:rsidR="009C3AF0">
        <w:rPr>
          <w:szCs w:val="22"/>
        </w:rPr>
        <w:t>is mapped</w:t>
      </w:r>
      <w:proofErr w:type="gramEnd"/>
      <w:r w:rsidR="009C3AF0">
        <w:rPr>
          <w:szCs w:val="22"/>
        </w:rPr>
        <w:t xml:space="preserve"> against the Standards</w:t>
      </w:r>
      <w:r w:rsidR="00CD26F6">
        <w:rPr>
          <w:szCs w:val="22"/>
        </w:rPr>
        <w:t xml:space="preserve"> by a rubric</w:t>
      </w:r>
      <w:r w:rsidR="009C3AF0">
        <w:rPr>
          <w:szCs w:val="22"/>
        </w:rPr>
        <w:t>.</w:t>
      </w:r>
    </w:p>
    <w:p w14:paraId="26BE03C2" w14:textId="61B92B75" w:rsidR="009C3AF0" w:rsidRPr="009B4A86" w:rsidRDefault="00CD26F6" w:rsidP="00771C9F">
      <w:pPr>
        <w:spacing w:before="0"/>
        <w:rPr>
          <w:szCs w:val="22"/>
        </w:rPr>
      </w:pPr>
      <w:r>
        <w:rPr>
          <w:szCs w:val="22"/>
        </w:rPr>
        <w:t xml:space="preserve">In addition to the evidence collated during </w:t>
      </w:r>
      <w:r w:rsidR="00A71BD8">
        <w:rPr>
          <w:szCs w:val="22"/>
        </w:rPr>
        <w:t>placement</w:t>
      </w:r>
      <w:r w:rsidR="00FB5517">
        <w:rPr>
          <w:szCs w:val="22"/>
        </w:rPr>
        <w:t>,</w:t>
      </w:r>
      <w:r>
        <w:rPr>
          <w:szCs w:val="22"/>
        </w:rPr>
        <w:t xml:space="preserve"> the </w:t>
      </w:r>
      <w:r w:rsidRPr="003977F1">
        <w:rPr>
          <w:b/>
          <w:szCs w:val="22"/>
        </w:rPr>
        <w:t>Master of Teaching</w:t>
      </w:r>
      <w:r>
        <w:rPr>
          <w:szCs w:val="22"/>
        </w:rPr>
        <w:t xml:space="preserve"> </w:t>
      </w:r>
      <w:r w:rsidR="00E30E65">
        <w:rPr>
          <w:szCs w:val="22"/>
        </w:rPr>
        <w:t>Pre-service teachers</w:t>
      </w:r>
      <w:r w:rsidR="009C3AF0">
        <w:rPr>
          <w:szCs w:val="22"/>
        </w:rPr>
        <w:t xml:space="preserve"> are required to provide a summary of the final research phase of </w:t>
      </w:r>
      <w:r>
        <w:rPr>
          <w:szCs w:val="22"/>
        </w:rPr>
        <w:t>the</w:t>
      </w:r>
      <w:r w:rsidR="009C3AF0">
        <w:rPr>
          <w:szCs w:val="22"/>
        </w:rPr>
        <w:t xml:space="preserve"> degree</w:t>
      </w:r>
      <w:r w:rsidR="007D7CD8">
        <w:rPr>
          <w:szCs w:val="22"/>
        </w:rPr>
        <w:t>. This</w:t>
      </w:r>
      <w:r w:rsidR="009C3AF0">
        <w:rPr>
          <w:szCs w:val="22"/>
        </w:rPr>
        <w:t xml:space="preserve"> includ</w:t>
      </w:r>
      <w:r w:rsidR="007D7CD8">
        <w:rPr>
          <w:szCs w:val="22"/>
        </w:rPr>
        <w:t>es</w:t>
      </w:r>
      <w:r w:rsidR="009C3AF0">
        <w:rPr>
          <w:szCs w:val="22"/>
        </w:rPr>
        <w:t xml:space="preserve"> </w:t>
      </w:r>
      <w:r>
        <w:rPr>
          <w:szCs w:val="22"/>
        </w:rPr>
        <w:t>a summation related to the</w:t>
      </w:r>
      <w:r w:rsidR="009C3AF0">
        <w:rPr>
          <w:szCs w:val="22"/>
        </w:rPr>
        <w:t xml:space="preserve"> impact of </w:t>
      </w:r>
      <w:r>
        <w:rPr>
          <w:szCs w:val="22"/>
        </w:rPr>
        <w:t>the</w:t>
      </w:r>
      <w:r w:rsidR="009C3AF0">
        <w:rPr>
          <w:szCs w:val="22"/>
        </w:rPr>
        <w:t xml:space="preserve"> research</w:t>
      </w:r>
      <w:r>
        <w:rPr>
          <w:szCs w:val="22"/>
        </w:rPr>
        <w:t xml:space="preserve"> on student learning</w:t>
      </w:r>
      <w:r w:rsidR="009C3AF0">
        <w:rPr>
          <w:szCs w:val="22"/>
        </w:rPr>
        <w:t xml:space="preserve">, undertaken through a self-analysis of </w:t>
      </w:r>
      <w:r>
        <w:rPr>
          <w:szCs w:val="22"/>
        </w:rPr>
        <w:t>the</w:t>
      </w:r>
      <w:r w:rsidR="009C3AF0">
        <w:rPr>
          <w:szCs w:val="22"/>
        </w:rPr>
        <w:t xml:space="preserve"> </w:t>
      </w:r>
      <w:proofErr w:type="gramStart"/>
      <w:r w:rsidR="009C3AF0">
        <w:rPr>
          <w:szCs w:val="22"/>
        </w:rPr>
        <w:t xml:space="preserve">learning </w:t>
      </w:r>
      <w:r>
        <w:rPr>
          <w:szCs w:val="22"/>
        </w:rPr>
        <w:t>which</w:t>
      </w:r>
      <w:proofErr w:type="gramEnd"/>
      <w:r>
        <w:rPr>
          <w:szCs w:val="22"/>
        </w:rPr>
        <w:t xml:space="preserve"> is</w:t>
      </w:r>
      <w:r w:rsidR="009C3AF0">
        <w:rPr>
          <w:szCs w:val="22"/>
        </w:rPr>
        <w:t xml:space="preserve"> compared against the </w:t>
      </w:r>
      <w:r w:rsidR="00801FFD" w:rsidRPr="009B4A86">
        <w:rPr>
          <w:szCs w:val="22"/>
        </w:rPr>
        <w:t>Aus</w:t>
      </w:r>
      <w:r w:rsidR="00801FFD">
        <w:rPr>
          <w:szCs w:val="22"/>
        </w:rPr>
        <w:t>tralian Professional Standard for</w:t>
      </w:r>
      <w:r w:rsidR="00801FFD" w:rsidRPr="009B4A86">
        <w:rPr>
          <w:szCs w:val="22"/>
        </w:rPr>
        <w:t xml:space="preserve"> Teachers</w:t>
      </w:r>
      <w:r>
        <w:rPr>
          <w:szCs w:val="22"/>
        </w:rPr>
        <w:t>.</w:t>
      </w:r>
    </w:p>
    <w:p w14:paraId="3A3E35D0" w14:textId="77777777" w:rsidR="00771C9F" w:rsidRPr="00957FE6" w:rsidRDefault="00771C9F" w:rsidP="00F54E78">
      <w:pPr>
        <w:pStyle w:val="Heading1"/>
      </w:pPr>
      <w:bookmarkStart w:id="26" w:name="_Toc512162999"/>
      <w:r w:rsidRPr="00957FE6">
        <w:t>On-campus requirements</w:t>
      </w:r>
      <w:bookmarkEnd w:id="26"/>
    </w:p>
    <w:p w14:paraId="74511391" w14:textId="2B1F98B8" w:rsidR="00563C70" w:rsidRDefault="00771C9F" w:rsidP="00701773">
      <w:pPr>
        <w:spacing w:before="0"/>
      </w:pPr>
      <w:r w:rsidRPr="00957FE6">
        <w:t xml:space="preserve">Before </w:t>
      </w:r>
      <w:r w:rsidR="00E30E65">
        <w:t>Pre-service teachers</w:t>
      </w:r>
      <w:r w:rsidRPr="00957FE6">
        <w:t xml:space="preserve"> begin any </w:t>
      </w:r>
      <w:r w:rsidR="00A71BD8">
        <w:t>placement</w:t>
      </w:r>
      <w:r>
        <w:t xml:space="preserve"> experience</w:t>
      </w:r>
      <w:r w:rsidR="00BD16B6">
        <w:t>,</w:t>
      </w:r>
      <w:r>
        <w:t xml:space="preserve"> </w:t>
      </w:r>
      <w:r w:rsidRPr="00957FE6">
        <w:t>on-campus requirements must be satisfied</w:t>
      </w:r>
      <w:r w:rsidRPr="007A4C04">
        <w:t xml:space="preserve"> </w:t>
      </w:r>
      <w:r w:rsidRPr="003F54E9">
        <w:t>includ</w:t>
      </w:r>
      <w:r w:rsidR="000E004A" w:rsidRPr="003F54E9">
        <w:t>ing</w:t>
      </w:r>
      <w:r w:rsidRPr="003F54E9">
        <w:t xml:space="preserve"> pre-requisite courses. </w:t>
      </w:r>
      <w:r w:rsidR="00A1208D" w:rsidRPr="003F54E9">
        <w:t xml:space="preserve"> Please be aware that to teach at a senior level, a </w:t>
      </w:r>
      <w:r w:rsidR="00A1208D" w:rsidRPr="003F54E9">
        <w:rPr>
          <w:szCs w:val="22"/>
        </w:rPr>
        <w:t xml:space="preserve">Pre-service teacher </w:t>
      </w:r>
      <w:r w:rsidR="00A1208D" w:rsidRPr="003F54E9">
        <w:t xml:space="preserve">must have </w:t>
      </w:r>
      <w:proofErr w:type="gramStart"/>
      <w:r w:rsidR="00A1208D" w:rsidRPr="003F54E9">
        <w:t>6</w:t>
      </w:r>
      <w:proofErr w:type="gramEnd"/>
      <w:r w:rsidR="003F54E9">
        <w:t xml:space="preserve"> </w:t>
      </w:r>
      <w:r w:rsidR="00A1208D" w:rsidRPr="003F54E9">
        <w:t xml:space="preserve">courses in </w:t>
      </w:r>
      <w:r w:rsidR="00BD16B6">
        <w:t xml:space="preserve">a </w:t>
      </w:r>
      <w:r w:rsidR="00A1208D" w:rsidRPr="003F54E9">
        <w:t xml:space="preserve">teaching area with at least 2 at level 3.  For all other subject specialisations, they must have at least </w:t>
      </w:r>
      <w:proofErr w:type="gramStart"/>
      <w:r w:rsidR="00A1208D" w:rsidRPr="003F54E9">
        <w:t>4</w:t>
      </w:r>
      <w:r w:rsidR="003F54E9">
        <w:t xml:space="preserve"> </w:t>
      </w:r>
      <w:r w:rsidR="003F54E9" w:rsidRPr="003F54E9">
        <w:t xml:space="preserve"> required</w:t>
      </w:r>
      <w:proofErr w:type="gramEnd"/>
      <w:r w:rsidR="003F54E9" w:rsidRPr="003F54E9">
        <w:t xml:space="preserve"> </w:t>
      </w:r>
      <w:r w:rsidR="00A1208D" w:rsidRPr="003F54E9">
        <w:t xml:space="preserve">courses at the required levels. Please visit the program rules of the double degree on Degree Finder </w:t>
      </w:r>
      <w:hyperlink r:id="rId12" w:history="1">
        <w:r w:rsidR="00A1208D" w:rsidRPr="003F54E9">
          <w:rPr>
            <w:rStyle w:val="Hyperlink"/>
            <w:noProof w:val="0"/>
          </w:rPr>
          <w:t>http://www.adelaide.edu.au/degree-finder/</w:t>
        </w:r>
      </w:hyperlink>
      <w:r w:rsidR="00A1208D" w:rsidRPr="003F54E9">
        <w:t xml:space="preserve"> for further information.</w:t>
      </w:r>
      <w:r w:rsidR="003F54E9" w:rsidRPr="003F54E9">
        <w:t xml:space="preserve"> Students are encouraged to confirm their Study Plan (yearly) with a Faculty of Arts, Student Advisor.</w:t>
      </w:r>
    </w:p>
    <w:p w14:paraId="33750A40" w14:textId="1D1B4500" w:rsidR="00771C9F" w:rsidRDefault="00771C9F" w:rsidP="00771C9F">
      <w:pPr>
        <w:spacing w:before="0"/>
      </w:pPr>
      <w:r w:rsidRPr="00A819F8">
        <w:rPr>
          <w:b/>
        </w:rPr>
        <w:t xml:space="preserve">Bachelor of Teaching </w:t>
      </w:r>
      <w:r w:rsidR="00E30E65">
        <w:t>Pre-service teachers</w:t>
      </w:r>
      <w:r w:rsidR="000E004A" w:rsidRPr="00563C70">
        <w:t xml:space="preserve"> </w:t>
      </w:r>
      <w:r w:rsidRPr="00563C70">
        <w:t>must have</w:t>
      </w:r>
      <w:r>
        <w:t xml:space="preserve"> completed all of the course requirements for </w:t>
      </w:r>
      <w:r w:rsidR="000E004A">
        <w:t>their</w:t>
      </w:r>
      <w:r w:rsidRPr="00A819F8">
        <w:t xml:space="preserve"> </w:t>
      </w:r>
      <w:r w:rsidRPr="000C4CB5">
        <w:t xml:space="preserve">other undergraduate degree (e.g. BSc, BA, </w:t>
      </w:r>
      <w:proofErr w:type="spellStart"/>
      <w:r w:rsidRPr="000C4CB5">
        <w:t>B</w:t>
      </w:r>
      <w:r w:rsidR="000C4CB5" w:rsidRPr="000C4CB5">
        <w:t>MathCompSc</w:t>
      </w:r>
      <w:proofErr w:type="spellEnd"/>
      <w:r w:rsidRPr="000C4CB5">
        <w:t xml:space="preserve">, </w:t>
      </w:r>
      <w:proofErr w:type="spellStart"/>
      <w:proofErr w:type="gramStart"/>
      <w:r w:rsidRPr="000C4CB5">
        <w:t>B</w:t>
      </w:r>
      <w:r w:rsidR="00A1208D" w:rsidRPr="000C4CB5">
        <w:t>Econ</w:t>
      </w:r>
      <w:proofErr w:type="spellEnd"/>
      <w:proofErr w:type="gramEnd"/>
      <w:r w:rsidRPr="000C4CB5">
        <w:t xml:space="preserve">) before entering the fourth year of </w:t>
      </w:r>
      <w:r w:rsidR="000E004A" w:rsidRPr="000C4CB5">
        <w:t>the</w:t>
      </w:r>
      <w:r>
        <w:t xml:space="preserve"> Bachelor of Teaching program. </w:t>
      </w:r>
    </w:p>
    <w:p w14:paraId="09A94909" w14:textId="234528D5" w:rsidR="00771C9F" w:rsidRPr="00563C70" w:rsidRDefault="0069064C" w:rsidP="00771C9F">
      <w:pPr>
        <w:rPr>
          <w:b/>
        </w:rPr>
      </w:pPr>
      <w:r>
        <w:t>The</w:t>
      </w:r>
      <w:r w:rsidR="00771C9F">
        <w:t xml:space="preserve"> 4</w:t>
      </w:r>
      <w:r w:rsidR="00771C9F" w:rsidRPr="00B90B72">
        <w:rPr>
          <w:vertAlign w:val="superscript"/>
        </w:rPr>
        <w:t>th</w:t>
      </w:r>
      <w:r w:rsidR="00771C9F">
        <w:t xml:space="preserve"> year </w:t>
      </w:r>
      <w:r w:rsidR="00771C9F" w:rsidRPr="00734875">
        <w:rPr>
          <w:b/>
        </w:rPr>
        <w:t>Bachelor of Teaching</w:t>
      </w:r>
      <w:r w:rsidR="00771C9F">
        <w:t xml:space="preserve"> and </w:t>
      </w:r>
      <w:r w:rsidR="00771C9F" w:rsidRPr="00734875">
        <w:rPr>
          <w:b/>
        </w:rPr>
        <w:t>Master of Teaching</w:t>
      </w:r>
      <w:r w:rsidR="00C55C05">
        <w:rPr>
          <w:b/>
        </w:rPr>
        <w:t>,</w:t>
      </w:r>
      <w:r w:rsidR="00280DAF" w:rsidRPr="00280DAF">
        <w:rPr>
          <w:szCs w:val="22"/>
        </w:rPr>
        <w:t xml:space="preserve"> </w:t>
      </w:r>
      <w:r w:rsidR="00280DAF">
        <w:rPr>
          <w:szCs w:val="22"/>
        </w:rPr>
        <w:t>Pre-service teachers</w:t>
      </w:r>
      <w:r w:rsidR="00280DAF">
        <w:t xml:space="preserve"> </w:t>
      </w:r>
      <w:r w:rsidR="00771C9F">
        <w:t xml:space="preserve">are required to have successfully completed all </w:t>
      </w:r>
      <w:r w:rsidR="00280DAF">
        <w:t>of the</w:t>
      </w:r>
      <w:r w:rsidR="00771C9F">
        <w:t xml:space="preserve"> </w:t>
      </w:r>
      <w:r w:rsidR="00771C9F" w:rsidRPr="00B90B72">
        <w:rPr>
          <w:i/>
        </w:rPr>
        <w:t>Curriculum an</w:t>
      </w:r>
      <w:r w:rsidR="00771C9F">
        <w:rPr>
          <w:i/>
        </w:rPr>
        <w:t>d</w:t>
      </w:r>
      <w:r w:rsidR="00771C9F" w:rsidRPr="00B90B72">
        <w:rPr>
          <w:i/>
        </w:rPr>
        <w:t xml:space="preserve"> Methodology</w:t>
      </w:r>
      <w:r w:rsidR="00771C9F">
        <w:t xml:space="preserve"> subject specialisation courses and </w:t>
      </w:r>
      <w:r w:rsidR="00771C9F" w:rsidRPr="00C95F2D">
        <w:rPr>
          <w:i/>
        </w:rPr>
        <w:t>Student and Teacher Interactions</w:t>
      </w:r>
      <w:r w:rsidR="00771C9F">
        <w:t xml:space="preserve"> courses before being eligible for</w:t>
      </w:r>
      <w:r w:rsidR="000E004A">
        <w:t xml:space="preserve"> </w:t>
      </w:r>
      <w:r w:rsidR="00771C9F">
        <w:t>placement.</w:t>
      </w:r>
      <w:r w:rsidR="00563C70">
        <w:rPr>
          <w:b/>
        </w:rPr>
        <w:t xml:space="preserve"> </w:t>
      </w:r>
    </w:p>
    <w:p w14:paraId="3E638E4D" w14:textId="77777777" w:rsidR="00771C9F" w:rsidRPr="000C4CB5" w:rsidRDefault="00771C9F" w:rsidP="00F54E78">
      <w:pPr>
        <w:pStyle w:val="Heading1"/>
        <w:rPr>
          <w:color w:val="0000FF"/>
          <w:u w:val="single"/>
        </w:rPr>
      </w:pPr>
      <w:bookmarkStart w:id="27" w:name="_Toc512163000"/>
      <w:r w:rsidRPr="000C4CB5">
        <w:t>Online learning tasks</w:t>
      </w:r>
      <w:bookmarkEnd w:id="27"/>
    </w:p>
    <w:p w14:paraId="0B74AC24" w14:textId="7D91465D" w:rsidR="004B6159" w:rsidRDefault="00771C9F" w:rsidP="00563C70">
      <w:pPr>
        <w:spacing w:before="0"/>
        <w:rPr>
          <w:b/>
        </w:rPr>
      </w:pPr>
      <w:r w:rsidRPr="000C4CB5">
        <w:t xml:space="preserve">Online learning tasks </w:t>
      </w:r>
      <w:proofErr w:type="gramStart"/>
      <w:r w:rsidRPr="000C4CB5">
        <w:t>are embedded</w:t>
      </w:r>
      <w:proofErr w:type="gramEnd"/>
      <w:r w:rsidRPr="000C4CB5">
        <w:t xml:space="preserve"> throughout both Bachelor of Teaching and Master of Teaching</w:t>
      </w:r>
      <w:r w:rsidRPr="002726AD">
        <w:t xml:space="preserve"> programs. All online tasks </w:t>
      </w:r>
      <w:proofErr w:type="gramStart"/>
      <w:r w:rsidRPr="002726AD">
        <w:t>must be satisfactorily completed</w:t>
      </w:r>
      <w:proofErr w:type="gramEnd"/>
      <w:r w:rsidRPr="002726AD">
        <w:t xml:space="preserve"> prior to </w:t>
      </w:r>
      <w:r w:rsidR="00FD7E75">
        <w:t>the commencement of the</w:t>
      </w:r>
      <w:r w:rsidR="00FD7E75" w:rsidRPr="002726AD">
        <w:t xml:space="preserve"> </w:t>
      </w:r>
      <w:r w:rsidRPr="002726AD">
        <w:t>placement. Some online tasks</w:t>
      </w:r>
      <w:r w:rsidR="002D157B" w:rsidRPr="002726AD">
        <w:t>, for example,</w:t>
      </w:r>
      <w:r w:rsidRPr="002726AD">
        <w:t xml:space="preserve"> </w:t>
      </w:r>
      <w:r w:rsidR="000E004A" w:rsidRPr="002726AD">
        <w:t>the</w:t>
      </w:r>
      <w:r w:rsidRPr="002726AD">
        <w:t xml:space="preserve"> </w:t>
      </w:r>
      <w:r w:rsidR="00235585" w:rsidRPr="002726AD">
        <w:t>e-Portfolio</w:t>
      </w:r>
      <w:r w:rsidR="00FD7E75">
        <w:t>,</w:t>
      </w:r>
      <w:r w:rsidRPr="002726AD">
        <w:t xml:space="preserve"> </w:t>
      </w:r>
      <w:r w:rsidR="002D157B" w:rsidRPr="002726AD">
        <w:t>is</w:t>
      </w:r>
      <w:r w:rsidRPr="002726AD">
        <w:t xml:space="preserve"> </w:t>
      </w:r>
      <w:r w:rsidR="000E004A" w:rsidRPr="002726AD">
        <w:t xml:space="preserve">an </w:t>
      </w:r>
      <w:r w:rsidRPr="002726AD">
        <w:t>ongoing</w:t>
      </w:r>
      <w:r w:rsidR="000E004A" w:rsidRPr="002726AD">
        <w:t xml:space="preserve"> </w:t>
      </w:r>
      <w:r w:rsidR="00280251" w:rsidRPr="002726AD">
        <w:t>requirement</w:t>
      </w:r>
      <w:r w:rsidRPr="002726AD">
        <w:t xml:space="preserve"> throughout </w:t>
      </w:r>
      <w:r w:rsidR="002D157B" w:rsidRPr="002726AD">
        <w:t>all</w:t>
      </w:r>
      <w:r w:rsidRPr="002726AD">
        <w:t xml:space="preserve"> </w:t>
      </w:r>
      <w:r w:rsidR="00A71BD8" w:rsidRPr="002726AD">
        <w:t>placement</w:t>
      </w:r>
      <w:r w:rsidRPr="002726AD">
        <w:t xml:space="preserve"> experience</w:t>
      </w:r>
      <w:r w:rsidR="002D157B" w:rsidRPr="002726AD">
        <w:t>s</w:t>
      </w:r>
      <w:r w:rsidRPr="002726AD">
        <w:t xml:space="preserve">. When this is the case, specific information </w:t>
      </w:r>
      <w:proofErr w:type="gramStart"/>
      <w:r w:rsidRPr="002726AD">
        <w:t>will be provided</w:t>
      </w:r>
      <w:proofErr w:type="gramEnd"/>
      <w:r w:rsidRPr="002726AD">
        <w:t xml:space="preserve"> detailing submission and completion requirements.</w:t>
      </w:r>
      <w:r>
        <w:t xml:space="preserve"> </w:t>
      </w:r>
    </w:p>
    <w:p w14:paraId="02B4572F" w14:textId="71D42B3A" w:rsidR="00771C9F" w:rsidRDefault="00771C9F" w:rsidP="00F54E78">
      <w:pPr>
        <w:pStyle w:val="Heading1"/>
      </w:pPr>
      <w:bookmarkStart w:id="28" w:name="_Toc512163001"/>
      <w:r>
        <w:t xml:space="preserve">Before </w:t>
      </w:r>
      <w:r w:rsidR="00280DAF">
        <w:t xml:space="preserve">A </w:t>
      </w:r>
      <w:r w:rsidR="00280DAF">
        <w:rPr>
          <w:szCs w:val="22"/>
        </w:rPr>
        <w:t>Pre-service teacher</w:t>
      </w:r>
      <w:r>
        <w:t xml:space="preserve"> Can Begin Professional Experience</w:t>
      </w:r>
      <w:bookmarkEnd w:id="28"/>
      <w:r>
        <w:t xml:space="preserve"> </w:t>
      </w:r>
    </w:p>
    <w:p w14:paraId="5B8168D5" w14:textId="1EE408F0" w:rsidR="00771C9F" w:rsidRDefault="00771C9F" w:rsidP="00771C9F">
      <w:r>
        <w:t>There are critical requirement</w:t>
      </w:r>
      <w:r w:rsidR="008F57CB">
        <w:t>s</w:t>
      </w:r>
      <w:r>
        <w:t xml:space="preserve"> that </w:t>
      </w:r>
      <w:r w:rsidR="00280DAF">
        <w:rPr>
          <w:szCs w:val="22"/>
        </w:rPr>
        <w:t>Pre-service teachers</w:t>
      </w:r>
      <w:r>
        <w:t xml:space="preserve"> </w:t>
      </w:r>
      <w:r w:rsidR="00FD7E75">
        <w:t>must</w:t>
      </w:r>
      <w:r w:rsidR="00AF286E">
        <w:t xml:space="preserve"> satisfy</w:t>
      </w:r>
      <w:r w:rsidR="007C2D49">
        <w:t xml:space="preserve"> </w:t>
      </w:r>
      <w:r>
        <w:t xml:space="preserve">prior to entering a school site </w:t>
      </w:r>
      <w:r w:rsidR="000E004A">
        <w:t>to</w:t>
      </w:r>
      <w:r>
        <w:t xml:space="preserve"> begin Professional Experience placement</w:t>
      </w:r>
      <w:r w:rsidR="000E004A">
        <w:t>s</w:t>
      </w:r>
      <w:r>
        <w:t>.</w:t>
      </w:r>
      <w:r w:rsidR="006236CE">
        <w:t xml:space="preserve"> </w:t>
      </w:r>
      <w:r w:rsidR="00AF286E">
        <w:t xml:space="preserve">If these requirements are not satisfied prior to the official placement, Pre-service teachers </w:t>
      </w:r>
      <w:proofErr w:type="gramStart"/>
      <w:r w:rsidR="00AF286E">
        <w:t>will not be placed</w:t>
      </w:r>
      <w:proofErr w:type="gramEnd"/>
      <w:r w:rsidR="00AF286E">
        <w:t xml:space="preserve">. </w:t>
      </w:r>
      <w:r w:rsidR="00FD7E75">
        <w:t>P</w:t>
      </w:r>
      <w:r w:rsidR="00AF286E">
        <w:t xml:space="preserve">lacement dates </w:t>
      </w:r>
      <w:proofErr w:type="gramStart"/>
      <w:r w:rsidR="00FD7E75">
        <w:t>cannot be changed</w:t>
      </w:r>
      <w:proofErr w:type="gramEnd"/>
      <w:r w:rsidR="00FD7E75">
        <w:t xml:space="preserve"> </w:t>
      </w:r>
      <w:r w:rsidR="00AF286E">
        <w:t xml:space="preserve">if these requirements are not met in time. Pre-service teachers </w:t>
      </w:r>
      <w:proofErr w:type="gramStart"/>
      <w:r w:rsidR="00FD7E75">
        <w:t>are advised</w:t>
      </w:r>
      <w:proofErr w:type="gramEnd"/>
      <w:r w:rsidR="00FD7E75">
        <w:t xml:space="preserve"> </w:t>
      </w:r>
      <w:r w:rsidR="00AF286E">
        <w:t xml:space="preserve">to apply for any checks and clearances that are detailed below. It is the Pre-service </w:t>
      </w:r>
      <w:proofErr w:type="gramStart"/>
      <w:r w:rsidR="00AF286E">
        <w:t>teachers</w:t>
      </w:r>
      <w:proofErr w:type="gramEnd"/>
      <w:r w:rsidR="00AF286E">
        <w:t xml:space="preserve"> responsibility to take this action.</w:t>
      </w:r>
      <w:r w:rsidR="00FD7E75">
        <w:t xml:space="preserve"> The mandatory requirements for placement are:</w:t>
      </w:r>
    </w:p>
    <w:p w14:paraId="2C043212" w14:textId="4F908684" w:rsidR="00FD7E75" w:rsidRDefault="00FD7E75" w:rsidP="003977F1">
      <w:pPr>
        <w:pStyle w:val="ListParagraph"/>
        <w:numPr>
          <w:ilvl w:val="0"/>
          <w:numId w:val="44"/>
        </w:numPr>
        <w:spacing w:after="120"/>
        <w:ind w:left="714" w:hanging="357"/>
      </w:pPr>
      <w:r>
        <w:t>DCSI Child Related Employment Screening</w:t>
      </w:r>
    </w:p>
    <w:p w14:paraId="76856345" w14:textId="4F619DFB" w:rsidR="00FD7E75" w:rsidRDefault="00FD7E75" w:rsidP="003977F1">
      <w:pPr>
        <w:pStyle w:val="ListParagraph"/>
        <w:numPr>
          <w:ilvl w:val="0"/>
          <w:numId w:val="44"/>
        </w:numPr>
        <w:spacing w:after="120"/>
        <w:ind w:left="714" w:hanging="357"/>
      </w:pPr>
      <w:r>
        <w:t>Promoting Safety and Wellbeing Training</w:t>
      </w:r>
    </w:p>
    <w:p w14:paraId="763E4ECA" w14:textId="6EF69719" w:rsidR="00FD7E75" w:rsidRDefault="00FD7E75" w:rsidP="003977F1">
      <w:pPr>
        <w:pStyle w:val="ListParagraph"/>
        <w:numPr>
          <w:ilvl w:val="0"/>
          <w:numId w:val="44"/>
        </w:numPr>
        <w:spacing w:after="120"/>
        <w:ind w:left="714" w:hanging="357"/>
      </w:pPr>
      <w:r>
        <w:t>Responding to Abuse and Neglect Training</w:t>
      </w:r>
    </w:p>
    <w:p w14:paraId="0E9FAD85" w14:textId="22F59435" w:rsidR="00771C9F" w:rsidRDefault="00563C70" w:rsidP="002726AD">
      <w:pPr>
        <w:pStyle w:val="Heading2"/>
      </w:pPr>
      <w:bookmarkStart w:id="29" w:name="_Toc449708895"/>
      <w:bookmarkStart w:id="30" w:name="_Toc449708848"/>
      <w:bookmarkStart w:id="31" w:name="_Toc449600780"/>
      <w:bookmarkStart w:id="32" w:name="_Toc448921684"/>
      <w:bookmarkStart w:id="33" w:name="_Toc448921057"/>
      <w:bookmarkStart w:id="34" w:name="_Toc448921014"/>
      <w:bookmarkStart w:id="35" w:name="_Toc448920925"/>
      <w:bookmarkStart w:id="36" w:name="_Toc448918728"/>
      <w:bookmarkStart w:id="37" w:name="_Toc448244291"/>
      <w:bookmarkStart w:id="38" w:name="_Toc448244206"/>
      <w:bookmarkStart w:id="39" w:name="_Toc512163002"/>
      <w:bookmarkEnd w:id="29"/>
      <w:bookmarkEnd w:id="30"/>
      <w:bookmarkEnd w:id="31"/>
      <w:bookmarkEnd w:id="32"/>
      <w:bookmarkEnd w:id="33"/>
      <w:bookmarkEnd w:id="34"/>
      <w:bookmarkEnd w:id="35"/>
      <w:bookmarkEnd w:id="36"/>
      <w:bookmarkEnd w:id="37"/>
      <w:r w:rsidRPr="00563C70">
        <w:t>Child-Related Employment Screening</w:t>
      </w:r>
      <w:bookmarkEnd w:id="39"/>
      <w:r>
        <w:t xml:space="preserve"> </w:t>
      </w:r>
      <w:bookmarkEnd w:id="38"/>
    </w:p>
    <w:p w14:paraId="1ED06E48" w14:textId="53E4BBE5" w:rsidR="00771C9F" w:rsidRPr="00801C0B" w:rsidRDefault="00771C9F" w:rsidP="00771C9F">
      <w:pPr>
        <w:rPr>
          <w:szCs w:val="22"/>
        </w:rPr>
      </w:pPr>
      <w:r>
        <w:t xml:space="preserve">All </w:t>
      </w:r>
      <w:r w:rsidR="00E30E65">
        <w:t>Pre-service teachers</w:t>
      </w:r>
      <w:r>
        <w:t xml:space="preserve"> in South Australia who are teaching or entering school sites in all schooling sectors</w:t>
      </w:r>
      <w:r w:rsidRPr="00801C0B">
        <w:t xml:space="preserve"> are required to obtain a Child-Related Employment Screening</w:t>
      </w:r>
      <w:r w:rsidR="000E004A">
        <w:t xml:space="preserve"> clearance</w:t>
      </w:r>
      <w:r w:rsidRPr="00801C0B">
        <w:t xml:space="preserve">. This requires tertiary students, including international students, to undertake a </w:t>
      </w:r>
      <w:r w:rsidR="00563C70" w:rsidRPr="00563C70">
        <w:t>Department for Communities and Social Inclusion</w:t>
      </w:r>
      <w:r w:rsidR="00563C70">
        <w:t xml:space="preserve"> (</w:t>
      </w:r>
      <w:r w:rsidRPr="00563C70">
        <w:rPr>
          <w:rStyle w:val="Strong"/>
          <w:b w:val="0"/>
          <w:bCs w:val="0"/>
        </w:rPr>
        <w:t>D</w:t>
      </w:r>
      <w:r w:rsidRPr="00801C0B">
        <w:rPr>
          <w:rStyle w:val="Strong"/>
          <w:b w:val="0"/>
        </w:rPr>
        <w:t>CSI</w:t>
      </w:r>
      <w:r w:rsidR="00563C70">
        <w:rPr>
          <w:rStyle w:val="Strong"/>
          <w:b w:val="0"/>
        </w:rPr>
        <w:t>)</w:t>
      </w:r>
      <w:r w:rsidRPr="00801C0B">
        <w:rPr>
          <w:rStyle w:val="Strong"/>
        </w:rPr>
        <w:t xml:space="preserve"> </w:t>
      </w:r>
      <w:r w:rsidRPr="00801C0B">
        <w:t xml:space="preserve">Child Related </w:t>
      </w:r>
      <w:r w:rsidRPr="00801C0B">
        <w:rPr>
          <w:rStyle w:val="Strong"/>
          <w:b w:val="0"/>
        </w:rPr>
        <w:t>Screening and Background Check</w:t>
      </w:r>
      <w:r w:rsidRPr="00801C0B">
        <w:t xml:space="preserve"> performed through the </w:t>
      </w:r>
      <w:hyperlink r:id="rId13" w:tgtFrame="_blank" w:history="1">
        <w:r w:rsidR="00563C70" w:rsidRPr="00563C70">
          <w:rPr>
            <w:rStyle w:val="Hyperlink"/>
            <w:color w:val="auto"/>
          </w:rPr>
          <w:t>Department for Communities and Social Inclusion</w:t>
        </w:r>
        <w:r w:rsidRPr="00801C0B">
          <w:rPr>
            <w:rStyle w:val="Hyperlink"/>
            <w:color w:val="auto"/>
          </w:rPr>
          <w:t xml:space="preserve"> (SA)</w:t>
        </w:r>
      </w:hyperlink>
      <w:r w:rsidRPr="00801C0B">
        <w:t>. No other form of clearance is acceptable.</w:t>
      </w:r>
    </w:p>
    <w:p w14:paraId="16B2C186" w14:textId="69EEBE8C" w:rsidR="00771C9F" w:rsidRPr="00801C0B" w:rsidRDefault="00771C9F" w:rsidP="00771C9F">
      <w:r w:rsidRPr="00801C0B">
        <w:t xml:space="preserve">If </w:t>
      </w:r>
      <w:r w:rsidR="00280DAF">
        <w:t xml:space="preserve">a </w:t>
      </w:r>
      <w:r w:rsidR="00280DAF">
        <w:rPr>
          <w:szCs w:val="22"/>
        </w:rPr>
        <w:t>Pre-service teacher</w:t>
      </w:r>
      <w:r w:rsidRPr="00801C0B">
        <w:t xml:space="preserve"> already ha</w:t>
      </w:r>
      <w:r w:rsidR="00B5202C">
        <w:t>s</w:t>
      </w:r>
      <w:r w:rsidRPr="00801C0B">
        <w:t xml:space="preserve"> a DCSI Child Related clearance, </w:t>
      </w:r>
      <w:r w:rsidR="007C2D49">
        <w:t xml:space="preserve">it must be </w:t>
      </w:r>
      <w:r w:rsidRPr="00801C0B">
        <w:t>valid until at least the 31</w:t>
      </w:r>
      <w:r w:rsidRPr="00801C0B">
        <w:rPr>
          <w:vertAlign w:val="superscript"/>
        </w:rPr>
        <w:t xml:space="preserve">st </w:t>
      </w:r>
      <w:r w:rsidRPr="00801C0B">
        <w:t xml:space="preserve">December 2018. DCSI Clearances are valid for 3 years. If </w:t>
      </w:r>
      <w:r w:rsidR="00EA77C0">
        <w:t xml:space="preserve">the </w:t>
      </w:r>
      <w:r w:rsidR="00EA77C0">
        <w:rPr>
          <w:szCs w:val="22"/>
        </w:rPr>
        <w:t>Pre-service teacher is</w:t>
      </w:r>
      <w:r w:rsidRPr="00801C0B">
        <w:t xml:space="preserve"> not reapplying for a new DCSI Child Related Clearance, </w:t>
      </w:r>
      <w:r w:rsidR="00EA77C0">
        <w:t>they will need to</w:t>
      </w:r>
      <w:r w:rsidRPr="00801C0B">
        <w:t xml:space="preserve"> </w:t>
      </w:r>
      <w:r w:rsidR="00C55C05">
        <w:t xml:space="preserve">upload </w:t>
      </w:r>
      <w:r w:rsidR="008F57CB">
        <w:t>their</w:t>
      </w:r>
      <w:r w:rsidRPr="00801C0B">
        <w:t xml:space="preserve"> current clearance within the SONIA placement on-line system. </w:t>
      </w:r>
      <w:proofErr w:type="gramStart"/>
      <w:r w:rsidRPr="00801C0B">
        <w:t xml:space="preserve">The DCSI Child Related Clearance application </w:t>
      </w:r>
      <w:r w:rsidR="00A43FCB">
        <w:t>is</w:t>
      </w:r>
      <w:r w:rsidRPr="00801C0B">
        <w:t xml:space="preserve"> initiated by School of Education staff</w:t>
      </w:r>
      <w:proofErr w:type="gramEnd"/>
      <w:r w:rsidR="00A43FCB">
        <w:t>.</w:t>
      </w:r>
      <w:r w:rsidRPr="00801C0B">
        <w:t xml:space="preserve"> </w:t>
      </w:r>
      <w:r w:rsidR="00A43FCB">
        <w:t>I</w:t>
      </w:r>
      <w:r w:rsidRPr="00801C0B">
        <w:t xml:space="preserve">nformation regarding this process </w:t>
      </w:r>
      <w:r w:rsidR="00A43FCB">
        <w:t>is</w:t>
      </w:r>
      <w:r w:rsidRPr="00801C0B">
        <w:t xml:space="preserve"> available on SONIA.</w:t>
      </w:r>
    </w:p>
    <w:p w14:paraId="62B6E7B4" w14:textId="3CD1E746" w:rsidR="00771C9F" w:rsidRPr="00801C0B" w:rsidRDefault="00771C9F" w:rsidP="00771C9F">
      <w:r w:rsidRPr="00801C0B">
        <w:t xml:space="preserve">Please be aware, that due to the seriousness of child protection, </w:t>
      </w:r>
      <w:r w:rsidR="00EA77C0">
        <w:rPr>
          <w:szCs w:val="22"/>
        </w:rPr>
        <w:t xml:space="preserve">Pre-service </w:t>
      </w:r>
      <w:r w:rsidR="00831C9B">
        <w:rPr>
          <w:szCs w:val="22"/>
        </w:rPr>
        <w:t xml:space="preserve">teachers </w:t>
      </w:r>
      <w:proofErr w:type="gramStart"/>
      <w:r w:rsidR="00831C9B" w:rsidRPr="00801C0B">
        <w:t>will</w:t>
      </w:r>
      <w:r w:rsidRPr="00801C0B">
        <w:rPr>
          <w:b/>
          <w:bCs/>
        </w:rPr>
        <w:t xml:space="preserve"> not </w:t>
      </w:r>
      <w:r w:rsidRPr="00801C0B">
        <w:t>be permitted</w:t>
      </w:r>
      <w:proofErr w:type="gramEnd"/>
      <w:r w:rsidRPr="00801C0B">
        <w:t xml:space="preserve"> to attend placement unless </w:t>
      </w:r>
      <w:r w:rsidR="00A43FCB">
        <w:t>the University has</w:t>
      </w:r>
      <w:r w:rsidRPr="00801C0B">
        <w:t xml:space="preserve"> received </w:t>
      </w:r>
      <w:r w:rsidR="00EA77C0">
        <w:t>their</w:t>
      </w:r>
      <w:r w:rsidR="00EA77C0" w:rsidRPr="00801C0B">
        <w:t xml:space="preserve"> </w:t>
      </w:r>
      <w:r w:rsidRPr="00801C0B">
        <w:t>DCSI Clearance. DCSI Child Related Clearance take</w:t>
      </w:r>
      <w:r w:rsidR="00A43FCB">
        <w:t>s</w:t>
      </w:r>
      <w:r w:rsidRPr="00801C0B">
        <w:t xml:space="preserve"> time and </w:t>
      </w:r>
      <w:proofErr w:type="gramStart"/>
      <w:r w:rsidRPr="00801C0B">
        <w:t>must be initiated</w:t>
      </w:r>
      <w:proofErr w:type="gramEnd"/>
      <w:r w:rsidRPr="00801C0B">
        <w:t xml:space="preserve"> at least </w:t>
      </w:r>
      <w:r w:rsidR="00A43FCB">
        <w:t>3 months</w:t>
      </w:r>
      <w:r w:rsidRPr="00801C0B">
        <w:t xml:space="preserve"> </w:t>
      </w:r>
      <w:r w:rsidR="00801C0B" w:rsidRPr="00801C0B">
        <w:t>before placement commences</w:t>
      </w:r>
      <w:r w:rsidR="008F57CB">
        <w:t xml:space="preserve"> and should be </w:t>
      </w:r>
      <w:r w:rsidR="00EA77C0">
        <w:rPr>
          <w:szCs w:val="22"/>
        </w:rPr>
        <w:t>upload</w:t>
      </w:r>
      <w:r w:rsidR="007C2D49">
        <w:rPr>
          <w:szCs w:val="22"/>
        </w:rPr>
        <w:t>ed</w:t>
      </w:r>
      <w:r w:rsidRPr="00801C0B">
        <w:t xml:space="preserve"> in SONIA.</w:t>
      </w:r>
    </w:p>
    <w:p w14:paraId="2401BFAE" w14:textId="1F876674" w:rsidR="00F33460" w:rsidRPr="00F33460" w:rsidRDefault="00771C9F" w:rsidP="00F33460">
      <w:r w:rsidRPr="00801C0B">
        <w:t xml:space="preserve">Please note </w:t>
      </w:r>
      <w:r w:rsidR="00EA77C0">
        <w:t>the</w:t>
      </w:r>
      <w:r w:rsidR="00EA77C0" w:rsidRPr="00801C0B">
        <w:t xml:space="preserve"> </w:t>
      </w:r>
      <w:r w:rsidRPr="00801C0B">
        <w:t xml:space="preserve">DCSI clearance certificate </w:t>
      </w:r>
      <w:proofErr w:type="gramStart"/>
      <w:r w:rsidRPr="00801C0B">
        <w:t>will not be reissued</w:t>
      </w:r>
      <w:proofErr w:type="gramEnd"/>
      <w:r w:rsidRPr="00801C0B">
        <w:t xml:space="preserve"> if lost. </w:t>
      </w:r>
      <w:r w:rsidR="00B53E54">
        <w:t xml:space="preserve">If the Pre-service teacher has lost their DCSI </w:t>
      </w:r>
      <w:proofErr w:type="gramStart"/>
      <w:r w:rsidR="00B53E54">
        <w:t>clearance</w:t>
      </w:r>
      <w:proofErr w:type="gramEnd"/>
      <w:r w:rsidR="00B53E54">
        <w:t xml:space="preserve"> they must contact </w:t>
      </w:r>
      <w:hyperlink r:id="rId14" w:history="1">
        <w:r w:rsidR="00B53E54" w:rsidRPr="000D27F4">
          <w:rPr>
            <w:rStyle w:val="Hyperlink"/>
            <w:noProof w:val="0"/>
          </w:rPr>
          <w:t>education.practicum@adelaide.edu.au</w:t>
        </w:r>
      </w:hyperlink>
      <w:r w:rsidR="00B53E54">
        <w:t xml:space="preserve"> immediately. </w:t>
      </w:r>
      <w:r w:rsidRPr="00801C0B">
        <w:t xml:space="preserve">Please keep </w:t>
      </w:r>
      <w:r w:rsidR="00EA77C0">
        <w:t>it</w:t>
      </w:r>
      <w:r w:rsidR="00EA77C0" w:rsidRPr="00801C0B">
        <w:t xml:space="preserve"> </w:t>
      </w:r>
      <w:r w:rsidRPr="00801C0B">
        <w:t xml:space="preserve">in a safe place. </w:t>
      </w:r>
      <w:r w:rsidR="00EA77C0">
        <w:t>P</w:t>
      </w:r>
      <w:r w:rsidRPr="00801C0B">
        <w:t xml:space="preserve">lacement </w:t>
      </w:r>
      <w:r w:rsidR="00987114">
        <w:t>s</w:t>
      </w:r>
      <w:r w:rsidRPr="00801C0B">
        <w:t>chool</w:t>
      </w:r>
      <w:r w:rsidR="00EA77C0">
        <w:t>s</w:t>
      </w:r>
      <w:r w:rsidRPr="00801C0B">
        <w:t xml:space="preserve"> will </w:t>
      </w:r>
      <w:r w:rsidR="00DD1CF4">
        <w:t>need</w:t>
      </w:r>
      <w:r w:rsidR="00DD1CF4" w:rsidRPr="00801C0B">
        <w:t xml:space="preserve"> </w:t>
      </w:r>
      <w:r w:rsidRPr="00801C0B">
        <w:t xml:space="preserve">to see </w:t>
      </w:r>
      <w:r w:rsidR="00EA77C0">
        <w:t>the</w:t>
      </w:r>
      <w:r w:rsidR="00EA77C0" w:rsidRPr="00801C0B">
        <w:t xml:space="preserve"> </w:t>
      </w:r>
      <w:r w:rsidRPr="00801C0B">
        <w:t xml:space="preserve">DCSI </w:t>
      </w:r>
      <w:proofErr w:type="gramStart"/>
      <w:r w:rsidRPr="00801C0B">
        <w:t>Clearance</w:t>
      </w:r>
      <w:r w:rsidR="00DD1CF4">
        <w:t>,</w:t>
      </w:r>
      <w:proofErr w:type="gramEnd"/>
      <w:r w:rsidRPr="00801C0B">
        <w:t xml:space="preserve"> </w:t>
      </w:r>
      <w:r w:rsidR="00DD1CF4">
        <w:rPr>
          <w:b/>
          <w:bCs/>
        </w:rPr>
        <w:t>i</w:t>
      </w:r>
      <w:r w:rsidRPr="00801C0B">
        <w:rPr>
          <w:b/>
          <w:bCs/>
        </w:rPr>
        <w:t>t is a legal requirement</w:t>
      </w:r>
      <w:r w:rsidRPr="00801C0B">
        <w:t xml:space="preserve"> </w:t>
      </w:r>
      <w:r w:rsidR="00DD1CF4">
        <w:t>of</w:t>
      </w:r>
      <w:r w:rsidR="00DD1CF4" w:rsidRPr="00801C0B">
        <w:t xml:space="preserve"> </w:t>
      </w:r>
      <w:r w:rsidR="00EA77C0">
        <w:t xml:space="preserve">all </w:t>
      </w:r>
      <w:r w:rsidR="00EA77C0">
        <w:rPr>
          <w:szCs w:val="22"/>
        </w:rPr>
        <w:t>Pre-service teachers</w:t>
      </w:r>
      <w:r w:rsidR="00A43FCB">
        <w:rPr>
          <w:szCs w:val="22"/>
        </w:rPr>
        <w:t xml:space="preserve"> to have a valid DCSI check</w:t>
      </w:r>
      <w:r w:rsidR="00EA77C0" w:rsidRPr="00801C0B">
        <w:t xml:space="preserve"> </w:t>
      </w:r>
      <w:r w:rsidRPr="00801C0B">
        <w:t xml:space="preserve">before </w:t>
      </w:r>
      <w:r w:rsidR="00A43FCB">
        <w:t>attending</w:t>
      </w:r>
      <w:r w:rsidRPr="00801C0B">
        <w:t xml:space="preserve"> a </w:t>
      </w:r>
      <w:r w:rsidR="00DD1CF4">
        <w:t>s</w:t>
      </w:r>
      <w:r w:rsidRPr="00801C0B">
        <w:t>chool</w:t>
      </w:r>
      <w:r w:rsidR="00DD1CF4">
        <w:t>,</w:t>
      </w:r>
      <w:r w:rsidRPr="00801C0B">
        <w:t xml:space="preserve"> and </w:t>
      </w:r>
      <w:r w:rsidR="00DD1CF4">
        <w:t xml:space="preserve">throughout </w:t>
      </w:r>
      <w:r w:rsidRPr="00801C0B">
        <w:t>the</w:t>
      </w:r>
      <w:r w:rsidR="00F54E78">
        <w:t xml:space="preserve"> entire</w:t>
      </w:r>
      <w:r w:rsidR="00DD1CF4">
        <w:t xml:space="preserve"> duration</w:t>
      </w:r>
      <w:r w:rsidR="00F54E78">
        <w:t xml:space="preserve"> of </w:t>
      </w:r>
      <w:r w:rsidR="00EA77C0">
        <w:t xml:space="preserve">their </w:t>
      </w:r>
      <w:r w:rsidR="00F54E78">
        <w:t>placement.</w:t>
      </w:r>
      <w:r w:rsidR="00697BD4">
        <w:t xml:space="preserve"> </w:t>
      </w:r>
      <w:r w:rsidR="00DD1CF4">
        <w:t>Furthermore, t</w:t>
      </w:r>
      <w:r w:rsidR="00697BD4">
        <w:t>he</w:t>
      </w:r>
      <w:r w:rsidRPr="00801C0B">
        <w:t xml:space="preserve"> DCSI </w:t>
      </w:r>
      <w:r w:rsidR="00697BD4">
        <w:t xml:space="preserve">will not </w:t>
      </w:r>
      <w:r w:rsidRPr="00801C0B">
        <w:t xml:space="preserve">issue a new certificate </w:t>
      </w:r>
      <w:r w:rsidR="00DD1CF4">
        <w:t>until</w:t>
      </w:r>
      <w:r w:rsidR="00DD1CF4" w:rsidRPr="00801C0B">
        <w:t xml:space="preserve"> </w:t>
      </w:r>
      <w:r w:rsidR="00697BD4">
        <w:t>the</w:t>
      </w:r>
      <w:r w:rsidRPr="00801C0B">
        <w:t xml:space="preserve"> current certificate</w:t>
      </w:r>
      <w:r w:rsidR="00987114">
        <w:t xml:space="preserve"> </w:t>
      </w:r>
      <w:r w:rsidR="00697BD4">
        <w:t>has</w:t>
      </w:r>
      <w:r w:rsidR="00987114">
        <w:t xml:space="preserve"> </w:t>
      </w:r>
      <w:r w:rsidR="00DD1CF4">
        <w:t xml:space="preserve">less </w:t>
      </w:r>
      <w:r w:rsidR="00987114">
        <w:t>than</w:t>
      </w:r>
      <w:r w:rsidR="00697BD4">
        <w:t xml:space="preserve"> 6 months </w:t>
      </w:r>
      <w:r w:rsidR="00987114">
        <w:t xml:space="preserve">before </w:t>
      </w:r>
      <w:r w:rsidR="00072DF4">
        <w:t>it expires</w:t>
      </w:r>
      <w:r w:rsidRPr="00801C0B">
        <w:t>.</w:t>
      </w:r>
      <w:r w:rsidR="00A43FCB">
        <w:t xml:space="preserve"> Please note that there is a charge for the DCSI clearance.</w:t>
      </w:r>
    </w:p>
    <w:p w14:paraId="283516E7" w14:textId="560A8282" w:rsidR="00771C9F" w:rsidRPr="00801C0B" w:rsidRDefault="00771C9F" w:rsidP="002726AD">
      <w:pPr>
        <w:pStyle w:val="Heading2"/>
      </w:pPr>
      <w:bookmarkStart w:id="40" w:name="_Toc512163003"/>
      <w:r w:rsidRPr="00801C0B">
        <w:t>Promoting Safety &amp; Wellbeing Training</w:t>
      </w:r>
      <w:bookmarkEnd w:id="40"/>
    </w:p>
    <w:p w14:paraId="17BC5DDC" w14:textId="6D6BCEFA" w:rsidR="00771C9F" w:rsidRPr="0065621B" w:rsidRDefault="00771C9F" w:rsidP="00771C9F">
      <w:pPr>
        <w:rPr>
          <w:b/>
          <w:bCs/>
          <w:szCs w:val="22"/>
        </w:rPr>
      </w:pPr>
      <w:r w:rsidRPr="0065621B">
        <w:rPr>
          <w:b/>
          <w:bCs/>
        </w:rPr>
        <w:t>Bachelor of Teaching</w:t>
      </w:r>
      <w:r w:rsidR="00DE603C">
        <w:rPr>
          <w:b/>
          <w:bCs/>
        </w:rPr>
        <w:t xml:space="preserve"> – Years 1</w:t>
      </w:r>
      <w:r w:rsidR="0065621B">
        <w:rPr>
          <w:b/>
          <w:bCs/>
        </w:rPr>
        <w:t xml:space="preserve">, </w:t>
      </w:r>
      <w:r w:rsidR="00DE603C">
        <w:rPr>
          <w:b/>
          <w:bCs/>
        </w:rPr>
        <w:t>2</w:t>
      </w:r>
      <w:r w:rsidR="0065621B">
        <w:rPr>
          <w:b/>
          <w:bCs/>
        </w:rPr>
        <w:t xml:space="preserve"> and 3 of the degree</w:t>
      </w:r>
      <w:r w:rsidR="00DE603C">
        <w:rPr>
          <w:b/>
          <w:bCs/>
        </w:rPr>
        <w:t xml:space="preserve"> </w:t>
      </w:r>
    </w:p>
    <w:p w14:paraId="57BD4912" w14:textId="5ECCF892" w:rsidR="00771C9F" w:rsidRPr="00801C0B" w:rsidRDefault="0012657F" w:rsidP="00771C9F">
      <w:pPr>
        <w:rPr>
          <w:strike/>
        </w:rPr>
      </w:pPr>
      <w:r>
        <w:t>All</w:t>
      </w:r>
      <w:r w:rsidR="00771C9F" w:rsidRPr="00801C0B">
        <w:t xml:space="preserve"> first year Bachelor of Teaching students </w:t>
      </w:r>
      <w:r w:rsidR="00A43FCB">
        <w:t>must</w:t>
      </w:r>
      <w:r w:rsidR="00771C9F" w:rsidRPr="00801C0B">
        <w:t xml:space="preserve"> undertake a</w:t>
      </w:r>
      <w:r w:rsidR="00563C70">
        <w:t>n</w:t>
      </w:r>
      <w:r w:rsidR="00771C9F" w:rsidRPr="00801C0B">
        <w:t xml:space="preserve"> on-line training course referred to as </w:t>
      </w:r>
      <w:r w:rsidR="00771C9F" w:rsidRPr="00801C0B">
        <w:rPr>
          <w:i/>
          <w:iCs/>
        </w:rPr>
        <w:t>Promoting safety and wellbeing induction for tertiary students working with children and young people in education and care sites</w:t>
      </w:r>
      <w:r w:rsidR="00771C9F" w:rsidRPr="00801C0B">
        <w:t xml:space="preserve">. </w:t>
      </w:r>
      <w:r w:rsidR="002245B4">
        <w:t>On completion, they will receive a</w:t>
      </w:r>
      <w:r w:rsidR="00E06D55">
        <w:t xml:space="preserve"> </w:t>
      </w:r>
      <w:proofErr w:type="gramStart"/>
      <w:r w:rsidR="00771C9F" w:rsidRPr="00801C0B">
        <w:t xml:space="preserve">certificate </w:t>
      </w:r>
      <w:r w:rsidR="002245B4">
        <w:t>which</w:t>
      </w:r>
      <w:proofErr w:type="gramEnd"/>
      <w:r w:rsidR="002245B4">
        <w:t xml:space="preserve"> must </w:t>
      </w:r>
      <w:r w:rsidR="00771C9F" w:rsidRPr="00801C0B">
        <w:t xml:space="preserve">be </w:t>
      </w:r>
      <w:r w:rsidR="00563C70">
        <w:t>uploaded</w:t>
      </w:r>
      <w:r w:rsidR="00771C9F" w:rsidRPr="00801C0B">
        <w:t xml:space="preserve"> in the SONIA placement on-line system.  Once co</w:t>
      </w:r>
      <w:r w:rsidR="00801C0B" w:rsidRPr="00801C0B">
        <w:t>mpleted, the</w:t>
      </w:r>
      <w:r w:rsidR="00771C9F" w:rsidRPr="00801C0B">
        <w:t xml:space="preserve"> Promoting Safety &amp; Wellbeing certificate will be valid for 3 years. </w:t>
      </w:r>
      <w:r w:rsidR="00A43FCB">
        <w:t xml:space="preserve">This </w:t>
      </w:r>
      <w:proofErr w:type="gramStart"/>
      <w:r w:rsidR="00A43FCB">
        <w:t>must be completed</w:t>
      </w:r>
      <w:proofErr w:type="gramEnd"/>
      <w:r w:rsidR="00A43FCB">
        <w:t xml:space="preserve"> prior to the placement.</w:t>
      </w:r>
    </w:p>
    <w:p w14:paraId="13A927B6" w14:textId="712AB70E" w:rsidR="00771C9F" w:rsidRPr="00801C0B" w:rsidRDefault="00771C9F" w:rsidP="002726AD">
      <w:pPr>
        <w:pStyle w:val="Heading2"/>
      </w:pPr>
      <w:bookmarkStart w:id="41" w:name="_Toc512163004"/>
      <w:r w:rsidRPr="00801C0B">
        <w:t>Responding to Abuse and Neglect</w:t>
      </w:r>
      <w:bookmarkEnd w:id="41"/>
    </w:p>
    <w:p w14:paraId="5B65215F" w14:textId="3FE92609" w:rsidR="00771C9F" w:rsidRPr="00801C0B" w:rsidRDefault="00771C9F" w:rsidP="00771C9F">
      <w:pPr>
        <w:rPr>
          <w:szCs w:val="22"/>
        </w:rPr>
      </w:pPr>
      <w:r w:rsidRPr="003977F1">
        <w:rPr>
          <w:i/>
        </w:rPr>
        <w:t>Responding to Abuse and Neglect (RAN)-EC</w:t>
      </w:r>
      <w:r w:rsidRPr="00801C0B">
        <w:t xml:space="preserve"> is </w:t>
      </w:r>
      <w:r w:rsidR="002245B4">
        <w:t xml:space="preserve">a </w:t>
      </w:r>
      <w:r w:rsidRPr="00801C0B">
        <w:rPr>
          <w:b/>
          <w:bCs/>
        </w:rPr>
        <w:t>mandatory</w:t>
      </w:r>
      <w:r w:rsidRPr="00801C0B">
        <w:t xml:space="preserve"> full day training course</w:t>
      </w:r>
      <w:r w:rsidR="00563C70">
        <w:t xml:space="preserve">. All 4th year Bachelor of Teaching and Master of Teaching students require this training. It </w:t>
      </w:r>
      <w:proofErr w:type="gramStart"/>
      <w:r w:rsidR="00563C70">
        <w:t>must be completed</w:t>
      </w:r>
      <w:proofErr w:type="gramEnd"/>
      <w:r w:rsidR="00563C70">
        <w:t xml:space="preserve"> prior to the commencement of the final </w:t>
      </w:r>
      <w:r w:rsidR="00A43FCB">
        <w:t xml:space="preserve">year </w:t>
      </w:r>
      <w:r w:rsidR="00A71BD8">
        <w:t>placement</w:t>
      </w:r>
      <w:r w:rsidR="00A43FCB">
        <w:t>s.</w:t>
      </w:r>
      <w:r w:rsidR="00563C70">
        <w:t xml:space="preserve"> </w:t>
      </w:r>
    </w:p>
    <w:p w14:paraId="51BE1273" w14:textId="466823ED" w:rsidR="00771C9F" w:rsidRPr="00801C0B" w:rsidRDefault="00771C9F" w:rsidP="00771C9F">
      <w:r w:rsidRPr="00801C0B">
        <w:t>The RAN course provides knowledge and skills require</w:t>
      </w:r>
      <w:r w:rsidR="00E06D55">
        <w:t>d</w:t>
      </w:r>
      <w:r w:rsidRPr="00801C0B">
        <w:t xml:space="preserve"> </w:t>
      </w:r>
      <w:proofErr w:type="gramStart"/>
      <w:r w:rsidRPr="00801C0B">
        <w:t xml:space="preserve">to </w:t>
      </w:r>
      <w:r w:rsidR="00A43FCB">
        <w:t>identify</w:t>
      </w:r>
      <w:proofErr w:type="gramEnd"/>
      <w:r w:rsidR="00A43FCB" w:rsidRPr="00801C0B">
        <w:t xml:space="preserve"> </w:t>
      </w:r>
      <w:r w:rsidRPr="00801C0B">
        <w:t>and report suspected child abuse or neglect while working with children/young people. The training provides certification required by all School-based education employe</w:t>
      </w:r>
      <w:r w:rsidR="005544F3">
        <w:t>r</w:t>
      </w:r>
      <w:r w:rsidRPr="00801C0B">
        <w:t xml:space="preserve">s such as Catholic Education South Australia (CESA), Department for Education and Child Development (DECD), and the Association of Independent </w:t>
      </w:r>
      <w:r w:rsidR="005544F3">
        <w:t>S</w:t>
      </w:r>
      <w:r w:rsidRPr="00801C0B">
        <w:t xml:space="preserve">chools </w:t>
      </w:r>
      <w:r w:rsidR="005544F3">
        <w:t xml:space="preserve">of </w:t>
      </w:r>
      <w:r w:rsidRPr="00801C0B">
        <w:t>South Australia (AISSA). This training must be completed by one of the approved RAN-EC training organisations</w:t>
      </w:r>
      <w:r w:rsidR="00280251">
        <w:t>.</w:t>
      </w:r>
      <w:r w:rsidR="00A43FCB">
        <w:t xml:space="preserve">  Please note that there is a cost associated with this training.  You will receive a certificate of attendance at the conclusion of the training.</w:t>
      </w:r>
    </w:p>
    <w:p w14:paraId="33F8B593" w14:textId="4D8687C9" w:rsidR="00801C0B" w:rsidRDefault="00771C9F" w:rsidP="00771C9F">
      <w:r w:rsidRPr="00801C0B">
        <w:t xml:space="preserve">Please keep this documentation </w:t>
      </w:r>
      <w:proofErr w:type="gramStart"/>
      <w:r w:rsidRPr="00801C0B">
        <w:t>secure</w:t>
      </w:r>
      <w:proofErr w:type="gramEnd"/>
      <w:r w:rsidRPr="00801C0B">
        <w:t xml:space="preserve"> as </w:t>
      </w:r>
      <w:r w:rsidR="00E06D55">
        <w:rPr>
          <w:szCs w:val="22"/>
        </w:rPr>
        <w:t>Pre-service teachers</w:t>
      </w:r>
      <w:r w:rsidR="00E06D55">
        <w:t xml:space="preserve"> </w:t>
      </w:r>
      <w:r w:rsidRPr="00801C0B">
        <w:t xml:space="preserve">will need to present the certification of completion to the </w:t>
      </w:r>
      <w:r w:rsidR="00DE603C">
        <w:t>T</w:t>
      </w:r>
      <w:r w:rsidRPr="00801C0B">
        <w:t xml:space="preserve">eacher </w:t>
      </w:r>
      <w:r w:rsidR="00DE603C">
        <w:t>R</w:t>
      </w:r>
      <w:r w:rsidRPr="00801C0B">
        <w:t xml:space="preserve">egistration </w:t>
      </w:r>
      <w:r w:rsidR="00DE603C">
        <w:t>B</w:t>
      </w:r>
      <w:r w:rsidRPr="00801C0B">
        <w:t xml:space="preserve">oard when </w:t>
      </w:r>
      <w:r w:rsidR="005544F3">
        <w:t>applying</w:t>
      </w:r>
      <w:r w:rsidR="005544F3" w:rsidRPr="00801C0B">
        <w:t xml:space="preserve"> </w:t>
      </w:r>
      <w:r w:rsidRPr="00801C0B">
        <w:t xml:space="preserve">for teacher registration.  Once </w:t>
      </w:r>
      <w:r w:rsidR="008F57CB">
        <w:t xml:space="preserve">a Pre-service teacher </w:t>
      </w:r>
      <w:r w:rsidRPr="00801C0B">
        <w:t>ha</w:t>
      </w:r>
      <w:r w:rsidR="008F57CB">
        <w:t>s</w:t>
      </w:r>
      <w:r w:rsidRPr="00801C0B">
        <w:t xml:space="preserve"> received </w:t>
      </w:r>
      <w:r w:rsidR="00E06D55">
        <w:t>their</w:t>
      </w:r>
      <w:r w:rsidR="00E06D55" w:rsidRPr="00801C0B">
        <w:t xml:space="preserve"> </w:t>
      </w:r>
      <w:r w:rsidRPr="00801C0B">
        <w:t xml:space="preserve">RAN-EC training certificate, </w:t>
      </w:r>
      <w:r w:rsidR="002C1141">
        <w:t xml:space="preserve">it </w:t>
      </w:r>
      <w:proofErr w:type="gramStart"/>
      <w:r w:rsidR="002C1141">
        <w:t xml:space="preserve">must be </w:t>
      </w:r>
      <w:r w:rsidRPr="00801C0B">
        <w:t>upload</w:t>
      </w:r>
      <w:r w:rsidR="002C1141">
        <w:t>ed</w:t>
      </w:r>
      <w:proofErr w:type="gramEnd"/>
      <w:r w:rsidR="00E06D55">
        <w:t xml:space="preserve"> </w:t>
      </w:r>
      <w:r w:rsidRPr="00801C0B">
        <w:t>in SONIA</w:t>
      </w:r>
      <w:r w:rsidR="00E06D55">
        <w:t xml:space="preserve"> at</w:t>
      </w:r>
      <w:r w:rsidRPr="00801C0B">
        <w:t xml:space="preserve"> least 30 days prior to </w:t>
      </w:r>
      <w:r w:rsidR="00E06D55">
        <w:t>the commencement of</w:t>
      </w:r>
      <w:r w:rsidR="00E06D55" w:rsidRPr="00801C0B">
        <w:t xml:space="preserve"> </w:t>
      </w:r>
      <w:r w:rsidRPr="00801C0B">
        <w:t xml:space="preserve">placement. </w:t>
      </w:r>
      <w:r w:rsidR="00A43FCB">
        <w:t xml:space="preserve"> The certificate can also be included in the Pre-service teacher</w:t>
      </w:r>
      <w:r w:rsidR="003977F1">
        <w:t>’</w:t>
      </w:r>
      <w:r w:rsidR="00A43FCB">
        <w:t>s e</w:t>
      </w:r>
      <w:r w:rsidR="003977F1">
        <w:t>-</w:t>
      </w:r>
      <w:r w:rsidR="00A43FCB">
        <w:t>Portfolio.</w:t>
      </w:r>
    </w:p>
    <w:p w14:paraId="5F5E5690" w14:textId="42B10B9A" w:rsidR="000E004A" w:rsidRDefault="000E004A" w:rsidP="00771C9F">
      <w:r w:rsidRPr="00801C0B">
        <w:rPr>
          <w:b/>
          <w:bCs/>
        </w:rPr>
        <w:t>It is important to note that being a mandated notifier carries legal responsibilities.</w:t>
      </w:r>
      <w:r w:rsidRPr="00801C0B">
        <w:t xml:space="preserve"> The </w:t>
      </w:r>
      <w:r w:rsidR="00185A5A">
        <w:t>University</w:t>
      </w:r>
      <w:r w:rsidRPr="00801C0B">
        <w:t xml:space="preserve"> st</w:t>
      </w:r>
      <w:r>
        <w:t xml:space="preserve">rongly advises all </w:t>
      </w:r>
      <w:r w:rsidR="003760CA">
        <w:t>Pre-service teachers</w:t>
      </w:r>
      <w:r w:rsidRPr="00801C0B">
        <w:t xml:space="preserve"> </w:t>
      </w:r>
      <w:r w:rsidR="00A43FCB">
        <w:t>to</w:t>
      </w:r>
      <w:r w:rsidR="00A43FCB" w:rsidRPr="00801C0B">
        <w:t xml:space="preserve"> </w:t>
      </w:r>
      <w:r w:rsidRPr="00801C0B">
        <w:t>seek support and/or advice as soon as possible</w:t>
      </w:r>
      <w:r w:rsidR="00F70713">
        <w:t xml:space="preserve"> if they suspect a child/</w:t>
      </w:r>
      <w:r w:rsidR="002C1141">
        <w:t xml:space="preserve">young person is being </w:t>
      </w:r>
      <w:proofErr w:type="gramStart"/>
      <w:r w:rsidR="002C1141">
        <w:t>abused</w:t>
      </w:r>
      <w:proofErr w:type="gramEnd"/>
      <w:r w:rsidR="002C1141">
        <w:t xml:space="preserve"> or neglected. </w:t>
      </w:r>
      <w:r w:rsidRPr="00801C0B">
        <w:t xml:space="preserve"> </w:t>
      </w:r>
      <w:r w:rsidR="002C1141">
        <w:t>T</w:t>
      </w:r>
      <w:r w:rsidRPr="00801C0B">
        <w:t xml:space="preserve">he </w:t>
      </w:r>
      <w:r w:rsidR="00185A5A">
        <w:t>University</w:t>
      </w:r>
      <w:r w:rsidRPr="00801C0B">
        <w:t xml:space="preserve"> Liaison or Mentor Teacher(s) </w:t>
      </w:r>
      <w:r w:rsidR="002C1141">
        <w:t xml:space="preserve">can assist </w:t>
      </w:r>
      <w:r w:rsidRPr="00801C0B">
        <w:t xml:space="preserve">if </w:t>
      </w:r>
      <w:r w:rsidR="002C1141">
        <w:t>Pre-service teachers</w:t>
      </w:r>
      <w:r w:rsidRPr="00801C0B">
        <w:t xml:space="preserve"> are unsure of or have questions about their responsibilities in this regard. </w:t>
      </w:r>
    </w:p>
    <w:p w14:paraId="1D16E166" w14:textId="77777777" w:rsidR="00851E6B" w:rsidRDefault="00851E6B" w:rsidP="00771C9F"/>
    <w:p w14:paraId="1E9DBE49" w14:textId="3AA159A0" w:rsidR="00F33460" w:rsidRDefault="00F33460" w:rsidP="00F33460">
      <w:pPr>
        <w:pStyle w:val="Heading2"/>
      </w:pPr>
      <w:bookmarkStart w:id="42" w:name="_Toc512163005"/>
      <w:r>
        <w:t>Pre-service Teachers with Additional Needs</w:t>
      </w:r>
      <w:bookmarkEnd w:id="42"/>
    </w:p>
    <w:p w14:paraId="0C37366D" w14:textId="77777777" w:rsidR="00A72783" w:rsidRPr="001C6CC7" w:rsidRDefault="00A72783" w:rsidP="00A72783">
      <w:pPr>
        <w:rPr>
          <w:b/>
          <w:bCs/>
        </w:rPr>
      </w:pPr>
      <w:bookmarkStart w:id="43" w:name="_Toc511216700"/>
      <w:r w:rsidRPr="001C6CC7">
        <w:rPr>
          <w:b/>
          <w:bCs/>
        </w:rPr>
        <w:t>Pre-service Teachers with Additional Needs</w:t>
      </w:r>
      <w:bookmarkEnd w:id="43"/>
    </w:p>
    <w:p w14:paraId="43EBE7C4" w14:textId="0FF2A7BA" w:rsidR="00F33460" w:rsidRPr="00F33460" w:rsidRDefault="00A72783" w:rsidP="00F33460">
      <w:r w:rsidRPr="001C6CC7">
        <w:t xml:space="preserve">The School of Education must ensure all Pre-service teachers are able to perform the expected duties and responsibilities associated with their Professional Experience placement that align with the Australian Professional Standards for teachers. </w:t>
      </w:r>
      <w:proofErr w:type="gramStart"/>
      <w:r w:rsidRPr="001C6CC7">
        <w:t>In some cases, prior to the placement commencing, Pre-service teachers may be requested to obtain medical approval to ensure the Pre-service teache</w:t>
      </w:r>
      <w:r>
        <w:t>r is ‘Fit to Teach’ and is able</w:t>
      </w:r>
      <w:r w:rsidRPr="001C6CC7">
        <w:t> to fulfil all of the teaching duties and responsibilities expected of them and to ensure there is a duty of care in place for both themselves and the children/ young people/ and adults they interact with while on placement.</w:t>
      </w:r>
      <w:proofErr w:type="gramEnd"/>
      <w:r w:rsidRPr="001C6CC7">
        <w:t xml:space="preserve"> In such cases, the Director of Partnership and Engagement will request a registered and University preferred medical officer to complete a ‘Fit to Teach’ declaration, confirming the Pre-service teacher is able to perform the placement requirements. The Head of School will make the final determination regarding whether the Pre-service teacher is ‘Fit to Teach’ and </w:t>
      </w:r>
      <w:r>
        <w:t>can proceed with the placement.</w:t>
      </w:r>
    </w:p>
    <w:p w14:paraId="3119918E" w14:textId="77777777" w:rsidR="006236CE" w:rsidRDefault="006236CE" w:rsidP="006236CE">
      <w:pPr>
        <w:pStyle w:val="Heading1"/>
      </w:pPr>
      <w:bookmarkStart w:id="44" w:name="_Toc512163006"/>
      <w:r w:rsidRPr="004B6159">
        <w:t>T</w:t>
      </w:r>
      <w:r>
        <w:t>he Sonia Placement System</w:t>
      </w:r>
      <w:bookmarkEnd w:id="44"/>
    </w:p>
    <w:p w14:paraId="3CF1C9A1" w14:textId="77777777" w:rsidR="006236CE" w:rsidRPr="00954988" w:rsidRDefault="006236CE" w:rsidP="006236CE">
      <w:pPr>
        <w:rPr>
          <w:bCs/>
          <w:szCs w:val="22"/>
        </w:rPr>
      </w:pPr>
      <w:r w:rsidRPr="00954988">
        <w:rPr>
          <w:bCs/>
          <w:szCs w:val="22"/>
        </w:rPr>
        <w:t xml:space="preserve">The SONIA placement system is an online portal where students can access all relevant placement information, reports, </w:t>
      </w:r>
      <w:proofErr w:type="gramStart"/>
      <w:r w:rsidRPr="00954988">
        <w:rPr>
          <w:bCs/>
          <w:szCs w:val="22"/>
        </w:rPr>
        <w:t>Mentor</w:t>
      </w:r>
      <w:proofErr w:type="gramEnd"/>
      <w:r w:rsidRPr="00954988">
        <w:rPr>
          <w:bCs/>
          <w:szCs w:val="22"/>
        </w:rPr>
        <w:t xml:space="preserve"> Teacher and University Liaison details.  </w:t>
      </w:r>
    </w:p>
    <w:p w14:paraId="456D712B" w14:textId="1E9AA32E" w:rsidR="006236CE" w:rsidRPr="00851E6B" w:rsidRDefault="006236CE" w:rsidP="00771C9F">
      <w:pPr>
        <w:rPr>
          <w:bCs/>
          <w:szCs w:val="22"/>
        </w:rPr>
      </w:pPr>
      <w:r w:rsidRPr="00954988">
        <w:rPr>
          <w:bCs/>
          <w:szCs w:val="22"/>
        </w:rPr>
        <w:t>Access to SONIA is as follows - https://placementsonli</w:t>
      </w:r>
      <w:r w:rsidR="00851E6B">
        <w:rPr>
          <w:bCs/>
          <w:szCs w:val="22"/>
        </w:rPr>
        <w:t>ne.adelaide.edu.au/SoniaOnline/</w:t>
      </w:r>
    </w:p>
    <w:p w14:paraId="45B505AE" w14:textId="685E2C42" w:rsidR="00801C0B" w:rsidRPr="00801C0B" w:rsidRDefault="00801C0B" w:rsidP="00F54E78">
      <w:pPr>
        <w:pStyle w:val="Heading1"/>
      </w:pPr>
      <w:bookmarkStart w:id="45" w:name="_Toc512163007"/>
      <w:r w:rsidRPr="00801C0B">
        <w:t xml:space="preserve">Contacting </w:t>
      </w:r>
      <w:r w:rsidR="00563C70">
        <w:t>a school</w:t>
      </w:r>
      <w:bookmarkEnd w:id="45"/>
    </w:p>
    <w:p w14:paraId="5A27F8FE" w14:textId="77777777" w:rsidR="00A44C6E" w:rsidRDefault="00A44C6E" w:rsidP="0085452D">
      <w:r>
        <w:t xml:space="preserve">The School of Education will contact partnership schools on behalf of all Pre-service teachers. </w:t>
      </w:r>
    </w:p>
    <w:p w14:paraId="39B61B66" w14:textId="40F2D77A" w:rsidR="0085452D" w:rsidRDefault="000E004A" w:rsidP="0085452D">
      <w:r>
        <w:t xml:space="preserve">It is </w:t>
      </w:r>
      <w:r w:rsidRPr="007309C4">
        <w:rPr>
          <w:b/>
        </w:rPr>
        <w:t>not appropriate</w:t>
      </w:r>
      <w:r>
        <w:t xml:space="preserve"> for a </w:t>
      </w:r>
      <w:r w:rsidR="00A62B27">
        <w:t xml:space="preserve">Pre-service teacher </w:t>
      </w:r>
      <w:r>
        <w:t>to</w:t>
      </w:r>
      <w:r w:rsidR="003332B5" w:rsidRPr="000E004A">
        <w:t xml:space="preserve"> </w:t>
      </w:r>
      <w:r>
        <w:t xml:space="preserve">make </w:t>
      </w:r>
      <w:r w:rsidR="003332B5" w:rsidRPr="007309C4">
        <w:t xml:space="preserve">contact </w:t>
      </w:r>
      <w:r>
        <w:t xml:space="preserve">with </w:t>
      </w:r>
      <w:r w:rsidR="0085452D" w:rsidRPr="007309C4">
        <w:t>a school</w:t>
      </w:r>
      <w:r w:rsidR="003332B5" w:rsidRPr="000E004A">
        <w:t xml:space="preserve"> to</w:t>
      </w:r>
      <w:r w:rsidR="003332B5" w:rsidRPr="00801C0B">
        <w:t xml:space="preserve"> try </w:t>
      </w:r>
      <w:r w:rsidR="00527634" w:rsidRPr="00801C0B">
        <w:t>to</w:t>
      </w:r>
      <w:r w:rsidR="003332B5" w:rsidRPr="00801C0B">
        <w:t xml:space="preserve"> organise </w:t>
      </w:r>
      <w:r>
        <w:t>a</w:t>
      </w:r>
      <w:r w:rsidR="003332B5" w:rsidRPr="00801C0B">
        <w:t xml:space="preserve"> placement.</w:t>
      </w:r>
      <w:r w:rsidR="00AE7C39" w:rsidRPr="00801C0B">
        <w:t xml:space="preserve"> </w:t>
      </w:r>
      <w:r w:rsidR="0085452D" w:rsidRPr="00801C0B">
        <w:t>Arranging placements is</w:t>
      </w:r>
      <w:r w:rsidR="00A44C6E">
        <w:t xml:space="preserve"> a</w:t>
      </w:r>
      <w:r w:rsidR="0085452D" w:rsidRPr="00801C0B">
        <w:t xml:space="preserve"> complex and </w:t>
      </w:r>
      <w:proofErr w:type="gramStart"/>
      <w:r w:rsidR="00A44C6E">
        <w:t>sometimes</w:t>
      </w:r>
      <w:r w:rsidR="0085452D" w:rsidRPr="00801C0B">
        <w:t xml:space="preserve"> confidentia</w:t>
      </w:r>
      <w:r>
        <w:t>l</w:t>
      </w:r>
      <w:proofErr w:type="gramEnd"/>
      <w:r w:rsidR="00A44C6E">
        <w:t xml:space="preserve"> process</w:t>
      </w:r>
      <w:r w:rsidR="0085452D" w:rsidRPr="00801C0B">
        <w:t xml:space="preserve">. While some teachers may </w:t>
      </w:r>
      <w:proofErr w:type="gramStart"/>
      <w:r w:rsidR="0085452D" w:rsidRPr="00801C0B">
        <w:t>indicate</w:t>
      </w:r>
      <w:proofErr w:type="gramEnd"/>
      <w:r w:rsidR="0085452D" w:rsidRPr="00801C0B">
        <w:t xml:space="preserve"> they are prepared to engage in professional experience this may not be the school’s position. S</w:t>
      </w:r>
      <w:r w:rsidR="003332B5" w:rsidRPr="00801C0B">
        <w:t xml:space="preserve">chools themselves </w:t>
      </w:r>
      <w:r>
        <w:t>prefer</w:t>
      </w:r>
      <w:r w:rsidR="0085452D" w:rsidRPr="00801C0B">
        <w:t xml:space="preserve"> to be</w:t>
      </w:r>
      <w:r w:rsidR="00921584">
        <w:t xml:space="preserve"> </w:t>
      </w:r>
      <w:r w:rsidR="003332B5" w:rsidRPr="00801C0B">
        <w:t>contact</w:t>
      </w:r>
      <w:r w:rsidR="00924DD2" w:rsidRPr="00801C0B">
        <w:t>ed</w:t>
      </w:r>
      <w:r w:rsidR="003332B5" w:rsidRPr="00801C0B">
        <w:t xml:space="preserve"> </w:t>
      </w:r>
      <w:r w:rsidR="00924DD2" w:rsidRPr="00801C0B">
        <w:t>by</w:t>
      </w:r>
      <w:r w:rsidR="003332B5" w:rsidRPr="00801C0B">
        <w:t xml:space="preserve"> a single </w:t>
      </w:r>
      <w:r w:rsidR="00185A5A">
        <w:t>University</w:t>
      </w:r>
      <w:r w:rsidR="003332B5" w:rsidRPr="00801C0B">
        <w:t xml:space="preserve"> representative </w:t>
      </w:r>
      <w:r w:rsidR="002E061F" w:rsidRPr="00801C0B">
        <w:t xml:space="preserve">rather than individual </w:t>
      </w:r>
      <w:r w:rsidR="003760CA">
        <w:t>Pre-service teachers</w:t>
      </w:r>
      <w:r w:rsidR="00A60AF5">
        <w:t>.</w:t>
      </w:r>
      <w:r w:rsidR="0085452D" w:rsidRPr="00801C0B">
        <w:t xml:space="preserve"> </w:t>
      </w:r>
      <w:r w:rsidR="00A60AF5">
        <w:t xml:space="preserve">The </w:t>
      </w:r>
      <w:r w:rsidR="00185A5A">
        <w:t>University</w:t>
      </w:r>
      <w:r w:rsidR="0085452D" w:rsidRPr="00801C0B">
        <w:t xml:space="preserve"> en</w:t>
      </w:r>
      <w:r w:rsidR="00A60AF5">
        <w:t>deavours</w:t>
      </w:r>
      <w:r w:rsidR="0085452D" w:rsidRPr="00801C0B">
        <w:t xml:space="preserve"> to place </w:t>
      </w:r>
      <w:r w:rsidR="00A60AF5">
        <w:t xml:space="preserve">each </w:t>
      </w:r>
      <w:r w:rsidR="00A62B27">
        <w:t xml:space="preserve">Pre-service teacher </w:t>
      </w:r>
      <w:r w:rsidR="0085452D" w:rsidRPr="00801C0B">
        <w:t xml:space="preserve">with the best possible mentor </w:t>
      </w:r>
      <w:r w:rsidR="00A60AF5">
        <w:t>t</w:t>
      </w:r>
      <w:r w:rsidR="00186361">
        <w:t>hat</w:t>
      </w:r>
      <w:r w:rsidR="00A60AF5">
        <w:t xml:space="preserve"> </w:t>
      </w:r>
      <w:r w:rsidR="005544F3">
        <w:t xml:space="preserve">can </w:t>
      </w:r>
      <w:r w:rsidR="00A60AF5">
        <w:t>support and</w:t>
      </w:r>
      <w:r w:rsidR="0085452D" w:rsidRPr="00801C0B">
        <w:t xml:space="preserve"> </w:t>
      </w:r>
      <w:r w:rsidR="00A60AF5">
        <w:t>demonstrate</w:t>
      </w:r>
      <w:r w:rsidR="0085452D" w:rsidRPr="00801C0B">
        <w:t xml:space="preserve"> best practice</w:t>
      </w:r>
      <w:r w:rsidR="002E061F" w:rsidRPr="00801C0B">
        <w:t>.</w:t>
      </w:r>
      <w:r w:rsidR="00AE7C39" w:rsidRPr="00801C0B">
        <w:t xml:space="preserve"> </w:t>
      </w:r>
      <w:r w:rsidR="002E061F" w:rsidRPr="00801C0B">
        <w:t xml:space="preserve">If </w:t>
      </w:r>
      <w:r w:rsidR="00A60AF5">
        <w:t xml:space="preserve">a </w:t>
      </w:r>
      <w:r w:rsidR="00A62B27">
        <w:t xml:space="preserve">Pre-service teacher </w:t>
      </w:r>
      <w:r w:rsidR="002E061F" w:rsidRPr="00801C0B">
        <w:t>ha</w:t>
      </w:r>
      <w:r w:rsidR="00A60AF5">
        <w:t>s</w:t>
      </w:r>
      <w:r w:rsidR="002E061F" w:rsidRPr="00801C0B">
        <w:t xml:space="preserve"> a contact in a school, </w:t>
      </w:r>
      <w:r w:rsidR="00A44C6E">
        <w:t>they can inform</w:t>
      </w:r>
      <w:r w:rsidR="00A60AF5">
        <w:t xml:space="preserve"> the placement officer</w:t>
      </w:r>
      <w:r w:rsidR="00A44C6E">
        <w:t xml:space="preserve"> at the University</w:t>
      </w:r>
      <w:r w:rsidR="00A60AF5">
        <w:t xml:space="preserve"> who can then make the appropriate</w:t>
      </w:r>
      <w:r w:rsidR="002E061F" w:rsidRPr="00801C0B">
        <w:t xml:space="preserve"> contact </w:t>
      </w:r>
      <w:r w:rsidR="00A60AF5">
        <w:t xml:space="preserve">with </w:t>
      </w:r>
      <w:r w:rsidR="002E061F" w:rsidRPr="00801C0B">
        <w:t>the schoo</w:t>
      </w:r>
      <w:r w:rsidR="00A60AF5">
        <w:t>l.</w:t>
      </w:r>
      <w:r w:rsidR="00186361">
        <w:t xml:space="preserve"> In addition, we advise that Pre-service teachers cannot be placed at a school where there are relatives or close friends, where they have worked or volunteered, or in any school where there is a past or existing relationship, for example as a parent, coach or tutor.</w:t>
      </w:r>
    </w:p>
    <w:p w14:paraId="41348607" w14:textId="1F5B9532" w:rsidR="00F54E78" w:rsidRDefault="00461B79" w:rsidP="0051761C">
      <w:pPr>
        <w:pStyle w:val="Heading1"/>
      </w:pPr>
      <w:bookmarkStart w:id="46" w:name="_Toc512163008"/>
      <w:r>
        <w:t>P</w:t>
      </w:r>
      <w:r w:rsidR="00A60AF5">
        <w:t>lacement</w:t>
      </w:r>
      <w:r w:rsidR="00402A3E">
        <w:t xml:space="preserve"> </w:t>
      </w:r>
      <w:r w:rsidR="00A44C6E">
        <w:t>requirements</w:t>
      </w:r>
      <w:bookmarkEnd w:id="46"/>
      <w:r w:rsidR="00A44C6E">
        <w:t xml:space="preserve"> </w:t>
      </w:r>
    </w:p>
    <w:p w14:paraId="626A3947" w14:textId="3F207082" w:rsidR="00DE603C" w:rsidRDefault="00DE603C" w:rsidP="004B6159">
      <w:pPr>
        <w:keepLines w:val="0"/>
        <w:overflowPunct/>
        <w:autoSpaceDE/>
        <w:autoSpaceDN/>
        <w:adjustRightInd/>
        <w:spacing w:after="200"/>
        <w:textAlignment w:val="auto"/>
      </w:pPr>
      <w:r>
        <w:t xml:space="preserve">The first place to check a placement is online through the online SONIA placement system.  </w:t>
      </w:r>
      <w:r w:rsidR="00A44C6E">
        <w:t>A reminder that all Pre-service teachers</w:t>
      </w:r>
      <w:r>
        <w:t xml:space="preserve"> need to have complied with the </w:t>
      </w:r>
      <w:r w:rsidR="005544F3">
        <w:t xml:space="preserve">following </w:t>
      </w:r>
      <w:r>
        <w:t>checks</w:t>
      </w:r>
      <w:r w:rsidR="00A44C6E">
        <w:t xml:space="preserve"> before the placement process </w:t>
      </w:r>
      <w:proofErr w:type="gramStart"/>
      <w:r w:rsidR="00A44C6E">
        <w:t>is begun</w:t>
      </w:r>
      <w:proofErr w:type="gramEnd"/>
      <w:r w:rsidR="005544F3">
        <w:t>:</w:t>
      </w:r>
    </w:p>
    <w:p w14:paraId="746785ED" w14:textId="48B8A06E" w:rsidR="00DE603C" w:rsidRDefault="00DE603C" w:rsidP="003977F1">
      <w:pPr>
        <w:pStyle w:val="ListParagraph"/>
        <w:keepLines w:val="0"/>
        <w:numPr>
          <w:ilvl w:val="0"/>
          <w:numId w:val="45"/>
        </w:numPr>
        <w:overflowPunct/>
        <w:autoSpaceDE/>
        <w:autoSpaceDN/>
        <w:adjustRightInd/>
        <w:spacing w:after="200"/>
        <w:textAlignment w:val="auto"/>
      </w:pPr>
      <w:r>
        <w:t>Department for Communities and Social Inclusion (DCSI) – all years (valid for 3 years)</w:t>
      </w:r>
      <w:r w:rsidR="003977F1">
        <w:t>.</w:t>
      </w:r>
    </w:p>
    <w:p w14:paraId="3C64212C" w14:textId="20ED1CC6" w:rsidR="00DE603C" w:rsidRDefault="00DE603C" w:rsidP="003977F1">
      <w:pPr>
        <w:pStyle w:val="ListParagraph"/>
        <w:keepLines w:val="0"/>
        <w:numPr>
          <w:ilvl w:val="0"/>
          <w:numId w:val="45"/>
        </w:numPr>
        <w:overflowPunct/>
        <w:autoSpaceDE/>
        <w:autoSpaceDN/>
        <w:adjustRightInd/>
        <w:spacing w:after="200"/>
        <w:textAlignment w:val="auto"/>
      </w:pPr>
      <w:r>
        <w:t>Abuse and Neglect (RAN-EC) – final year &amp; Master of Teaching (valid for 3 years)</w:t>
      </w:r>
      <w:r w:rsidR="003977F1">
        <w:t>.</w:t>
      </w:r>
    </w:p>
    <w:p w14:paraId="239DDB05" w14:textId="15767D6A" w:rsidR="00DE603C" w:rsidRDefault="00DE603C" w:rsidP="003977F1">
      <w:pPr>
        <w:pStyle w:val="ListParagraph"/>
        <w:keepLines w:val="0"/>
        <w:numPr>
          <w:ilvl w:val="0"/>
          <w:numId w:val="45"/>
        </w:numPr>
        <w:overflowPunct/>
        <w:autoSpaceDE/>
        <w:autoSpaceDN/>
        <w:adjustRightInd/>
        <w:spacing w:after="200"/>
        <w:textAlignment w:val="auto"/>
      </w:pPr>
      <w:r>
        <w:t>Promoting Safety and Wellbeing – 1</w:t>
      </w:r>
      <w:r w:rsidRPr="00A44C6E">
        <w:rPr>
          <w:vertAlign w:val="superscript"/>
        </w:rPr>
        <w:t>st</w:t>
      </w:r>
      <w:r>
        <w:t>, 2</w:t>
      </w:r>
      <w:r w:rsidRPr="00A44C6E">
        <w:rPr>
          <w:vertAlign w:val="superscript"/>
        </w:rPr>
        <w:t>nd</w:t>
      </w:r>
      <w:r>
        <w:t xml:space="preserve"> &amp; 3</w:t>
      </w:r>
      <w:r w:rsidRPr="00A44C6E">
        <w:rPr>
          <w:vertAlign w:val="superscript"/>
        </w:rPr>
        <w:t>rd</w:t>
      </w:r>
      <w:r>
        <w:t xml:space="preserve"> years </w:t>
      </w:r>
      <w:r w:rsidR="002C2361">
        <w:t>(</w:t>
      </w:r>
      <w:r>
        <w:t>certificate is valid for 3 years)</w:t>
      </w:r>
      <w:r w:rsidR="005544F3">
        <w:t xml:space="preserve"> and</w:t>
      </w:r>
    </w:p>
    <w:p w14:paraId="488A9702" w14:textId="41967D9E" w:rsidR="00DE603C" w:rsidRDefault="00A44C6E" w:rsidP="003977F1">
      <w:pPr>
        <w:pStyle w:val="ListParagraph"/>
        <w:keepLines w:val="0"/>
        <w:numPr>
          <w:ilvl w:val="0"/>
          <w:numId w:val="45"/>
        </w:numPr>
        <w:overflowPunct/>
        <w:autoSpaceDE/>
        <w:autoSpaceDN/>
        <w:adjustRightInd/>
        <w:spacing w:after="200"/>
        <w:textAlignment w:val="auto"/>
      </w:pPr>
      <w:r>
        <w:t>a</w:t>
      </w:r>
      <w:r w:rsidR="00DE603C">
        <w:t xml:space="preserve">ny other </w:t>
      </w:r>
      <w:r>
        <w:t xml:space="preserve">requirements </w:t>
      </w:r>
      <w:r w:rsidR="00DE603C">
        <w:t xml:space="preserve">relevant to </w:t>
      </w:r>
      <w:r w:rsidR="002C2361">
        <w:t>the</w:t>
      </w:r>
      <w:r w:rsidR="00DE603C">
        <w:t xml:space="preserve"> placement</w:t>
      </w:r>
      <w:r>
        <w:t xml:space="preserve"> (as advised)</w:t>
      </w:r>
    </w:p>
    <w:p w14:paraId="4DB2B852" w14:textId="74966E55" w:rsidR="00860F49" w:rsidRDefault="00A44C6E" w:rsidP="004B6159">
      <w:pPr>
        <w:keepLines w:val="0"/>
        <w:overflowPunct/>
        <w:autoSpaceDE/>
        <w:autoSpaceDN/>
        <w:adjustRightInd/>
        <w:spacing w:after="200"/>
        <w:textAlignment w:val="auto"/>
      </w:pPr>
      <w:r>
        <w:t>T</w:t>
      </w:r>
      <w:r w:rsidR="00402A3E">
        <w:t xml:space="preserve">he </w:t>
      </w:r>
      <w:r w:rsidR="00185A5A">
        <w:t>University</w:t>
      </w:r>
      <w:r w:rsidR="00A51464">
        <w:t xml:space="preserve"> </w:t>
      </w:r>
      <w:r>
        <w:t>requires</w:t>
      </w:r>
      <w:r w:rsidR="00A51464">
        <w:t xml:space="preserve"> </w:t>
      </w:r>
      <w:r w:rsidR="00A51464" w:rsidRPr="00A819F8">
        <w:rPr>
          <w:b/>
        </w:rPr>
        <w:t xml:space="preserve">all </w:t>
      </w:r>
      <w:r w:rsidR="00A51464">
        <w:t xml:space="preserve">of these </w:t>
      </w:r>
      <w:r w:rsidR="00402A3E">
        <w:t>documents</w:t>
      </w:r>
      <w:r w:rsidR="00DE603C">
        <w:t xml:space="preserve"> uploaded in SONIA</w:t>
      </w:r>
      <w:r w:rsidR="00402A3E">
        <w:t xml:space="preserve"> </w:t>
      </w:r>
      <w:r w:rsidR="005544F3">
        <w:t>by</w:t>
      </w:r>
      <w:r w:rsidR="00DE603C">
        <w:t xml:space="preserve"> </w:t>
      </w:r>
      <w:r w:rsidR="00DE603C" w:rsidRPr="003977F1">
        <w:rPr>
          <w:b/>
        </w:rPr>
        <w:t>4 May</w:t>
      </w:r>
      <w:r w:rsidR="005544F3" w:rsidRPr="003977F1">
        <w:rPr>
          <w:b/>
        </w:rPr>
        <w:t xml:space="preserve"> 2018</w:t>
      </w:r>
      <w:r>
        <w:t>.</w:t>
      </w:r>
      <w:r w:rsidR="00A51464">
        <w:t xml:space="preserve"> </w:t>
      </w:r>
      <w:r>
        <w:t xml:space="preserve"> If this </w:t>
      </w:r>
      <w:r w:rsidRPr="00F33460">
        <w:t xml:space="preserve">is not </w:t>
      </w:r>
      <w:proofErr w:type="gramStart"/>
      <w:r w:rsidRPr="00F33460">
        <w:t>met</w:t>
      </w:r>
      <w:proofErr w:type="gramEnd"/>
      <w:r>
        <w:t xml:space="preserve"> </w:t>
      </w:r>
      <w:r w:rsidR="005544F3">
        <w:t xml:space="preserve">the </w:t>
      </w:r>
      <w:r w:rsidR="00A51464">
        <w:t>placement</w:t>
      </w:r>
      <w:r w:rsidR="00860F49">
        <w:t xml:space="preserve"> will be suspended</w:t>
      </w:r>
      <w:r>
        <w:t>.</w:t>
      </w:r>
      <w:r w:rsidR="00860F49">
        <w:t xml:space="preserve"> </w:t>
      </w:r>
      <w:r>
        <w:t xml:space="preserve">All </w:t>
      </w:r>
      <w:r w:rsidR="00860F49">
        <w:t xml:space="preserve">Pre-service </w:t>
      </w:r>
      <w:r>
        <w:t>teachers must</w:t>
      </w:r>
      <w:r w:rsidR="003977F1">
        <w:t xml:space="preserve"> </w:t>
      </w:r>
      <w:r w:rsidR="00860F49">
        <w:t xml:space="preserve">meet the statutory </w:t>
      </w:r>
      <w:r w:rsidR="00A62B27">
        <w:t xml:space="preserve">legal </w:t>
      </w:r>
      <w:r w:rsidR="00860F49">
        <w:t>requirements</w:t>
      </w:r>
      <w:r w:rsidR="00A51464">
        <w:t xml:space="preserve">. </w:t>
      </w:r>
    </w:p>
    <w:p w14:paraId="59CE4350" w14:textId="557EA11A" w:rsidR="00C53E03" w:rsidRDefault="00C53E03" w:rsidP="002726AD">
      <w:pPr>
        <w:pStyle w:val="Heading1"/>
      </w:pPr>
      <w:bookmarkStart w:id="47" w:name="_Toc512163009"/>
      <w:r>
        <w:t>A</w:t>
      </w:r>
      <w:r w:rsidR="00F55D14">
        <w:t>dditional</w:t>
      </w:r>
      <w:r>
        <w:t xml:space="preserve"> T</w:t>
      </w:r>
      <w:r w:rsidR="00F55D14">
        <w:t>raining</w:t>
      </w:r>
      <w:r>
        <w:t xml:space="preserve"> R</w:t>
      </w:r>
      <w:r w:rsidR="00F55D14">
        <w:t>equirements</w:t>
      </w:r>
      <w:r>
        <w:t xml:space="preserve"> P</w:t>
      </w:r>
      <w:r w:rsidR="00F55D14">
        <w:t>rior</w:t>
      </w:r>
      <w:r>
        <w:t xml:space="preserve"> T</w:t>
      </w:r>
      <w:r w:rsidR="00F55D14">
        <w:t>o</w:t>
      </w:r>
      <w:r>
        <w:t xml:space="preserve"> C</w:t>
      </w:r>
      <w:r w:rsidR="00F55D14">
        <w:t>ompletion</w:t>
      </w:r>
      <w:bookmarkEnd w:id="47"/>
    </w:p>
    <w:p w14:paraId="2276EEFC" w14:textId="55B7CE4A" w:rsidR="00F54E78" w:rsidRDefault="00F54E78" w:rsidP="002726AD">
      <w:pPr>
        <w:pStyle w:val="Heading2"/>
      </w:pPr>
      <w:bookmarkStart w:id="48" w:name="_Toc512163010"/>
      <w:r>
        <w:t>Keeping Safe: Child Protection Curriculum</w:t>
      </w:r>
      <w:bookmarkEnd w:id="48"/>
    </w:p>
    <w:p w14:paraId="71366032" w14:textId="03C52A1E" w:rsidR="00F33460" w:rsidRDefault="00D75222" w:rsidP="00F54E78">
      <w:pPr>
        <w:keepLines w:val="0"/>
        <w:overflowPunct/>
        <w:autoSpaceDE/>
        <w:autoSpaceDN/>
        <w:adjustRightInd/>
        <w:spacing w:after="200"/>
        <w:textAlignment w:val="auto"/>
      </w:pPr>
      <w:r>
        <w:t xml:space="preserve">While </w:t>
      </w:r>
      <w:r w:rsidR="00F54E78">
        <w:t xml:space="preserve">it is </w:t>
      </w:r>
      <w:r>
        <w:t>not compulsory for Pre-Service Teaching placements</w:t>
      </w:r>
      <w:r w:rsidR="00A51464">
        <w:t xml:space="preserve"> or registration </w:t>
      </w:r>
      <w:r>
        <w:t xml:space="preserve">in South Australia, it is strongly recommended that </w:t>
      </w:r>
      <w:r w:rsidR="00703D0A">
        <w:t xml:space="preserve">all Pre-service teachers </w:t>
      </w:r>
      <w:r>
        <w:t xml:space="preserve">complete the </w:t>
      </w:r>
      <w:r w:rsidRPr="003977F1">
        <w:rPr>
          <w:i/>
        </w:rPr>
        <w:t>Keeping Safe: Child Protection Curriculum (</w:t>
      </w:r>
      <w:r w:rsidRPr="003977F1">
        <w:rPr>
          <w:b/>
          <w:i/>
        </w:rPr>
        <w:t>KS</w:t>
      </w:r>
      <w:proofErr w:type="gramStart"/>
      <w:r w:rsidRPr="003977F1">
        <w:rPr>
          <w:b/>
          <w:i/>
        </w:rPr>
        <w:t>:CPC</w:t>
      </w:r>
      <w:proofErr w:type="gramEnd"/>
      <w:r w:rsidRPr="003977F1">
        <w:rPr>
          <w:i/>
        </w:rPr>
        <w:t>)</w:t>
      </w:r>
      <w:r>
        <w:t xml:space="preserve"> training</w:t>
      </w:r>
      <w:r w:rsidR="0061118D">
        <w:t xml:space="preserve">. </w:t>
      </w:r>
      <w:r w:rsidR="00F54E78">
        <w:t xml:space="preserve">This training is organised by the School of Education and held during the holiday period </w:t>
      </w:r>
      <w:r w:rsidR="009C4A96">
        <w:t>at</w:t>
      </w:r>
      <w:r w:rsidR="00F54E78">
        <w:t xml:space="preserve"> the </w:t>
      </w:r>
      <w:r w:rsidR="00185A5A">
        <w:t>University</w:t>
      </w:r>
      <w:r w:rsidR="00F54E78">
        <w:t xml:space="preserve">. As </w:t>
      </w:r>
      <w:r w:rsidR="00685980">
        <w:t>an</w:t>
      </w:r>
      <w:r w:rsidR="005544F3">
        <w:t xml:space="preserve"> external</w:t>
      </w:r>
      <w:r w:rsidR="004358B9">
        <w:t xml:space="preserve"> and </w:t>
      </w:r>
      <w:r w:rsidR="00685980">
        <w:t>registered</w:t>
      </w:r>
      <w:r w:rsidR="005544F3">
        <w:t xml:space="preserve"> </w:t>
      </w:r>
      <w:r w:rsidR="004358B9">
        <w:t xml:space="preserve">training </w:t>
      </w:r>
      <w:r w:rsidR="00402A3E">
        <w:t xml:space="preserve">provider offers this program, there will be </w:t>
      </w:r>
      <w:r w:rsidR="00F54E78">
        <w:t>an additional cost</w:t>
      </w:r>
      <w:r w:rsidR="004358B9">
        <w:t xml:space="preserve">. </w:t>
      </w:r>
      <w:r w:rsidR="00860F49">
        <w:t xml:space="preserve">Pre-service teachers </w:t>
      </w:r>
      <w:proofErr w:type="gramStart"/>
      <w:r w:rsidR="004358B9">
        <w:t>will be notified</w:t>
      </w:r>
      <w:proofErr w:type="gramEnd"/>
      <w:r w:rsidR="004358B9">
        <w:t xml:space="preserve"> via an announcement on </w:t>
      </w:r>
      <w:r w:rsidR="00860F49">
        <w:t xml:space="preserve">their </w:t>
      </w:r>
      <w:r w:rsidR="004358B9">
        <w:t>Canvas site regarding times, locations and payment details.</w:t>
      </w:r>
      <w:r w:rsidR="00A44C6E">
        <w:t xml:space="preserve"> Evidence of completion of this course can be included in the Pre-service </w:t>
      </w:r>
      <w:proofErr w:type="gramStart"/>
      <w:r w:rsidR="00A44C6E">
        <w:t>teachers</w:t>
      </w:r>
      <w:proofErr w:type="gramEnd"/>
      <w:r w:rsidR="00A44C6E">
        <w:t xml:space="preserve"> e-Portfolio.</w:t>
      </w:r>
    </w:p>
    <w:p w14:paraId="34EB99D2" w14:textId="77777777" w:rsidR="00D5025A" w:rsidRDefault="00D5025A" w:rsidP="002726AD">
      <w:pPr>
        <w:pStyle w:val="Heading2"/>
      </w:pPr>
      <w:bookmarkStart w:id="49" w:name="_Toc512163011"/>
      <w:r>
        <w:t>Literacy and Numeracy Test for Initial Teacher Education (</w:t>
      </w:r>
      <w:r w:rsidRPr="00A819F8">
        <w:t>LANTITE</w:t>
      </w:r>
      <w:r>
        <w:t>)</w:t>
      </w:r>
      <w:bookmarkEnd w:id="49"/>
    </w:p>
    <w:p w14:paraId="1143F33C" w14:textId="3114714D" w:rsidR="00D56AE8" w:rsidRDefault="00D5025A" w:rsidP="00D5025A">
      <w:pPr>
        <w:keepLines w:val="0"/>
        <w:overflowPunct/>
        <w:autoSpaceDE/>
        <w:autoSpaceDN/>
        <w:adjustRightInd/>
        <w:spacing w:after="200"/>
        <w:textAlignment w:val="auto"/>
      </w:pPr>
      <w:r>
        <w:t>T</w:t>
      </w:r>
      <w:r w:rsidR="00D75222">
        <w:t xml:space="preserve">he </w:t>
      </w:r>
      <w:r w:rsidR="00D75222" w:rsidRPr="003977F1">
        <w:rPr>
          <w:i/>
        </w:rPr>
        <w:t>Literacy and Numeracy</w:t>
      </w:r>
      <w:r w:rsidR="00AE7C39" w:rsidRPr="003977F1">
        <w:rPr>
          <w:i/>
        </w:rPr>
        <w:t xml:space="preserve"> </w:t>
      </w:r>
      <w:r w:rsidR="00D75222" w:rsidRPr="003977F1">
        <w:rPr>
          <w:i/>
        </w:rPr>
        <w:t>Test for Initial Teacher Education (</w:t>
      </w:r>
      <w:r w:rsidR="00D75222" w:rsidRPr="003977F1">
        <w:rPr>
          <w:b/>
          <w:i/>
        </w:rPr>
        <w:t>LANTITE</w:t>
      </w:r>
      <w:r>
        <w:t xml:space="preserve">) is a compulsory test for all </w:t>
      </w:r>
      <w:r w:rsidR="00E30E65">
        <w:t>Pre-service teachers</w:t>
      </w:r>
      <w:r w:rsidR="00402A3E">
        <w:t xml:space="preserve"> </w:t>
      </w:r>
      <w:r w:rsidR="00921584">
        <w:t>who have enrolled in a teaching degree from 2017 and is required for Teacher Registration in South Australia</w:t>
      </w:r>
      <w:r w:rsidR="00402A3E">
        <w:t xml:space="preserve"> (and elsewhere in Australia)</w:t>
      </w:r>
      <w:r w:rsidR="00921584">
        <w:t>.</w:t>
      </w:r>
      <w:r w:rsidR="00D75222">
        <w:t xml:space="preserve"> </w:t>
      </w:r>
      <w:r w:rsidR="00D56AE8">
        <w:t>There are two parts</w:t>
      </w:r>
      <w:r w:rsidR="001C7EEC">
        <w:t xml:space="preserve"> to the test</w:t>
      </w:r>
      <w:r w:rsidR="00D56AE8">
        <w:t xml:space="preserve">, Literacy and Numeracy. Pre-service teachers must pass both tests. They have three attempts to do so and support </w:t>
      </w:r>
      <w:proofErr w:type="gramStart"/>
      <w:r w:rsidR="00D56AE8">
        <w:t>is offered</w:t>
      </w:r>
      <w:proofErr w:type="gramEnd"/>
      <w:r w:rsidR="00D56AE8">
        <w:t xml:space="preserve"> at the University of Adelaide through The Writing Centre and The Mathematics Centre. </w:t>
      </w:r>
    </w:p>
    <w:p w14:paraId="7F6E3F69" w14:textId="197299BD" w:rsidR="001C7EEC" w:rsidRDefault="001C7EEC" w:rsidP="00D5025A">
      <w:pPr>
        <w:keepLines w:val="0"/>
        <w:overflowPunct/>
        <w:autoSpaceDE/>
        <w:autoSpaceDN/>
        <w:adjustRightInd/>
        <w:spacing w:after="200"/>
        <w:textAlignment w:val="auto"/>
      </w:pPr>
      <w:r>
        <w:t xml:space="preserve">Pre-service teachers are strongly encouraged to complete LANTITE as early as possible in the degree, </w:t>
      </w:r>
      <w:proofErr w:type="spellStart"/>
      <w:r>
        <w:t>ie</w:t>
      </w:r>
      <w:proofErr w:type="spellEnd"/>
      <w:r>
        <w:t xml:space="preserve"> in their first year</w:t>
      </w:r>
      <w:r w:rsidR="003977F1">
        <w:t xml:space="preserve"> </w:t>
      </w:r>
      <w:r w:rsidR="00F86E93">
        <w:t>but</w:t>
      </w:r>
      <w:r w:rsidR="003977F1">
        <w:t xml:space="preserve"> </w:t>
      </w:r>
      <w:proofErr w:type="gramStart"/>
      <w:r w:rsidR="003977F1">
        <w:t>must be completed</w:t>
      </w:r>
      <w:proofErr w:type="gramEnd"/>
      <w:r w:rsidR="003977F1">
        <w:t xml:space="preserve"> prior to the commencement of the Pre-service teacher’s final placement</w:t>
      </w:r>
      <w:r>
        <w:t>.</w:t>
      </w:r>
    </w:p>
    <w:p w14:paraId="6961A72A" w14:textId="01434F02" w:rsidR="00D75222" w:rsidRDefault="00D56AE8" w:rsidP="00D5025A">
      <w:pPr>
        <w:keepLines w:val="0"/>
        <w:overflowPunct/>
        <w:autoSpaceDE/>
        <w:autoSpaceDN/>
        <w:adjustRightInd/>
        <w:spacing w:after="200"/>
        <w:textAlignment w:val="auto"/>
      </w:pPr>
      <w:r>
        <w:t xml:space="preserve">When </w:t>
      </w:r>
      <w:r w:rsidR="00703D0A">
        <w:t>a Pre-service teacher has</w:t>
      </w:r>
      <w:r w:rsidR="0061118D">
        <w:t xml:space="preserve"> </w:t>
      </w:r>
      <w:r w:rsidR="005544F3">
        <w:t xml:space="preserve">successfully </w:t>
      </w:r>
      <w:r w:rsidR="0061118D">
        <w:t>completed either or both of these</w:t>
      </w:r>
      <w:r w:rsidR="00921584">
        <w:t xml:space="preserve"> tests</w:t>
      </w:r>
      <w:r w:rsidR="0061118D">
        <w:t xml:space="preserve">, </w:t>
      </w:r>
      <w:r>
        <w:t xml:space="preserve">evidence </w:t>
      </w:r>
      <w:proofErr w:type="gramStart"/>
      <w:r>
        <w:t>must be uploaded</w:t>
      </w:r>
      <w:proofErr w:type="gramEnd"/>
      <w:r>
        <w:t xml:space="preserve"> </w:t>
      </w:r>
      <w:r w:rsidR="00402A3E">
        <w:t>via SONIA</w:t>
      </w:r>
      <w:r w:rsidR="00D75222">
        <w:t>.</w:t>
      </w:r>
      <w:r w:rsidR="00D5025A" w:rsidRPr="00D5025A">
        <w:t xml:space="preserve"> </w:t>
      </w:r>
      <w:r w:rsidR="00402A3E">
        <w:t>Many e</w:t>
      </w:r>
      <w:r w:rsidR="00D5025A">
        <w:t xml:space="preserve">mployers of </w:t>
      </w:r>
      <w:r w:rsidR="00831C9B">
        <w:t>teaching graduates</w:t>
      </w:r>
      <w:r w:rsidR="00D5025A">
        <w:t xml:space="preserve"> in South Australia </w:t>
      </w:r>
      <w:r>
        <w:t xml:space="preserve">may ask to </w:t>
      </w:r>
      <w:r w:rsidR="005544F3">
        <w:t xml:space="preserve">sight </w:t>
      </w:r>
      <w:r>
        <w:t xml:space="preserve">this evidence before an offer of employment </w:t>
      </w:r>
      <w:proofErr w:type="gramStart"/>
      <w:r>
        <w:t>is made</w:t>
      </w:r>
      <w:proofErr w:type="gramEnd"/>
      <w:r>
        <w:t xml:space="preserve">. </w:t>
      </w:r>
    </w:p>
    <w:p w14:paraId="16794FA3" w14:textId="39B88EB6" w:rsidR="00734875" w:rsidRDefault="00510BCC" w:rsidP="00921584">
      <w:pPr>
        <w:keepLines w:val="0"/>
        <w:overflowPunct/>
        <w:autoSpaceDE/>
        <w:autoSpaceDN/>
        <w:adjustRightInd/>
        <w:spacing w:after="200"/>
        <w:textAlignment w:val="auto"/>
      </w:pPr>
      <w:r>
        <w:t xml:space="preserve">Information about </w:t>
      </w:r>
      <w:r w:rsidR="001C7EEC">
        <w:t xml:space="preserve">LANTITE including test dates </w:t>
      </w:r>
      <w:proofErr w:type="gramStart"/>
      <w:r w:rsidR="00921584">
        <w:t>is</w:t>
      </w:r>
      <w:r>
        <w:t xml:space="preserve"> provided</w:t>
      </w:r>
      <w:proofErr w:type="gramEnd"/>
      <w:r>
        <w:t xml:space="preserve"> on the MyUni site</w:t>
      </w:r>
      <w:r w:rsidR="001C7EEC">
        <w:t>,</w:t>
      </w:r>
      <w:r w:rsidR="00921584">
        <w:t xml:space="preserve"> by contacting the Faculty of Arts</w:t>
      </w:r>
      <w:r w:rsidR="00402A3E">
        <w:t xml:space="preserve"> </w:t>
      </w:r>
      <w:r w:rsidR="001C7EEC">
        <w:t xml:space="preserve">and </w:t>
      </w:r>
      <w:r w:rsidR="00402A3E">
        <w:t>through the ACER</w:t>
      </w:r>
      <w:r w:rsidR="00CD0149">
        <w:t xml:space="preserve"> </w:t>
      </w:r>
      <w:hyperlink r:id="rId15" w:history="1">
        <w:r w:rsidR="001C7EEC" w:rsidRPr="005F5118">
          <w:rPr>
            <w:rStyle w:val="Hyperlink"/>
            <w:noProof w:val="0"/>
          </w:rPr>
          <w:t>https://teacheredtest.acer.edu.au/</w:t>
        </w:r>
      </w:hyperlink>
      <w:r w:rsidR="001C7EEC">
        <w:t xml:space="preserve">.  It is the Pre-service </w:t>
      </w:r>
      <w:r w:rsidR="003977F1">
        <w:t>teachers’</w:t>
      </w:r>
      <w:r w:rsidR="001C7EEC">
        <w:t xml:space="preserve"> responsibility to organise and complete LANTITE as early as possible in their degree.  Please note that a cost </w:t>
      </w:r>
      <w:proofErr w:type="gramStart"/>
      <w:r w:rsidR="001C7EEC">
        <w:t>is charged</w:t>
      </w:r>
      <w:proofErr w:type="gramEnd"/>
      <w:r w:rsidR="001C7EEC">
        <w:t xml:space="preserve"> for each test attempt.</w:t>
      </w:r>
    </w:p>
    <w:p w14:paraId="64FB4391" w14:textId="1D04F533" w:rsidR="00F31FC8" w:rsidRDefault="00FE41CE" w:rsidP="0037382B">
      <w:pPr>
        <w:pStyle w:val="Heading1"/>
      </w:pPr>
      <w:bookmarkStart w:id="50" w:name="_Toc391370329"/>
      <w:bookmarkStart w:id="51" w:name="_Toc391370363"/>
      <w:bookmarkStart w:id="52" w:name="_Toc448244203"/>
      <w:bookmarkStart w:id="53" w:name="_Toc448244288"/>
      <w:bookmarkStart w:id="54" w:name="_Toc448918725"/>
      <w:bookmarkStart w:id="55" w:name="_Toc448920922"/>
      <w:bookmarkStart w:id="56" w:name="_Toc448921011"/>
      <w:bookmarkStart w:id="57" w:name="_Toc448921054"/>
      <w:bookmarkStart w:id="58" w:name="_Toc448921681"/>
      <w:bookmarkStart w:id="59" w:name="_Toc449600777"/>
      <w:bookmarkStart w:id="60" w:name="_Toc449708845"/>
      <w:bookmarkStart w:id="61" w:name="_Toc449708892"/>
      <w:bookmarkStart w:id="62" w:name="_Toc512163012"/>
      <w:r>
        <w:t>Country placements</w:t>
      </w:r>
      <w:bookmarkEnd w:id="62"/>
    </w:p>
    <w:p w14:paraId="1F442C54" w14:textId="3D3E7F92" w:rsidR="0037382B" w:rsidRPr="0037382B" w:rsidRDefault="001C7EEC" w:rsidP="0037382B">
      <w:pPr>
        <w:keepLines w:val="0"/>
        <w:overflowPunct/>
        <w:autoSpaceDE/>
        <w:autoSpaceDN/>
        <w:adjustRightInd/>
        <w:spacing w:after="200"/>
        <w:jc w:val="left"/>
        <w:textAlignment w:val="auto"/>
        <w:rPr>
          <w:rFonts w:asciiTheme="majorHAnsi" w:eastAsiaTheme="majorEastAsia" w:hAnsiTheme="majorHAnsi" w:cstheme="majorBidi"/>
          <w:b/>
          <w:bCs/>
          <w:caps/>
          <w:sz w:val="28"/>
          <w:szCs w:val="28"/>
          <w:lang w:val="en-US" w:eastAsia="ja-JP"/>
        </w:rPr>
      </w:pPr>
      <w:r>
        <w:t xml:space="preserve">The University of Adelaide strongly encourages Pre-service teachers to undertake </w:t>
      </w:r>
      <w:proofErr w:type="gramStart"/>
      <w:r>
        <w:t xml:space="preserve">a </w:t>
      </w:r>
      <w:r w:rsidR="0037382B" w:rsidRPr="00685980">
        <w:t xml:space="preserve"> </w:t>
      </w:r>
      <w:r w:rsidR="00C507E4" w:rsidRPr="00685980">
        <w:rPr>
          <w:b/>
        </w:rPr>
        <w:t>rural</w:t>
      </w:r>
      <w:proofErr w:type="gramEnd"/>
      <w:r>
        <w:rPr>
          <w:b/>
        </w:rPr>
        <w:t xml:space="preserve"> or </w:t>
      </w:r>
      <w:r w:rsidR="00C507E4" w:rsidRPr="00685980">
        <w:rPr>
          <w:b/>
        </w:rPr>
        <w:t>c</w:t>
      </w:r>
      <w:r w:rsidR="0037382B" w:rsidRPr="00685980">
        <w:rPr>
          <w:b/>
        </w:rPr>
        <w:t>ountry placement</w:t>
      </w:r>
      <w:r w:rsidR="0037382B" w:rsidRPr="00685980">
        <w:t>. These are a great experience</w:t>
      </w:r>
      <w:r w:rsidR="00661624" w:rsidRPr="00685980">
        <w:t xml:space="preserve"> for Pre-service teachers and school commun</w:t>
      </w:r>
      <w:r w:rsidR="00A87BDB" w:rsidRPr="00685980">
        <w:t>i</w:t>
      </w:r>
      <w:r w:rsidR="00661624" w:rsidRPr="00685980">
        <w:t>ties</w:t>
      </w:r>
      <w:r w:rsidR="0037382B" w:rsidRPr="00685980">
        <w:t>.</w:t>
      </w:r>
      <w:r w:rsidR="00661624" w:rsidRPr="00685980">
        <w:t xml:space="preserve"> </w:t>
      </w:r>
      <w:r w:rsidR="00685980" w:rsidRPr="00072DF4">
        <w:t>T</w:t>
      </w:r>
      <w:r w:rsidR="00661624" w:rsidRPr="00685980">
        <w:t xml:space="preserve">he regional / rural </w:t>
      </w:r>
      <w:r w:rsidR="00072DF4">
        <w:t>placement</w:t>
      </w:r>
      <w:r w:rsidR="00072DF4" w:rsidRPr="00685980">
        <w:t xml:space="preserve"> </w:t>
      </w:r>
      <w:r w:rsidR="00661624" w:rsidRPr="00685980">
        <w:t xml:space="preserve">is a rich and valuable </w:t>
      </w:r>
      <w:proofErr w:type="gramStart"/>
      <w:r w:rsidR="00072DF4">
        <w:t xml:space="preserve">experience </w:t>
      </w:r>
      <w:r w:rsidR="00661624" w:rsidRPr="00685980">
        <w:t>which</w:t>
      </w:r>
      <w:proofErr w:type="gramEnd"/>
      <w:r w:rsidR="00661624" w:rsidRPr="00685980">
        <w:t xml:space="preserve"> should be carefully considered and planned.</w:t>
      </w:r>
      <w:r w:rsidR="00685980" w:rsidRPr="00072DF4">
        <w:t xml:space="preserve"> F</w:t>
      </w:r>
      <w:r w:rsidR="0037382B" w:rsidRPr="00685980">
        <w:t xml:space="preserve">inancial support </w:t>
      </w:r>
      <w:proofErr w:type="gramStart"/>
      <w:r w:rsidR="00402A3E" w:rsidRPr="00685980">
        <w:t>can be obtained</w:t>
      </w:r>
      <w:proofErr w:type="gramEnd"/>
      <w:r w:rsidR="00402A3E" w:rsidRPr="00685980">
        <w:t xml:space="preserve"> </w:t>
      </w:r>
      <w:r w:rsidR="0037382B" w:rsidRPr="00685980">
        <w:t xml:space="preserve">through the </w:t>
      </w:r>
      <w:r w:rsidR="0037382B" w:rsidRPr="00685980">
        <w:rPr>
          <w:b/>
        </w:rPr>
        <w:t xml:space="preserve">P.H. </w:t>
      </w:r>
      <w:proofErr w:type="spellStart"/>
      <w:r w:rsidR="0037382B" w:rsidRPr="00685980">
        <w:rPr>
          <w:b/>
        </w:rPr>
        <w:t>Routley</w:t>
      </w:r>
      <w:proofErr w:type="spellEnd"/>
      <w:r w:rsidR="0037382B" w:rsidRPr="00685980">
        <w:rPr>
          <w:b/>
        </w:rPr>
        <w:t xml:space="preserve"> scholarship</w:t>
      </w:r>
      <w:r w:rsidR="0037382B" w:rsidRPr="00685980">
        <w:t xml:space="preserve"> (</w:t>
      </w:r>
      <w:r w:rsidR="00942F49">
        <w:t>see below</w:t>
      </w:r>
      <w:r w:rsidR="0037382B" w:rsidRPr="00685980">
        <w:t xml:space="preserve">). </w:t>
      </w:r>
      <w:r w:rsidR="00661624" w:rsidRPr="00685980">
        <w:t>P</w:t>
      </w:r>
      <w:r w:rsidR="00685980" w:rsidRPr="00072DF4">
        <w:t>re-service teacher</w:t>
      </w:r>
      <w:r w:rsidR="00661624" w:rsidRPr="00685980">
        <w:t>s should regularly c</w:t>
      </w:r>
      <w:r w:rsidR="0037382B" w:rsidRPr="00685980">
        <w:t xml:space="preserve">heck for </w:t>
      </w:r>
      <w:r w:rsidR="00942F49">
        <w:t xml:space="preserve">information about </w:t>
      </w:r>
      <w:r w:rsidR="0037382B" w:rsidRPr="00685980">
        <w:rPr>
          <w:b/>
        </w:rPr>
        <w:t>scholarships</w:t>
      </w:r>
      <w:r w:rsidR="0037382B" w:rsidRPr="00685980">
        <w:t xml:space="preserve"> </w:t>
      </w:r>
      <w:r w:rsidR="00942F49">
        <w:t xml:space="preserve">on </w:t>
      </w:r>
      <w:r w:rsidR="00062268">
        <w:t xml:space="preserve">the </w:t>
      </w:r>
      <w:r w:rsidR="00942F49">
        <w:t>Department of Education and Child Development</w:t>
      </w:r>
      <w:r w:rsidR="0037382B" w:rsidRPr="00685980">
        <w:t xml:space="preserve"> </w:t>
      </w:r>
      <w:r w:rsidR="00942F49">
        <w:t>(</w:t>
      </w:r>
      <w:r w:rsidR="00831C9B" w:rsidRPr="00685980">
        <w:t>DECD</w:t>
      </w:r>
      <w:r w:rsidR="00942F49">
        <w:t>)</w:t>
      </w:r>
      <w:r w:rsidR="00831C9B" w:rsidRPr="00685980">
        <w:t xml:space="preserve"> and</w:t>
      </w:r>
      <w:r w:rsidR="0037382B" w:rsidRPr="00685980">
        <w:t xml:space="preserve"> the </w:t>
      </w:r>
      <w:r w:rsidR="00185A5A" w:rsidRPr="00685980">
        <w:t>University</w:t>
      </w:r>
      <w:r w:rsidR="0037382B" w:rsidRPr="00685980">
        <w:t xml:space="preserve"> of Adela</w:t>
      </w:r>
      <w:r w:rsidR="00C507E4" w:rsidRPr="00685980">
        <w:t>i</w:t>
      </w:r>
      <w:r w:rsidR="0037382B" w:rsidRPr="00685980">
        <w:t xml:space="preserve">de’s website. </w:t>
      </w:r>
      <w:r w:rsidR="00E30E65" w:rsidRPr="00685980">
        <w:t>Pre-service teachers</w:t>
      </w:r>
      <w:r w:rsidR="00402A3E" w:rsidRPr="00685980">
        <w:t xml:space="preserve"> that are </w:t>
      </w:r>
      <w:r w:rsidR="0037382B" w:rsidRPr="00685980">
        <w:t>successful in gaining a scholarship</w:t>
      </w:r>
      <w:r w:rsidR="00C507E4" w:rsidRPr="00685980">
        <w:t xml:space="preserve"> benefit from the experience professionally and personally.</w:t>
      </w:r>
      <w:r w:rsidR="0037382B" w:rsidRPr="00072DF4">
        <w:t xml:space="preserve"> </w:t>
      </w:r>
      <w:r w:rsidR="00C507E4" w:rsidRPr="00072DF4">
        <w:t xml:space="preserve">The </w:t>
      </w:r>
      <w:r w:rsidR="00185A5A" w:rsidRPr="00072DF4">
        <w:t>University</w:t>
      </w:r>
      <w:r w:rsidR="00942F49">
        <w:t xml:space="preserve"> of Adelaide</w:t>
      </w:r>
      <w:r w:rsidR="00C507E4" w:rsidRPr="00072DF4">
        <w:t xml:space="preserve"> maintains support for </w:t>
      </w:r>
      <w:r w:rsidR="00E30E65" w:rsidRPr="00072DF4">
        <w:t>Pre-service teachers</w:t>
      </w:r>
      <w:r w:rsidR="00C507E4" w:rsidRPr="00072DF4">
        <w:t xml:space="preserve"> who undertake a rural/country </w:t>
      </w:r>
      <w:r w:rsidR="00A71BD8" w:rsidRPr="00072DF4">
        <w:t>placement</w:t>
      </w:r>
      <w:r w:rsidR="00685980">
        <w:t>.</w:t>
      </w:r>
      <w:r w:rsidR="00C507E4" w:rsidRPr="00685980">
        <w:t xml:space="preserve"> </w:t>
      </w:r>
    </w:p>
    <w:p w14:paraId="0BB8E59F" w14:textId="77777777" w:rsidR="0037382B" w:rsidRPr="00362242" w:rsidRDefault="0037382B" w:rsidP="002726AD">
      <w:pPr>
        <w:pStyle w:val="Heading2"/>
      </w:pPr>
      <w:bookmarkStart w:id="63" w:name="_Toc512163013"/>
      <w:r w:rsidRPr="00153C04">
        <w:t xml:space="preserve">P.H. </w:t>
      </w:r>
      <w:proofErr w:type="spellStart"/>
      <w:r w:rsidRPr="00153C04">
        <w:t>Routley</w:t>
      </w:r>
      <w:proofErr w:type="spellEnd"/>
      <w:r w:rsidRPr="00153C04">
        <w:t xml:space="preserve"> </w:t>
      </w:r>
      <w:r w:rsidRPr="00362242">
        <w:t>scholarship</w:t>
      </w:r>
      <w:bookmarkEnd w:id="63"/>
      <w:r w:rsidRPr="00362242">
        <w:t xml:space="preserve"> </w:t>
      </w:r>
    </w:p>
    <w:p w14:paraId="6F58235D" w14:textId="13030A3A" w:rsidR="00C272FC" w:rsidRPr="008E26BD" w:rsidRDefault="00C272FC" w:rsidP="00C272FC">
      <w:pPr>
        <w:pStyle w:val="AUBodyCopy-noSpaceAfter"/>
        <w:rPr>
          <w:rFonts w:asciiTheme="minorHAnsi" w:hAnsiTheme="minorHAnsi" w:cstheme="minorHAnsi"/>
          <w:color w:val="141313"/>
          <w:sz w:val="22"/>
          <w:szCs w:val="22"/>
        </w:rPr>
      </w:pPr>
      <w:proofErr w:type="gramStart"/>
      <w:r w:rsidRPr="008E26BD">
        <w:rPr>
          <w:rFonts w:asciiTheme="minorHAnsi" w:hAnsiTheme="minorHAnsi" w:cstheme="minorHAnsi"/>
          <w:color w:val="141313"/>
          <w:sz w:val="22"/>
          <w:szCs w:val="22"/>
        </w:rPr>
        <w:t xml:space="preserve">The P.H. </w:t>
      </w:r>
      <w:proofErr w:type="spellStart"/>
      <w:r w:rsidRPr="008E26BD">
        <w:rPr>
          <w:rFonts w:asciiTheme="minorHAnsi" w:hAnsiTheme="minorHAnsi" w:cstheme="minorHAnsi"/>
          <w:color w:val="141313"/>
          <w:sz w:val="22"/>
          <w:szCs w:val="22"/>
        </w:rPr>
        <w:t>Routley</w:t>
      </w:r>
      <w:proofErr w:type="spellEnd"/>
      <w:r w:rsidRPr="008E26BD">
        <w:rPr>
          <w:rFonts w:asciiTheme="minorHAnsi" w:hAnsiTheme="minorHAnsi" w:cstheme="minorHAnsi"/>
          <w:color w:val="141313"/>
          <w:sz w:val="22"/>
          <w:szCs w:val="22"/>
        </w:rPr>
        <w:t xml:space="preserve"> Award </w:t>
      </w:r>
      <w:r w:rsidR="005544F3">
        <w:rPr>
          <w:rFonts w:asciiTheme="minorHAnsi" w:hAnsiTheme="minorHAnsi" w:cstheme="minorHAnsi"/>
          <w:color w:val="141313"/>
          <w:sz w:val="22"/>
          <w:szCs w:val="22"/>
        </w:rPr>
        <w:t>w</w:t>
      </w:r>
      <w:r w:rsidR="008F329B">
        <w:rPr>
          <w:rFonts w:asciiTheme="minorHAnsi" w:hAnsiTheme="minorHAnsi" w:cstheme="minorHAnsi"/>
          <w:color w:val="141313"/>
          <w:sz w:val="22"/>
          <w:szCs w:val="22"/>
        </w:rPr>
        <w:t>a</w:t>
      </w:r>
      <w:r w:rsidR="00072DF4">
        <w:rPr>
          <w:rFonts w:asciiTheme="minorHAnsi" w:hAnsiTheme="minorHAnsi" w:cstheme="minorHAnsi"/>
          <w:color w:val="141313"/>
          <w:sz w:val="22"/>
          <w:szCs w:val="22"/>
        </w:rPr>
        <w:t>s</w:t>
      </w:r>
      <w:r w:rsidR="005544F3" w:rsidRPr="008E26BD">
        <w:rPr>
          <w:rFonts w:asciiTheme="minorHAnsi" w:hAnsiTheme="minorHAnsi" w:cstheme="minorHAnsi"/>
          <w:color w:val="141313"/>
          <w:sz w:val="22"/>
          <w:szCs w:val="22"/>
        </w:rPr>
        <w:t xml:space="preserve"> </w:t>
      </w:r>
      <w:r w:rsidRPr="008E26BD">
        <w:rPr>
          <w:rFonts w:asciiTheme="minorHAnsi" w:hAnsiTheme="minorHAnsi" w:cstheme="minorHAnsi"/>
          <w:color w:val="141313"/>
          <w:sz w:val="22"/>
          <w:szCs w:val="22"/>
        </w:rPr>
        <w:t xml:space="preserve">established by Peter Herbert </w:t>
      </w:r>
      <w:proofErr w:type="spellStart"/>
      <w:r w:rsidRPr="008E26BD">
        <w:rPr>
          <w:rFonts w:asciiTheme="minorHAnsi" w:hAnsiTheme="minorHAnsi" w:cstheme="minorHAnsi"/>
          <w:color w:val="141313"/>
          <w:sz w:val="22"/>
          <w:szCs w:val="22"/>
        </w:rPr>
        <w:t>Routley</w:t>
      </w:r>
      <w:proofErr w:type="spellEnd"/>
      <w:r w:rsidR="005544F3">
        <w:rPr>
          <w:rFonts w:asciiTheme="minorHAnsi" w:hAnsiTheme="minorHAnsi" w:cstheme="minorHAnsi"/>
          <w:color w:val="141313"/>
          <w:sz w:val="22"/>
          <w:szCs w:val="22"/>
        </w:rPr>
        <w:t xml:space="preserve"> who</w:t>
      </w:r>
      <w:r w:rsidRPr="008E26BD">
        <w:rPr>
          <w:rFonts w:asciiTheme="minorHAnsi" w:hAnsiTheme="minorHAnsi" w:cstheme="minorHAnsi"/>
          <w:color w:val="141313"/>
          <w:sz w:val="22"/>
          <w:szCs w:val="22"/>
        </w:rPr>
        <w:t xml:space="preserve"> had a </w:t>
      </w:r>
      <w:r w:rsidR="00942F49">
        <w:rPr>
          <w:rFonts w:asciiTheme="minorHAnsi" w:hAnsiTheme="minorHAnsi" w:cstheme="minorHAnsi"/>
          <w:color w:val="141313"/>
          <w:sz w:val="22"/>
          <w:szCs w:val="22"/>
        </w:rPr>
        <w:t xml:space="preserve">distinguished </w:t>
      </w:r>
      <w:r w:rsidRPr="008E26BD">
        <w:rPr>
          <w:rFonts w:asciiTheme="minorHAnsi" w:hAnsiTheme="minorHAnsi" w:cstheme="minorHAnsi"/>
          <w:color w:val="141313"/>
          <w:sz w:val="22"/>
          <w:szCs w:val="22"/>
        </w:rPr>
        <w:t xml:space="preserve">career in education and </w:t>
      </w:r>
      <w:r w:rsidR="00942F49">
        <w:rPr>
          <w:rFonts w:asciiTheme="minorHAnsi" w:hAnsiTheme="minorHAnsi" w:cstheme="minorHAnsi"/>
          <w:color w:val="141313"/>
          <w:sz w:val="22"/>
          <w:szCs w:val="22"/>
        </w:rPr>
        <w:t xml:space="preserve">who </w:t>
      </w:r>
      <w:r w:rsidR="005544F3">
        <w:rPr>
          <w:rFonts w:asciiTheme="minorHAnsi" w:hAnsiTheme="minorHAnsi" w:cstheme="minorHAnsi"/>
          <w:color w:val="141313"/>
          <w:sz w:val="22"/>
          <w:szCs w:val="22"/>
        </w:rPr>
        <w:t>served as</w:t>
      </w:r>
      <w:r w:rsidRPr="008E26BD">
        <w:rPr>
          <w:rFonts w:asciiTheme="minorHAnsi" w:hAnsiTheme="minorHAnsi" w:cstheme="minorHAnsi"/>
          <w:color w:val="141313"/>
          <w:sz w:val="22"/>
          <w:szCs w:val="22"/>
        </w:rPr>
        <w:t xml:space="preserve"> Headmaster of three </w:t>
      </w:r>
      <w:r w:rsidR="005544F3">
        <w:rPr>
          <w:rFonts w:asciiTheme="minorHAnsi" w:hAnsiTheme="minorHAnsi" w:cstheme="minorHAnsi"/>
          <w:color w:val="141313"/>
          <w:sz w:val="22"/>
          <w:szCs w:val="22"/>
        </w:rPr>
        <w:t>secondary</w:t>
      </w:r>
      <w:r w:rsidR="005544F3" w:rsidRPr="008E26BD">
        <w:rPr>
          <w:rFonts w:asciiTheme="minorHAnsi" w:hAnsiTheme="minorHAnsi" w:cstheme="minorHAnsi"/>
          <w:color w:val="141313"/>
          <w:sz w:val="22"/>
          <w:szCs w:val="22"/>
        </w:rPr>
        <w:t xml:space="preserve"> </w:t>
      </w:r>
      <w:r w:rsidR="005544F3">
        <w:rPr>
          <w:rFonts w:asciiTheme="minorHAnsi" w:hAnsiTheme="minorHAnsi" w:cstheme="minorHAnsi"/>
          <w:color w:val="141313"/>
          <w:sz w:val="22"/>
          <w:szCs w:val="22"/>
        </w:rPr>
        <w:t>s</w:t>
      </w:r>
      <w:r w:rsidRPr="008E26BD">
        <w:rPr>
          <w:rFonts w:asciiTheme="minorHAnsi" w:hAnsiTheme="minorHAnsi" w:cstheme="minorHAnsi"/>
          <w:color w:val="141313"/>
          <w:sz w:val="22"/>
          <w:szCs w:val="22"/>
        </w:rPr>
        <w:t>chools</w:t>
      </w:r>
      <w:proofErr w:type="gramEnd"/>
      <w:r w:rsidRPr="008E26BD">
        <w:rPr>
          <w:rFonts w:asciiTheme="minorHAnsi" w:hAnsiTheme="minorHAnsi" w:cstheme="minorHAnsi"/>
          <w:color w:val="141313"/>
          <w:sz w:val="22"/>
          <w:szCs w:val="22"/>
        </w:rPr>
        <w:t xml:space="preserve">. The </w:t>
      </w:r>
      <w:r w:rsidR="00A62B27">
        <w:rPr>
          <w:rFonts w:asciiTheme="minorHAnsi" w:hAnsiTheme="minorHAnsi" w:cstheme="minorHAnsi"/>
          <w:color w:val="141313"/>
          <w:sz w:val="22"/>
          <w:szCs w:val="22"/>
        </w:rPr>
        <w:t>f</w:t>
      </w:r>
      <w:r w:rsidRPr="008E26BD">
        <w:rPr>
          <w:rFonts w:asciiTheme="minorHAnsi" w:hAnsiTheme="minorHAnsi" w:cstheme="minorHAnsi"/>
          <w:color w:val="141313"/>
          <w:sz w:val="22"/>
          <w:szCs w:val="22"/>
        </w:rPr>
        <w:t>und promote</w:t>
      </w:r>
      <w:r w:rsidR="00942F49">
        <w:rPr>
          <w:rFonts w:asciiTheme="minorHAnsi" w:hAnsiTheme="minorHAnsi" w:cstheme="minorHAnsi"/>
          <w:color w:val="141313"/>
          <w:sz w:val="22"/>
          <w:szCs w:val="22"/>
        </w:rPr>
        <w:t>s</w:t>
      </w:r>
      <w:r w:rsidRPr="008E26BD">
        <w:rPr>
          <w:rFonts w:asciiTheme="minorHAnsi" w:hAnsiTheme="minorHAnsi" w:cstheme="minorHAnsi"/>
          <w:color w:val="141313"/>
          <w:sz w:val="22"/>
          <w:szCs w:val="22"/>
        </w:rPr>
        <w:t xml:space="preserve"> and reward excellence in the study and practice of education and</w:t>
      </w:r>
      <w:r w:rsidR="00942F49">
        <w:rPr>
          <w:rFonts w:asciiTheme="minorHAnsi" w:hAnsiTheme="minorHAnsi" w:cstheme="minorHAnsi"/>
          <w:color w:val="141313"/>
          <w:sz w:val="22"/>
          <w:szCs w:val="22"/>
        </w:rPr>
        <w:t xml:space="preserve"> aims</w:t>
      </w:r>
      <w:r w:rsidRPr="008E26BD">
        <w:rPr>
          <w:rFonts w:asciiTheme="minorHAnsi" w:hAnsiTheme="minorHAnsi" w:cstheme="minorHAnsi"/>
          <w:color w:val="141313"/>
          <w:sz w:val="22"/>
          <w:szCs w:val="22"/>
        </w:rPr>
        <w:t xml:space="preserve"> to develop and </w:t>
      </w:r>
      <w:r w:rsidR="00942F49">
        <w:rPr>
          <w:rFonts w:asciiTheme="minorHAnsi" w:hAnsiTheme="minorHAnsi" w:cstheme="minorHAnsi"/>
          <w:color w:val="141313"/>
          <w:sz w:val="22"/>
          <w:szCs w:val="22"/>
        </w:rPr>
        <w:t>encourage</w:t>
      </w:r>
      <w:r w:rsidR="00942F49" w:rsidRPr="008E26BD">
        <w:rPr>
          <w:rFonts w:asciiTheme="minorHAnsi" w:hAnsiTheme="minorHAnsi" w:cstheme="minorHAnsi"/>
          <w:color w:val="141313"/>
          <w:sz w:val="22"/>
          <w:szCs w:val="22"/>
        </w:rPr>
        <w:t xml:space="preserve"> </w:t>
      </w:r>
      <w:r w:rsidRPr="008E26BD">
        <w:rPr>
          <w:rFonts w:asciiTheme="minorHAnsi" w:hAnsiTheme="minorHAnsi" w:cstheme="minorHAnsi"/>
          <w:color w:val="141313"/>
          <w:sz w:val="22"/>
          <w:szCs w:val="22"/>
        </w:rPr>
        <w:t xml:space="preserve">a rural placement </w:t>
      </w:r>
      <w:r w:rsidR="00661624">
        <w:rPr>
          <w:rFonts w:asciiTheme="minorHAnsi" w:hAnsiTheme="minorHAnsi" w:cstheme="minorHAnsi"/>
          <w:color w:val="141313"/>
          <w:sz w:val="22"/>
          <w:szCs w:val="22"/>
        </w:rPr>
        <w:t>for</w:t>
      </w:r>
      <w:r w:rsidRPr="008E26BD">
        <w:rPr>
          <w:rFonts w:asciiTheme="minorHAnsi" w:hAnsiTheme="minorHAnsi" w:cstheme="minorHAnsi"/>
          <w:color w:val="141313"/>
          <w:sz w:val="22"/>
          <w:szCs w:val="22"/>
        </w:rPr>
        <w:t xml:space="preserve"> </w:t>
      </w:r>
      <w:r w:rsidR="003760CA">
        <w:rPr>
          <w:rFonts w:asciiTheme="minorHAnsi" w:hAnsiTheme="minorHAnsi" w:cstheme="minorHAnsi"/>
          <w:color w:val="141313"/>
          <w:sz w:val="22"/>
          <w:szCs w:val="22"/>
        </w:rPr>
        <w:t>Pre-service teachers</w:t>
      </w:r>
      <w:r w:rsidR="00942F49">
        <w:rPr>
          <w:rFonts w:asciiTheme="minorHAnsi" w:hAnsiTheme="minorHAnsi" w:cstheme="minorHAnsi"/>
          <w:color w:val="141313"/>
          <w:sz w:val="22"/>
          <w:szCs w:val="22"/>
        </w:rPr>
        <w:t xml:space="preserve"> as part of their teacher preparation</w:t>
      </w:r>
      <w:r w:rsidRPr="008E26BD">
        <w:rPr>
          <w:rFonts w:asciiTheme="minorHAnsi" w:hAnsiTheme="minorHAnsi" w:cstheme="minorHAnsi"/>
          <w:color w:val="141313"/>
          <w:sz w:val="22"/>
          <w:szCs w:val="22"/>
        </w:rPr>
        <w:t>.</w:t>
      </w:r>
    </w:p>
    <w:p w14:paraId="603191AC" w14:textId="46B39574" w:rsidR="00FE41CE" w:rsidRPr="00851E6B" w:rsidRDefault="00C272FC" w:rsidP="00851E6B">
      <w:pPr>
        <w:pStyle w:val="AUBodyCopy-noSpaceAfter"/>
        <w:rPr>
          <w:rFonts w:asciiTheme="minorHAnsi" w:hAnsiTheme="minorHAnsi" w:cstheme="minorHAnsi"/>
          <w:sz w:val="22"/>
          <w:szCs w:val="22"/>
        </w:rPr>
      </w:pPr>
      <w:r w:rsidRPr="008E26BD">
        <w:rPr>
          <w:rFonts w:asciiTheme="minorHAnsi" w:hAnsiTheme="minorHAnsi" w:cstheme="minorHAnsi"/>
          <w:color w:val="141313"/>
          <w:sz w:val="22"/>
          <w:szCs w:val="22"/>
        </w:rPr>
        <w:t xml:space="preserve">The number and the value of the awards each year </w:t>
      </w:r>
      <w:proofErr w:type="gramStart"/>
      <w:r w:rsidRPr="008E26BD">
        <w:rPr>
          <w:rFonts w:asciiTheme="minorHAnsi" w:hAnsiTheme="minorHAnsi" w:cstheme="minorHAnsi"/>
          <w:color w:val="141313"/>
          <w:sz w:val="22"/>
          <w:szCs w:val="22"/>
        </w:rPr>
        <w:t>is determined</w:t>
      </w:r>
      <w:proofErr w:type="gramEnd"/>
      <w:r w:rsidRPr="008E26BD">
        <w:rPr>
          <w:rFonts w:asciiTheme="minorHAnsi" w:hAnsiTheme="minorHAnsi" w:cstheme="minorHAnsi"/>
          <w:color w:val="141313"/>
          <w:sz w:val="22"/>
          <w:szCs w:val="22"/>
        </w:rPr>
        <w:t xml:space="preserve"> by the Head of the School of Education. Information concerning the application process </w:t>
      </w:r>
      <w:r w:rsidR="005544F3">
        <w:rPr>
          <w:rFonts w:asciiTheme="minorHAnsi" w:hAnsiTheme="minorHAnsi" w:cstheme="minorHAnsi"/>
          <w:color w:val="141313"/>
          <w:sz w:val="22"/>
          <w:szCs w:val="22"/>
        </w:rPr>
        <w:t xml:space="preserve">and selection </w:t>
      </w:r>
      <w:r w:rsidRPr="008E26BD">
        <w:rPr>
          <w:rFonts w:asciiTheme="minorHAnsi" w:hAnsiTheme="minorHAnsi" w:cstheme="minorHAnsi"/>
          <w:color w:val="141313"/>
          <w:sz w:val="22"/>
          <w:szCs w:val="22"/>
        </w:rPr>
        <w:t xml:space="preserve">criteria </w:t>
      </w:r>
      <w:r w:rsidR="008E26BD" w:rsidRPr="008E26BD">
        <w:rPr>
          <w:rFonts w:asciiTheme="minorHAnsi" w:hAnsiTheme="minorHAnsi" w:cstheme="minorHAnsi"/>
          <w:color w:val="141313"/>
          <w:sz w:val="22"/>
          <w:szCs w:val="22"/>
        </w:rPr>
        <w:t xml:space="preserve">is available on the Curriculum and Methodology Canvas site. </w:t>
      </w:r>
      <w:r w:rsidRPr="008E26BD">
        <w:rPr>
          <w:rFonts w:asciiTheme="minorHAnsi" w:hAnsiTheme="minorHAnsi" w:cstheme="minorHAnsi"/>
          <w:color w:val="141313"/>
          <w:sz w:val="22"/>
          <w:szCs w:val="22"/>
        </w:rPr>
        <w:t xml:space="preserve">Applications </w:t>
      </w:r>
      <w:r w:rsidR="008E26BD" w:rsidRPr="008E26BD">
        <w:rPr>
          <w:rFonts w:asciiTheme="minorHAnsi" w:hAnsiTheme="minorHAnsi" w:cstheme="minorHAnsi"/>
          <w:color w:val="141313"/>
          <w:sz w:val="22"/>
          <w:szCs w:val="22"/>
        </w:rPr>
        <w:t xml:space="preserve">for 2018 </w:t>
      </w:r>
      <w:r w:rsidRPr="008E26BD">
        <w:rPr>
          <w:rFonts w:asciiTheme="minorHAnsi" w:hAnsiTheme="minorHAnsi" w:cstheme="minorHAnsi"/>
          <w:color w:val="141313"/>
          <w:sz w:val="22"/>
          <w:szCs w:val="22"/>
        </w:rPr>
        <w:t>open</w:t>
      </w:r>
      <w:r w:rsidR="008E26BD">
        <w:rPr>
          <w:rFonts w:asciiTheme="minorHAnsi" w:hAnsiTheme="minorHAnsi" w:cstheme="minorHAnsi"/>
          <w:color w:val="141313"/>
          <w:sz w:val="22"/>
          <w:szCs w:val="22"/>
        </w:rPr>
        <w:t xml:space="preserve"> </w:t>
      </w:r>
      <w:r w:rsidR="008E26BD" w:rsidRPr="008E26BD">
        <w:rPr>
          <w:rFonts w:asciiTheme="minorHAnsi" w:hAnsiTheme="minorHAnsi" w:cstheme="minorHAnsi"/>
          <w:color w:val="141313"/>
          <w:sz w:val="22"/>
          <w:szCs w:val="22"/>
        </w:rPr>
        <w:t>on the</w:t>
      </w:r>
      <w:r w:rsidRPr="008E26BD">
        <w:rPr>
          <w:rFonts w:asciiTheme="minorHAnsi" w:hAnsiTheme="minorHAnsi" w:cstheme="minorHAnsi"/>
          <w:color w:val="141313"/>
          <w:sz w:val="22"/>
          <w:szCs w:val="22"/>
        </w:rPr>
        <w:t xml:space="preserve"> 22</w:t>
      </w:r>
      <w:r w:rsidR="008E26BD" w:rsidRPr="008E26BD">
        <w:rPr>
          <w:rFonts w:asciiTheme="minorHAnsi" w:hAnsiTheme="minorHAnsi" w:cstheme="minorHAnsi"/>
          <w:color w:val="141313"/>
          <w:sz w:val="22"/>
          <w:szCs w:val="22"/>
          <w:vertAlign w:val="superscript"/>
        </w:rPr>
        <w:t>nd</w:t>
      </w:r>
      <w:r w:rsidR="008E26BD" w:rsidRPr="008E26BD">
        <w:rPr>
          <w:rFonts w:asciiTheme="minorHAnsi" w:hAnsiTheme="minorHAnsi" w:cstheme="minorHAnsi"/>
          <w:color w:val="141313"/>
          <w:sz w:val="22"/>
          <w:szCs w:val="22"/>
        </w:rPr>
        <w:t xml:space="preserve"> of January</w:t>
      </w:r>
      <w:r w:rsidRPr="008E26BD">
        <w:rPr>
          <w:rFonts w:asciiTheme="minorHAnsi" w:hAnsiTheme="minorHAnsi" w:cstheme="minorHAnsi"/>
          <w:color w:val="141313"/>
          <w:sz w:val="22"/>
          <w:szCs w:val="22"/>
        </w:rPr>
        <w:t xml:space="preserve"> </w:t>
      </w:r>
      <w:r w:rsidR="008E26BD" w:rsidRPr="008E26BD">
        <w:rPr>
          <w:rFonts w:asciiTheme="minorHAnsi" w:hAnsiTheme="minorHAnsi" w:cstheme="minorHAnsi"/>
          <w:color w:val="141313"/>
          <w:sz w:val="22"/>
          <w:szCs w:val="22"/>
        </w:rPr>
        <w:t>2018, with the s</w:t>
      </w:r>
      <w:r w:rsidRPr="008E26BD">
        <w:rPr>
          <w:rFonts w:asciiTheme="minorHAnsi" w:hAnsiTheme="minorHAnsi" w:cstheme="minorHAnsi"/>
          <w:color w:val="141313"/>
          <w:sz w:val="22"/>
          <w:szCs w:val="22"/>
        </w:rPr>
        <w:t xml:space="preserve">uccessful applicants notified during the week beginning 12 </w:t>
      </w:r>
      <w:r w:rsidR="00831C9B" w:rsidRPr="008E26BD">
        <w:rPr>
          <w:rFonts w:asciiTheme="minorHAnsi" w:hAnsiTheme="minorHAnsi" w:cstheme="minorHAnsi"/>
          <w:color w:val="141313"/>
          <w:sz w:val="22"/>
          <w:szCs w:val="22"/>
        </w:rPr>
        <w:t>March</w:t>
      </w:r>
      <w:r w:rsidRPr="008E26BD">
        <w:rPr>
          <w:rFonts w:asciiTheme="minorHAnsi" w:hAnsiTheme="minorHAnsi" w:cstheme="minorHAnsi"/>
          <w:color w:val="141313"/>
          <w:sz w:val="22"/>
          <w:szCs w:val="22"/>
        </w:rPr>
        <w:t xml:space="preserve"> 2018.</w:t>
      </w:r>
      <w:r w:rsidR="008E26BD" w:rsidRPr="008E26BD">
        <w:rPr>
          <w:rFonts w:asciiTheme="minorHAnsi" w:hAnsiTheme="minorHAnsi" w:cstheme="minorHAnsi"/>
          <w:color w:val="141313"/>
          <w:sz w:val="22"/>
          <w:szCs w:val="22"/>
        </w:rPr>
        <w:t xml:space="preserve"> Applications are to </w:t>
      </w:r>
      <w:proofErr w:type="gramStart"/>
      <w:r w:rsidR="008E26BD" w:rsidRPr="008E26BD">
        <w:rPr>
          <w:rFonts w:asciiTheme="minorHAnsi" w:hAnsiTheme="minorHAnsi" w:cstheme="minorHAnsi"/>
          <w:color w:val="141313"/>
          <w:sz w:val="22"/>
          <w:szCs w:val="22"/>
        </w:rPr>
        <w:t>be sent</w:t>
      </w:r>
      <w:proofErr w:type="gramEnd"/>
      <w:r w:rsidR="008E26BD" w:rsidRPr="008E26BD">
        <w:rPr>
          <w:rFonts w:asciiTheme="minorHAnsi" w:hAnsiTheme="minorHAnsi" w:cstheme="minorHAnsi"/>
          <w:color w:val="141313"/>
          <w:sz w:val="22"/>
          <w:szCs w:val="22"/>
        </w:rPr>
        <w:t xml:space="preserve"> via email</w:t>
      </w:r>
      <w:r w:rsidR="008E26BD">
        <w:rPr>
          <w:rFonts w:asciiTheme="minorHAnsi" w:hAnsiTheme="minorHAnsi" w:cstheme="minorHAnsi"/>
          <w:color w:val="141313"/>
          <w:sz w:val="22"/>
          <w:szCs w:val="22"/>
        </w:rPr>
        <w:t xml:space="preserve"> to Ms Vanessa Gicasvili.</w:t>
      </w:r>
      <w:r w:rsidR="008E26BD" w:rsidRPr="008E26BD">
        <w:rPr>
          <w:rFonts w:asciiTheme="minorHAnsi" w:hAnsiTheme="minorHAnsi" w:cstheme="minorHAnsi"/>
          <w:color w:val="141313"/>
          <w:sz w:val="22"/>
          <w:szCs w:val="22"/>
        </w:rPr>
        <w:t xml:space="preserve">  </w:t>
      </w:r>
      <w:hyperlink r:id="rId16" w:history="1">
        <w:r w:rsidR="008E26BD" w:rsidRPr="00B87452">
          <w:rPr>
            <w:rStyle w:val="Hyperlink"/>
            <w:rFonts w:asciiTheme="minorHAnsi" w:hAnsiTheme="minorHAnsi" w:cstheme="minorHAnsi"/>
            <w:noProof w:val="0"/>
            <w:sz w:val="22"/>
            <w:szCs w:val="22"/>
          </w:rPr>
          <w:t>vanessa.gicasvili@adelaide.edu.au</w:t>
        </w:r>
      </w:hyperlink>
      <w:r w:rsidR="008E26BD">
        <w:rPr>
          <w:rFonts w:asciiTheme="minorHAnsi" w:hAnsiTheme="minorHAnsi" w:cstheme="minorHAnsi"/>
          <w:color w:val="141313"/>
          <w:sz w:val="22"/>
          <w:szCs w:val="22"/>
        </w:rPr>
        <w:t xml:space="preserve"> </w:t>
      </w:r>
    </w:p>
    <w:p w14:paraId="71C26271" w14:textId="383237F4" w:rsidR="009B2077" w:rsidRPr="00F658B9" w:rsidRDefault="0091601E" w:rsidP="00AF11F4">
      <w:pPr>
        <w:pStyle w:val="Heading1"/>
        <w:rPr>
          <w:rStyle w:val="Heading1Char"/>
          <w:b/>
          <w:caps/>
        </w:rPr>
      </w:pPr>
      <w:bookmarkStart w:id="64" w:name="_Toc512163014"/>
      <w:r w:rsidRPr="00F658B9">
        <w:t>Key Roles</w:t>
      </w:r>
      <w:bookmarkEnd w:id="50"/>
      <w:bookmarkEnd w:id="51"/>
      <w:bookmarkEnd w:id="52"/>
      <w:bookmarkEnd w:id="53"/>
      <w:bookmarkEnd w:id="54"/>
      <w:bookmarkEnd w:id="55"/>
      <w:bookmarkEnd w:id="56"/>
      <w:bookmarkEnd w:id="57"/>
      <w:bookmarkEnd w:id="58"/>
      <w:bookmarkEnd w:id="59"/>
      <w:bookmarkEnd w:id="60"/>
      <w:bookmarkEnd w:id="61"/>
      <w:r w:rsidR="00661624" w:rsidRPr="00F658B9">
        <w:t xml:space="preserve"> </w:t>
      </w:r>
      <w:bookmarkStart w:id="65" w:name="_Toc391370330"/>
      <w:bookmarkStart w:id="66" w:name="_Toc391370364"/>
      <w:r w:rsidR="00AF11F4">
        <w:t>and Responsibilities</w:t>
      </w:r>
      <w:bookmarkEnd w:id="64"/>
    </w:p>
    <w:p w14:paraId="1B09F962" w14:textId="4DB71F4A" w:rsidR="009B2077" w:rsidRPr="00F658B9" w:rsidRDefault="009B2077" w:rsidP="00F658B9">
      <w:pPr>
        <w:pStyle w:val="Heading2"/>
      </w:pPr>
      <w:bookmarkStart w:id="67" w:name="_Toc512163015"/>
      <w:r w:rsidRPr="00F658B9">
        <w:t>Pre-service teachers</w:t>
      </w:r>
      <w:bookmarkEnd w:id="67"/>
      <w:r w:rsidRPr="00F658B9">
        <w:t xml:space="preserve">  </w:t>
      </w:r>
    </w:p>
    <w:p w14:paraId="68B0EAA9" w14:textId="4656B947" w:rsidR="009B2077" w:rsidRPr="00111BBF" w:rsidRDefault="009B2077" w:rsidP="009B2077">
      <w:r>
        <w:t xml:space="preserve">Pre-service teachers have a professional responsibility to behave and act in a manner commensurate </w:t>
      </w:r>
      <w:r w:rsidR="00685980">
        <w:t xml:space="preserve">with </w:t>
      </w:r>
      <w:r>
        <w:t xml:space="preserve">what is required </w:t>
      </w:r>
      <w:r w:rsidR="00685980">
        <w:t xml:space="preserve">of </w:t>
      </w:r>
      <w:r w:rsidR="008F329B">
        <w:t xml:space="preserve">registered </w:t>
      </w:r>
      <w:r>
        <w:t xml:space="preserve">teachers. The manner </w:t>
      </w:r>
      <w:r w:rsidR="008F329B">
        <w:t xml:space="preserve">in which </w:t>
      </w:r>
      <w:r>
        <w:t xml:space="preserve">a teacher interacts in staff meetings, in the classroom and in general establishes the tone and the professional standards of the school community. It is therefore important that Pre-service teachers are aware </w:t>
      </w:r>
      <w:r w:rsidRPr="00874527">
        <w:t xml:space="preserve">of these </w:t>
      </w:r>
      <w:r w:rsidRPr="00111BBF">
        <w:t xml:space="preserve">professional standards and </w:t>
      </w:r>
      <w:r w:rsidR="00942F49">
        <w:t>adhere to them</w:t>
      </w:r>
      <w:r w:rsidRPr="00111BBF">
        <w:t xml:space="preserve"> while on </w:t>
      </w:r>
      <w:r>
        <w:t>placement</w:t>
      </w:r>
      <w:r w:rsidRPr="00111BBF">
        <w:t xml:space="preserve">. These standards </w:t>
      </w:r>
      <w:r w:rsidR="003A52F1">
        <w:t xml:space="preserve">apply </w:t>
      </w:r>
      <w:r w:rsidRPr="00111BBF">
        <w:t xml:space="preserve">to </w:t>
      </w:r>
      <w:r w:rsidRPr="00352AF1">
        <w:t>communication</w:t>
      </w:r>
      <w:r w:rsidRPr="00111BBF">
        <w:t>, dress code and engage</w:t>
      </w:r>
      <w:r>
        <w:t xml:space="preserve">ment </w:t>
      </w:r>
      <w:r w:rsidRPr="00111BBF">
        <w:t>with all members of the school community.</w:t>
      </w:r>
    </w:p>
    <w:p w14:paraId="6627345D" w14:textId="2E0A7790" w:rsidR="009B2077" w:rsidRDefault="009B2077" w:rsidP="009B2077">
      <w:r>
        <w:t>Pre-service teachers</w:t>
      </w:r>
      <w:r w:rsidRPr="00111BBF">
        <w:t xml:space="preserve"> </w:t>
      </w:r>
      <w:proofErr w:type="gramStart"/>
      <w:r w:rsidRPr="00352AF1">
        <w:t>are</w:t>
      </w:r>
      <w:r>
        <w:t xml:space="preserve"> offered</w:t>
      </w:r>
      <w:proofErr w:type="gramEnd"/>
      <w:r>
        <w:t xml:space="preserve"> a great opportunity during placement to learn and gain valuable experience in preparation to become a teacher. It is a time to apply the theoretical and practical competencies they have developed through the coursework at University and to apply these to the school setting. The expectations, policies and values of the school where the Pre-service teacher </w:t>
      </w:r>
      <w:proofErr w:type="gramStart"/>
      <w:r>
        <w:t>is placed</w:t>
      </w:r>
      <w:proofErr w:type="gramEnd"/>
      <w:r>
        <w:t xml:space="preserve"> offer valuable insight into the ethos and vision of the school that the whole community is working toward. </w:t>
      </w:r>
    </w:p>
    <w:p w14:paraId="0910C993" w14:textId="3E99FBF6" w:rsidR="009B2077" w:rsidRPr="00111BBF" w:rsidRDefault="009B2077" w:rsidP="009B2077">
      <w:pPr>
        <w:rPr>
          <w:rFonts w:ascii="Calibri" w:hAnsi="Calibri"/>
          <w:szCs w:val="22"/>
        </w:rPr>
      </w:pPr>
      <w:r w:rsidRPr="00111BBF">
        <w:rPr>
          <w:rFonts w:ascii="Calibri" w:hAnsi="Calibri"/>
          <w:szCs w:val="22"/>
        </w:rPr>
        <w:t xml:space="preserve">While on </w:t>
      </w:r>
      <w:r>
        <w:rPr>
          <w:rFonts w:ascii="Calibri" w:hAnsi="Calibri"/>
          <w:szCs w:val="22"/>
        </w:rPr>
        <w:t>placement</w:t>
      </w:r>
      <w:r w:rsidRPr="00111BBF">
        <w:rPr>
          <w:rFonts w:ascii="Calibri" w:hAnsi="Calibri"/>
          <w:szCs w:val="22"/>
        </w:rPr>
        <w:t xml:space="preserve"> </w:t>
      </w:r>
      <w:r>
        <w:rPr>
          <w:rFonts w:ascii="Calibri" w:hAnsi="Calibri"/>
          <w:szCs w:val="22"/>
        </w:rPr>
        <w:t>Pre-service teachers</w:t>
      </w:r>
      <w:r w:rsidRPr="00111BBF">
        <w:rPr>
          <w:rFonts w:ascii="Calibri" w:hAnsi="Calibri"/>
          <w:szCs w:val="22"/>
        </w:rPr>
        <w:t xml:space="preserve"> are encouraged to take initiative, as appropriate, and to seek out opportunities to engage in all aspects of school life. This will involve engaging with students to enhance and encourage their learning along with following the requests made by the school staff, particularly the Mentor </w:t>
      </w:r>
      <w:r w:rsidRPr="009A3A5F">
        <w:rPr>
          <w:rFonts w:ascii="Calibri" w:hAnsi="Calibri"/>
          <w:szCs w:val="22"/>
        </w:rPr>
        <w:t xml:space="preserve">Teacher(s), Site Coordinator </w:t>
      </w:r>
      <w:r w:rsidR="00436DC8">
        <w:rPr>
          <w:rFonts w:ascii="Calibri" w:hAnsi="Calibri"/>
          <w:szCs w:val="22"/>
        </w:rPr>
        <w:t>and</w:t>
      </w:r>
      <w:r w:rsidRPr="00111BBF">
        <w:rPr>
          <w:rFonts w:ascii="Calibri" w:hAnsi="Calibri"/>
          <w:szCs w:val="22"/>
        </w:rPr>
        <w:t xml:space="preserve"> the School Leadership Team. </w:t>
      </w:r>
    </w:p>
    <w:p w14:paraId="6411D48E" w14:textId="3841BE59" w:rsidR="009B2077" w:rsidRDefault="0045030F" w:rsidP="009B2077">
      <w:pPr>
        <w:rPr>
          <w:rFonts w:ascii="Calibri" w:hAnsi="Calibri"/>
          <w:szCs w:val="22"/>
        </w:rPr>
      </w:pPr>
      <w:r w:rsidRPr="00175231">
        <w:rPr>
          <w:rFonts w:ascii="Calibri" w:hAnsi="Calibri"/>
          <w:szCs w:val="22"/>
        </w:rPr>
        <w:t xml:space="preserve">Planning for </w:t>
      </w:r>
      <w:proofErr w:type="gramStart"/>
      <w:r w:rsidRPr="00175231">
        <w:rPr>
          <w:rFonts w:ascii="Calibri" w:hAnsi="Calibri"/>
          <w:szCs w:val="22"/>
        </w:rPr>
        <w:t>student</w:t>
      </w:r>
      <w:r w:rsidR="00062268" w:rsidRPr="00175231">
        <w:rPr>
          <w:rFonts w:ascii="Calibri" w:hAnsi="Calibri"/>
          <w:szCs w:val="22"/>
        </w:rPr>
        <w:t>’</w:t>
      </w:r>
      <w:r w:rsidRPr="00175231">
        <w:rPr>
          <w:rFonts w:ascii="Calibri" w:hAnsi="Calibri"/>
          <w:szCs w:val="22"/>
        </w:rPr>
        <w:t>s</w:t>
      </w:r>
      <w:proofErr w:type="gramEnd"/>
      <w:r w:rsidRPr="00175231">
        <w:rPr>
          <w:rFonts w:ascii="Calibri" w:hAnsi="Calibri"/>
          <w:szCs w:val="22"/>
        </w:rPr>
        <w:t xml:space="preserve"> learning is a critical element of teachers work.  Units of work and lesson plans </w:t>
      </w:r>
      <w:proofErr w:type="gramStart"/>
      <w:r w:rsidRPr="00175231">
        <w:rPr>
          <w:rFonts w:ascii="Calibri" w:hAnsi="Calibri"/>
          <w:szCs w:val="22"/>
        </w:rPr>
        <w:t>must be completed</w:t>
      </w:r>
      <w:proofErr w:type="gramEnd"/>
      <w:r w:rsidR="00175231">
        <w:rPr>
          <w:rFonts w:ascii="Calibri" w:hAnsi="Calibri"/>
          <w:szCs w:val="22"/>
        </w:rPr>
        <w:t xml:space="preserve"> prior to undertaking teaching.</w:t>
      </w:r>
      <w:r w:rsidRPr="00175231">
        <w:rPr>
          <w:rFonts w:ascii="Calibri" w:hAnsi="Calibri"/>
          <w:szCs w:val="22"/>
        </w:rPr>
        <w:t xml:space="preserve"> These </w:t>
      </w:r>
      <w:proofErr w:type="gramStart"/>
      <w:r w:rsidRPr="00175231">
        <w:rPr>
          <w:rFonts w:ascii="Calibri" w:hAnsi="Calibri"/>
          <w:szCs w:val="22"/>
        </w:rPr>
        <w:t>must be</w:t>
      </w:r>
      <w:r w:rsidR="009B2077" w:rsidRPr="00175231">
        <w:rPr>
          <w:rFonts w:ascii="Calibri" w:hAnsi="Calibri"/>
          <w:szCs w:val="22"/>
        </w:rPr>
        <w:t xml:space="preserve"> provid</w:t>
      </w:r>
      <w:r w:rsidRPr="00175231">
        <w:rPr>
          <w:rFonts w:ascii="Calibri" w:hAnsi="Calibri"/>
          <w:szCs w:val="22"/>
        </w:rPr>
        <w:t>ed</w:t>
      </w:r>
      <w:proofErr w:type="gramEnd"/>
      <w:r>
        <w:rPr>
          <w:rFonts w:ascii="Calibri" w:hAnsi="Calibri"/>
          <w:szCs w:val="22"/>
        </w:rPr>
        <w:t xml:space="preserve"> to the </w:t>
      </w:r>
      <w:r w:rsidR="00072DF4" w:rsidRPr="002726AD">
        <w:rPr>
          <w:rFonts w:ascii="Calibri" w:hAnsi="Calibri"/>
          <w:szCs w:val="22"/>
        </w:rPr>
        <w:t>M</w:t>
      </w:r>
      <w:r w:rsidR="009B2077" w:rsidRPr="002726AD">
        <w:rPr>
          <w:rFonts w:ascii="Calibri" w:hAnsi="Calibri"/>
          <w:szCs w:val="22"/>
        </w:rPr>
        <w:t>entor</w:t>
      </w:r>
      <w:r w:rsidR="00072DF4" w:rsidRPr="002726AD">
        <w:rPr>
          <w:rFonts w:ascii="Calibri" w:hAnsi="Calibri"/>
          <w:szCs w:val="22"/>
        </w:rPr>
        <w:t xml:space="preserve"> Teachers</w:t>
      </w:r>
      <w:r w:rsidR="00072DF4">
        <w:rPr>
          <w:rFonts w:ascii="Calibri" w:hAnsi="Calibri"/>
          <w:szCs w:val="22"/>
        </w:rPr>
        <w:t xml:space="preserve"> </w:t>
      </w:r>
      <w:r w:rsidR="009B2077" w:rsidRPr="00111BBF">
        <w:rPr>
          <w:rFonts w:ascii="Calibri" w:hAnsi="Calibri"/>
          <w:szCs w:val="22"/>
        </w:rPr>
        <w:t>for review and feedback at least 48 hours before the scheduled delivery of the lesson (not counting weekends and public holidays)</w:t>
      </w:r>
      <w:r w:rsidR="00942F49">
        <w:rPr>
          <w:rFonts w:ascii="Calibri" w:hAnsi="Calibri"/>
          <w:szCs w:val="22"/>
        </w:rPr>
        <w:t>.</w:t>
      </w:r>
      <w:r w:rsidR="00175231">
        <w:rPr>
          <w:rFonts w:ascii="Calibri" w:hAnsi="Calibri"/>
          <w:szCs w:val="22"/>
        </w:rPr>
        <w:t xml:space="preserve"> </w:t>
      </w:r>
      <w:r w:rsidR="00942F49">
        <w:rPr>
          <w:rFonts w:ascii="Calibri" w:hAnsi="Calibri"/>
          <w:szCs w:val="22"/>
        </w:rPr>
        <w:t>This</w:t>
      </w:r>
      <w:r w:rsidR="009B2077">
        <w:rPr>
          <w:rFonts w:ascii="Calibri" w:hAnsi="Calibri"/>
          <w:szCs w:val="22"/>
        </w:rPr>
        <w:t xml:space="preserve"> is </w:t>
      </w:r>
      <w:r w:rsidR="00072DF4">
        <w:rPr>
          <w:rFonts w:ascii="Calibri" w:hAnsi="Calibri"/>
          <w:szCs w:val="22"/>
        </w:rPr>
        <w:t xml:space="preserve">an </w:t>
      </w:r>
      <w:r w:rsidR="009B2077">
        <w:rPr>
          <w:rFonts w:ascii="Calibri" w:hAnsi="Calibri"/>
          <w:szCs w:val="22"/>
        </w:rPr>
        <w:t xml:space="preserve">integral aspect of the professional relationship between the Pre-service teacher and </w:t>
      </w:r>
      <w:r w:rsidR="00414349">
        <w:rPr>
          <w:rFonts w:ascii="Calibri" w:hAnsi="Calibri"/>
          <w:szCs w:val="22"/>
        </w:rPr>
        <w:t>M</w:t>
      </w:r>
      <w:r w:rsidR="009B2077">
        <w:rPr>
          <w:rFonts w:ascii="Calibri" w:hAnsi="Calibri"/>
          <w:szCs w:val="22"/>
        </w:rPr>
        <w:t>entor.</w:t>
      </w:r>
    </w:p>
    <w:p w14:paraId="2DE104AF" w14:textId="6C121E90" w:rsidR="001503FD" w:rsidRPr="006D5719" w:rsidRDefault="001503FD" w:rsidP="009B2077">
      <w:pPr>
        <w:rPr>
          <w:rFonts w:ascii="Calibri" w:hAnsi="Calibri"/>
          <w:b/>
          <w:szCs w:val="22"/>
        </w:rPr>
      </w:pPr>
      <w:r w:rsidRPr="006D5719">
        <w:rPr>
          <w:rFonts w:ascii="Calibri" w:hAnsi="Calibri"/>
          <w:b/>
          <w:szCs w:val="22"/>
        </w:rPr>
        <w:t xml:space="preserve">Pre-service teachers must ensure </w:t>
      </w:r>
      <w:proofErr w:type="gramStart"/>
      <w:r w:rsidRPr="006D5719">
        <w:rPr>
          <w:rFonts w:ascii="Calibri" w:hAnsi="Calibri"/>
          <w:b/>
          <w:szCs w:val="22"/>
        </w:rPr>
        <w:t>they</w:t>
      </w:r>
      <w:proofErr w:type="gramEnd"/>
      <w:r w:rsidRPr="006D5719">
        <w:rPr>
          <w:rFonts w:ascii="Calibri" w:hAnsi="Calibri"/>
          <w:b/>
          <w:szCs w:val="22"/>
        </w:rPr>
        <w:t xml:space="preserve"> and their school site, site coordinator and mentor teacher(s) have access to and are aware of the contents of the Professional Experience Handbook.</w:t>
      </w:r>
    </w:p>
    <w:p w14:paraId="1B1448B8" w14:textId="77777777" w:rsidR="009B2077" w:rsidRPr="002726AD" w:rsidRDefault="009B2077" w:rsidP="00F658B9">
      <w:pPr>
        <w:pStyle w:val="Heading2"/>
        <w:rPr>
          <w:rStyle w:val="Strong"/>
        </w:rPr>
      </w:pPr>
      <w:bookmarkStart w:id="68" w:name="_Toc512163016"/>
      <w:r w:rsidRPr="002726AD">
        <w:rPr>
          <w:rStyle w:val="Strong"/>
        </w:rPr>
        <w:t>What to do before placement</w:t>
      </w:r>
      <w:bookmarkEnd w:id="68"/>
    </w:p>
    <w:p w14:paraId="74367B5B" w14:textId="7A3C978B" w:rsidR="009B2077" w:rsidRDefault="009B2077" w:rsidP="009B2077">
      <w:r>
        <w:t xml:space="preserve">Before a Pre-service teacher attends the placement, it is important to familiarise themselves with the school’s ethos, vision and if possible strategic plan. At the school induction, Pre-service teachers are encouraged to ask questions about the school’s expectations of them. Find out what policies govern how the Pre-service teachers behave, communicate and work while at the school. All school policies </w:t>
      </w:r>
      <w:proofErr w:type="gramStart"/>
      <w:r>
        <w:t>must be followed</w:t>
      </w:r>
      <w:proofErr w:type="gramEnd"/>
      <w:r>
        <w:t xml:space="preserve"> while on placement.  Within these explicit policies, it is important </w:t>
      </w:r>
      <w:proofErr w:type="gramStart"/>
      <w:r>
        <w:t>that at all times</w:t>
      </w:r>
      <w:proofErr w:type="gramEnd"/>
      <w:r>
        <w:t>,</w:t>
      </w:r>
      <w:r w:rsidR="008F329B">
        <w:t xml:space="preserve"> </w:t>
      </w:r>
      <w:r>
        <w:t xml:space="preserve">Pre-service teachers </w:t>
      </w:r>
      <w:r w:rsidRPr="00B87DD8">
        <w:t xml:space="preserve">exercise informed and ethical judgement. </w:t>
      </w:r>
    </w:p>
    <w:p w14:paraId="69273AF5" w14:textId="0C63EDFC" w:rsidR="009B2077" w:rsidRDefault="009B2077" w:rsidP="009B2077">
      <w:r>
        <w:t>Pre-service teachers are responsible</w:t>
      </w:r>
      <w:r w:rsidRPr="00B87DD8">
        <w:t xml:space="preserve"> for the welfare of others</w:t>
      </w:r>
      <w:r>
        <w:t>, particularly of the students. The Pre-service teacher’s duty of care responsibilities</w:t>
      </w:r>
      <w:r w:rsidRPr="00B87DD8">
        <w:t xml:space="preserve"> </w:t>
      </w:r>
      <w:r>
        <w:t>are</w:t>
      </w:r>
      <w:r w:rsidRPr="00B87DD8">
        <w:t xml:space="preserve"> of paramount importance.</w:t>
      </w:r>
      <w:r>
        <w:t xml:space="preserve"> Prior coursework </w:t>
      </w:r>
      <w:proofErr w:type="gramStart"/>
      <w:r w:rsidR="009F1930">
        <w:t xml:space="preserve">is </w:t>
      </w:r>
      <w:r>
        <w:t>designed</w:t>
      </w:r>
      <w:proofErr w:type="gramEnd"/>
      <w:r>
        <w:t xml:space="preserve"> to prepare </w:t>
      </w:r>
      <w:r w:rsidR="009F1930">
        <w:t xml:space="preserve">the Pre-service teacher </w:t>
      </w:r>
      <w:r>
        <w:t>to act appropriately at all times</w:t>
      </w:r>
    </w:p>
    <w:p w14:paraId="210DAE3C" w14:textId="77777777" w:rsidR="009B2077" w:rsidRPr="002726AD" w:rsidRDefault="009B2077" w:rsidP="002726AD">
      <w:pPr>
        <w:pStyle w:val="Heading2"/>
        <w:rPr>
          <w:rStyle w:val="Strong"/>
        </w:rPr>
      </w:pPr>
      <w:bookmarkStart w:id="69" w:name="_Toc512163017"/>
      <w:r w:rsidRPr="002726AD">
        <w:rPr>
          <w:rStyle w:val="Strong"/>
        </w:rPr>
        <w:t>Dress Code</w:t>
      </w:r>
      <w:bookmarkEnd w:id="69"/>
    </w:p>
    <w:p w14:paraId="24E1F67C" w14:textId="70ADA693" w:rsidR="009B2077" w:rsidRDefault="009B2077" w:rsidP="009B2077">
      <w:r>
        <w:t xml:space="preserve">Pre-service teachers </w:t>
      </w:r>
      <w:proofErr w:type="gramStart"/>
      <w:r w:rsidRPr="00B87DD8">
        <w:t>are expected</w:t>
      </w:r>
      <w:proofErr w:type="gramEnd"/>
      <w:r w:rsidRPr="00B87DD8">
        <w:t xml:space="preserve"> to present </w:t>
      </w:r>
      <w:r>
        <w:t>themselves at a</w:t>
      </w:r>
      <w:r w:rsidRPr="00B87DD8">
        <w:t xml:space="preserve"> standard </w:t>
      </w:r>
      <w:r>
        <w:t xml:space="preserve">of dress </w:t>
      </w:r>
      <w:r w:rsidRPr="00B87DD8">
        <w:t xml:space="preserve">appropriate to the context of the </w:t>
      </w:r>
      <w:r>
        <w:t>S</w:t>
      </w:r>
      <w:r w:rsidRPr="00B87DD8">
        <w:t>chool.</w:t>
      </w:r>
      <w:r>
        <w:t xml:space="preserve"> They should ask the Site Coordinator about the School’s dress code before they start their placement</w:t>
      </w:r>
      <w:r w:rsidRPr="00B87DD8">
        <w:t>.</w:t>
      </w:r>
      <w:r>
        <w:t xml:space="preserve"> </w:t>
      </w:r>
    </w:p>
    <w:p w14:paraId="0BB9BFDA" w14:textId="77777777" w:rsidR="009B2077" w:rsidRPr="002726AD" w:rsidRDefault="009B2077" w:rsidP="002726AD">
      <w:pPr>
        <w:pStyle w:val="Heading2"/>
        <w:rPr>
          <w:rStyle w:val="Strong"/>
        </w:rPr>
      </w:pPr>
      <w:bookmarkStart w:id="70" w:name="_Toc512163018"/>
      <w:r w:rsidRPr="002726AD">
        <w:rPr>
          <w:rStyle w:val="Strong"/>
        </w:rPr>
        <w:t>Communication</w:t>
      </w:r>
      <w:bookmarkEnd w:id="70"/>
    </w:p>
    <w:p w14:paraId="7001C8A3" w14:textId="276DA38A" w:rsidR="009B2077" w:rsidRDefault="009B2077" w:rsidP="009B2077">
      <w:r>
        <w:t>Pre-service teachers must follow all school policies related to how, when and what they communicate with students, parents/carers and other staff at the placement school. In general, communication should be reflective of the ethos of the community they are working in and be positive in nature. Pre-service teacher</w:t>
      </w:r>
      <w:r w:rsidR="009F1930">
        <w:t>s</w:t>
      </w:r>
      <w:r>
        <w:t xml:space="preserve"> should take care at all times to protect the confidentiality and privacy of students, parents/carers and school staff. </w:t>
      </w:r>
      <w:proofErr w:type="gramStart"/>
      <w:r>
        <w:t>All communication to parents/carers must be approved by the Mentor</w:t>
      </w:r>
      <w:proofErr w:type="gramEnd"/>
      <w:r>
        <w:t xml:space="preserve"> prior to being sent out. </w:t>
      </w:r>
    </w:p>
    <w:p w14:paraId="0F7B0922" w14:textId="50DC40EC" w:rsidR="009B2077" w:rsidRDefault="009F1930" w:rsidP="009B2077">
      <w:r>
        <w:t>Pre-service teachers</w:t>
      </w:r>
      <w:r w:rsidR="00414349">
        <w:t xml:space="preserve"> can refer to </w:t>
      </w:r>
      <w:r w:rsidR="009B2077">
        <w:t xml:space="preserve">the communication protocols on MyUni. </w:t>
      </w:r>
    </w:p>
    <w:p w14:paraId="7E1A10D3" w14:textId="77777777" w:rsidR="009B2077" w:rsidRPr="002726AD" w:rsidRDefault="009B2077" w:rsidP="002726AD">
      <w:pPr>
        <w:pStyle w:val="Heading2"/>
        <w:rPr>
          <w:rStyle w:val="Strong"/>
        </w:rPr>
      </w:pPr>
      <w:bookmarkStart w:id="71" w:name="_Toc512163019"/>
      <w:r w:rsidRPr="002726AD">
        <w:rPr>
          <w:rStyle w:val="Strong"/>
        </w:rPr>
        <w:t>Attendance</w:t>
      </w:r>
      <w:bookmarkEnd w:id="71"/>
      <w:r w:rsidRPr="002726AD">
        <w:rPr>
          <w:rStyle w:val="Strong"/>
        </w:rPr>
        <w:t xml:space="preserve"> </w:t>
      </w:r>
    </w:p>
    <w:p w14:paraId="490466B0" w14:textId="7FC4E89E" w:rsidR="009B2077" w:rsidRDefault="009B2077" w:rsidP="009B2077">
      <w:r>
        <w:t xml:space="preserve">Pre-service teachers should arrive 30 minutes before school commences for the day, or as advised by the </w:t>
      </w:r>
      <w:r w:rsidR="00414349">
        <w:t>M</w:t>
      </w:r>
      <w:r>
        <w:t xml:space="preserve">entor </w:t>
      </w:r>
      <w:r w:rsidR="00414349">
        <w:t>T</w:t>
      </w:r>
      <w:r>
        <w:t xml:space="preserve">eacher. Pre-service teachers may be required to be available for meetings and other activities after the </w:t>
      </w:r>
      <w:r w:rsidR="009F1930">
        <w:t>Pre-service teacher</w:t>
      </w:r>
      <w:r w:rsidR="002726AD">
        <w:t>s</w:t>
      </w:r>
      <w:r>
        <w:t xml:space="preserve"> last scheduled class. The Site Coordinator should clarify the hours of attendance expected of a Pre-service teacher before the start of placement. If a Pre-service teacher is </w:t>
      </w:r>
      <w:r w:rsidRPr="00230523">
        <w:rPr>
          <w:b/>
        </w:rPr>
        <w:t>unable to attend</w:t>
      </w:r>
      <w:r>
        <w:t xml:space="preserve"> a required or expected school activity, they must contact the Mentor Teacher. If appropriate, Pre-service teachers may be able to reschedule the event, meeting or activity. Pre-service teachers must not</w:t>
      </w:r>
      <w:r w:rsidR="00414349">
        <w:t>ify</w:t>
      </w:r>
      <w:r>
        <w:t xml:space="preserve"> the Mentor Teacher and /or School office as appropriate if they </w:t>
      </w:r>
      <w:r w:rsidRPr="00A51464">
        <w:t>expect to be</w:t>
      </w:r>
      <w:r w:rsidRPr="00230523">
        <w:rPr>
          <w:b/>
        </w:rPr>
        <w:t xml:space="preserve"> late</w:t>
      </w:r>
      <w:r>
        <w:t xml:space="preserve"> for the beginning of the school day, for a class, or for a meeting, activity or event. </w:t>
      </w:r>
    </w:p>
    <w:p w14:paraId="48E4477A" w14:textId="25B1FFBC" w:rsidR="009B2077" w:rsidRDefault="009B2077" w:rsidP="009B2077">
      <w:r>
        <w:t xml:space="preserve">Pre-service teachers must notify the school, Mentor Teacher and University Liaison as soon as practicable for absence due to </w:t>
      </w:r>
      <w:r w:rsidRPr="00230523">
        <w:rPr>
          <w:b/>
        </w:rPr>
        <w:t>sick</w:t>
      </w:r>
      <w:r>
        <w:rPr>
          <w:b/>
        </w:rPr>
        <w:t>ness</w:t>
      </w:r>
      <w:r w:rsidRPr="00230523">
        <w:rPr>
          <w:b/>
        </w:rPr>
        <w:t xml:space="preserve"> or </w:t>
      </w:r>
      <w:r>
        <w:rPr>
          <w:b/>
        </w:rPr>
        <w:t>an</w:t>
      </w:r>
      <w:r w:rsidRPr="00230523">
        <w:rPr>
          <w:b/>
        </w:rPr>
        <w:t xml:space="preserve"> unexpected </w:t>
      </w:r>
      <w:r>
        <w:t xml:space="preserve">personal reason. Pre-service teachers will be required to provide supporting evidence to confirm the reason for absence, e.g. a medical certificate or a carer’s certificate, no later than the beginning of the day on which they return to school. Absences must be made up to ensure all Pre-service teachers meet the required 80 (Bachelor of Teaching) or 65 (Master of Teaching) days.  Any sick certificates </w:t>
      </w:r>
      <w:proofErr w:type="gramStart"/>
      <w:r>
        <w:t xml:space="preserve">should also be emailed to </w:t>
      </w:r>
      <w:hyperlink r:id="rId17" w:history="1">
        <w:r w:rsidRPr="00BE6AEF">
          <w:rPr>
            <w:rStyle w:val="Hyperlink"/>
            <w:noProof w:val="0"/>
          </w:rPr>
          <w:t>education.practicum@adelaide.edu.au</w:t>
        </w:r>
      </w:hyperlink>
      <w:r>
        <w:t xml:space="preserve"> and uploaded in SONIA under documents</w:t>
      </w:r>
      <w:proofErr w:type="gramEnd"/>
      <w:r>
        <w:t>.</w:t>
      </w:r>
    </w:p>
    <w:p w14:paraId="7896EF7B" w14:textId="77777777" w:rsidR="009B2077" w:rsidRPr="002726AD" w:rsidRDefault="009B2077" w:rsidP="002726AD">
      <w:pPr>
        <w:pStyle w:val="Heading2"/>
        <w:rPr>
          <w:rStyle w:val="Strong"/>
        </w:rPr>
      </w:pPr>
      <w:bookmarkStart w:id="72" w:name="_Toc512163020"/>
      <w:r w:rsidRPr="002726AD">
        <w:rPr>
          <w:rStyle w:val="Strong"/>
        </w:rPr>
        <w:t>Use of School Materials</w:t>
      </w:r>
      <w:bookmarkEnd w:id="72"/>
    </w:p>
    <w:p w14:paraId="516E2B8E" w14:textId="5FEAADE5" w:rsidR="009B2077" w:rsidRPr="00814397" w:rsidRDefault="009B2077" w:rsidP="009B2077">
      <w:r>
        <w:t>Pre-service teachers may</w:t>
      </w:r>
      <w:r w:rsidRPr="00B87DD8">
        <w:t xml:space="preserve"> need to borrow materials from school resource centres or departments</w:t>
      </w:r>
      <w:r>
        <w:t>. Mentor Teacher</w:t>
      </w:r>
      <w:r w:rsidRPr="00B87DD8">
        <w:t xml:space="preserve">s are also usually generous in lending their </w:t>
      </w:r>
      <w:r w:rsidRPr="00111BBF">
        <w:t xml:space="preserve">materials.  </w:t>
      </w:r>
      <w:r>
        <w:t>B</w:t>
      </w:r>
      <w:r w:rsidRPr="00111BBF">
        <w:t xml:space="preserve">orrowed materials </w:t>
      </w:r>
      <w:proofErr w:type="gramStart"/>
      <w:r>
        <w:t>must</w:t>
      </w:r>
      <w:r w:rsidRPr="00111BBF">
        <w:t xml:space="preserve"> be returned</w:t>
      </w:r>
      <w:proofErr w:type="gramEnd"/>
      <w:r w:rsidRPr="00111BBF">
        <w:t xml:space="preserve"> by the end of the placement, before leaving the school premises. Pre-service teachers must be aware of and understand the school’s policies about </w:t>
      </w:r>
      <w:r w:rsidR="00414349">
        <w:t xml:space="preserve">the </w:t>
      </w:r>
      <w:r w:rsidRPr="00111BBF">
        <w:t>use</w:t>
      </w:r>
      <w:r>
        <w:t xml:space="preserve"> of school resources, borrowing practices and permissions, printing, scanning, copying and downloading materials, and the use of school computers and other ICT. </w:t>
      </w:r>
    </w:p>
    <w:p w14:paraId="0A89D9C1" w14:textId="77777777" w:rsidR="009B2077" w:rsidRPr="002726AD" w:rsidRDefault="009B2077" w:rsidP="002726AD">
      <w:pPr>
        <w:pStyle w:val="Heading2"/>
        <w:rPr>
          <w:rStyle w:val="Strong"/>
        </w:rPr>
      </w:pPr>
      <w:bookmarkStart w:id="73" w:name="_Toc512163021"/>
      <w:r w:rsidRPr="002726AD">
        <w:rPr>
          <w:rStyle w:val="Strong"/>
        </w:rPr>
        <w:t>Health, Safety and Well-being</w:t>
      </w:r>
      <w:bookmarkEnd w:id="73"/>
    </w:p>
    <w:p w14:paraId="65737B8E" w14:textId="77ED357E" w:rsidR="009B2077" w:rsidRPr="00B87DD8" w:rsidRDefault="009B2077" w:rsidP="009B2077">
      <w:r w:rsidRPr="00B87DD8">
        <w:t xml:space="preserve">All schools comply with strict </w:t>
      </w:r>
      <w:r>
        <w:t xml:space="preserve">Health, Safety and Well-being (HSW) </w:t>
      </w:r>
      <w:r w:rsidRPr="00B87DD8">
        <w:t>standards for protection of staff</w:t>
      </w:r>
      <w:r>
        <w:t>,</w:t>
      </w:r>
      <w:r w:rsidRPr="00B87DD8">
        <w:t xml:space="preserve"> students</w:t>
      </w:r>
      <w:r>
        <w:t xml:space="preserve"> and visitors to the site</w:t>
      </w:r>
      <w:r w:rsidRPr="00B87DD8">
        <w:t xml:space="preserve">. </w:t>
      </w:r>
      <w:r>
        <w:t>Pre-service teachers</w:t>
      </w:r>
      <w:r w:rsidRPr="00B87DD8">
        <w:t xml:space="preserve"> are required to attend </w:t>
      </w:r>
      <w:r>
        <w:t>an</w:t>
      </w:r>
      <w:r w:rsidRPr="00B87DD8">
        <w:t xml:space="preserve"> </w:t>
      </w:r>
      <w:r>
        <w:rPr>
          <w:b/>
        </w:rPr>
        <w:t>i</w:t>
      </w:r>
      <w:r w:rsidRPr="00B87DD8">
        <w:rPr>
          <w:b/>
        </w:rPr>
        <w:t>nduction</w:t>
      </w:r>
      <w:r w:rsidRPr="00B87DD8">
        <w:t xml:space="preserve"> provided by the Site Coordinator in the </w:t>
      </w:r>
      <w:r>
        <w:t>s</w:t>
      </w:r>
      <w:r w:rsidRPr="00B87DD8">
        <w:t>chool in order to familiar</w:t>
      </w:r>
      <w:r>
        <w:t xml:space="preserve">ise </w:t>
      </w:r>
      <w:proofErr w:type="gramStart"/>
      <w:r>
        <w:t>themselves</w:t>
      </w:r>
      <w:proofErr w:type="gramEnd"/>
      <w:r w:rsidRPr="00B87DD8">
        <w:t xml:space="preserve"> with </w:t>
      </w:r>
      <w:r>
        <w:t xml:space="preserve">school processes and procedures related </w:t>
      </w:r>
      <w:r w:rsidRPr="00B87DD8">
        <w:t>to control hazards and risks, and the</w:t>
      </w:r>
      <w:r>
        <w:t xml:space="preserve"> school’s emergency procedures.</w:t>
      </w:r>
      <w:r w:rsidRPr="00CC154E">
        <w:t xml:space="preserve"> </w:t>
      </w:r>
    </w:p>
    <w:p w14:paraId="1A57EA81" w14:textId="489ECB1C" w:rsidR="009B2077" w:rsidRDefault="009B2077" w:rsidP="009B2077">
      <w:r>
        <w:t xml:space="preserve">Pre-service teachers should provide </w:t>
      </w:r>
      <w:r w:rsidR="00414349">
        <w:t>s</w:t>
      </w:r>
      <w:r w:rsidRPr="00B87DD8">
        <w:t>chool</w:t>
      </w:r>
      <w:r>
        <w:t>s</w:t>
      </w:r>
      <w:r w:rsidRPr="00B87DD8">
        <w:t xml:space="preserve"> with </w:t>
      </w:r>
      <w:r>
        <w:t>personal i</w:t>
      </w:r>
      <w:r w:rsidRPr="00B87DD8">
        <w:t>nformation (e.g. allergies, medication</w:t>
      </w:r>
      <w:r>
        <w:t>, mobility issues</w:t>
      </w:r>
      <w:r w:rsidRPr="00B87DD8">
        <w:t>)</w:t>
      </w:r>
      <w:r>
        <w:t xml:space="preserve"> to ensure their own</w:t>
      </w:r>
      <w:r w:rsidRPr="00B87DD8">
        <w:t xml:space="preserve"> per</w:t>
      </w:r>
      <w:r>
        <w:t>sonal health and safety and that of others while on placement</w:t>
      </w:r>
      <w:r w:rsidRPr="00B87DD8">
        <w:t>.</w:t>
      </w:r>
    </w:p>
    <w:p w14:paraId="39CC0A44" w14:textId="59D9EB92" w:rsidR="009B2077" w:rsidRDefault="009B2077" w:rsidP="009B2077">
      <w:r>
        <w:t xml:space="preserve">Pre-service teachers must find out whether there is </w:t>
      </w:r>
      <w:r w:rsidRPr="00412E8D">
        <w:t xml:space="preserve">any important information </w:t>
      </w:r>
      <w:r>
        <w:t>about the students they will be teaching</w:t>
      </w:r>
      <w:r w:rsidR="00414349">
        <w:t>.</w:t>
      </w:r>
      <w:r>
        <w:t xml:space="preserve"> </w:t>
      </w:r>
      <w:r w:rsidR="0045030F">
        <w:t>This is to ensure the Pre-service teachers can plan for</w:t>
      </w:r>
      <w:r>
        <w:t xml:space="preserve"> student’s safety, the Pre-service teacher’s safety and the safety of others. All information about students is to </w:t>
      </w:r>
      <w:proofErr w:type="gramStart"/>
      <w:r>
        <w:t>be kept</w:t>
      </w:r>
      <w:proofErr w:type="gramEnd"/>
      <w:r>
        <w:t xml:space="preserve"> confidential.</w:t>
      </w:r>
    </w:p>
    <w:p w14:paraId="63B29D68" w14:textId="77777777" w:rsidR="009B2077" w:rsidRPr="002726AD" w:rsidRDefault="009B2077" w:rsidP="002726AD">
      <w:pPr>
        <w:pStyle w:val="Heading2"/>
        <w:rPr>
          <w:rStyle w:val="Strong"/>
        </w:rPr>
      </w:pPr>
      <w:bookmarkStart w:id="74" w:name="_Toc512163022"/>
      <w:r w:rsidRPr="002726AD">
        <w:rPr>
          <w:rStyle w:val="Strong"/>
        </w:rPr>
        <w:t>Private Vehicles</w:t>
      </w:r>
      <w:bookmarkEnd w:id="74"/>
    </w:p>
    <w:p w14:paraId="564D7C4A" w14:textId="455C11F0" w:rsidR="009B2077" w:rsidRDefault="009B2077" w:rsidP="009B2077">
      <w:pPr>
        <w:keepNext/>
      </w:pPr>
      <w:r>
        <w:t>C</w:t>
      </w:r>
      <w:r w:rsidRPr="00B87DD8">
        <w:t>are</w:t>
      </w:r>
      <w:r>
        <w:t xml:space="preserve"> </w:t>
      </w:r>
      <w:proofErr w:type="gramStart"/>
      <w:r>
        <w:t>should be taken</w:t>
      </w:r>
      <w:proofErr w:type="gramEnd"/>
      <w:r w:rsidRPr="00B87DD8">
        <w:t xml:space="preserve"> while driving to </w:t>
      </w:r>
      <w:r>
        <w:t xml:space="preserve">and from </w:t>
      </w:r>
      <w:r w:rsidRPr="00B87DD8">
        <w:t xml:space="preserve">placement </w:t>
      </w:r>
      <w:r>
        <w:t xml:space="preserve">schools </w:t>
      </w:r>
      <w:r w:rsidRPr="00B87DD8">
        <w:t>and if driving long distances to or from a country placement</w:t>
      </w:r>
      <w:r>
        <w:t xml:space="preserve">. </w:t>
      </w:r>
    </w:p>
    <w:p w14:paraId="00805C34" w14:textId="18AE0968" w:rsidR="009F1930" w:rsidRDefault="009F1930" w:rsidP="009B2077">
      <w:pPr>
        <w:keepNext/>
      </w:pPr>
      <w:r w:rsidRPr="002726AD">
        <w:t>2</w:t>
      </w:r>
      <w:r w:rsidRPr="002726AD">
        <w:rPr>
          <w:vertAlign w:val="superscript"/>
        </w:rPr>
        <w:t>nd</w:t>
      </w:r>
      <w:r w:rsidRPr="002726AD">
        <w:t xml:space="preserve"> year B</w:t>
      </w:r>
      <w:r w:rsidR="0045030F">
        <w:t xml:space="preserve">achelor of </w:t>
      </w:r>
      <w:r w:rsidRPr="002726AD">
        <w:t>Teach</w:t>
      </w:r>
      <w:r w:rsidR="0045030F">
        <w:t>ing</w:t>
      </w:r>
      <w:r w:rsidRPr="002726AD">
        <w:t xml:space="preserve"> Pre-service teachers completing the regional placement must have authorisation from the Course Coordinator to travel in their own vehicle to and from placement.</w:t>
      </w:r>
    </w:p>
    <w:p w14:paraId="75A61718" w14:textId="77777777" w:rsidR="009B2077" w:rsidRPr="001C4B6F" w:rsidRDefault="009B2077" w:rsidP="009B2077">
      <w:pPr>
        <w:keepNext/>
      </w:pPr>
      <w:r>
        <w:t xml:space="preserve">Pre-service teachers that drive to and from placement should seek advice from the Site Coordinator about parking before commencement of the placement. </w:t>
      </w:r>
    </w:p>
    <w:p w14:paraId="215033DA" w14:textId="182A67A2" w:rsidR="009B2077" w:rsidRDefault="009B2077" w:rsidP="00D43BD6">
      <w:pPr>
        <w:pStyle w:val="BodyText"/>
        <w:rPr>
          <w:rStyle w:val="Heading1Char"/>
          <w:b w:val="0"/>
          <w:caps w:val="0"/>
          <w:sz w:val="24"/>
        </w:rPr>
      </w:pPr>
      <w:r w:rsidRPr="0065621B">
        <w:rPr>
          <w:rFonts w:ascii="Calibri" w:hAnsi="Calibri"/>
          <w:sz w:val="22"/>
          <w:szCs w:val="22"/>
          <w:lang w:val="en-AU"/>
        </w:rPr>
        <w:t xml:space="preserve">Pre-service teachers </w:t>
      </w:r>
      <w:r w:rsidR="00890E30">
        <w:rPr>
          <w:rFonts w:ascii="Calibri" w:hAnsi="Calibri"/>
          <w:sz w:val="22"/>
          <w:szCs w:val="22"/>
          <w:lang w:val="en-AU"/>
        </w:rPr>
        <w:t>under no circumstance are</w:t>
      </w:r>
      <w:r w:rsidRPr="0065621B">
        <w:rPr>
          <w:rFonts w:ascii="Calibri" w:hAnsi="Calibri"/>
          <w:sz w:val="22"/>
          <w:szCs w:val="22"/>
          <w:lang w:val="en-AU"/>
        </w:rPr>
        <w:t xml:space="preserve"> to carry students as passengers in their own vehicles.</w:t>
      </w:r>
    </w:p>
    <w:p w14:paraId="5F1E8A4C" w14:textId="26D054C1" w:rsidR="00153C04" w:rsidRPr="00362242" w:rsidRDefault="0091601E" w:rsidP="00F658B9">
      <w:pPr>
        <w:pStyle w:val="Heading2"/>
      </w:pPr>
      <w:bookmarkStart w:id="75" w:name="_Toc512163023"/>
      <w:r w:rsidRPr="00362242">
        <w:rPr>
          <w:rStyle w:val="Heading1Char"/>
          <w:b/>
          <w:caps w:val="0"/>
          <w:sz w:val="24"/>
        </w:rPr>
        <w:t>Site Coordinator</w:t>
      </w:r>
      <w:bookmarkEnd w:id="75"/>
      <w:r w:rsidR="00AE7C39" w:rsidRPr="00362242">
        <w:t xml:space="preserve"> </w:t>
      </w:r>
    </w:p>
    <w:p w14:paraId="062D04E1" w14:textId="2FF9E9ED" w:rsidR="0091601E" w:rsidRDefault="0091601E" w:rsidP="00362242">
      <w:pPr>
        <w:rPr>
          <w:rFonts w:ascii="Calibri" w:hAnsi="Calibri"/>
          <w:szCs w:val="22"/>
        </w:rPr>
      </w:pPr>
      <w:r w:rsidRPr="00163F9F">
        <w:rPr>
          <w:rFonts w:ascii="Calibri" w:hAnsi="Calibri"/>
          <w:szCs w:val="22"/>
        </w:rPr>
        <w:t>Th</w:t>
      </w:r>
      <w:r w:rsidR="00661624">
        <w:rPr>
          <w:rFonts w:ascii="Calibri" w:hAnsi="Calibri"/>
          <w:szCs w:val="22"/>
        </w:rPr>
        <w:t>e Site Coordinator</w:t>
      </w:r>
      <w:r w:rsidRPr="00163F9F">
        <w:rPr>
          <w:rFonts w:ascii="Calibri" w:hAnsi="Calibri"/>
          <w:szCs w:val="22"/>
        </w:rPr>
        <w:t xml:space="preserve"> is a </w:t>
      </w:r>
      <w:r w:rsidR="00661624">
        <w:rPr>
          <w:rFonts w:ascii="Calibri" w:hAnsi="Calibri"/>
          <w:szCs w:val="22"/>
        </w:rPr>
        <w:t>key</w:t>
      </w:r>
      <w:r w:rsidRPr="00163F9F">
        <w:rPr>
          <w:rFonts w:ascii="Calibri" w:hAnsi="Calibri"/>
          <w:szCs w:val="22"/>
        </w:rPr>
        <w:t xml:space="preserve"> member</w:t>
      </w:r>
      <w:r w:rsidR="00661624">
        <w:rPr>
          <w:rFonts w:ascii="Calibri" w:hAnsi="Calibri"/>
          <w:szCs w:val="22"/>
        </w:rPr>
        <w:t xml:space="preserve"> of staff</w:t>
      </w:r>
      <w:r w:rsidRPr="00163F9F">
        <w:rPr>
          <w:rFonts w:ascii="Calibri" w:hAnsi="Calibri"/>
          <w:szCs w:val="22"/>
        </w:rPr>
        <w:t xml:space="preserve"> in a school, usually in a leadership role, who coordinates </w:t>
      </w:r>
      <w:r w:rsidR="003760CA">
        <w:rPr>
          <w:rFonts w:ascii="Calibri" w:hAnsi="Calibri"/>
          <w:szCs w:val="22"/>
        </w:rPr>
        <w:t>Pre-service teachers</w:t>
      </w:r>
      <w:r w:rsidR="00EA4F68">
        <w:rPr>
          <w:rFonts w:ascii="Calibri" w:hAnsi="Calibri"/>
          <w:szCs w:val="22"/>
        </w:rPr>
        <w:t xml:space="preserve"> at</w:t>
      </w:r>
      <w:r w:rsidRPr="00163F9F">
        <w:rPr>
          <w:rFonts w:ascii="Calibri" w:hAnsi="Calibri"/>
          <w:szCs w:val="22"/>
        </w:rPr>
        <w:t xml:space="preserve"> the school site</w:t>
      </w:r>
      <w:r w:rsidR="00EA4F68">
        <w:rPr>
          <w:rFonts w:ascii="Calibri" w:hAnsi="Calibri"/>
          <w:szCs w:val="22"/>
        </w:rPr>
        <w:t xml:space="preserve">, </w:t>
      </w:r>
      <w:r w:rsidR="007E51C5">
        <w:rPr>
          <w:rFonts w:ascii="Calibri" w:hAnsi="Calibri"/>
          <w:szCs w:val="22"/>
        </w:rPr>
        <w:t>including matching Pre-service teachers with Mentor Teachers</w:t>
      </w:r>
      <w:r w:rsidRPr="00163F9F">
        <w:rPr>
          <w:rFonts w:ascii="Calibri" w:hAnsi="Calibri"/>
          <w:szCs w:val="22"/>
        </w:rPr>
        <w:t>.</w:t>
      </w:r>
      <w:r w:rsidR="00AE7C39">
        <w:rPr>
          <w:rFonts w:ascii="Calibri" w:hAnsi="Calibri"/>
          <w:szCs w:val="22"/>
        </w:rPr>
        <w:t xml:space="preserve"> </w:t>
      </w:r>
      <w:r w:rsidR="00661624">
        <w:rPr>
          <w:rFonts w:ascii="Calibri" w:hAnsi="Calibri"/>
          <w:szCs w:val="22"/>
        </w:rPr>
        <w:t xml:space="preserve"> The Site Coordinator informs P</w:t>
      </w:r>
      <w:r w:rsidR="00414349">
        <w:rPr>
          <w:rFonts w:ascii="Calibri" w:hAnsi="Calibri"/>
          <w:szCs w:val="22"/>
        </w:rPr>
        <w:t>re-service teachers</w:t>
      </w:r>
      <w:r w:rsidR="00661624">
        <w:rPr>
          <w:rFonts w:ascii="Calibri" w:hAnsi="Calibri"/>
          <w:szCs w:val="22"/>
        </w:rPr>
        <w:t xml:space="preserve"> on </w:t>
      </w:r>
      <w:r w:rsidR="00414349">
        <w:rPr>
          <w:rFonts w:ascii="Calibri" w:hAnsi="Calibri"/>
          <w:szCs w:val="22"/>
        </w:rPr>
        <w:t>s</w:t>
      </w:r>
      <w:r w:rsidR="00661624">
        <w:rPr>
          <w:rFonts w:ascii="Calibri" w:hAnsi="Calibri"/>
          <w:szCs w:val="22"/>
        </w:rPr>
        <w:t xml:space="preserve">chool policies including those related to engaging with parents/carers, professional conduct and expectations. </w:t>
      </w:r>
      <w:r w:rsidR="00B1009D">
        <w:rPr>
          <w:rFonts w:ascii="Calibri" w:hAnsi="Calibri"/>
          <w:szCs w:val="22"/>
        </w:rPr>
        <w:t xml:space="preserve">The Site Coordinator offers induction activities for Pre-service teachers </w:t>
      </w:r>
      <w:r w:rsidR="00E80822">
        <w:rPr>
          <w:rFonts w:ascii="Calibri" w:hAnsi="Calibri"/>
          <w:szCs w:val="22"/>
        </w:rPr>
        <w:t>to</w:t>
      </w:r>
      <w:r w:rsidR="00B1009D">
        <w:rPr>
          <w:rFonts w:ascii="Calibri" w:hAnsi="Calibri"/>
          <w:szCs w:val="22"/>
        </w:rPr>
        <w:t xml:space="preserve"> explain the school administrative requirements and protocols and other information related to settling Pre-service teachers into the school community. </w:t>
      </w:r>
      <w:r w:rsidR="00FE7065">
        <w:rPr>
          <w:rFonts w:ascii="Calibri" w:hAnsi="Calibri"/>
          <w:szCs w:val="22"/>
        </w:rPr>
        <w:t>They can provide i</w:t>
      </w:r>
      <w:r w:rsidR="00661624">
        <w:rPr>
          <w:rFonts w:ascii="Calibri" w:hAnsi="Calibri"/>
          <w:szCs w:val="22"/>
        </w:rPr>
        <w:t xml:space="preserve">nformation related to how </w:t>
      </w:r>
      <w:r w:rsidR="00414349">
        <w:rPr>
          <w:rFonts w:ascii="Calibri" w:hAnsi="Calibri"/>
          <w:szCs w:val="22"/>
        </w:rPr>
        <w:t xml:space="preserve">Pre-service teachers </w:t>
      </w:r>
      <w:r w:rsidR="00661624">
        <w:rPr>
          <w:rFonts w:ascii="Calibri" w:hAnsi="Calibri"/>
          <w:szCs w:val="22"/>
        </w:rPr>
        <w:t>can participate in whole school activities,</w:t>
      </w:r>
      <w:r w:rsidR="00FE7065">
        <w:rPr>
          <w:rFonts w:ascii="Calibri" w:hAnsi="Calibri"/>
          <w:szCs w:val="22"/>
        </w:rPr>
        <w:t xml:space="preserve"> extra-curricular activities and relevant professional learning opportunities. Site Coordinators are also available to support </w:t>
      </w:r>
      <w:r w:rsidR="00414349">
        <w:rPr>
          <w:rFonts w:ascii="Calibri" w:hAnsi="Calibri"/>
          <w:szCs w:val="22"/>
        </w:rPr>
        <w:t>M</w:t>
      </w:r>
      <w:r w:rsidR="00FE7065">
        <w:rPr>
          <w:rFonts w:ascii="Calibri" w:hAnsi="Calibri"/>
          <w:szCs w:val="22"/>
        </w:rPr>
        <w:t xml:space="preserve">entors and </w:t>
      </w:r>
      <w:r w:rsidR="00414349">
        <w:rPr>
          <w:rFonts w:ascii="Calibri" w:hAnsi="Calibri"/>
          <w:szCs w:val="22"/>
        </w:rPr>
        <w:t xml:space="preserve">Pre-service teachers </w:t>
      </w:r>
      <w:r w:rsidR="00FE7065">
        <w:rPr>
          <w:rFonts w:ascii="Calibri" w:hAnsi="Calibri"/>
          <w:szCs w:val="22"/>
        </w:rPr>
        <w:t xml:space="preserve">during the </w:t>
      </w:r>
      <w:r w:rsidR="00A71BD8">
        <w:rPr>
          <w:rFonts w:ascii="Calibri" w:hAnsi="Calibri"/>
          <w:szCs w:val="22"/>
        </w:rPr>
        <w:t>placement</w:t>
      </w:r>
      <w:r w:rsidR="00FE7065">
        <w:rPr>
          <w:rFonts w:ascii="Calibri" w:hAnsi="Calibri"/>
          <w:szCs w:val="22"/>
        </w:rPr>
        <w:t xml:space="preserve"> and are involved in monitoring </w:t>
      </w:r>
      <w:r w:rsidR="00414349">
        <w:rPr>
          <w:rFonts w:ascii="Calibri" w:hAnsi="Calibri"/>
          <w:szCs w:val="22"/>
        </w:rPr>
        <w:t>Pre-service teachers</w:t>
      </w:r>
      <w:r w:rsidR="00E80822">
        <w:rPr>
          <w:rFonts w:ascii="Calibri" w:hAnsi="Calibri"/>
          <w:szCs w:val="22"/>
        </w:rPr>
        <w:t>’</w:t>
      </w:r>
      <w:r w:rsidR="00414349">
        <w:rPr>
          <w:rFonts w:ascii="Calibri" w:hAnsi="Calibri"/>
          <w:szCs w:val="22"/>
        </w:rPr>
        <w:t xml:space="preserve"> </w:t>
      </w:r>
      <w:r w:rsidR="00FE7065">
        <w:rPr>
          <w:rFonts w:ascii="Calibri" w:hAnsi="Calibri"/>
          <w:szCs w:val="22"/>
        </w:rPr>
        <w:t>performance and progress including the completion of the</w:t>
      </w:r>
      <w:r w:rsidR="00B1009D">
        <w:rPr>
          <w:rFonts w:ascii="Calibri" w:hAnsi="Calibri"/>
          <w:szCs w:val="22"/>
        </w:rPr>
        <w:t xml:space="preserve"> interim and final</w:t>
      </w:r>
      <w:r w:rsidR="00FE7065">
        <w:rPr>
          <w:rFonts w:ascii="Calibri" w:hAnsi="Calibri"/>
          <w:szCs w:val="22"/>
        </w:rPr>
        <w:t xml:space="preserve"> reports.</w:t>
      </w:r>
      <w:r w:rsidR="004B6159">
        <w:rPr>
          <w:rFonts w:ascii="Calibri" w:hAnsi="Calibri"/>
          <w:szCs w:val="22"/>
        </w:rPr>
        <w:t xml:space="preserve"> </w:t>
      </w:r>
      <w:r w:rsidR="00EA4F68">
        <w:rPr>
          <w:rFonts w:ascii="Calibri" w:hAnsi="Calibri"/>
          <w:szCs w:val="22"/>
        </w:rPr>
        <w:t>The</w:t>
      </w:r>
      <w:r w:rsidR="00FE7065">
        <w:rPr>
          <w:rFonts w:ascii="Calibri" w:hAnsi="Calibri"/>
          <w:szCs w:val="22"/>
        </w:rPr>
        <w:t>y</w:t>
      </w:r>
      <w:r w:rsidR="00EA4F68">
        <w:rPr>
          <w:rFonts w:ascii="Calibri" w:hAnsi="Calibri"/>
          <w:szCs w:val="22"/>
        </w:rPr>
        <w:t xml:space="preserve"> </w:t>
      </w:r>
      <w:r w:rsidR="00FE7065">
        <w:rPr>
          <w:rFonts w:ascii="Calibri" w:hAnsi="Calibri"/>
          <w:szCs w:val="22"/>
        </w:rPr>
        <w:t>are also</w:t>
      </w:r>
      <w:r w:rsidR="00EA4F68">
        <w:rPr>
          <w:rFonts w:ascii="Calibri" w:hAnsi="Calibri"/>
          <w:szCs w:val="22"/>
        </w:rPr>
        <w:t xml:space="preserve"> available to help work through </w:t>
      </w:r>
      <w:r w:rsidR="000D4EBB">
        <w:rPr>
          <w:rFonts w:ascii="Calibri" w:hAnsi="Calibri"/>
          <w:szCs w:val="22"/>
        </w:rPr>
        <w:t xml:space="preserve">issues </w:t>
      </w:r>
      <w:r w:rsidR="00EA4F68">
        <w:rPr>
          <w:rFonts w:ascii="Calibri" w:hAnsi="Calibri"/>
          <w:szCs w:val="22"/>
        </w:rPr>
        <w:t xml:space="preserve">that </w:t>
      </w:r>
      <w:proofErr w:type="gramStart"/>
      <w:r w:rsidR="00831C9B">
        <w:rPr>
          <w:rFonts w:ascii="Calibri" w:hAnsi="Calibri"/>
          <w:szCs w:val="22"/>
        </w:rPr>
        <w:t>cannot</w:t>
      </w:r>
      <w:r w:rsidR="00EA4F68">
        <w:rPr>
          <w:rFonts w:ascii="Calibri" w:hAnsi="Calibri"/>
          <w:szCs w:val="22"/>
        </w:rPr>
        <w:t xml:space="preserve"> be managed</w:t>
      </w:r>
      <w:proofErr w:type="gramEnd"/>
      <w:r w:rsidR="00EA4F68">
        <w:rPr>
          <w:rFonts w:ascii="Calibri" w:hAnsi="Calibri"/>
          <w:szCs w:val="22"/>
        </w:rPr>
        <w:t xml:space="preserve"> between </w:t>
      </w:r>
      <w:r w:rsidR="00F05286">
        <w:rPr>
          <w:rFonts w:ascii="Calibri" w:hAnsi="Calibri"/>
          <w:szCs w:val="22"/>
        </w:rPr>
        <w:t xml:space="preserve">a </w:t>
      </w:r>
      <w:r w:rsidR="00F05286">
        <w:t xml:space="preserve">Pre-service teacher </w:t>
      </w:r>
      <w:r w:rsidR="00EA4F68">
        <w:rPr>
          <w:rFonts w:ascii="Calibri" w:hAnsi="Calibri"/>
          <w:szCs w:val="22"/>
        </w:rPr>
        <w:t xml:space="preserve">and </w:t>
      </w:r>
      <w:r w:rsidR="00F05286">
        <w:rPr>
          <w:rFonts w:ascii="Calibri" w:hAnsi="Calibri"/>
          <w:szCs w:val="22"/>
        </w:rPr>
        <w:t>their</w:t>
      </w:r>
      <w:r w:rsidR="00EA4F68">
        <w:rPr>
          <w:rFonts w:ascii="Calibri" w:hAnsi="Calibri"/>
          <w:szCs w:val="22"/>
        </w:rPr>
        <w:t xml:space="preserve"> </w:t>
      </w:r>
      <w:r w:rsidR="008907DD">
        <w:rPr>
          <w:rFonts w:ascii="Calibri" w:hAnsi="Calibri"/>
          <w:szCs w:val="22"/>
        </w:rPr>
        <w:t>Mentor Teacher</w:t>
      </w:r>
      <w:r w:rsidR="00EA4F68">
        <w:rPr>
          <w:rFonts w:ascii="Calibri" w:hAnsi="Calibri"/>
          <w:szCs w:val="22"/>
        </w:rPr>
        <w:t>(s)</w:t>
      </w:r>
      <w:r w:rsidR="00FE7065">
        <w:rPr>
          <w:rFonts w:ascii="Calibri" w:hAnsi="Calibri"/>
          <w:szCs w:val="22"/>
        </w:rPr>
        <w:t>.</w:t>
      </w:r>
      <w:bookmarkEnd w:id="65"/>
      <w:bookmarkEnd w:id="66"/>
    </w:p>
    <w:p w14:paraId="1555E16F" w14:textId="77777777" w:rsidR="00153C04" w:rsidRDefault="00153C04" w:rsidP="00F658B9">
      <w:pPr>
        <w:pStyle w:val="Heading2"/>
      </w:pPr>
      <w:bookmarkStart w:id="76" w:name="_Toc512163024"/>
      <w:r>
        <w:t>Mentor Teacher</w:t>
      </w:r>
      <w:bookmarkEnd w:id="76"/>
    </w:p>
    <w:p w14:paraId="7FC9E5E7" w14:textId="6F163DD6" w:rsidR="00153C04" w:rsidRDefault="00153C04" w:rsidP="00362242">
      <w:pPr>
        <w:rPr>
          <w:rFonts w:ascii="Calibri" w:hAnsi="Calibri"/>
          <w:szCs w:val="22"/>
        </w:rPr>
      </w:pPr>
      <w:r>
        <w:t>Mentor Teachers provide</w:t>
      </w:r>
      <w:r w:rsidR="00FE7065">
        <w:t xml:space="preserve"> professional</w:t>
      </w:r>
      <w:r>
        <w:t xml:space="preserve"> experience, knowledge and competency. It is appropriate and highly recommended for Pre-service teachers to engage in professional discussions about the range of strategies and pedagogies that are suitable in a range of contexts, purposes and student needs. </w:t>
      </w:r>
    </w:p>
    <w:p w14:paraId="0C895DFF" w14:textId="671F5FD4" w:rsidR="006F4893" w:rsidRDefault="00F05286" w:rsidP="006F4893">
      <w:r>
        <w:rPr>
          <w:rFonts w:ascii="Calibri" w:hAnsi="Calibri"/>
          <w:szCs w:val="22"/>
        </w:rPr>
        <w:t xml:space="preserve">A </w:t>
      </w:r>
      <w:r w:rsidR="00A62B27">
        <w:rPr>
          <w:rFonts w:ascii="Calibri" w:hAnsi="Calibri"/>
          <w:szCs w:val="22"/>
        </w:rPr>
        <w:t>M</w:t>
      </w:r>
      <w:r>
        <w:rPr>
          <w:rFonts w:ascii="Calibri" w:hAnsi="Calibri"/>
          <w:szCs w:val="22"/>
        </w:rPr>
        <w:t>entor</w:t>
      </w:r>
      <w:r w:rsidR="0091601E" w:rsidRPr="00163F9F">
        <w:rPr>
          <w:rFonts w:ascii="Calibri" w:hAnsi="Calibri"/>
          <w:szCs w:val="22"/>
        </w:rPr>
        <w:t xml:space="preserve"> </w:t>
      </w:r>
      <w:r w:rsidR="00A62B27">
        <w:rPr>
          <w:rFonts w:ascii="Calibri" w:hAnsi="Calibri"/>
          <w:szCs w:val="22"/>
        </w:rPr>
        <w:t>T</w:t>
      </w:r>
      <w:r w:rsidR="0091601E" w:rsidRPr="00163F9F">
        <w:rPr>
          <w:rFonts w:ascii="Calibri" w:hAnsi="Calibri"/>
          <w:szCs w:val="22"/>
        </w:rPr>
        <w:t>eacher</w:t>
      </w:r>
      <w:r w:rsidR="002B2939">
        <w:rPr>
          <w:rFonts w:ascii="Calibri" w:hAnsi="Calibri"/>
          <w:szCs w:val="22"/>
        </w:rPr>
        <w:t xml:space="preserve"> </w:t>
      </w:r>
      <w:r w:rsidR="0091601E" w:rsidRPr="00163F9F">
        <w:rPr>
          <w:rFonts w:ascii="Calibri" w:hAnsi="Calibri"/>
          <w:szCs w:val="22"/>
        </w:rPr>
        <w:t>has t</w:t>
      </w:r>
      <w:r w:rsidR="002B2939">
        <w:rPr>
          <w:rFonts w:ascii="Calibri" w:hAnsi="Calibri"/>
          <w:szCs w:val="22"/>
        </w:rPr>
        <w:t>he mos</w:t>
      </w:r>
      <w:r w:rsidR="00831C9B">
        <w:rPr>
          <w:rFonts w:ascii="Calibri" w:hAnsi="Calibri"/>
          <w:szCs w:val="22"/>
        </w:rPr>
        <w:t xml:space="preserve">t </w:t>
      </w:r>
      <w:r w:rsidR="002B2939">
        <w:rPr>
          <w:rFonts w:ascii="Calibri" w:hAnsi="Calibri"/>
          <w:szCs w:val="22"/>
        </w:rPr>
        <w:t xml:space="preserve">direct contact with </w:t>
      </w:r>
      <w:r>
        <w:rPr>
          <w:rFonts w:ascii="Calibri" w:hAnsi="Calibri"/>
          <w:szCs w:val="22"/>
        </w:rPr>
        <w:t>the</w:t>
      </w:r>
      <w:r w:rsidR="00703D0A" w:rsidRPr="00703D0A">
        <w:t xml:space="preserve"> </w:t>
      </w:r>
      <w:r w:rsidR="00703D0A">
        <w:t>Pre-service teacher</w:t>
      </w:r>
      <w:r w:rsidR="005A350D">
        <w:t>.</w:t>
      </w:r>
      <w:r w:rsidR="006F4893" w:rsidRPr="006F4893">
        <w:t xml:space="preserve"> </w:t>
      </w:r>
      <w:r w:rsidR="006F4893">
        <w:t>The role of the Mentor Teacher requires them to regularly update the Site Coordinator on the progress of the Pre-service teacher and contact the University Liaison if there are issues or concerns relating to the Pre-service teacher’s performance, wellbei</w:t>
      </w:r>
      <w:r w:rsidR="003B4221">
        <w:t>ng and/or behaviour during the p</w:t>
      </w:r>
      <w:r w:rsidR="006F4893">
        <w:t>lacement. Mentor Teac</w:t>
      </w:r>
      <w:r w:rsidR="00890E30">
        <w:t>hers are</w:t>
      </w:r>
      <w:r w:rsidR="006F4893">
        <w:t xml:space="preserve"> to introduce the Pre-service teacher to staff in their faculty or discipline and arrange for the Pre-service teacher to observe other classes, both within and outside their discipline </w:t>
      </w:r>
    </w:p>
    <w:p w14:paraId="0CE7C0AE" w14:textId="0A34026A" w:rsidR="006F4893" w:rsidRDefault="006F4893" w:rsidP="006F4893">
      <w:r>
        <w:t xml:space="preserve">It is expected the Mentor Teacher will be aware of the teaching program for the Pre-service teacher, and </w:t>
      </w:r>
      <w:proofErr w:type="gramStart"/>
      <w:r>
        <w:t>take this into account</w:t>
      </w:r>
      <w:proofErr w:type="gramEnd"/>
      <w:r>
        <w:t xml:space="preserve"> when programming relevant lessons. They will allow the Pre-service teacher to observe classes during their observation days and discuss with them the Pre-service teacher</w:t>
      </w:r>
      <w:r w:rsidR="00E80822">
        <w:t>’</w:t>
      </w:r>
      <w:r>
        <w:t xml:space="preserve">s comments on these days. During such </w:t>
      </w:r>
      <w:proofErr w:type="gramStart"/>
      <w:r>
        <w:t>observations</w:t>
      </w:r>
      <w:proofErr w:type="gramEnd"/>
      <w:r>
        <w:t xml:space="preserve"> the Mentor Teachers may encourage the Pre-service teacher to participate in minor tasks where appropriate. </w:t>
      </w:r>
    </w:p>
    <w:p w14:paraId="31D779CD" w14:textId="77777777" w:rsidR="006F4893" w:rsidRDefault="006F4893" w:rsidP="006F4893">
      <w:r>
        <w:t xml:space="preserve">Mentor Teachers will encourage the Pre-service teacher to engage fully in School activities, observe and supervise the Pre-service teacher in the classroom and provide feedback on lesson and unit plans as well as on performance and progress.  Mentor Teachers </w:t>
      </w:r>
      <w:proofErr w:type="gramStart"/>
      <w:r>
        <w:t>are asked</w:t>
      </w:r>
      <w:proofErr w:type="gramEnd"/>
      <w:r>
        <w:t xml:space="preserve"> to provide constructive and timely verbal and written feedback on lessons given by the Pre-Service Teacher. Observational notes </w:t>
      </w:r>
      <w:proofErr w:type="gramStart"/>
      <w:r>
        <w:t>should be discussed</w:t>
      </w:r>
      <w:proofErr w:type="gramEnd"/>
      <w:r>
        <w:t xml:space="preserve"> with the Pre-Service Teacher and it is anticipated that these will identify both strengths and weaknesses. </w:t>
      </w:r>
    </w:p>
    <w:p w14:paraId="326875DB" w14:textId="6D53844C" w:rsidR="006F4893" w:rsidRDefault="006F4893" w:rsidP="006F4893">
      <w:r>
        <w:t xml:space="preserve">Please be aware that Pre-Service Teachers </w:t>
      </w:r>
      <w:proofErr w:type="gramStart"/>
      <w:r>
        <w:t>should</w:t>
      </w:r>
      <w:r w:rsidR="00E1581E">
        <w:t xml:space="preserve"> not be left</w:t>
      </w:r>
      <w:proofErr w:type="gramEnd"/>
      <w:r w:rsidR="00E1581E">
        <w:t xml:space="preserve"> alone in the class</w:t>
      </w:r>
      <w:r>
        <w:t xml:space="preserve">room. Although they have their DCSI and RAN </w:t>
      </w:r>
      <w:proofErr w:type="gramStart"/>
      <w:r>
        <w:t>certificates</w:t>
      </w:r>
      <w:proofErr w:type="gramEnd"/>
      <w:r>
        <w:t xml:space="preserve"> they are not registered teachers. </w:t>
      </w:r>
    </w:p>
    <w:p w14:paraId="6C7E17DD" w14:textId="565B83F9" w:rsidR="006F4893" w:rsidRDefault="00E80822" w:rsidP="006F4893">
      <w:r>
        <w:t>Each Mentor Teacher</w:t>
      </w:r>
      <w:r w:rsidR="006F4893">
        <w:t xml:space="preserve"> supporting a Pre-service teacher will complete an Interim Report on that Pre-service teacher’s progress and performance against the </w:t>
      </w:r>
      <w:r w:rsidR="0045030F">
        <w:t>Australian Professional Standards for Teachers (</w:t>
      </w:r>
      <w:r w:rsidR="006F4893">
        <w:t>APST</w:t>
      </w:r>
      <w:r w:rsidR="0045030F">
        <w:t>)</w:t>
      </w:r>
      <w:r w:rsidR="006F4893">
        <w:t xml:space="preserve">, to Graduate level. These reports </w:t>
      </w:r>
      <w:proofErr w:type="gramStart"/>
      <w:r w:rsidR="006F4893">
        <w:t>will then be discussed</w:t>
      </w:r>
      <w:proofErr w:type="gramEnd"/>
      <w:r w:rsidR="006F4893">
        <w:t xml:space="preserve"> with </w:t>
      </w:r>
      <w:r>
        <w:t xml:space="preserve">the </w:t>
      </w:r>
      <w:r w:rsidR="006F4893">
        <w:t xml:space="preserve">Pre-service teacher, who also completes an Interim report on their own progress. This is </w:t>
      </w:r>
      <w:r w:rsidR="00B00769">
        <w:t>undertaken</w:t>
      </w:r>
      <w:r w:rsidR="006F4893">
        <w:t xml:space="preserve"> to ensure both the Mentor Teacher and Pre-service teacher develop a shared understanding of expectations, progress and performance.  </w:t>
      </w:r>
    </w:p>
    <w:p w14:paraId="5FB7F208" w14:textId="0958CF72" w:rsidR="006F4893" w:rsidRDefault="006F4893" w:rsidP="006F4893">
      <w:r>
        <w:t xml:space="preserve">It </w:t>
      </w:r>
      <w:proofErr w:type="gramStart"/>
      <w:r>
        <w:t>is expected</w:t>
      </w:r>
      <w:proofErr w:type="gramEnd"/>
      <w:r>
        <w:t xml:space="preserve"> the Mentor Teacher will prepare the Professi</w:t>
      </w:r>
      <w:r w:rsidR="003B4221">
        <w:t>onal Experience Report for the p</w:t>
      </w:r>
      <w:r>
        <w:t xml:space="preserve">lacement. Where a Pre-service teacher has more than one Mentor Teacher, all Mentor Teachers will collaborate in the development of the Professional Experience Report. Ideally, separate reports will be submitted for each of the Pre-service </w:t>
      </w:r>
      <w:proofErr w:type="gramStart"/>
      <w:r>
        <w:t>teacher’s</w:t>
      </w:r>
      <w:proofErr w:type="gramEnd"/>
      <w:r>
        <w:t xml:space="preserve"> teaching areas. The report </w:t>
      </w:r>
      <w:proofErr w:type="gramStart"/>
      <w:r>
        <w:t>should be completed</w:t>
      </w:r>
      <w:proofErr w:type="gramEnd"/>
      <w:r>
        <w:t xml:space="preserve"> in line with the expectations of the Graduate Standards of the Australian Professional Standards for Teachers. </w:t>
      </w:r>
    </w:p>
    <w:p w14:paraId="0820ECA1" w14:textId="030BDE20" w:rsidR="0091601E" w:rsidRDefault="006F4893" w:rsidP="00362242">
      <w:pPr>
        <w:rPr>
          <w:rFonts w:ascii="Calibri" w:hAnsi="Calibri"/>
          <w:szCs w:val="22"/>
        </w:rPr>
      </w:pPr>
      <w:r>
        <w:t xml:space="preserve">Mentor Teachers </w:t>
      </w:r>
      <w:proofErr w:type="gramStart"/>
      <w:r>
        <w:t>are asked</w:t>
      </w:r>
      <w:proofErr w:type="gramEnd"/>
      <w:r>
        <w:t xml:space="preserve"> to keep the University Liaison updated on the Pre-service teacher’s progress and discuss any concerns or issues where necessary. </w:t>
      </w:r>
      <w:r w:rsidR="00EA4F68">
        <w:rPr>
          <w:rFonts w:ascii="Calibri" w:hAnsi="Calibri"/>
          <w:szCs w:val="22"/>
        </w:rPr>
        <w:t xml:space="preserve">If </w:t>
      </w:r>
      <w:r w:rsidR="000D4EBB">
        <w:rPr>
          <w:rFonts w:ascii="Calibri" w:hAnsi="Calibri"/>
          <w:szCs w:val="22"/>
        </w:rPr>
        <w:t xml:space="preserve">a </w:t>
      </w:r>
      <w:r w:rsidR="00F05286">
        <w:t xml:space="preserve">Pre-service teacher </w:t>
      </w:r>
      <w:r w:rsidR="000D4EBB">
        <w:rPr>
          <w:rFonts w:ascii="Calibri" w:hAnsi="Calibri"/>
          <w:szCs w:val="22"/>
        </w:rPr>
        <w:t>is</w:t>
      </w:r>
      <w:r w:rsidR="00EA4F68">
        <w:rPr>
          <w:rFonts w:ascii="Calibri" w:hAnsi="Calibri"/>
          <w:szCs w:val="22"/>
        </w:rPr>
        <w:t xml:space="preserve"> not performing to the </w:t>
      </w:r>
      <w:r w:rsidR="000D4EBB">
        <w:rPr>
          <w:rFonts w:ascii="Calibri" w:hAnsi="Calibri"/>
          <w:szCs w:val="22"/>
        </w:rPr>
        <w:t>required</w:t>
      </w:r>
      <w:r w:rsidR="00EA4F68">
        <w:rPr>
          <w:rFonts w:ascii="Calibri" w:hAnsi="Calibri"/>
          <w:szCs w:val="22"/>
        </w:rPr>
        <w:t xml:space="preserve"> </w:t>
      </w:r>
      <w:r w:rsidR="00FE7065">
        <w:rPr>
          <w:rFonts w:ascii="Calibri" w:hAnsi="Calibri"/>
          <w:szCs w:val="22"/>
        </w:rPr>
        <w:t>S</w:t>
      </w:r>
      <w:r w:rsidR="00EA4F68">
        <w:rPr>
          <w:rFonts w:ascii="Calibri" w:hAnsi="Calibri"/>
          <w:szCs w:val="22"/>
        </w:rPr>
        <w:t>tandard</w:t>
      </w:r>
      <w:r w:rsidR="0012341D">
        <w:rPr>
          <w:rFonts w:ascii="Calibri" w:hAnsi="Calibri"/>
          <w:szCs w:val="22"/>
        </w:rPr>
        <w:t>,</w:t>
      </w:r>
      <w:r w:rsidR="00EA4F68">
        <w:rPr>
          <w:rFonts w:ascii="Calibri" w:hAnsi="Calibri"/>
          <w:szCs w:val="22"/>
        </w:rPr>
        <w:t xml:space="preserve"> </w:t>
      </w:r>
      <w:r w:rsidR="00414349">
        <w:rPr>
          <w:rFonts w:ascii="Calibri" w:hAnsi="Calibri"/>
          <w:szCs w:val="22"/>
        </w:rPr>
        <w:t>M</w:t>
      </w:r>
      <w:r w:rsidR="00FE7065">
        <w:rPr>
          <w:rFonts w:ascii="Calibri" w:hAnsi="Calibri"/>
          <w:szCs w:val="22"/>
        </w:rPr>
        <w:t>entors</w:t>
      </w:r>
      <w:r w:rsidR="004B6159">
        <w:rPr>
          <w:rFonts w:ascii="Calibri" w:hAnsi="Calibri"/>
          <w:szCs w:val="22"/>
        </w:rPr>
        <w:t xml:space="preserve"> </w:t>
      </w:r>
      <w:r w:rsidR="00EA4F68">
        <w:rPr>
          <w:rFonts w:ascii="Calibri" w:hAnsi="Calibri"/>
          <w:szCs w:val="22"/>
        </w:rPr>
        <w:t xml:space="preserve">will work with </w:t>
      </w:r>
      <w:r w:rsidR="00A62B27">
        <w:rPr>
          <w:rFonts w:ascii="Calibri" w:hAnsi="Calibri"/>
          <w:szCs w:val="22"/>
        </w:rPr>
        <w:t>them</w:t>
      </w:r>
      <w:r w:rsidR="00F05286">
        <w:rPr>
          <w:rFonts w:ascii="Calibri" w:hAnsi="Calibri"/>
          <w:szCs w:val="22"/>
        </w:rPr>
        <w:t xml:space="preserve"> </w:t>
      </w:r>
      <w:r w:rsidR="00EA4F68">
        <w:rPr>
          <w:rFonts w:ascii="Calibri" w:hAnsi="Calibri"/>
          <w:szCs w:val="22"/>
        </w:rPr>
        <w:t xml:space="preserve">and </w:t>
      </w:r>
      <w:r w:rsidR="00F05286">
        <w:rPr>
          <w:rFonts w:ascii="Calibri" w:hAnsi="Calibri"/>
          <w:szCs w:val="22"/>
        </w:rPr>
        <w:t xml:space="preserve">the </w:t>
      </w:r>
      <w:r w:rsidR="00185A5A">
        <w:rPr>
          <w:rFonts w:ascii="Calibri" w:hAnsi="Calibri"/>
          <w:szCs w:val="22"/>
        </w:rPr>
        <w:t>University</w:t>
      </w:r>
      <w:r w:rsidR="00EA4F68">
        <w:rPr>
          <w:rFonts w:ascii="Calibri" w:hAnsi="Calibri"/>
          <w:szCs w:val="22"/>
        </w:rPr>
        <w:t xml:space="preserve"> Liaison to create</w:t>
      </w:r>
      <w:r w:rsidR="0061118D">
        <w:rPr>
          <w:rFonts w:ascii="Calibri" w:hAnsi="Calibri"/>
          <w:szCs w:val="22"/>
        </w:rPr>
        <w:t>,</w:t>
      </w:r>
      <w:r w:rsidR="00EA4F68">
        <w:rPr>
          <w:rFonts w:ascii="Calibri" w:hAnsi="Calibri"/>
          <w:szCs w:val="22"/>
        </w:rPr>
        <w:t xml:space="preserve"> implement and review an </w:t>
      </w:r>
      <w:r w:rsidR="00EA4F68" w:rsidRPr="005A350D">
        <w:rPr>
          <w:rFonts w:ascii="Calibri" w:hAnsi="Calibri"/>
          <w:i/>
          <w:szCs w:val="22"/>
        </w:rPr>
        <w:t>Additional Support Notification and Support Development Plan</w:t>
      </w:r>
      <w:r w:rsidR="0045030F">
        <w:rPr>
          <w:rFonts w:ascii="Calibri" w:hAnsi="Calibri"/>
          <w:i/>
          <w:szCs w:val="22"/>
        </w:rPr>
        <w:t xml:space="preserve"> </w:t>
      </w:r>
      <w:r w:rsidR="0045030F" w:rsidRPr="00175231">
        <w:rPr>
          <w:rFonts w:ascii="Calibri" w:hAnsi="Calibri"/>
          <w:szCs w:val="22"/>
        </w:rPr>
        <w:t>(see page 9)</w:t>
      </w:r>
      <w:r w:rsidR="00280251" w:rsidRPr="0045030F">
        <w:rPr>
          <w:rFonts w:ascii="Calibri" w:hAnsi="Calibri"/>
          <w:szCs w:val="22"/>
        </w:rPr>
        <w:t xml:space="preserve">. </w:t>
      </w:r>
    </w:p>
    <w:p w14:paraId="4617B455" w14:textId="198E580A" w:rsidR="003244D4" w:rsidRDefault="003244D4" w:rsidP="002726AD">
      <w:pPr>
        <w:pStyle w:val="Heading2"/>
      </w:pPr>
      <w:bookmarkStart w:id="77" w:name="_Toc512163025"/>
      <w:r>
        <w:t>Payment claims</w:t>
      </w:r>
      <w:bookmarkEnd w:id="77"/>
    </w:p>
    <w:p w14:paraId="4C66DEE4" w14:textId="2293C0E3" w:rsidR="0051761C" w:rsidRPr="00010ABE" w:rsidRDefault="0051761C" w:rsidP="0051761C">
      <w:r w:rsidRPr="00010ABE">
        <w:t xml:space="preserve">The </w:t>
      </w:r>
      <w:proofErr w:type="gramStart"/>
      <w:r>
        <w:t>amount Mentor Teachers and Site Coordinators are able t</w:t>
      </w:r>
      <w:r w:rsidR="00AA00DD">
        <w:t>o claim for the supervision of P</w:t>
      </w:r>
      <w:r>
        <w:t xml:space="preserve">re-service teachers is determined by the </w:t>
      </w:r>
      <w:hyperlink r:id="rId18" w:history="1">
        <w:r w:rsidRPr="00010ABE">
          <w:rPr>
            <w:rStyle w:val="Hyperlink"/>
          </w:rPr>
          <w:t>Teachers (DECD) Award</w:t>
        </w:r>
      </w:hyperlink>
      <w:r>
        <w:t xml:space="preserve"> (see clause 5.11 and Schedule 1 – clause 8)</w:t>
      </w:r>
      <w:proofErr w:type="gramEnd"/>
      <w:r>
        <w:t xml:space="preserve">.  The conditions of this award are determined through DECD and payment amounts </w:t>
      </w:r>
      <w:proofErr w:type="gramStart"/>
      <w:r>
        <w:t>are updated</w:t>
      </w:r>
      <w:proofErr w:type="gramEnd"/>
      <w:r>
        <w:t xml:space="preserve"> each July.</w:t>
      </w:r>
    </w:p>
    <w:p w14:paraId="2181B0AA" w14:textId="77777777" w:rsidR="0051761C" w:rsidRDefault="0051761C" w:rsidP="0051761C">
      <w:r w:rsidRPr="00EF6543">
        <w:rPr>
          <w:b/>
        </w:rPr>
        <w:t xml:space="preserve">DECD Schools: </w:t>
      </w:r>
      <w:r w:rsidRPr="00F06478">
        <w:t>Teachers in DECD Schools</w:t>
      </w:r>
      <w:r>
        <w:rPr>
          <w:b/>
        </w:rPr>
        <w:t xml:space="preserve"> </w:t>
      </w:r>
      <w:r>
        <w:t xml:space="preserve">claim directly through the DECD online payment claim system.  This </w:t>
      </w:r>
      <w:proofErr w:type="gramStart"/>
      <w:r>
        <w:t>can be accessed</w:t>
      </w:r>
      <w:proofErr w:type="gramEnd"/>
      <w:r>
        <w:t xml:space="preserve"> via the </w:t>
      </w:r>
      <w:hyperlink r:id="rId19" w:history="1">
        <w:r w:rsidRPr="00F06478">
          <w:rPr>
            <w:rStyle w:val="Hyperlink"/>
          </w:rPr>
          <w:t>LinkLearn Portal</w:t>
        </w:r>
      </w:hyperlink>
      <w:r>
        <w:t xml:space="preserve">.  University staff do not have access to the portal and are unable to provide advice on the claim process.  Enquiries about this </w:t>
      </w:r>
      <w:proofErr w:type="gramStart"/>
      <w:r>
        <w:t>should be directed</w:t>
      </w:r>
      <w:proofErr w:type="gramEnd"/>
      <w:r>
        <w:t xml:space="preserve"> to Shared Services (Payroll Team 05); phone: (08) 8462 1333 (Press 1) or email </w:t>
      </w:r>
      <w:hyperlink r:id="rId20" w:tgtFrame="_blank" w:history="1">
        <w:r>
          <w:rPr>
            <w:rStyle w:val="Hyperlink"/>
          </w:rPr>
          <w:t>Payroll05@sharedservices.sa.gov.au</w:t>
        </w:r>
      </w:hyperlink>
      <w:r>
        <w:t>.</w:t>
      </w:r>
    </w:p>
    <w:p w14:paraId="07632973" w14:textId="77777777" w:rsidR="0051761C" w:rsidRPr="00F06478" w:rsidRDefault="0051761C" w:rsidP="0051761C">
      <w:r>
        <w:t xml:space="preserve">Once all claims </w:t>
      </w:r>
      <w:proofErr w:type="gramStart"/>
      <w:r>
        <w:t>are made</w:t>
      </w:r>
      <w:proofErr w:type="gramEnd"/>
      <w:r>
        <w:t xml:space="preserve"> for the placement period, the School’s Business Manager should raise an invoice for the total amount of the payments claimed.  Please provide a copy of the “Summary by Student” and “Summary by Teacher” report from the HRS system.  A copy of the detailed claims report is not necessary.</w:t>
      </w:r>
    </w:p>
    <w:p w14:paraId="0239E365" w14:textId="1805104E" w:rsidR="0051761C" w:rsidRDefault="0051761C" w:rsidP="0051761C">
      <w:r>
        <w:rPr>
          <w:b/>
        </w:rPr>
        <w:t>Independent</w:t>
      </w:r>
      <w:r w:rsidR="0045030F">
        <w:rPr>
          <w:b/>
        </w:rPr>
        <w:t>/Catholic Sector</w:t>
      </w:r>
      <w:r>
        <w:rPr>
          <w:b/>
        </w:rPr>
        <w:t xml:space="preserve"> Schools:  </w:t>
      </w:r>
      <w:r>
        <w:t xml:space="preserve">The University cannot pay Mentor Teachers and Site Coordinators directly; these payments </w:t>
      </w:r>
      <w:proofErr w:type="gramStart"/>
      <w:r>
        <w:t>must be made</w:t>
      </w:r>
      <w:proofErr w:type="gramEnd"/>
      <w:r>
        <w:t xml:space="preserve"> through your school.  The University has an Independent School Claim </w:t>
      </w:r>
      <w:proofErr w:type="gramStart"/>
      <w:r>
        <w:t>form which</w:t>
      </w:r>
      <w:proofErr w:type="gramEnd"/>
      <w:r>
        <w:t xml:space="preserve"> can be </w:t>
      </w:r>
      <w:r w:rsidRPr="002D2788">
        <w:t xml:space="preserve">found </w:t>
      </w:r>
      <w:hyperlink r:id="rId21" w:history="1">
        <w:r w:rsidR="003275F9" w:rsidRPr="003275F9">
          <w:rPr>
            <w:rStyle w:val="Hyperlink"/>
            <w:noProof w:val="0"/>
            <w:color w:val="auto"/>
            <w:u w:val="none"/>
          </w:rPr>
          <w:t>in</w:t>
        </w:r>
      </w:hyperlink>
      <w:r w:rsidR="003275F9" w:rsidRPr="003275F9">
        <w:rPr>
          <w:rStyle w:val="Hyperlink"/>
          <w:noProof w:val="0"/>
          <w:color w:val="auto"/>
          <w:u w:val="none"/>
        </w:rPr>
        <w:t xml:space="preserve"> the SONIA system or by emailing </w:t>
      </w:r>
      <w:hyperlink r:id="rId22" w:history="1">
        <w:r w:rsidR="003275F9" w:rsidRPr="00165AF3">
          <w:rPr>
            <w:rStyle w:val="Hyperlink"/>
            <w:noProof w:val="0"/>
          </w:rPr>
          <w:t>education.practicum@adelaide.edu.au</w:t>
        </w:r>
      </w:hyperlink>
      <w:r w:rsidRPr="002D2788">
        <w:t xml:space="preserve">, </w:t>
      </w:r>
      <w:r>
        <w:t xml:space="preserve">we recommend that you save this to your hard-drive before completing it.  The form automatically calculates the amount to </w:t>
      </w:r>
      <w:proofErr w:type="gramStart"/>
      <w:r>
        <w:t>be paid</w:t>
      </w:r>
      <w:proofErr w:type="gramEnd"/>
      <w:r>
        <w:t xml:space="preserve"> once the details have been entered.  An invoice for this amount should be raised by the School’s Business Manager and forwarded to the University for </w:t>
      </w:r>
      <w:proofErr w:type="gramStart"/>
      <w:r>
        <w:t>payment</w:t>
      </w:r>
      <w:proofErr w:type="gramEnd"/>
      <w:r>
        <w:t>.  Please provide a copy of the Independent School Claim form with the invoice.</w:t>
      </w:r>
    </w:p>
    <w:p w14:paraId="154F3743" w14:textId="77777777" w:rsidR="00851E6B" w:rsidRPr="00010ABE" w:rsidRDefault="00851E6B" w:rsidP="0051761C"/>
    <w:p w14:paraId="01D5392A" w14:textId="77777777" w:rsidR="0051761C" w:rsidRDefault="0051761C" w:rsidP="0051761C">
      <w:pPr>
        <w:spacing w:after="200"/>
      </w:pPr>
      <w:r>
        <w:t xml:space="preserve">Invoices </w:t>
      </w:r>
      <w:proofErr w:type="gramStart"/>
      <w:r>
        <w:t>should be forwarded</w:t>
      </w:r>
      <w:proofErr w:type="gramEnd"/>
      <w:r>
        <w:t xml:space="preserve"> either:</w:t>
      </w:r>
    </w:p>
    <w:p w14:paraId="6BFEBED3" w14:textId="77777777" w:rsidR="0051761C" w:rsidRDefault="0051761C" w:rsidP="0051761C">
      <w:pPr>
        <w:pStyle w:val="ListParagraph"/>
        <w:numPr>
          <w:ilvl w:val="0"/>
          <w:numId w:val="18"/>
        </w:numPr>
        <w:spacing w:before="0" w:after="200" w:line="276" w:lineRule="auto"/>
      </w:pPr>
      <w:r>
        <w:t xml:space="preserve">via email to </w:t>
      </w:r>
      <w:hyperlink r:id="rId23" w:history="1">
        <w:r w:rsidRPr="00A52647">
          <w:rPr>
            <w:rStyle w:val="Hyperlink"/>
          </w:rPr>
          <w:t>education.practicum@adelaide.edu.au</w:t>
        </w:r>
      </w:hyperlink>
      <w:r>
        <w:t>, or</w:t>
      </w:r>
    </w:p>
    <w:p w14:paraId="3B7D15AB" w14:textId="7C38F978" w:rsidR="003275F9" w:rsidRDefault="0051761C" w:rsidP="003275F9">
      <w:pPr>
        <w:pStyle w:val="ListParagraph"/>
        <w:numPr>
          <w:ilvl w:val="0"/>
          <w:numId w:val="18"/>
        </w:numPr>
        <w:spacing w:before="0" w:after="0"/>
      </w:pPr>
      <w:r>
        <w:t xml:space="preserve">via </w:t>
      </w:r>
      <w:r w:rsidR="003275F9">
        <w:t>post to</w:t>
      </w:r>
      <w:r>
        <w:t xml:space="preserve">: </w:t>
      </w:r>
      <w:r w:rsidR="003275F9">
        <w:tab/>
      </w:r>
      <w:r>
        <w:t xml:space="preserve">Attention - Professional Experience </w:t>
      </w:r>
      <w:r w:rsidR="003275F9">
        <w:t>Placement Coordinator</w:t>
      </w:r>
    </w:p>
    <w:p w14:paraId="3F0257D0" w14:textId="77777777" w:rsidR="003275F9" w:rsidRDefault="003275F9" w:rsidP="003275F9">
      <w:pPr>
        <w:spacing w:before="0" w:after="0"/>
        <w:ind w:left="2160"/>
      </w:pPr>
      <w:r>
        <w:t>University of Adelaide, School of Education</w:t>
      </w:r>
    </w:p>
    <w:p w14:paraId="20988DB1" w14:textId="3AC7D407" w:rsidR="003275F9" w:rsidRDefault="003275F9" w:rsidP="003275F9">
      <w:pPr>
        <w:spacing w:before="0" w:after="0"/>
        <w:ind w:left="2160"/>
      </w:pPr>
      <w:r>
        <w:t>Level 8, Nexus 10 Building</w:t>
      </w:r>
    </w:p>
    <w:p w14:paraId="17809459" w14:textId="1F1DE524" w:rsidR="003275F9" w:rsidRDefault="003275F9" w:rsidP="003275F9">
      <w:pPr>
        <w:spacing w:before="0" w:after="0"/>
        <w:ind w:left="2160"/>
      </w:pPr>
      <w:r>
        <w:t xml:space="preserve">10 </w:t>
      </w:r>
      <w:proofErr w:type="spellStart"/>
      <w:r>
        <w:t>Pulteney</w:t>
      </w:r>
      <w:proofErr w:type="spellEnd"/>
      <w:r>
        <w:t xml:space="preserve"> Street</w:t>
      </w:r>
    </w:p>
    <w:p w14:paraId="26EB88D4" w14:textId="58EC4C53" w:rsidR="0051761C" w:rsidRPr="008F77A7" w:rsidRDefault="003275F9" w:rsidP="003275F9">
      <w:pPr>
        <w:spacing w:before="0" w:after="0"/>
        <w:ind w:left="2160"/>
      </w:pPr>
      <w:r>
        <w:t xml:space="preserve">Adelaide, </w:t>
      </w:r>
      <w:r w:rsidR="0051761C">
        <w:t>South Australia 5005</w:t>
      </w:r>
    </w:p>
    <w:p w14:paraId="6BBCFDF0" w14:textId="34ECF9AB" w:rsidR="0051761C" w:rsidRPr="003244D4" w:rsidRDefault="0051761C" w:rsidP="0051761C">
      <w:r w:rsidRPr="007A0852">
        <w:t>The University’s terms of payment are 30 days</w:t>
      </w:r>
      <w:r>
        <w:t>.  H</w:t>
      </w:r>
      <w:r w:rsidRPr="007A0852">
        <w:t>owever, invoice</w:t>
      </w:r>
      <w:r>
        <w:t>s</w:t>
      </w:r>
      <w:r w:rsidRPr="007A0852">
        <w:t xml:space="preserve"> </w:t>
      </w:r>
      <w:proofErr w:type="gramStart"/>
      <w:r w:rsidRPr="007A0852">
        <w:t>will not be processed</w:t>
      </w:r>
      <w:proofErr w:type="gramEnd"/>
      <w:r w:rsidRPr="007A0852">
        <w:t xml:space="preserve"> until </w:t>
      </w:r>
      <w:r>
        <w:t>all</w:t>
      </w:r>
      <w:r w:rsidRPr="007A0852">
        <w:t xml:space="preserve"> </w:t>
      </w:r>
      <w:r>
        <w:t>pre-service</w:t>
      </w:r>
      <w:r w:rsidRPr="007A0852">
        <w:t xml:space="preserve"> teacher report</w:t>
      </w:r>
      <w:r>
        <w:t>s from your School</w:t>
      </w:r>
      <w:r w:rsidRPr="007A0852">
        <w:t xml:space="preserve"> ha</w:t>
      </w:r>
      <w:r>
        <w:t>ve</w:t>
      </w:r>
      <w:r w:rsidRPr="007A0852">
        <w:t xml:space="preserve"> been received by the School of Education.</w:t>
      </w:r>
    </w:p>
    <w:p w14:paraId="53532545" w14:textId="77777777" w:rsidR="00ED375B" w:rsidRDefault="00ED375B" w:rsidP="00ED375B">
      <w:pPr>
        <w:pStyle w:val="Heading2"/>
      </w:pPr>
      <w:bookmarkStart w:id="78" w:name="_Toc512163026"/>
      <w:r>
        <w:t>University Liaison</w:t>
      </w:r>
      <w:bookmarkEnd w:id="78"/>
    </w:p>
    <w:p w14:paraId="37C9BBFB" w14:textId="5E180A70" w:rsidR="00ED375B" w:rsidRDefault="00ED375B" w:rsidP="00ED375B">
      <w:pPr>
        <w:rPr>
          <w:rFonts w:ascii="Calibri" w:hAnsi="Calibri"/>
          <w:szCs w:val="22"/>
        </w:rPr>
      </w:pPr>
      <w:r w:rsidRPr="002726AD">
        <w:rPr>
          <w:rFonts w:ascii="Calibri" w:hAnsi="Calibri"/>
          <w:szCs w:val="22"/>
        </w:rPr>
        <w:t xml:space="preserve">The University Liaison </w:t>
      </w:r>
      <w:proofErr w:type="gramStart"/>
      <w:r w:rsidRPr="002726AD">
        <w:rPr>
          <w:rFonts w:ascii="Calibri" w:hAnsi="Calibri"/>
          <w:szCs w:val="22"/>
        </w:rPr>
        <w:t>is employed</w:t>
      </w:r>
      <w:proofErr w:type="gramEnd"/>
      <w:r w:rsidRPr="002726AD">
        <w:rPr>
          <w:rFonts w:ascii="Calibri" w:hAnsi="Calibri"/>
          <w:szCs w:val="22"/>
        </w:rPr>
        <w:t xml:space="preserve"> by the University to liaise</w:t>
      </w:r>
      <w:r w:rsidRPr="00163F9F">
        <w:rPr>
          <w:rFonts w:ascii="Calibri" w:hAnsi="Calibri"/>
          <w:szCs w:val="22"/>
        </w:rPr>
        <w:t xml:space="preserve"> between </w:t>
      </w:r>
      <w:r>
        <w:rPr>
          <w:rFonts w:ascii="Calibri" w:hAnsi="Calibri"/>
          <w:szCs w:val="22"/>
        </w:rPr>
        <w:t>the</w:t>
      </w:r>
      <w:r w:rsidRPr="003F5FC1">
        <w:t xml:space="preserve"> </w:t>
      </w:r>
      <w:r>
        <w:t>Pre-service teachers</w:t>
      </w:r>
      <w:r w:rsidRPr="00163F9F">
        <w:rPr>
          <w:rFonts w:ascii="Calibri" w:hAnsi="Calibri"/>
          <w:szCs w:val="22"/>
        </w:rPr>
        <w:t xml:space="preserve">, the </w:t>
      </w:r>
      <w:r>
        <w:rPr>
          <w:rFonts w:ascii="Calibri" w:hAnsi="Calibri"/>
          <w:szCs w:val="22"/>
        </w:rPr>
        <w:t xml:space="preserve">Mentor Teacher, the Site Coordinator </w:t>
      </w:r>
      <w:r w:rsidRPr="00163F9F">
        <w:rPr>
          <w:rFonts w:ascii="Calibri" w:hAnsi="Calibri"/>
          <w:szCs w:val="22"/>
        </w:rPr>
        <w:t xml:space="preserve">and the </w:t>
      </w:r>
      <w:r>
        <w:rPr>
          <w:rFonts w:ascii="Calibri" w:hAnsi="Calibri"/>
          <w:szCs w:val="22"/>
        </w:rPr>
        <w:t>University</w:t>
      </w:r>
      <w:r w:rsidR="0045030F">
        <w:rPr>
          <w:rFonts w:ascii="Calibri" w:hAnsi="Calibri"/>
          <w:szCs w:val="22"/>
        </w:rPr>
        <w:t xml:space="preserve"> for Master of Teaching Pre-service teachers and final year Bachelor of Teaching Pre-service teachers</w:t>
      </w:r>
      <w:r w:rsidRPr="00163F9F">
        <w:rPr>
          <w:rFonts w:ascii="Calibri" w:hAnsi="Calibri"/>
          <w:szCs w:val="22"/>
        </w:rPr>
        <w:t>.</w:t>
      </w:r>
      <w:r>
        <w:rPr>
          <w:rFonts w:ascii="Calibri" w:hAnsi="Calibri"/>
          <w:szCs w:val="22"/>
        </w:rPr>
        <w:t xml:space="preserve"> </w:t>
      </w:r>
      <w:r w:rsidRPr="00163F9F">
        <w:rPr>
          <w:rFonts w:ascii="Calibri" w:hAnsi="Calibri"/>
          <w:szCs w:val="22"/>
        </w:rPr>
        <w:t xml:space="preserve">The </w:t>
      </w:r>
      <w:r>
        <w:rPr>
          <w:rFonts w:ascii="Calibri" w:hAnsi="Calibri"/>
          <w:szCs w:val="22"/>
        </w:rPr>
        <w:t>University</w:t>
      </w:r>
      <w:r w:rsidRPr="00163F9F">
        <w:rPr>
          <w:rFonts w:ascii="Calibri" w:hAnsi="Calibri"/>
          <w:szCs w:val="22"/>
        </w:rPr>
        <w:t xml:space="preserve"> Liaison is the first contact point for Site Coordinators </w:t>
      </w:r>
      <w:r>
        <w:rPr>
          <w:rFonts w:ascii="Calibri" w:hAnsi="Calibri"/>
          <w:szCs w:val="22"/>
        </w:rPr>
        <w:t>and Mentor</w:t>
      </w:r>
      <w:r w:rsidRPr="00163F9F">
        <w:rPr>
          <w:rFonts w:ascii="Calibri" w:hAnsi="Calibri"/>
          <w:szCs w:val="22"/>
        </w:rPr>
        <w:t xml:space="preserve">s if issues or questions arise </w:t>
      </w:r>
      <w:r w:rsidR="003B4221">
        <w:rPr>
          <w:rFonts w:ascii="Calibri" w:hAnsi="Calibri"/>
          <w:szCs w:val="22"/>
        </w:rPr>
        <w:t>during placement</w:t>
      </w:r>
      <w:r w:rsidRPr="00163F9F">
        <w:rPr>
          <w:rFonts w:ascii="Calibri" w:hAnsi="Calibri"/>
          <w:szCs w:val="22"/>
        </w:rPr>
        <w:t xml:space="preserve">. </w:t>
      </w:r>
      <w:r w:rsidR="003244D4">
        <w:rPr>
          <w:rFonts w:ascii="Calibri" w:hAnsi="Calibri"/>
          <w:szCs w:val="22"/>
        </w:rPr>
        <w:t xml:space="preserve">They are to provide guidance to the Mentor Teacher and Site Coordinators concerning the expectations and procedures of placement. </w:t>
      </w:r>
      <w:r w:rsidRPr="00163F9F">
        <w:rPr>
          <w:rFonts w:ascii="Calibri" w:hAnsi="Calibri"/>
          <w:szCs w:val="22"/>
        </w:rPr>
        <w:t xml:space="preserve">In the first few weeks of </w:t>
      </w:r>
      <w:r>
        <w:rPr>
          <w:rFonts w:ascii="Calibri" w:hAnsi="Calibri"/>
          <w:szCs w:val="22"/>
        </w:rPr>
        <w:t>a Professional Experience</w:t>
      </w:r>
      <w:r w:rsidRPr="00163F9F">
        <w:rPr>
          <w:rFonts w:ascii="Calibri" w:hAnsi="Calibri"/>
          <w:szCs w:val="22"/>
        </w:rPr>
        <w:t xml:space="preserve">, the </w:t>
      </w:r>
      <w:r>
        <w:rPr>
          <w:rFonts w:ascii="Calibri" w:hAnsi="Calibri"/>
          <w:szCs w:val="22"/>
        </w:rPr>
        <w:t>University</w:t>
      </w:r>
      <w:r w:rsidRPr="00163F9F">
        <w:rPr>
          <w:rFonts w:ascii="Calibri" w:hAnsi="Calibri"/>
          <w:szCs w:val="22"/>
        </w:rPr>
        <w:t xml:space="preserve"> Liaison will </w:t>
      </w:r>
      <w:r>
        <w:rPr>
          <w:rFonts w:ascii="Calibri" w:hAnsi="Calibri"/>
          <w:szCs w:val="22"/>
        </w:rPr>
        <w:t>make contact with</w:t>
      </w:r>
      <w:r w:rsidRPr="00163F9F">
        <w:rPr>
          <w:rFonts w:ascii="Calibri" w:hAnsi="Calibri"/>
          <w:szCs w:val="22"/>
        </w:rPr>
        <w:t xml:space="preserve"> </w:t>
      </w:r>
      <w:r>
        <w:rPr>
          <w:rFonts w:ascii="Calibri" w:hAnsi="Calibri"/>
          <w:szCs w:val="22"/>
        </w:rPr>
        <w:t xml:space="preserve">the school to ensure the Pre-service Teacher has settled in, is meeting expectations, has a confirmed teaching load, and ensures all parties are aware of their responsibilities. </w:t>
      </w:r>
      <w:r w:rsidRPr="00163F9F">
        <w:rPr>
          <w:rFonts w:ascii="Calibri" w:hAnsi="Calibri"/>
          <w:szCs w:val="22"/>
        </w:rPr>
        <w:t xml:space="preserve"> </w:t>
      </w:r>
      <w:r>
        <w:rPr>
          <w:rFonts w:ascii="Calibri" w:hAnsi="Calibri"/>
          <w:szCs w:val="22"/>
        </w:rPr>
        <w:t>T</w:t>
      </w:r>
      <w:r w:rsidRPr="00163F9F">
        <w:rPr>
          <w:rFonts w:ascii="Calibri" w:hAnsi="Calibri"/>
          <w:szCs w:val="22"/>
        </w:rPr>
        <w:t xml:space="preserve">he </w:t>
      </w:r>
      <w:r>
        <w:rPr>
          <w:rFonts w:ascii="Calibri" w:hAnsi="Calibri"/>
          <w:szCs w:val="22"/>
        </w:rPr>
        <w:t>University</w:t>
      </w:r>
      <w:r w:rsidRPr="00163F9F">
        <w:rPr>
          <w:rFonts w:ascii="Calibri" w:hAnsi="Calibri"/>
          <w:szCs w:val="22"/>
        </w:rPr>
        <w:t xml:space="preserve"> Liaison </w:t>
      </w:r>
      <w:r w:rsidR="00B1009D">
        <w:rPr>
          <w:rFonts w:ascii="Calibri" w:hAnsi="Calibri"/>
          <w:szCs w:val="22"/>
        </w:rPr>
        <w:t>are encouraged to</w:t>
      </w:r>
      <w:r>
        <w:rPr>
          <w:rFonts w:ascii="Calibri" w:hAnsi="Calibri"/>
          <w:szCs w:val="22"/>
        </w:rPr>
        <w:t xml:space="preserve"> </w:t>
      </w:r>
      <w:r w:rsidRPr="00163F9F">
        <w:rPr>
          <w:rFonts w:ascii="Calibri" w:hAnsi="Calibri"/>
          <w:szCs w:val="22"/>
        </w:rPr>
        <w:t xml:space="preserve">observe </w:t>
      </w:r>
      <w:r>
        <w:rPr>
          <w:rFonts w:ascii="Calibri" w:hAnsi="Calibri"/>
          <w:szCs w:val="22"/>
        </w:rPr>
        <w:t xml:space="preserve">Pre-service teacher’s </w:t>
      </w:r>
      <w:r w:rsidRPr="00163F9F">
        <w:rPr>
          <w:rFonts w:ascii="Calibri" w:hAnsi="Calibri"/>
          <w:szCs w:val="22"/>
        </w:rPr>
        <w:t>lessons.</w:t>
      </w:r>
      <w:r>
        <w:rPr>
          <w:rFonts w:ascii="Calibri" w:hAnsi="Calibri"/>
          <w:szCs w:val="22"/>
        </w:rPr>
        <w:t xml:space="preserve"> This provides them with a useful reference point to discuss progress with the Mentor Teacher(s). Pre-service teachers should facilitate meetings with University Liaisons and Mentor Teacher(s) at a mutually suitable time. Pre-service teachers should contact the University Liaison if there are any concerns or questions about the placement. The Mentor Teacher should also make contact if Pre-service teachers performance or interactions with students or other staff in the school is of concern.</w:t>
      </w:r>
    </w:p>
    <w:p w14:paraId="513D65F2" w14:textId="173D7D99" w:rsidR="00ED375B" w:rsidRDefault="00ED375B" w:rsidP="00ED375B">
      <w:pPr>
        <w:rPr>
          <w:rFonts w:ascii="Calibri" w:hAnsi="Calibri"/>
          <w:szCs w:val="22"/>
        </w:rPr>
      </w:pPr>
      <w:r>
        <w:rPr>
          <w:rFonts w:ascii="Calibri" w:hAnsi="Calibri"/>
          <w:szCs w:val="22"/>
        </w:rPr>
        <w:t xml:space="preserve">University </w:t>
      </w:r>
      <w:r w:rsidRPr="005076AC">
        <w:rPr>
          <w:rFonts w:ascii="Calibri" w:hAnsi="Calibri"/>
          <w:szCs w:val="22"/>
        </w:rPr>
        <w:t>Liaison</w:t>
      </w:r>
      <w:r>
        <w:rPr>
          <w:rFonts w:ascii="Calibri" w:hAnsi="Calibri"/>
          <w:szCs w:val="22"/>
        </w:rPr>
        <w:t xml:space="preserve">s </w:t>
      </w:r>
      <w:r w:rsidR="0045030F">
        <w:rPr>
          <w:rFonts w:ascii="Calibri" w:hAnsi="Calibri"/>
          <w:szCs w:val="22"/>
        </w:rPr>
        <w:t xml:space="preserve">are </w:t>
      </w:r>
      <w:r w:rsidR="00B1009D">
        <w:rPr>
          <w:rFonts w:ascii="Calibri" w:hAnsi="Calibri"/>
          <w:szCs w:val="22"/>
        </w:rPr>
        <w:t>required to</w:t>
      </w:r>
      <w:r>
        <w:rPr>
          <w:rFonts w:ascii="Calibri" w:hAnsi="Calibri"/>
          <w:szCs w:val="22"/>
        </w:rPr>
        <w:t xml:space="preserve"> ask</w:t>
      </w:r>
      <w:r w:rsidRPr="005076AC">
        <w:rPr>
          <w:rFonts w:ascii="Calibri" w:hAnsi="Calibri"/>
          <w:szCs w:val="22"/>
        </w:rPr>
        <w:t xml:space="preserve"> about </w:t>
      </w:r>
      <w:r>
        <w:t xml:space="preserve">Pre-service teacher’s </w:t>
      </w:r>
      <w:r w:rsidRPr="005076AC">
        <w:rPr>
          <w:rFonts w:ascii="Calibri" w:hAnsi="Calibri"/>
          <w:szCs w:val="22"/>
        </w:rPr>
        <w:t xml:space="preserve">progress, </w:t>
      </w:r>
      <w:r>
        <w:rPr>
          <w:rFonts w:ascii="Calibri" w:hAnsi="Calibri"/>
          <w:szCs w:val="22"/>
        </w:rPr>
        <w:t xml:space="preserve">give </w:t>
      </w:r>
      <w:r w:rsidRPr="005076AC">
        <w:rPr>
          <w:rFonts w:ascii="Calibri" w:hAnsi="Calibri"/>
          <w:szCs w:val="22"/>
        </w:rPr>
        <w:t>feedback on planning and teaching</w:t>
      </w:r>
      <w:r>
        <w:rPr>
          <w:rFonts w:ascii="Calibri" w:hAnsi="Calibri"/>
          <w:szCs w:val="22"/>
        </w:rPr>
        <w:t>, and</w:t>
      </w:r>
      <w:r w:rsidRPr="005076AC">
        <w:rPr>
          <w:rFonts w:ascii="Calibri" w:hAnsi="Calibri"/>
          <w:szCs w:val="22"/>
        </w:rPr>
        <w:t xml:space="preserve"> </w:t>
      </w:r>
      <w:r w:rsidR="003B4221">
        <w:rPr>
          <w:rFonts w:ascii="Calibri" w:hAnsi="Calibri"/>
          <w:szCs w:val="22"/>
        </w:rPr>
        <w:t xml:space="preserve">answer </w:t>
      </w:r>
      <w:r w:rsidRPr="005076AC">
        <w:rPr>
          <w:rFonts w:ascii="Calibri" w:hAnsi="Calibri"/>
          <w:szCs w:val="22"/>
        </w:rPr>
        <w:t xml:space="preserve">questions relating to </w:t>
      </w:r>
      <w:r>
        <w:rPr>
          <w:rFonts w:ascii="Calibri" w:hAnsi="Calibri"/>
          <w:szCs w:val="22"/>
        </w:rPr>
        <w:t>progress and assessment</w:t>
      </w:r>
      <w:r w:rsidR="00B1009D">
        <w:rPr>
          <w:rFonts w:ascii="Calibri" w:hAnsi="Calibri"/>
          <w:szCs w:val="22"/>
        </w:rPr>
        <w:t xml:space="preserve"> and </w:t>
      </w:r>
      <w:proofErr w:type="gramStart"/>
      <w:r w:rsidR="00B1009D">
        <w:rPr>
          <w:rFonts w:ascii="Calibri" w:hAnsi="Calibri"/>
          <w:szCs w:val="22"/>
        </w:rPr>
        <w:t>be informed</w:t>
      </w:r>
      <w:proofErr w:type="gramEnd"/>
      <w:r w:rsidR="00B1009D">
        <w:rPr>
          <w:rFonts w:ascii="Calibri" w:hAnsi="Calibri"/>
          <w:szCs w:val="22"/>
        </w:rPr>
        <w:t xml:space="preserve"> of issues related to the interim and final report</w:t>
      </w:r>
      <w:r>
        <w:rPr>
          <w:rFonts w:ascii="Calibri" w:hAnsi="Calibri"/>
          <w:szCs w:val="22"/>
        </w:rPr>
        <w:t xml:space="preserve">. The University Liaison’s role is to provide support to Pre-service teachers, particularly where a Pre-service teacher has personal, health, mobility, hearing, vision, transport, financial or other issues that may affect their work as a teacher. If any of these issues arise, the University Liaison </w:t>
      </w:r>
      <w:proofErr w:type="gramStart"/>
      <w:r>
        <w:rPr>
          <w:rFonts w:ascii="Calibri" w:hAnsi="Calibri"/>
          <w:szCs w:val="22"/>
        </w:rPr>
        <w:t xml:space="preserve">is </w:t>
      </w:r>
      <w:r w:rsidR="00AA00DD">
        <w:rPr>
          <w:rFonts w:ascii="Calibri" w:hAnsi="Calibri"/>
          <w:szCs w:val="22"/>
        </w:rPr>
        <w:t>requested</w:t>
      </w:r>
      <w:proofErr w:type="gramEnd"/>
      <w:r>
        <w:rPr>
          <w:rFonts w:ascii="Calibri" w:hAnsi="Calibri"/>
          <w:szCs w:val="22"/>
        </w:rPr>
        <w:t xml:space="preserve"> to contact the Placement Office who will provide support, direction and appropriate advice.</w:t>
      </w:r>
    </w:p>
    <w:p w14:paraId="2D08178C" w14:textId="6DF23CA6" w:rsidR="00F767E6" w:rsidRPr="00F767E6" w:rsidRDefault="00F767E6" w:rsidP="00ED375B">
      <w:pPr>
        <w:rPr>
          <w:rFonts w:ascii="Calibri" w:hAnsi="Calibri"/>
          <w:b/>
          <w:szCs w:val="22"/>
        </w:rPr>
      </w:pPr>
      <w:r w:rsidRPr="00F767E6">
        <w:rPr>
          <w:rFonts w:ascii="Calibri" w:hAnsi="Calibri"/>
          <w:b/>
          <w:szCs w:val="22"/>
        </w:rPr>
        <w:t xml:space="preserve">The University Liaison must ensure the school site, site coordinator, mentor teacher and Pre-service teacher are aware, have perused and have access to the </w:t>
      </w:r>
      <w:proofErr w:type="gramStart"/>
      <w:r w:rsidRPr="00F767E6">
        <w:rPr>
          <w:rFonts w:ascii="Calibri" w:hAnsi="Calibri"/>
          <w:b/>
          <w:szCs w:val="22"/>
        </w:rPr>
        <w:t>Professional Experience Handbook in either</w:t>
      </w:r>
      <w:proofErr w:type="gramEnd"/>
      <w:r w:rsidRPr="00F767E6">
        <w:rPr>
          <w:rFonts w:ascii="Calibri" w:hAnsi="Calibri"/>
          <w:b/>
          <w:szCs w:val="22"/>
        </w:rPr>
        <w:t xml:space="preserve"> an electronic or hard copy.</w:t>
      </w:r>
    </w:p>
    <w:p w14:paraId="1C035718" w14:textId="2CFF8E17" w:rsidR="0091601E" w:rsidRPr="00B87DD8" w:rsidRDefault="00060A86" w:rsidP="00362242">
      <w:pPr>
        <w:pStyle w:val="Heading1"/>
      </w:pPr>
      <w:bookmarkStart w:id="79" w:name="_Toc448244204"/>
      <w:bookmarkStart w:id="80" w:name="_Toc448244289"/>
      <w:bookmarkStart w:id="81" w:name="_Toc448918726"/>
      <w:bookmarkStart w:id="82" w:name="_Toc448920923"/>
      <w:bookmarkStart w:id="83" w:name="_Toc448921012"/>
      <w:bookmarkStart w:id="84" w:name="_Toc448921055"/>
      <w:bookmarkStart w:id="85" w:name="_Toc448921682"/>
      <w:bookmarkStart w:id="86" w:name="_Toc449600778"/>
      <w:bookmarkStart w:id="87" w:name="_Toc449708846"/>
      <w:bookmarkStart w:id="88" w:name="_Toc449708893"/>
      <w:bookmarkStart w:id="89" w:name="_Toc512163027"/>
      <w:r>
        <w:t>Placements</w:t>
      </w:r>
      <w:r w:rsidR="006F5CAE">
        <w:t xml:space="preserve"> for </w:t>
      </w:r>
      <w:bookmarkEnd w:id="79"/>
      <w:bookmarkEnd w:id="80"/>
      <w:bookmarkEnd w:id="81"/>
      <w:bookmarkEnd w:id="82"/>
      <w:bookmarkEnd w:id="83"/>
      <w:bookmarkEnd w:id="84"/>
      <w:bookmarkEnd w:id="85"/>
      <w:bookmarkEnd w:id="86"/>
      <w:bookmarkEnd w:id="87"/>
      <w:bookmarkEnd w:id="88"/>
      <w:r w:rsidR="00DB5DD6">
        <w:t>201</w:t>
      </w:r>
      <w:r w:rsidR="00280251">
        <w:t>8</w:t>
      </w:r>
      <w:bookmarkEnd w:id="89"/>
    </w:p>
    <w:p w14:paraId="4730F1E9" w14:textId="4208086C" w:rsidR="005C2A91" w:rsidRDefault="00E30E65" w:rsidP="0091601E">
      <w:r>
        <w:t>Pre-service teachers</w:t>
      </w:r>
      <w:r w:rsidR="00CD47DD">
        <w:t xml:space="preserve"> in the Bachelor of Teaching programs complete </w:t>
      </w:r>
      <w:r w:rsidR="008F1EEE">
        <w:t>a</w:t>
      </w:r>
      <w:r w:rsidR="00E1581E">
        <w:t xml:space="preserve"> </w:t>
      </w:r>
      <w:proofErr w:type="gramStart"/>
      <w:r w:rsidR="00CF125F">
        <w:t>5</w:t>
      </w:r>
      <w:r w:rsidR="00CD47DD">
        <w:t xml:space="preserve"> day</w:t>
      </w:r>
      <w:proofErr w:type="gramEnd"/>
      <w:r w:rsidR="00CD47DD">
        <w:t xml:space="preserve"> placement in </w:t>
      </w:r>
      <w:r w:rsidR="00CF67E5">
        <w:t xml:space="preserve">the </w:t>
      </w:r>
      <w:r w:rsidR="00CD47DD">
        <w:t xml:space="preserve">first </w:t>
      </w:r>
      <w:r w:rsidR="00CF67E5">
        <w:t xml:space="preserve">year </w:t>
      </w:r>
      <w:r w:rsidR="00CD47DD">
        <w:t xml:space="preserve">and </w:t>
      </w:r>
      <w:r w:rsidR="008F1EEE">
        <w:t>a</w:t>
      </w:r>
      <w:r w:rsidR="00E1581E">
        <w:t xml:space="preserve"> </w:t>
      </w:r>
      <w:r w:rsidR="00703ED7">
        <w:t xml:space="preserve">5 </w:t>
      </w:r>
      <w:r w:rsidR="00CF67E5">
        <w:t xml:space="preserve">day placement in their </w:t>
      </w:r>
      <w:r w:rsidR="00CD47DD">
        <w:t>second year</w:t>
      </w:r>
      <w:r w:rsidR="00CF67E5">
        <w:t>.</w:t>
      </w:r>
      <w:r w:rsidR="00CD47DD">
        <w:t xml:space="preserve"> </w:t>
      </w:r>
      <w:r w:rsidR="00CF67E5">
        <w:t xml:space="preserve">They </w:t>
      </w:r>
      <w:r w:rsidR="002B2939">
        <w:t xml:space="preserve">must successfully complete </w:t>
      </w:r>
      <w:r w:rsidR="0012341D">
        <w:t>two Professional Experience p</w:t>
      </w:r>
      <w:r w:rsidR="002B2939" w:rsidRPr="00703ED7">
        <w:t>lacements</w:t>
      </w:r>
      <w:r w:rsidR="002B2939">
        <w:t xml:space="preserve"> in </w:t>
      </w:r>
      <w:r w:rsidR="00CD47DD">
        <w:t>the final year</w:t>
      </w:r>
      <w:r w:rsidR="00060A86">
        <w:t>:</w:t>
      </w:r>
      <w:r w:rsidR="00AE7C39">
        <w:t xml:space="preserve"> </w:t>
      </w:r>
      <w:r w:rsidR="00060A86">
        <w:t>1 x 20 days (4 weeks) in Term 2 (</w:t>
      </w:r>
      <w:r w:rsidR="00060A86" w:rsidRPr="00995E90">
        <w:rPr>
          <w:i/>
        </w:rPr>
        <w:t>Placement 1</w:t>
      </w:r>
      <w:r w:rsidR="00060A86">
        <w:t>) and 1 x 45 days (9 weeks) in Term 3 (</w:t>
      </w:r>
      <w:r w:rsidR="00060A86" w:rsidRPr="00995E90">
        <w:rPr>
          <w:i/>
        </w:rPr>
        <w:t>Placement 2</w:t>
      </w:r>
      <w:r w:rsidR="00060A86">
        <w:t>)</w:t>
      </w:r>
      <w:r w:rsidR="0091601E" w:rsidRPr="00B87DD8">
        <w:t>.</w:t>
      </w:r>
      <w:r w:rsidR="00AE7C39">
        <w:t xml:space="preserve"> </w:t>
      </w:r>
    </w:p>
    <w:p w14:paraId="3BBD4858" w14:textId="6198710F" w:rsidR="00060A86" w:rsidRDefault="005C2A91" w:rsidP="0091601E">
      <w:r>
        <w:t xml:space="preserve">All placements require full time attendance. </w:t>
      </w:r>
      <w:r w:rsidR="0091601E" w:rsidRPr="005E3246">
        <w:t xml:space="preserve">There is </w:t>
      </w:r>
      <w:r w:rsidR="0091601E" w:rsidRPr="00995E90">
        <w:t>no</w:t>
      </w:r>
      <w:r w:rsidR="0091601E" w:rsidRPr="00060A86">
        <w:t xml:space="preserve"> option for part-time</w:t>
      </w:r>
      <w:r w:rsidR="0091601E" w:rsidRPr="005E3246">
        <w:t xml:space="preserve"> attendance.</w:t>
      </w:r>
      <w:r w:rsidR="00AE7C39">
        <w:t xml:space="preserve"> </w:t>
      </w:r>
    </w:p>
    <w:p w14:paraId="678D237F" w14:textId="09E3B287" w:rsidR="00D67B13" w:rsidRDefault="00CD47DD" w:rsidP="00995E90">
      <w:r>
        <w:t>The 2</w:t>
      </w:r>
      <w:r w:rsidR="000B3210">
        <w:t xml:space="preserve">0 day </w:t>
      </w:r>
      <w:r>
        <w:t>placement in the 4</w:t>
      </w:r>
      <w:r w:rsidRPr="004B6159">
        <w:rPr>
          <w:vertAlign w:val="superscript"/>
        </w:rPr>
        <w:t>th</w:t>
      </w:r>
      <w:r>
        <w:t xml:space="preserve"> year includes</w:t>
      </w:r>
      <w:r w:rsidR="005C2A91">
        <w:t xml:space="preserve"> a </w:t>
      </w:r>
      <w:r w:rsidR="005C2A91" w:rsidRPr="00703ED7">
        <w:t>teaching workload</w:t>
      </w:r>
      <w:r w:rsidR="005C2A91">
        <w:t xml:space="preserve"> approximately </w:t>
      </w:r>
      <w:r w:rsidR="00D67B13" w:rsidRPr="00995E90">
        <w:rPr>
          <w:i/>
        </w:rPr>
        <w:t>half</w:t>
      </w:r>
      <w:r w:rsidR="005C2A91" w:rsidRPr="00995E90">
        <w:rPr>
          <w:i/>
        </w:rPr>
        <w:t xml:space="preserve"> </w:t>
      </w:r>
      <w:r w:rsidR="005C2A91">
        <w:t>that of a full-time teacher</w:t>
      </w:r>
      <w:r w:rsidR="00D67B13">
        <w:t xml:space="preserve"> </w:t>
      </w:r>
      <w:r w:rsidR="000B3210">
        <w:t xml:space="preserve">(and may include up to one week of observation before teaching begins) </w:t>
      </w:r>
      <w:r w:rsidR="00D67B13">
        <w:t xml:space="preserve">and in </w:t>
      </w:r>
      <w:r>
        <w:t>the 45 day p</w:t>
      </w:r>
      <w:r w:rsidR="00D67B13">
        <w:t xml:space="preserve">lacement </w:t>
      </w:r>
      <w:r>
        <w:t>the teaching load is</w:t>
      </w:r>
      <w:r w:rsidR="00D67B13">
        <w:t xml:space="preserve"> approximately </w:t>
      </w:r>
      <w:r w:rsidR="00D67B13" w:rsidRPr="00995E90">
        <w:rPr>
          <w:i/>
        </w:rPr>
        <w:t>70%-80%</w:t>
      </w:r>
      <w:r w:rsidR="00D67B13">
        <w:t xml:space="preserve"> of a full-time teacher’s workload</w:t>
      </w:r>
      <w:r w:rsidR="000B3210">
        <w:t xml:space="preserve"> (with 2-3 days of observation in the first week)</w:t>
      </w:r>
      <w:r w:rsidR="00D67B13">
        <w:t>. Workload includes</w:t>
      </w:r>
      <w:r w:rsidR="003371BB">
        <w:t>,</w:t>
      </w:r>
      <w:r w:rsidR="00D67B13">
        <w:t xml:space="preserve"> but is not limited to</w:t>
      </w:r>
      <w:r w:rsidR="003371BB">
        <w:t>,</w:t>
      </w:r>
      <w:r w:rsidR="00D67B13">
        <w:t xml:space="preserve"> scheduled classes, pastoral care classes and yard duty.</w:t>
      </w:r>
      <w:r w:rsidR="00AE7C39">
        <w:t xml:space="preserve"> </w:t>
      </w:r>
      <w:r>
        <w:t>The Mentor Teacher will consult with the Site Coordinator and if relevant</w:t>
      </w:r>
      <w:r w:rsidR="003371BB">
        <w:t>,</w:t>
      </w:r>
      <w:r>
        <w:t xml:space="preserve"> the University Liaison to ensure the P</w:t>
      </w:r>
      <w:r w:rsidR="003371BB">
        <w:t>re-service teacher</w:t>
      </w:r>
      <w:r>
        <w:t xml:space="preserve"> has a suitable teaching load.</w:t>
      </w:r>
    </w:p>
    <w:p w14:paraId="69F57587" w14:textId="4FA570DB" w:rsidR="00F767E6" w:rsidRDefault="00CD47DD" w:rsidP="007B1D4D">
      <w:r>
        <w:t>D</w:t>
      </w:r>
      <w:r w:rsidR="003F5FC1">
        <w:t>uring placement</w:t>
      </w:r>
      <w:r w:rsidR="003371BB">
        <w:t>,</w:t>
      </w:r>
      <w:r w:rsidR="003F5FC1">
        <w:t xml:space="preserve"> Pre-service teachers </w:t>
      </w:r>
      <w:r>
        <w:t xml:space="preserve">must always </w:t>
      </w:r>
      <w:r w:rsidR="003F5FC1">
        <w:t xml:space="preserve">have a </w:t>
      </w:r>
      <w:r w:rsidR="00AE7C39">
        <w:t xml:space="preserve">teacher with full registration </w:t>
      </w:r>
      <w:r>
        <w:t xml:space="preserve">present in the classroom </w:t>
      </w:r>
      <w:r w:rsidR="003F5FC1">
        <w:t>when teaching or in control of students</w:t>
      </w:r>
      <w:r w:rsidR="005B4860">
        <w:t>.</w:t>
      </w:r>
    </w:p>
    <w:p w14:paraId="56D01D89" w14:textId="2588C432" w:rsidR="00D611AE" w:rsidRPr="00175231" w:rsidRDefault="00D611AE" w:rsidP="00D611AE">
      <w:pPr>
        <w:rPr>
          <w:b/>
        </w:rPr>
      </w:pPr>
      <w:r w:rsidRPr="00175231">
        <w:rPr>
          <w:b/>
        </w:rPr>
        <w:t xml:space="preserve">The Professional Experience dates for 2018 are: </w:t>
      </w:r>
    </w:p>
    <w:p w14:paraId="0ADB69B1" w14:textId="20458A6E" w:rsidR="000B3210" w:rsidRDefault="000B3210" w:rsidP="00CF67E5">
      <w:pPr>
        <w:ind w:left="1418" w:hanging="1418"/>
      </w:pPr>
      <w:r>
        <w:t xml:space="preserve">Year One: </w:t>
      </w:r>
      <w:r w:rsidR="00A87BDB">
        <w:tab/>
        <w:t xml:space="preserve">Monday 23 July – Friday 28 September - </w:t>
      </w:r>
      <w:r w:rsidR="00CF125F">
        <w:t>5</w:t>
      </w:r>
      <w:r w:rsidR="00A87BDB">
        <w:t xml:space="preserve"> full days to </w:t>
      </w:r>
      <w:proofErr w:type="gramStart"/>
      <w:r w:rsidR="00A87BDB">
        <w:t>be completed</w:t>
      </w:r>
      <w:proofErr w:type="gramEnd"/>
      <w:r w:rsidR="00A87BDB">
        <w:t xml:space="preserve"> in </w:t>
      </w:r>
      <w:r w:rsidR="00CF67E5">
        <w:t>T</w:t>
      </w:r>
      <w:r w:rsidR="00A87BDB">
        <w:t>erm 3</w:t>
      </w:r>
      <w:r w:rsidR="00CF67E5">
        <w:t xml:space="preserve"> in a</w:t>
      </w:r>
      <w:r w:rsidR="009966C3">
        <w:t xml:space="preserve"> metropolitan primary school</w:t>
      </w:r>
      <w:r w:rsidR="003371BB">
        <w:t xml:space="preserve">. This </w:t>
      </w:r>
      <w:proofErr w:type="gramStart"/>
      <w:r w:rsidR="003371BB">
        <w:t>can be completed</w:t>
      </w:r>
      <w:proofErr w:type="gramEnd"/>
      <w:r w:rsidR="003371BB">
        <w:t xml:space="preserve"> as one full week or 10 x 0.5 days or an agreed schedule with the Mentor Teacher.</w:t>
      </w:r>
    </w:p>
    <w:p w14:paraId="7AB28D39" w14:textId="26DC71F5" w:rsidR="000B3210" w:rsidRDefault="000B3210" w:rsidP="002726AD">
      <w:pPr>
        <w:ind w:left="1418" w:hanging="1418"/>
      </w:pPr>
      <w:r>
        <w:t>Year Two:</w:t>
      </w:r>
      <w:r w:rsidR="009966C3">
        <w:tab/>
        <w:t xml:space="preserve">Monday 23 July – Friday 27 July – 5 full days </w:t>
      </w:r>
      <w:r w:rsidR="00CF67E5">
        <w:t xml:space="preserve">in </w:t>
      </w:r>
      <w:r w:rsidR="009966C3">
        <w:t>regional South Australia</w:t>
      </w:r>
      <w:r w:rsidR="003371BB">
        <w:t xml:space="preserve">. </w:t>
      </w:r>
      <w:proofErr w:type="gramStart"/>
      <w:r w:rsidR="003371BB">
        <w:t>Transport and accommodation are arranged by the School of Education</w:t>
      </w:r>
      <w:proofErr w:type="gramEnd"/>
      <w:r w:rsidR="003371BB">
        <w:t>.</w:t>
      </w:r>
    </w:p>
    <w:p w14:paraId="420276E3" w14:textId="670CCDCB" w:rsidR="000B3210" w:rsidRPr="00CF67E5" w:rsidRDefault="000B3210" w:rsidP="00D611AE">
      <w:r w:rsidRPr="00703ED7">
        <w:t>Year Four</w:t>
      </w:r>
      <w:r w:rsidRPr="00CF67E5">
        <w:t>:</w:t>
      </w:r>
      <w:r w:rsidR="009966C3" w:rsidRPr="00CF67E5">
        <w:t xml:space="preserve"> </w:t>
      </w:r>
      <w:r w:rsidR="00CF67E5">
        <w:tab/>
      </w:r>
      <w:r w:rsidR="009966C3" w:rsidRPr="00CF67E5">
        <w:t>(Bachelor of Teaching and Master of Teaching</w:t>
      </w:r>
      <w:r w:rsidR="00CF67E5" w:rsidRPr="00CF67E5">
        <w:t>)</w:t>
      </w:r>
    </w:p>
    <w:p w14:paraId="090A073C" w14:textId="1A047933" w:rsidR="00D611AE" w:rsidRPr="00CF67E5" w:rsidRDefault="00A87BDB" w:rsidP="002726AD">
      <w:pPr>
        <w:ind w:left="1440"/>
      </w:pPr>
      <w:r w:rsidRPr="00703ED7">
        <w:rPr>
          <w:bCs/>
        </w:rPr>
        <w:t>P</w:t>
      </w:r>
      <w:r w:rsidR="00D611AE" w:rsidRPr="00703ED7">
        <w:rPr>
          <w:bCs/>
        </w:rPr>
        <w:t>lacement 1:</w:t>
      </w:r>
      <w:r w:rsidR="00CF67E5">
        <w:rPr>
          <w:bCs/>
        </w:rPr>
        <w:tab/>
      </w:r>
      <w:r w:rsidR="00D611AE" w:rsidRPr="00CF67E5">
        <w:t xml:space="preserve">Monday 4 June – Friday 6 July </w:t>
      </w:r>
      <w:r w:rsidR="005B4860" w:rsidRPr="00CF67E5">
        <w:t xml:space="preserve">– </w:t>
      </w:r>
      <w:r w:rsidR="009966C3" w:rsidRPr="00CF67E5">
        <w:t xml:space="preserve">4 week placement within </w:t>
      </w:r>
      <w:r w:rsidR="00CF67E5">
        <w:t xml:space="preserve">the </w:t>
      </w:r>
      <w:r w:rsidR="009966C3" w:rsidRPr="00CF67E5">
        <w:t>date range</w:t>
      </w:r>
    </w:p>
    <w:p w14:paraId="6448EF97" w14:textId="00B61071" w:rsidR="00D611AE" w:rsidRPr="00CF67E5" w:rsidRDefault="00D611AE" w:rsidP="002726AD">
      <w:pPr>
        <w:ind w:left="1440"/>
      </w:pPr>
      <w:r w:rsidRPr="00703ED7">
        <w:rPr>
          <w:bCs/>
        </w:rPr>
        <w:t>Placement 2:</w:t>
      </w:r>
      <w:r w:rsidR="00CF67E5">
        <w:rPr>
          <w:bCs/>
        </w:rPr>
        <w:tab/>
      </w:r>
      <w:r w:rsidRPr="00CF67E5">
        <w:t>Monday 23 July – Friday 28 September</w:t>
      </w:r>
      <w:r w:rsidR="009966C3" w:rsidRPr="00CF67E5">
        <w:t xml:space="preserve"> – 9 week placement within </w:t>
      </w:r>
      <w:r w:rsidR="00CF67E5">
        <w:t xml:space="preserve">the </w:t>
      </w:r>
      <w:r w:rsidR="009966C3" w:rsidRPr="00CF67E5">
        <w:t>date range</w:t>
      </w:r>
    </w:p>
    <w:p w14:paraId="78B22012" w14:textId="4E68F2B1" w:rsidR="00060A86" w:rsidRDefault="002229D8" w:rsidP="002726AD">
      <w:pPr>
        <w:ind w:left="1440"/>
      </w:pPr>
      <w:r>
        <w:t xml:space="preserve">Placement dates are not negotiable and </w:t>
      </w:r>
      <w:proofErr w:type="gramStart"/>
      <w:r>
        <w:t>can only be completed</w:t>
      </w:r>
      <w:proofErr w:type="gramEnd"/>
      <w:r>
        <w:t xml:space="preserve"> as a</w:t>
      </w:r>
      <w:r w:rsidR="00D611AE">
        <w:t xml:space="preserve"> full-time</w:t>
      </w:r>
      <w:r>
        <w:t xml:space="preserve"> </w:t>
      </w:r>
      <w:r w:rsidR="009966C3">
        <w:t>commitment</w:t>
      </w:r>
      <w:r w:rsidR="00D611AE">
        <w:t>.</w:t>
      </w:r>
    </w:p>
    <w:p w14:paraId="25863135" w14:textId="699DE6E9" w:rsidR="007B1D4D" w:rsidRDefault="00E30E65" w:rsidP="007C6330">
      <w:r>
        <w:t xml:space="preserve">Pre-service </w:t>
      </w:r>
      <w:r w:rsidRPr="00D775C9">
        <w:t>teachers</w:t>
      </w:r>
      <w:r w:rsidR="002229D8">
        <w:t xml:space="preserve"> usually</w:t>
      </w:r>
      <w:r w:rsidR="00D67B13" w:rsidRPr="00D775C9">
        <w:t xml:space="preserve"> attend an </w:t>
      </w:r>
      <w:r w:rsidR="00D67B13" w:rsidRPr="00F37482">
        <w:t>induction meeting</w:t>
      </w:r>
      <w:r w:rsidR="00D67B13" w:rsidRPr="00D775C9">
        <w:t xml:space="preserve"> or </w:t>
      </w:r>
      <w:r w:rsidR="00D67B13" w:rsidRPr="00F37482">
        <w:t>day</w:t>
      </w:r>
      <w:r w:rsidR="00D67B13" w:rsidRPr="00D775C9">
        <w:t xml:space="preserve"> before </w:t>
      </w:r>
      <w:r w:rsidR="000A71DC" w:rsidRPr="00D775C9">
        <w:t>the official</w:t>
      </w:r>
      <w:r w:rsidR="00D67B13" w:rsidRPr="00D775C9">
        <w:t xml:space="preserve"> placement starts</w:t>
      </w:r>
      <w:r w:rsidR="002229D8">
        <w:t xml:space="preserve"> or as required by the placement site</w:t>
      </w:r>
      <w:r w:rsidR="00D67B13" w:rsidRPr="00D775C9">
        <w:t>. Once</w:t>
      </w:r>
      <w:r w:rsidR="00D67B13">
        <w:t xml:space="preserve"> </w:t>
      </w:r>
      <w:r w:rsidR="000A71DC">
        <w:t xml:space="preserve">confirmation of placement </w:t>
      </w:r>
      <w:proofErr w:type="gramStart"/>
      <w:r w:rsidR="000A71DC">
        <w:t>is received</w:t>
      </w:r>
      <w:proofErr w:type="gramEnd"/>
      <w:r w:rsidR="000A71DC">
        <w:t xml:space="preserve"> from the </w:t>
      </w:r>
      <w:r w:rsidR="00185A5A">
        <w:t>University</w:t>
      </w:r>
      <w:r w:rsidR="000A71DC">
        <w:t xml:space="preserve">, </w:t>
      </w:r>
      <w:r w:rsidR="00D67B13">
        <w:t xml:space="preserve">the </w:t>
      </w:r>
      <w:r w:rsidR="00F37482">
        <w:t xml:space="preserve">Pre-service teacher </w:t>
      </w:r>
      <w:r w:rsidR="000A71DC">
        <w:t xml:space="preserve">can contact the </w:t>
      </w:r>
      <w:r w:rsidR="006F130F">
        <w:t xml:space="preserve">school </w:t>
      </w:r>
      <w:r w:rsidR="0091601E" w:rsidRPr="00B87DD8">
        <w:t>by phone and/or email</w:t>
      </w:r>
      <w:r w:rsidR="006F130F">
        <w:t xml:space="preserve">. This </w:t>
      </w:r>
      <w:proofErr w:type="gramStart"/>
      <w:r w:rsidR="006F130F" w:rsidRPr="00230523">
        <w:rPr>
          <w:b/>
        </w:rPr>
        <w:t>must be done</w:t>
      </w:r>
      <w:proofErr w:type="gramEnd"/>
      <w:r w:rsidR="006F130F">
        <w:t xml:space="preserve"> </w:t>
      </w:r>
      <w:r w:rsidR="006F130F" w:rsidRPr="00230523">
        <w:rPr>
          <w:b/>
        </w:rPr>
        <w:t xml:space="preserve">before </w:t>
      </w:r>
      <w:r w:rsidR="000A71DC">
        <w:rPr>
          <w:b/>
        </w:rPr>
        <w:t>the</w:t>
      </w:r>
      <w:r w:rsidR="006F130F" w:rsidRPr="00230523">
        <w:rPr>
          <w:b/>
        </w:rPr>
        <w:t xml:space="preserve"> start</w:t>
      </w:r>
      <w:r w:rsidR="0091601E" w:rsidRPr="00B87DD8">
        <w:t xml:space="preserve"> </w:t>
      </w:r>
      <w:r w:rsidR="0082646C">
        <w:t>o</w:t>
      </w:r>
      <w:r w:rsidR="000A71DC">
        <w:t xml:space="preserve">f </w:t>
      </w:r>
      <w:r w:rsidR="00B758C6">
        <w:t>placement</w:t>
      </w:r>
      <w:r w:rsidR="006F130F">
        <w:t xml:space="preserve">. This is </w:t>
      </w:r>
      <w:r w:rsidR="000A71DC">
        <w:t xml:space="preserve">the </w:t>
      </w:r>
      <w:r>
        <w:t xml:space="preserve">Pre-service </w:t>
      </w:r>
      <w:r w:rsidR="00DF66C6">
        <w:t>teacher’s</w:t>
      </w:r>
      <w:r w:rsidR="006F130F">
        <w:t xml:space="preserve"> opportunity</w:t>
      </w:r>
      <w:r w:rsidR="00CE5365">
        <w:t xml:space="preserve"> to introduce </w:t>
      </w:r>
      <w:r w:rsidR="000A71DC">
        <w:t>them</w:t>
      </w:r>
      <w:r w:rsidR="00CE5365">
        <w:t>sel</w:t>
      </w:r>
      <w:r w:rsidR="000A71DC">
        <w:t>ves</w:t>
      </w:r>
      <w:r w:rsidR="00CE5365">
        <w:t xml:space="preserve">, find out what </w:t>
      </w:r>
      <w:r w:rsidR="0082646C">
        <w:t>is</w:t>
      </w:r>
      <w:r w:rsidR="00153C04">
        <w:t xml:space="preserve"> </w:t>
      </w:r>
      <w:r w:rsidR="00CE5365">
        <w:t>expect</w:t>
      </w:r>
      <w:r w:rsidR="0082646C">
        <w:t>ed of them</w:t>
      </w:r>
      <w:r w:rsidR="00CE5365">
        <w:t xml:space="preserve"> regarding induction</w:t>
      </w:r>
      <w:r w:rsidR="002229D8">
        <w:t>,</w:t>
      </w:r>
      <w:r w:rsidR="00CE5365">
        <w:t xml:space="preserve"> to</w:t>
      </w:r>
      <w:r w:rsidR="002229D8">
        <w:t xml:space="preserve"> negotiate the teaching workload and to undertake </w:t>
      </w:r>
      <w:proofErr w:type="gramStart"/>
      <w:r w:rsidR="002229D8">
        <w:t>preparation</w:t>
      </w:r>
      <w:r w:rsidR="00CE5365">
        <w:t xml:space="preserve">  for</w:t>
      </w:r>
      <w:proofErr w:type="gramEnd"/>
      <w:r w:rsidR="00CE5365">
        <w:t xml:space="preserve"> the placement</w:t>
      </w:r>
      <w:r w:rsidR="0091601E" w:rsidRPr="00B87DD8">
        <w:t>.</w:t>
      </w:r>
    </w:p>
    <w:p w14:paraId="69B06849" w14:textId="77D220D0" w:rsidR="00B65219" w:rsidRDefault="00B65219" w:rsidP="00B65219">
      <w:pPr>
        <w:pStyle w:val="Heading1"/>
      </w:pPr>
      <w:bookmarkStart w:id="90" w:name="_Toc512163028"/>
      <w:r>
        <w:t xml:space="preserve">Final Placement </w:t>
      </w:r>
      <w:r w:rsidR="00F63CEE">
        <w:t>Requirements</w:t>
      </w:r>
      <w:bookmarkEnd w:id="90"/>
      <w:r w:rsidR="00F63CEE">
        <w:t xml:space="preserve"> </w:t>
      </w:r>
    </w:p>
    <w:p w14:paraId="24C5861F" w14:textId="13339002" w:rsidR="00B5703B" w:rsidRDefault="00B5703B" w:rsidP="00B5703B">
      <w:pPr>
        <w:pStyle w:val="Heading2"/>
      </w:pPr>
      <w:r w:rsidRPr="00B5703B">
        <w:t xml:space="preserve"> </w:t>
      </w:r>
      <w:bookmarkStart w:id="91" w:name="_Toc512163029"/>
      <w:r w:rsidRPr="00B5703B">
        <w:t>Australian Professional Sta</w:t>
      </w:r>
      <w:r w:rsidR="00176FA8">
        <w:t>ndards for Teachers (APST) Self-</w:t>
      </w:r>
      <w:r w:rsidRPr="00B5703B">
        <w:t>Review Audit and ‘Permission to Proceed’</w:t>
      </w:r>
      <w:bookmarkEnd w:id="91"/>
    </w:p>
    <w:p w14:paraId="52015DE0" w14:textId="77777777" w:rsidR="00A72783" w:rsidRPr="001C6CC7" w:rsidRDefault="00A72783" w:rsidP="00A72783">
      <w:r w:rsidRPr="001C6CC7">
        <w:t xml:space="preserve">Pre-service teachers are required to undertake an </w:t>
      </w:r>
      <w:r w:rsidRPr="001C6CC7">
        <w:rPr>
          <w:i/>
          <w:iCs/>
        </w:rPr>
        <w:t>Australian Professional Standards for Teachers (APST) Self Review Audit</w:t>
      </w:r>
      <w:r w:rsidRPr="001C6CC7">
        <w:t xml:space="preserve"> before and after the final Professional Experience placement. The audit is a self-reflective activity about the Pre-service </w:t>
      </w:r>
      <w:proofErr w:type="gramStart"/>
      <w:r w:rsidRPr="001C6CC7">
        <w:t>teacher’s</w:t>
      </w:r>
      <w:proofErr w:type="gramEnd"/>
      <w:r w:rsidRPr="001C6CC7">
        <w:t xml:space="preserve"> teaching practices aligned to the APST. The self-review audit provides a structure to support Pre-service teachers </w:t>
      </w:r>
      <w:proofErr w:type="gramStart"/>
      <w:r w:rsidRPr="001C6CC7">
        <w:t>to</w:t>
      </w:r>
      <w:proofErr w:type="gramEnd"/>
      <w:r w:rsidRPr="001C6CC7">
        <w:t>:</w:t>
      </w:r>
    </w:p>
    <w:p w14:paraId="197B3F88" w14:textId="77777777" w:rsidR="00A72783" w:rsidRPr="001C6CC7" w:rsidRDefault="00A72783" w:rsidP="00A72783">
      <w:pPr>
        <w:keepLines w:val="0"/>
        <w:numPr>
          <w:ilvl w:val="0"/>
          <w:numId w:val="46"/>
        </w:numPr>
        <w:overflowPunct/>
        <w:autoSpaceDE/>
        <w:autoSpaceDN/>
        <w:adjustRightInd/>
        <w:spacing w:before="0" w:after="160" w:line="259" w:lineRule="auto"/>
        <w:jc w:val="left"/>
        <w:textAlignment w:val="auto"/>
      </w:pPr>
      <w:r w:rsidRPr="001C6CC7">
        <w:t>reflect and identify areas of concern in relation to their practice</w:t>
      </w:r>
    </w:p>
    <w:p w14:paraId="28410020" w14:textId="77777777" w:rsidR="00A72783" w:rsidRPr="001C6CC7" w:rsidRDefault="00A72783" w:rsidP="00A72783">
      <w:pPr>
        <w:keepLines w:val="0"/>
        <w:numPr>
          <w:ilvl w:val="0"/>
          <w:numId w:val="46"/>
        </w:numPr>
        <w:overflowPunct/>
        <w:autoSpaceDE/>
        <w:autoSpaceDN/>
        <w:adjustRightInd/>
        <w:spacing w:before="0" w:after="160" w:line="259" w:lineRule="auto"/>
        <w:jc w:val="left"/>
        <w:textAlignment w:val="auto"/>
      </w:pPr>
      <w:r w:rsidRPr="001C6CC7">
        <w:t>identify areas of mastery at the Graduate Level</w:t>
      </w:r>
    </w:p>
    <w:p w14:paraId="60AE9C8C" w14:textId="77777777" w:rsidR="00A72783" w:rsidRPr="001C6CC7" w:rsidRDefault="00A72783" w:rsidP="00A72783">
      <w:pPr>
        <w:keepLines w:val="0"/>
        <w:numPr>
          <w:ilvl w:val="0"/>
          <w:numId w:val="46"/>
        </w:numPr>
        <w:overflowPunct/>
        <w:autoSpaceDE/>
        <w:autoSpaceDN/>
        <w:adjustRightInd/>
        <w:spacing w:before="0" w:after="160" w:line="259" w:lineRule="auto"/>
        <w:jc w:val="left"/>
        <w:textAlignment w:val="auto"/>
      </w:pPr>
      <w:r w:rsidRPr="001C6CC7">
        <w:t xml:space="preserve">identify, in relation to the APST, areas where their practice made a positive impact on student's learning, and </w:t>
      </w:r>
    </w:p>
    <w:p w14:paraId="25B8874B" w14:textId="77777777" w:rsidR="00A72783" w:rsidRPr="001C6CC7" w:rsidRDefault="00A72783" w:rsidP="00A72783">
      <w:pPr>
        <w:keepLines w:val="0"/>
        <w:numPr>
          <w:ilvl w:val="0"/>
          <w:numId w:val="46"/>
        </w:numPr>
        <w:overflowPunct/>
        <w:autoSpaceDE/>
        <w:autoSpaceDN/>
        <w:adjustRightInd/>
        <w:spacing w:before="0" w:after="160" w:line="259" w:lineRule="auto"/>
        <w:jc w:val="left"/>
        <w:textAlignment w:val="auto"/>
      </w:pPr>
      <w:proofErr w:type="gramStart"/>
      <w:r w:rsidRPr="001C6CC7">
        <w:t>measures</w:t>
      </w:r>
      <w:proofErr w:type="gramEnd"/>
      <w:r w:rsidRPr="001C6CC7">
        <w:t xml:space="preserve"> such impact.</w:t>
      </w:r>
    </w:p>
    <w:p w14:paraId="332B1952" w14:textId="4E1A021F" w:rsidR="00A72783" w:rsidRPr="001C6CC7" w:rsidRDefault="00A72783" w:rsidP="00A72783">
      <w:r w:rsidRPr="001C6CC7">
        <w:t>How Pre-service teachers address these are</w:t>
      </w:r>
      <w:r>
        <w:t xml:space="preserve">as of concern during placement </w:t>
      </w:r>
      <w:proofErr w:type="gramStart"/>
      <w:r>
        <w:t>must be</w:t>
      </w:r>
      <w:r w:rsidRPr="001C6CC7">
        <w:t xml:space="preserve"> documented</w:t>
      </w:r>
      <w:proofErr w:type="gramEnd"/>
      <w:r w:rsidRPr="001C6CC7">
        <w:t xml:space="preserve">. The audit requires explicit documentary evidence and artefacts that substantiate the Pre-service teacher’s claim they have successfully met all Graduate Teacher Standards prior to graduation. </w:t>
      </w:r>
    </w:p>
    <w:p w14:paraId="177726CC" w14:textId="77777777" w:rsidR="00A72783" w:rsidRPr="001C6CC7" w:rsidRDefault="00A72783" w:rsidP="00A72783">
      <w:r w:rsidRPr="001C6CC7">
        <w:t xml:space="preserve">The </w:t>
      </w:r>
      <w:r w:rsidRPr="001C6CC7">
        <w:rPr>
          <w:i/>
          <w:iCs/>
        </w:rPr>
        <w:t>APST Self Review Audit</w:t>
      </w:r>
      <w:r w:rsidRPr="001C6CC7">
        <w:t xml:space="preserve"> is a three-phase process, (</w:t>
      </w:r>
      <w:proofErr w:type="spellStart"/>
      <w:r w:rsidRPr="001C6CC7">
        <w:t>i</w:t>
      </w:r>
      <w:proofErr w:type="spellEnd"/>
      <w:r w:rsidRPr="001C6CC7">
        <w:t xml:space="preserve">) to </w:t>
      </w:r>
      <w:proofErr w:type="gramStart"/>
      <w:r w:rsidRPr="001C6CC7">
        <w:t>be completed</w:t>
      </w:r>
      <w:proofErr w:type="gramEnd"/>
      <w:r w:rsidRPr="001C6CC7">
        <w:t xml:space="preserve"> prior to the commencement of final Professional Experience placement, (ii) throughout the placement, and (iii) after the placement has been completed. The audit is to</w:t>
      </w:r>
      <w:r w:rsidRPr="001C6CC7">
        <w:rPr>
          <w:i/>
          <w:iCs/>
        </w:rPr>
        <w:t xml:space="preserve"> </w:t>
      </w:r>
      <w:proofErr w:type="gramStart"/>
      <w:r w:rsidRPr="001C6CC7">
        <w:t>be uploaded</w:t>
      </w:r>
      <w:proofErr w:type="gramEnd"/>
      <w:r w:rsidRPr="001C6CC7">
        <w:t xml:space="preserve"> as part of the Pre-service teacher’s e-Portfolio. Pre-service teachers will receive a ‘Permission to Proceed’ authority from the Director of Partnership and Engagement or nominee, once the audit has been re-viewed allowing them to proceed to their final placement.</w:t>
      </w:r>
    </w:p>
    <w:p w14:paraId="6B6D3D94" w14:textId="4FF3A4A0" w:rsidR="007B1D4D" w:rsidRDefault="007B1D4D" w:rsidP="007B1D4D">
      <w:pPr>
        <w:pStyle w:val="Heading1"/>
      </w:pPr>
      <w:bookmarkStart w:id="92" w:name="_Toc512163030"/>
      <w:r>
        <w:t>Travel time to and from Placement</w:t>
      </w:r>
      <w:bookmarkEnd w:id="92"/>
    </w:p>
    <w:p w14:paraId="1C0AE4AE" w14:textId="2FC07007" w:rsidR="0043276E" w:rsidRPr="006F5CAE" w:rsidRDefault="00E30E65" w:rsidP="00D43BD6">
      <w:r w:rsidRPr="004B6159">
        <w:t>Pre-service teachers</w:t>
      </w:r>
      <w:r w:rsidR="007C6330" w:rsidRPr="004B6159">
        <w:t xml:space="preserve"> will need to travel </w:t>
      </w:r>
      <w:r w:rsidR="007C6330">
        <w:t>to and from placement</w:t>
      </w:r>
      <w:r w:rsidR="008D0AB9">
        <w:t>s</w:t>
      </w:r>
      <w:r w:rsidR="007C6330">
        <w:t xml:space="preserve">. </w:t>
      </w:r>
      <w:r w:rsidR="002229D8">
        <w:t xml:space="preserve">This may include </w:t>
      </w:r>
      <w:r w:rsidR="007C6330" w:rsidRPr="007C6330">
        <w:rPr>
          <w:b/>
        </w:rPr>
        <w:t>up to 90 minutes</w:t>
      </w:r>
      <w:r w:rsidR="007C6330">
        <w:t xml:space="preserve"> each way to </w:t>
      </w:r>
      <w:r w:rsidR="008D0AB9">
        <w:t>a</w:t>
      </w:r>
      <w:r w:rsidR="007C6330">
        <w:t xml:space="preserve"> placement</w:t>
      </w:r>
      <w:r w:rsidR="002229D8">
        <w:t xml:space="preserve"> </w:t>
      </w:r>
      <w:r w:rsidR="00A321E9">
        <w:t>that aligns</w:t>
      </w:r>
      <w:r w:rsidR="002229D8">
        <w:t xml:space="preserve"> with travel time expected of full-time teachers.</w:t>
      </w:r>
      <w:bookmarkStart w:id="93" w:name="_Toc448244205"/>
      <w:bookmarkStart w:id="94" w:name="_Toc448244290"/>
      <w:bookmarkStart w:id="95" w:name="_Toc448918727"/>
      <w:bookmarkStart w:id="96" w:name="_Toc448920924"/>
      <w:bookmarkStart w:id="97" w:name="_Toc448921013"/>
      <w:bookmarkStart w:id="98" w:name="_Toc448921056"/>
      <w:bookmarkStart w:id="99" w:name="_Toc448921683"/>
      <w:bookmarkStart w:id="100" w:name="_Toc449600779"/>
      <w:bookmarkStart w:id="101" w:name="_Toc449708847"/>
      <w:bookmarkStart w:id="102" w:name="_Toc449708894"/>
    </w:p>
    <w:p w14:paraId="5BB77B5B" w14:textId="71DD5BB1" w:rsidR="000C7FBA" w:rsidRPr="00C006C4" w:rsidRDefault="000C7FBA" w:rsidP="009B2077">
      <w:pPr>
        <w:pStyle w:val="Heading1"/>
      </w:pPr>
      <w:bookmarkStart w:id="103" w:name="_Toc449600781"/>
      <w:bookmarkStart w:id="104" w:name="_Toc449708849"/>
      <w:bookmarkStart w:id="105" w:name="_Toc449708896"/>
      <w:bookmarkStart w:id="106" w:name="_Toc448244207"/>
      <w:bookmarkStart w:id="107" w:name="_Toc448244292"/>
      <w:bookmarkStart w:id="108" w:name="_Toc448918729"/>
      <w:bookmarkStart w:id="109" w:name="_Toc448920926"/>
      <w:bookmarkStart w:id="110" w:name="_Toc448921015"/>
      <w:bookmarkStart w:id="111" w:name="_Toc448921058"/>
      <w:bookmarkStart w:id="112" w:name="_Toc448921685"/>
      <w:bookmarkStart w:id="113" w:name="_Toc512163031"/>
      <w:bookmarkEnd w:id="93"/>
      <w:bookmarkEnd w:id="94"/>
      <w:bookmarkEnd w:id="95"/>
      <w:bookmarkEnd w:id="96"/>
      <w:bookmarkEnd w:id="97"/>
      <w:bookmarkEnd w:id="98"/>
      <w:bookmarkEnd w:id="99"/>
      <w:bookmarkEnd w:id="100"/>
      <w:bookmarkEnd w:id="101"/>
      <w:bookmarkEnd w:id="102"/>
      <w:r w:rsidRPr="00C006C4">
        <w:t>Insurance Cover While on Placement</w:t>
      </w:r>
      <w:bookmarkEnd w:id="103"/>
      <w:bookmarkEnd w:id="104"/>
      <w:bookmarkEnd w:id="105"/>
      <w:r w:rsidR="00B206C7">
        <w:t>/Code of conduct</w:t>
      </w:r>
      <w:bookmarkEnd w:id="113"/>
    </w:p>
    <w:p w14:paraId="42EEE059" w14:textId="3044ABBA" w:rsidR="00C006C4" w:rsidRDefault="00C006C4" w:rsidP="00230523">
      <w:pPr>
        <w:rPr>
          <w:rFonts w:eastAsiaTheme="minorHAnsi"/>
          <w:szCs w:val="22"/>
          <w:lang w:eastAsia="en-US"/>
        </w:rPr>
      </w:pPr>
      <w:r>
        <w:rPr>
          <w:rFonts w:eastAsiaTheme="minorHAnsi"/>
          <w:szCs w:val="22"/>
          <w:lang w:eastAsia="en-US"/>
        </w:rPr>
        <w:t xml:space="preserve">The </w:t>
      </w:r>
      <w:r w:rsidR="00185A5A">
        <w:rPr>
          <w:rFonts w:eastAsiaTheme="minorHAnsi"/>
          <w:szCs w:val="22"/>
          <w:lang w:eastAsia="en-US"/>
        </w:rPr>
        <w:t>University</w:t>
      </w:r>
      <w:r>
        <w:rPr>
          <w:rFonts w:eastAsiaTheme="minorHAnsi"/>
          <w:szCs w:val="22"/>
          <w:lang w:eastAsia="en-US"/>
        </w:rPr>
        <w:t xml:space="preserve"> of Adelaide cover</w:t>
      </w:r>
      <w:r w:rsidR="008F1EEE">
        <w:rPr>
          <w:rFonts w:eastAsiaTheme="minorHAnsi"/>
          <w:szCs w:val="22"/>
          <w:lang w:eastAsia="en-US"/>
        </w:rPr>
        <w:t>s</w:t>
      </w:r>
      <w:r>
        <w:rPr>
          <w:rFonts w:eastAsiaTheme="minorHAnsi"/>
          <w:szCs w:val="22"/>
          <w:lang w:eastAsia="en-US"/>
        </w:rPr>
        <w:t xml:space="preserve"> </w:t>
      </w:r>
      <w:r w:rsidR="003760CA">
        <w:rPr>
          <w:rFonts w:eastAsiaTheme="minorHAnsi"/>
          <w:szCs w:val="22"/>
          <w:lang w:eastAsia="en-US"/>
        </w:rPr>
        <w:t>Pre-service teachers</w:t>
      </w:r>
      <w:r>
        <w:rPr>
          <w:rFonts w:eastAsiaTheme="minorHAnsi"/>
          <w:szCs w:val="22"/>
          <w:lang w:eastAsia="en-US"/>
        </w:rPr>
        <w:t xml:space="preserve"> while on placement provided they</w:t>
      </w:r>
      <w:r w:rsidR="00A029AA">
        <w:rPr>
          <w:rFonts w:eastAsiaTheme="minorHAnsi"/>
          <w:szCs w:val="22"/>
          <w:lang w:eastAsia="en-US"/>
        </w:rPr>
        <w:t xml:space="preserve"> </w:t>
      </w:r>
      <w:proofErr w:type="gramStart"/>
      <w:r>
        <w:rPr>
          <w:rFonts w:eastAsiaTheme="minorHAnsi"/>
          <w:szCs w:val="22"/>
          <w:lang w:eastAsia="en-US"/>
        </w:rPr>
        <w:t>are not employed</w:t>
      </w:r>
      <w:proofErr w:type="gramEnd"/>
      <w:r>
        <w:rPr>
          <w:rFonts w:eastAsiaTheme="minorHAnsi"/>
          <w:szCs w:val="22"/>
          <w:lang w:eastAsia="en-US"/>
        </w:rPr>
        <w:t xml:space="preserve"> at the host School</w:t>
      </w:r>
      <w:r w:rsidR="00A029AA">
        <w:rPr>
          <w:rFonts w:eastAsiaTheme="minorHAnsi"/>
          <w:szCs w:val="22"/>
          <w:lang w:eastAsia="en-US"/>
        </w:rPr>
        <w:t xml:space="preserve"> and </w:t>
      </w:r>
      <w:r w:rsidR="00112F85">
        <w:rPr>
          <w:rFonts w:eastAsiaTheme="minorHAnsi"/>
          <w:szCs w:val="22"/>
          <w:lang w:eastAsia="en-US"/>
        </w:rPr>
        <w:t xml:space="preserve">have the Student Placement Agreement </w:t>
      </w:r>
      <w:r>
        <w:rPr>
          <w:rFonts w:eastAsiaTheme="minorHAnsi"/>
          <w:szCs w:val="22"/>
          <w:lang w:eastAsia="en-US"/>
        </w:rPr>
        <w:t>complete</w:t>
      </w:r>
      <w:r w:rsidR="00112F85">
        <w:rPr>
          <w:rFonts w:eastAsiaTheme="minorHAnsi"/>
          <w:szCs w:val="22"/>
          <w:lang w:eastAsia="en-US"/>
        </w:rPr>
        <w:t>d</w:t>
      </w:r>
      <w:r>
        <w:rPr>
          <w:rFonts w:eastAsiaTheme="minorHAnsi"/>
          <w:szCs w:val="22"/>
          <w:lang w:eastAsia="en-US"/>
        </w:rPr>
        <w:t xml:space="preserve"> and </w:t>
      </w:r>
      <w:r w:rsidR="00112F85">
        <w:rPr>
          <w:rFonts w:eastAsiaTheme="minorHAnsi"/>
          <w:szCs w:val="22"/>
          <w:lang w:eastAsia="en-US"/>
        </w:rPr>
        <w:t xml:space="preserve">authorised. </w:t>
      </w:r>
    </w:p>
    <w:p w14:paraId="6121865B" w14:textId="1BF06660" w:rsidR="00C006C4" w:rsidRPr="00C006C4" w:rsidRDefault="00C006C4" w:rsidP="00C006C4">
      <w:pPr>
        <w:rPr>
          <w:rFonts w:eastAsiaTheme="minorHAnsi"/>
          <w:lang w:eastAsia="en-US"/>
        </w:rPr>
      </w:pPr>
      <w:r w:rsidRPr="00C006C4">
        <w:rPr>
          <w:rFonts w:eastAsiaTheme="minorHAnsi"/>
          <w:lang w:eastAsia="en-US"/>
        </w:rPr>
        <w:t>The insurance provide</w:t>
      </w:r>
      <w:r w:rsidR="008F1EEE">
        <w:rPr>
          <w:rFonts w:eastAsiaTheme="minorHAnsi"/>
          <w:lang w:eastAsia="en-US"/>
        </w:rPr>
        <w:t>s</w:t>
      </w:r>
      <w:r w:rsidRPr="00C006C4">
        <w:rPr>
          <w:rFonts w:eastAsiaTheme="minorHAnsi"/>
          <w:lang w:eastAsia="en-US"/>
        </w:rPr>
        <w:t xml:space="preserve"> protection (indemnity) to the </w:t>
      </w:r>
      <w:r w:rsidR="00185A5A">
        <w:rPr>
          <w:rFonts w:eastAsiaTheme="minorHAnsi"/>
          <w:lang w:eastAsia="en-US"/>
        </w:rPr>
        <w:t>University</w:t>
      </w:r>
      <w:r w:rsidRPr="00C006C4">
        <w:rPr>
          <w:rFonts w:eastAsiaTheme="minorHAnsi"/>
          <w:lang w:eastAsia="en-US"/>
        </w:rPr>
        <w:t xml:space="preserve"> in the event of a claim</w:t>
      </w:r>
      <w:r>
        <w:rPr>
          <w:rFonts w:eastAsiaTheme="minorHAnsi"/>
          <w:lang w:eastAsia="en-US"/>
        </w:rPr>
        <w:t xml:space="preserve"> </w:t>
      </w:r>
      <w:r w:rsidRPr="00C006C4">
        <w:rPr>
          <w:rFonts w:eastAsiaTheme="minorHAnsi"/>
          <w:lang w:eastAsia="en-US"/>
        </w:rPr>
        <w:t xml:space="preserve">made by a third party. </w:t>
      </w:r>
      <w:r w:rsidR="00E30E65">
        <w:rPr>
          <w:rFonts w:eastAsiaTheme="minorHAnsi"/>
          <w:lang w:eastAsia="en-US"/>
        </w:rPr>
        <w:t>Pre-service teachers</w:t>
      </w:r>
      <w:r w:rsidR="008D0AB9" w:rsidRPr="00C006C4">
        <w:rPr>
          <w:rFonts w:eastAsiaTheme="minorHAnsi"/>
          <w:lang w:eastAsia="en-US"/>
        </w:rPr>
        <w:t xml:space="preserve"> </w:t>
      </w:r>
      <w:r w:rsidRPr="00C006C4">
        <w:rPr>
          <w:rFonts w:eastAsiaTheme="minorHAnsi"/>
          <w:lang w:eastAsia="en-US"/>
        </w:rPr>
        <w:t xml:space="preserve">undertaking approved work experience placements </w:t>
      </w:r>
      <w:proofErr w:type="gramStart"/>
      <w:r w:rsidRPr="00C006C4">
        <w:rPr>
          <w:rFonts w:eastAsiaTheme="minorHAnsi"/>
          <w:lang w:eastAsia="en-US"/>
        </w:rPr>
        <w:t>are provided</w:t>
      </w:r>
      <w:proofErr w:type="gramEnd"/>
      <w:r w:rsidRPr="00C006C4">
        <w:rPr>
          <w:rFonts w:eastAsiaTheme="minorHAnsi"/>
          <w:lang w:eastAsia="en-US"/>
        </w:rPr>
        <w:t xml:space="preserve"> with:</w:t>
      </w:r>
    </w:p>
    <w:p w14:paraId="5E2C2A99" w14:textId="2BC0B1E8" w:rsidR="00C006C4" w:rsidRPr="00A0373D" w:rsidRDefault="00C006C4" w:rsidP="00A0373D">
      <w:pPr>
        <w:pStyle w:val="ListParagraph"/>
        <w:numPr>
          <w:ilvl w:val="0"/>
          <w:numId w:val="27"/>
        </w:numPr>
        <w:rPr>
          <w:rFonts w:eastAsiaTheme="minorHAnsi"/>
          <w:lang w:eastAsia="en-US"/>
        </w:rPr>
      </w:pPr>
      <w:r w:rsidRPr="00A0373D">
        <w:rPr>
          <w:rFonts w:eastAsiaTheme="minorHAnsi"/>
          <w:b/>
          <w:bCs/>
          <w:lang w:eastAsia="en-US"/>
        </w:rPr>
        <w:t xml:space="preserve">Public Liability Insurance </w:t>
      </w:r>
      <w:r w:rsidRPr="00A0373D">
        <w:rPr>
          <w:rFonts w:eastAsiaTheme="minorHAnsi"/>
          <w:lang w:eastAsia="en-US"/>
        </w:rPr>
        <w:t>to a limit of $20M per any one event for an act, error or omission on the part of the student that results in injury</w:t>
      </w:r>
      <w:r w:rsidR="00703ED7">
        <w:rPr>
          <w:rFonts w:eastAsiaTheme="minorHAnsi"/>
          <w:lang w:eastAsia="en-US"/>
        </w:rPr>
        <w:t>,</w:t>
      </w:r>
      <w:r w:rsidRPr="00A0373D">
        <w:rPr>
          <w:rFonts w:eastAsiaTheme="minorHAnsi"/>
          <w:lang w:eastAsia="en-US"/>
        </w:rPr>
        <w:t xml:space="preserve"> loss or damage to the Host Organisation.</w:t>
      </w:r>
    </w:p>
    <w:p w14:paraId="5F6B0BBE" w14:textId="413E1626" w:rsidR="00C006C4" w:rsidRPr="00A0373D" w:rsidRDefault="00C006C4" w:rsidP="00A0373D">
      <w:pPr>
        <w:pStyle w:val="ListParagraph"/>
        <w:numPr>
          <w:ilvl w:val="0"/>
          <w:numId w:val="27"/>
        </w:numPr>
        <w:rPr>
          <w:rFonts w:eastAsiaTheme="minorHAnsi"/>
          <w:lang w:eastAsia="en-US"/>
        </w:rPr>
      </w:pPr>
      <w:r w:rsidRPr="00A0373D">
        <w:rPr>
          <w:rFonts w:eastAsiaTheme="minorHAnsi"/>
          <w:b/>
          <w:bCs/>
          <w:lang w:eastAsia="en-US"/>
        </w:rPr>
        <w:t xml:space="preserve">Travel Insurance </w:t>
      </w:r>
      <w:r w:rsidRPr="00A0373D">
        <w:rPr>
          <w:rFonts w:eastAsiaTheme="minorHAnsi"/>
          <w:lang w:eastAsia="en-US"/>
        </w:rPr>
        <w:t xml:space="preserve">while undertaking approved </w:t>
      </w:r>
      <w:r w:rsidR="00185A5A">
        <w:rPr>
          <w:rFonts w:eastAsiaTheme="minorHAnsi"/>
          <w:lang w:eastAsia="en-US"/>
        </w:rPr>
        <w:t>University</w:t>
      </w:r>
      <w:r w:rsidRPr="00A0373D">
        <w:rPr>
          <w:rFonts w:eastAsiaTheme="minorHAnsi"/>
          <w:lang w:eastAsia="en-US"/>
        </w:rPr>
        <w:t xml:space="preserve"> travel.</w:t>
      </w:r>
    </w:p>
    <w:p w14:paraId="28AE61E6" w14:textId="77777777" w:rsidR="00C006C4" w:rsidRPr="00A0373D" w:rsidRDefault="00C006C4" w:rsidP="00A0373D">
      <w:pPr>
        <w:pStyle w:val="ListParagraph"/>
        <w:numPr>
          <w:ilvl w:val="0"/>
          <w:numId w:val="27"/>
        </w:numPr>
        <w:rPr>
          <w:rFonts w:eastAsiaTheme="minorHAnsi"/>
          <w:lang w:eastAsia="en-US"/>
        </w:rPr>
      </w:pPr>
      <w:r w:rsidRPr="00A0373D">
        <w:rPr>
          <w:rFonts w:eastAsiaTheme="minorHAnsi"/>
          <w:b/>
          <w:bCs/>
          <w:lang w:eastAsia="en-US"/>
        </w:rPr>
        <w:t>Personal Accident Insurance</w:t>
      </w:r>
      <w:r w:rsidRPr="00A0373D">
        <w:rPr>
          <w:rFonts w:eastAsiaTheme="minorHAnsi"/>
          <w:lang w:eastAsia="en-US"/>
        </w:rPr>
        <w:t>.</w:t>
      </w:r>
    </w:p>
    <w:p w14:paraId="44EE8148" w14:textId="05E48873" w:rsidR="00C006C4" w:rsidRPr="00A0373D" w:rsidRDefault="00C006C4" w:rsidP="00C006C4">
      <w:pPr>
        <w:rPr>
          <w:rFonts w:eastAsiaTheme="minorHAnsi"/>
          <w:b/>
          <w:bCs/>
          <w:lang w:eastAsia="en-US"/>
        </w:rPr>
      </w:pPr>
      <w:r w:rsidRPr="00C006C4">
        <w:rPr>
          <w:rFonts w:eastAsiaTheme="minorHAnsi"/>
          <w:b/>
          <w:bCs/>
          <w:lang w:eastAsia="en-US"/>
        </w:rPr>
        <w:t xml:space="preserve">Please note that the </w:t>
      </w:r>
      <w:r w:rsidR="00185A5A">
        <w:rPr>
          <w:rFonts w:eastAsiaTheme="minorHAnsi"/>
          <w:b/>
          <w:bCs/>
          <w:lang w:eastAsia="en-US"/>
        </w:rPr>
        <w:t>University</w:t>
      </w:r>
      <w:r w:rsidRPr="00C006C4">
        <w:rPr>
          <w:rFonts w:eastAsiaTheme="minorHAnsi"/>
          <w:b/>
          <w:bCs/>
          <w:lang w:eastAsia="en-US"/>
        </w:rPr>
        <w:t>’s insurance cover does not ext</w:t>
      </w:r>
      <w:r w:rsidR="00A0373D">
        <w:rPr>
          <w:rFonts w:eastAsiaTheme="minorHAnsi"/>
          <w:b/>
          <w:bCs/>
          <w:lang w:eastAsia="en-US"/>
        </w:rPr>
        <w:t xml:space="preserve">end to </w:t>
      </w:r>
      <w:r w:rsidR="00E30E65">
        <w:rPr>
          <w:rFonts w:eastAsiaTheme="minorHAnsi"/>
          <w:b/>
          <w:bCs/>
          <w:lang w:eastAsia="en-US"/>
        </w:rPr>
        <w:t>Pre-service teachers</w:t>
      </w:r>
      <w:r w:rsidR="008D0AB9">
        <w:rPr>
          <w:rFonts w:eastAsiaTheme="minorHAnsi"/>
          <w:b/>
          <w:bCs/>
          <w:lang w:eastAsia="en-US"/>
        </w:rPr>
        <w:t xml:space="preserve"> </w:t>
      </w:r>
      <w:r w:rsidR="00A0373D">
        <w:rPr>
          <w:rFonts w:eastAsiaTheme="minorHAnsi"/>
          <w:b/>
          <w:bCs/>
          <w:lang w:eastAsia="en-US"/>
        </w:rPr>
        <w:t xml:space="preserve">working in paid </w:t>
      </w:r>
      <w:r w:rsidRPr="00C006C4">
        <w:rPr>
          <w:rFonts w:eastAsiaTheme="minorHAnsi"/>
          <w:b/>
          <w:bCs/>
          <w:lang w:eastAsia="en-US"/>
        </w:rPr>
        <w:t>employment.</w:t>
      </w:r>
    </w:p>
    <w:p w14:paraId="48D85BF5" w14:textId="6CEAF721" w:rsidR="00B206C7" w:rsidRDefault="00B206C7" w:rsidP="00B206C7">
      <w:pPr>
        <w:rPr>
          <w:b/>
          <w:caps/>
          <w:color w:val="244061" w:themeColor="accent1" w:themeShade="80"/>
          <w:sz w:val="28"/>
        </w:rPr>
      </w:pPr>
      <w:r w:rsidRPr="00C006C4">
        <w:rPr>
          <w:rFonts w:eastAsiaTheme="minorHAnsi"/>
          <w:szCs w:val="22"/>
          <w:lang w:eastAsia="en-US"/>
        </w:rPr>
        <w:t xml:space="preserve">To ensure cover remains valid </w:t>
      </w:r>
      <w:r>
        <w:rPr>
          <w:rFonts w:eastAsiaTheme="minorHAnsi"/>
          <w:szCs w:val="22"/>
          <w:lang w:eastAsia="en-US"/>
        </w:rPr>
        <w:t xml:space="preserve">Pre-service </w:t>
      </w:r>
      <w:r w:rsidRPr="00F37482">
        <w:rPr>
          <w:rFonts w:eastAsiaTheme="minorHAnsi"/>
          <w:szCs w:val="22"/>
          <w:lang w:eastAsia="en-US"/>
        </w:rPr>
        <w:t>teachers are required to report</w:t>
      </w:r>
      <w:r w:rsidRPr="00C006C4">
        <w:rPr>
          <w:rFonts w:eastAsiaTheme="minorHAnsi"/>
          <w:szCs w:val="22"/>
          <w:lang w:eastAsia="en-US"/>
        </w:rPr>
        <w:t xml:space="preserve"> any adverse or </w:t>
      </w:r>
      <w:r>
        <w:rPr>
          <w:rFonts w:eastAsiaTheme="minorHAnsi"/>
          <w:szCs w:val="22"/>
          <w:lang w:eastAsia="en-US"/>
        </w:rPr>
        <w:t xml:space="preserve">notifiable events as </w:t>
      </w:r>
      <w:r w:rsidRPr="00C006C4">
        <w:rPr>
          <w:rFonts w:eastAsiaTheme="minorHAnsi"/>
          <w:szCs w:val="22"/>
          <w:lang w:eastAsia="en-US"/>
        </w:rPr>
        <w:t xml:space="preserve">soon as they </w:t>
      </w:r>
      <w:proofErr w:type="gramStart"/>
      <w:r w:rsidRPr="00C006C4">
        <w:rPr>
          <w:rFonts w:eastAsiaTheme="minorHAnsi"/>
          <w:szCs w:val="22"/>
          <w:lang w:eastAsia="en-US"/>
        </w:rPr>
        <w:t xml:space="preserve">occur </w:t>
      </w:r>
      <w:r>
        <w:rPr>
          <w:rFonts w:eastAsiaTheme="minorHAnsi"/>
          <w:szCs w:val="22"/>
          <w:lang w:eastAsia="en-US"/>
        </w:rPr>
        <w:t xml:space="preserve">to the Professional Experience Office, either </w:t>
      </w:r>
      <w:r w:rsidR="00703ED7">
        <w:rPr>
          <w:rFonts w:eastAsiaTheme="minorHAnsi"/>
          <w:szCs w:val="22"/>
          <w:lang w:eastAsia="en-US"/>
        </w:rPr>
        <w:t xml:space="preserve">by phone </w:t>
      </w:r>
      <w:r>
        <w:rPr>
          <w:rFonts w:eastAsiaTheme="minorHAnsi"/>
          <w:szCs w:val="22"/>
          <w:lang w:eastAsia="en-US"/>
        </w:rPr>
        <w:t xml:space="preserve">8313 0694 or email </w:t>
      </w:r>
      <w:hyperlink r:id="rId24" w:history="1">
        <w:r w:rsidRPr="00B05FF1">
          <w:rPr>
            <w:rStyle w:val="Hyperlink"/>
            <w:rFonts w:eastAsiaTheme="minorHAnsi"/>
            <w:noProof w:val="0"/>
            <w:szCs w:val="22"/>
            <w:lang w:eastAsia="en-US"/>
          </w:rPr>
          <w:t>education.</w:t>
        </w:r>
        <w:r w:rsidR="00A71BD8">
          <w:rPr>
            <w:rStyle w:val="Hyperlink"/>
            <w:rFonts w:eastAsiaTheme="minorHAnsi"/>
            <w:noProof w:val="0"/>
            <w:szCs w:val="22"/>
            <w:lang w:eastAsia="en-US"/>
          </w:rPr>
          <w:t>placement</w:t>
        </w:r>
        <w:r w:rsidRPr="00B05FF1">
          <w:rPr>
            <w:rStyle w:val="Hyperlink"/>
            <w:rFonts w:eastAsiaTheme="minorHAnsi"/>
            <w:noProof w:val="0"/>
            <w:szCs w:val="22"/>
            <w:lang w:eastAsia="en-US"/>
          </w:rPr>
          <w:t>@adelaide.edu.au</w:t>
        </w:r>
        <w:proofErr w:type="gramEnd"/>
      </w:hyperlink>
      <w:r>
        <w:rPr>
          <w:rFonts w:eastAsiaTheme="minorHAnsi"/>
          <w:szCs w:val="22"/>
          <w:lang w:eastAsia="en-US"/>
        </w:rPr>
        <w:t>. Information on what constitutes an adverse or notifiable event is included as part of the agreement.</w:t>
      </w:r>
    </w:p>
    <w:p w14:paraId="3653EECC" w14:textId="72FCFD8A" w:rsidR="00B206C7" w:rsidRDefault="00B206C7" w:rsidP="00C006C4">
      <w:pPr>
        <w:rPr>
          <w:rFonts w:eastAsiaTheme="minorHAnsi"/>
          <w:szCs w:val="22"/>
          <w:lang w:eastAsia="en-US"/>
        </w:rPr>
      </w:pPr>
      <w:r>
        <w:rPr>
          <w:rFonts w:eastAsiaTheme="minorHAnsi"/>
          <w:szCs w:val="22"/>
          <w:lang w:eastAsia="en-US"/>
        </w:rPr>
        <w:t xml:space="preserve">The Insurance/Code of Conduct form will be available in SONIA closer to the placement dates.  An email </w:t>
      </w:r>
      <w:proofErr w:type="gramStart"/>
      <w:r>
        <w:rPr>
          <w:rFonts w:eastAsiaTheme="minorHAnsi"/>
          <w:szCs w:val="22"/>
          <w:lang w:eastAsia="en-US"/>
        </w:rPr>
        <w:t>will be sent</w:t>
      </w:r>
      <w:proofErr w:type="gramEnd"/>
      <w:r>
        <w:rPr>
          <w:rFonts w:eastAsiaTheme="minorHAnsi"/>
          <w:szCs w:val="22"/>
          <w:lang w:eastAsia="en-US"/>
        </w:rPr>
        <w:t xml:space="preserve"> out when this form is available.</w:t>
      </w:r>
    </w:p>
    <w:p w14:paraId="0664406E" w14:textId="1FA6BDD1" w:rsidR="0091601E" w:rsidRPr="00B87DD8" w:rsidRDefault="00AD49D0" w:rsidP="00ED61EB">
      <w:pPr>
        <w:pStyle w:val="Heading1"/>
        <w:tabs>
          <w:tab w:val="left" w:pos="4253"/>
        </w:tabs>
        <w:rPr>
          <w:highlight w:val="green"/>
        </w:rPr>
      </w:pPr>
      <w:bookmarkStart w:id="114" w:name="_Toc448244209"/>
      <w:bookmarkStart w:id="115" w:name="_Toc448244294"/>
      <w:bookmarkStart w:id="116" w:name="_Toc448918731"/>
      <w:bookmarkStart w:id="117" w:name="_Toc448920928"/>
      <w:bookmarkStart w:id="118" w:name="_Toc448921017"/>
      <w:bookmarkStart w:id="119" w:name="_Toc448921060"/>
      <w:bookmarkStart w:id="120" w:name="_Toc448921687"/>
      <w:bookmarkStart w:id="121" w:name="_Toc449600784"/>
      <w:bookmarkStart w:id="122" w:name="_Toc449708852"/>
      <w:bookmarkStart w:id="123" w:name="_Toc449708899"/>
      <w:bookmarkStart w:id="124" w:name="_Toc512163032"/>
      <w:bookmarkEnd w:id="106"/>
      <w:bookmarkEnd w:id="107"/>
      <w:bookmarkEnd w:id="108"/>
      <w:bookmarkEnd w:id="109"/>
      <w:bookmarkEnd w:id="110"/>
      <w:bookmarkEnd w:id="111"/>
      <w:bookmarkEnd w:id="112"/>
      <w:r>
        <w:t>The</w:t>
      </w:r>
      <w:r w:rsidR="0091601E" w:rsidRPr="00201EF7">
        <w:t xml:space="preserve"> Professional Experience Placement Process</w:t>
      </w:r>
      <w:bookmarkEnd w:id="114"/>
      <w:bookmarkEnd w:id="115"/>
      <w:bookmarkEnd w:id="116"/>
      <w:bookmarkEnd w:id="117"/>
      <w:bookmarkEnd w:id="118"/>
      <w:bookmarkEnd w:id="119"/>
      <w:bookmarkEnd w:id="120"/>
      <w:bookmarkEnd w:id="121"/>
      <w:bookmarkEnd w:id="122"/>
      <w:bookmarkEnd w:id="123"/>
      <w:bookmarkEnd w:id="124"/>
    </w:p>
    <w:p w14:paraId="4F087535" w14:textId="7D55BF09" w:rsidR="0091601E" w:rsidRPr="008E550D" w:rsidRDefault="0091601E" w:rsidP="0091601E">
      <w:pPr>
        <w:rPr>
          <w:rFonts w:ascii="Calibri" w:hAnsi="Calibri"/>
          <w:szCs w:val="22"/>
        </w:rPr>
      </w:pPr>
      <w:r w:rsidRPr="008E550D">
        <w:rPr>
          <w:rFonts w:ascii="Calibri" w:hAnsi="Calibri"/>
          <w:szCs w:val="22"/>
        </w:rPr>
        <w:t xml:space="preserve">The process involved in finding placements for </w:t>
      </w:r>
      <w:r w:rsidR="00E30E65">
        <w:rPr>
          <w:rFonts w:ascii="Calibri" w:hAnsi="Calibri"/>
          <w:szCs w:val="22"/>
        </w:rPr>
        <w:t>Pre-service teachers</w:t>
      </w:r>
      <w:r w:rsidR="008D0AB9" w:rsidRPr="008E550D">
        <w:rPr>
          <w:rFonts w:ascii="Calibri" w:hAnsi="Calibri"/>
          <w:szCs w:val="22"/>
        </w:rPr>
        <w:t xml:space="preserve"> </w:t>
      </w:r>
      <w:r w:rsidRPr="008E550D">
        <w:rPr>
          <w:rFonts w:ascii="Calibri" w:hAnsi="Calibri"/>
          <w:szCs w:val="22"/>
        </w:rPr>
        <w:t>for Professional Experience is complex and follo</w:t>
      </w:r>
      <w:r w:rsidR="00F37482">
        <w:rPr>
          <w:rFonts w:ascii="Calibri" w:hAnsi="Calibri"/>
          <w:szCs w:val="22"/>
        </w:rPr>
        <w:t>w</w:t>
      </w:r>
      <w:r w:rsidR="008D0AB9">
        <w:rPr>
          <w:rFonts w:ascii="Calibri" w:hAnsi="Calibri"/>
          <w:szCs w:val="22"/>
        </w:rPr>
        <w:t>s</w:t>
      </w:r>
      <w:r w:rsidRPr="008E550D">
        <w:rPr>
          <w:rFonts w:ascii="Calibri" w:hAnsi="Calibri"/>
          <w:szCs w:val="22"/>
        </w:rPr>
        <w:t xml:space="preserve"> </w:t>
      </w:r>
      <w:r w:rsidR="008D0AB9">
        <w:rPr>
          <w:rFonts w:ascii="Calibri" w:hAnsi="Calibri"/>
          <w:szCs w:val="22"/>
        </w:rPr>
        <w:t xml:space="preserve">this </w:t>
      </w:r>
      <w:proofErr w:type="gramStart"/>
      <w:r w:rsidRPr="008E550D">
        <w:rPr>
          <w:rFonts w:ascii="Calibri" w:hAnsi="Calibri"/>
          <w:szCs w:val="22"/>
        </w:rPr>
        <w:t>step</w:t>
      </w:r>
      <w:r w:rsidR="003B4221">
        <w:rPr>
          <w:rFonts w:ascii="Calibri" w:hAnsi="Calibri"/>
          <w:szCs w:val="22"/>
        </w:rPr>
        <w:t>-</w:t>
      </w:r>
      <w:r w:rsidRPr="008E550D">
        <w:rPr>
          <w:rFonts w:ascii="Calibri" w:hAnsi="Calibri"/>
          <w:szCs w:val="22"/>
        </w:rPr>
        <w:t>by</w:t>
      </w:r>
      <w:r w:rsidR="003B4221">
        <w:rPr>
          <w:rFonts w:ascii="Calibri" w:hAnsi="Calibri"/>
          <w:szCs w:val="22"/>
        </w:rPr>
        <w:t>-</w:t>
      </w:r>
      <w:r w:rsidRPr="008E550D">
        <w:rPr>
          <w:rFonts w:ascii="Calibri" w:hAnsi="Calibri"/>
          <w:szCs w:val="22"/>
        </w:rPr>
        <w:t>step</w:t>
      </w:r>
      <w:proofErr w:type="gramEnd"/>
      <w:r w:rsidRPr="008E550D">
        <w:rPr>
          <w:rFonts w:ascii="Calibri" w:hAnsi="Calibri"/>
          <w:szCs w:val="22"/>
        </w:rPr>
        <w:t xml:space="preserve"> process:</w:t>
      </w:r>
    </w:p>
    <w:p w14:paraId="12854368" w14:textId="1756538B" w:rsidR="0091601E" w:rsidRDefault="00E30E65" w:rsidP="003B0877">
      <w:pPr>
        <w:pStyle w:val="ListParagraph"/>
        <w:numPr>
          <w:ilvl w:val="0"/>
          <w:numId w:val="12"/>
        </w:numPr>
        <w:rPr>
          <w:rFonts w:ascii="Calibri" w:hAnsi="Calibri"/>
          <w:szCs w:val="22"/>
        </w:rPr>
      </w:pPr>
      <w:r>
        <w:rPr>
          <w:rFonts w:ascii="Calibri" w:hAnsi="Calibri"/>
          <w:szCs w:val="22"/>
        </w:rPr>
        <w:t xml:space="preserve">Pre-service </w:t>
      </w:r>
      <w:r w:rsidRPr="00703ED7">
        <w:rPr>
          <w:rFonts w:ascii="Calibri" w:hAnsi="Calibri"/>
          <w:szCs w:val="22"/>
        </w:rPr>
        <w:t>teachers</w:t>
      </w:r>
      <w:r w:rsidR="002C7DEF" w:rsidRPr="00703ED7">
        <w:rPr>
          <w:rFonts w:ascii="Calibri" w:hAnsi="Calibri"/>
          <w:szCs w:val="22"/>
        </w:rPr>
        <w:t xml:space="preserve"> </w:t>
      </w:r>
      <w:r w:rsidR="00C55428" w:rsidRPr="00703ED7">
        <w:rPr>
          <w:rFonts w:ascii="Calibri" w:hAnsi="Calibri"/>
          <w:szCs w:val="22"/>
        </w:rPr>
        <w:t xml:space="preserve">complete </w:t>
      </w:r>
      <w:r w:rsidR="00B206C7" w:rsidRPr="00703ED7">
        <w:rPr>
          <w:rFonts w:ascii="Calibri" w:hAnsi="Calibri"/>
          <w:szCs w:val="22"/>
        </w:rPr>
        <w:t>in the SONIA system all</w:t>
      </w:r>
      <w:r w:rsidR="008D0AB9" w:rsidRPr="00703ED7">
        <w:rPr>
          <w:rFonts w:ascii="Calibri" w:hAnsi="Calibri"/>
          <w:szCs w:val="22"/>
        </w:rPr>
        <w:t xml:space="preserve"> </w:t>
      </w:r>
      <w:r w:rsidR="00C55428" w:rsidRPr="00703ED7">
        <w:rPr>
          <w:rFonts w:ascii="Calibri" w:hAnsi="Calibri"/>
          <w:szCs w:val="22"/>
        </w:rPr>
        <w:t>essential</w:t>
      </w:r>
      <w:r w:rsidR="00C55428">
        <w:rPr>
          <w:rFonts w:ascii="Calibri" w:hAnsi="Calibri"/>
          <w:szCs w:val="22"/>
        </w:rPr>
        <w:t xml:space="preserve"> </w:t>
      </w:r>
      <w:r w:rsidR="002C7DEF">
        <w:rPr>
          <w:rFonts w:ascii="Calibri" w:hAnsi="Calibri"/>
          <w:szCs w:val="22"/>
        </w:rPr>
        <w:t>information</w:t>
      </w:r>
      <w:r w:rsidR="00C55428">
        <w:rPr>
          <w:rFonts w:ascii="Calibri" w:hAnsi="Calibri"/>
          <w:szCs w:val="22"/>
        </w:rPr>
        <w:t xml:space="preserve"> to find a suitable</w:t>
      </w:r>
      <w:r w:rsidR="002C7DEF">
        <w:rPr>
          <w:rFonts w:ascii="Calibri" w:hAnsi="Calibri"/>
          <w:szCs w:val="22"/>
        </w:rPr>
        <w:t xml:space="preserve"> placement.</w:t>
      </w:r>
      <w:r w:rsidR="0091601E" w:rsidRPr="002C7DEF">
        <w:rPr>
          <w:rFonts w:ascii="Calibri" w:hAnsi="Calibri"/>
          <w:szCs w:val="22"/>
        </w:rPr>
        <w:t xml:space="preserve"> If this information is not provided </w:t>
      </w:r>
      <w:r w:rsidR="00B0606C">
        <w:rPr>
          <w:rFonts w:ascii="Calibri" w:hAnsi="Calibri"/>
          <w:szCs w:val="22"/>
        </w:rPr>
        <w:t>on or before the due date</w:t>
      </w:r>
      <w:r w:rsidR="00B206C7">
        <w:rPr>
          <w:rFonts w:ascii="Calibri" w:hAnsi="Calibri"/>
          <w:szCs w:val="22"/>
        </w:rPr>
        <w:t xml:space="preserve"> (4 May</w:t>
      </w:r>
      <w:r w:rsidR="00703ED7">
        <w:rPr>
          <w:rFonts w:ascii="Calibri" w:hAnsi="Calibri"/>
          <w:szCs w:val="22"/>
        </w:rPr>
        <w:t xml:space="preserve"> </w:t>
      </w:r>
      <w:proofErr w:type="gramStart"/>
      <w:r w:rsidR="00703ED7">
        <w:rPr>
          <w:rFonts w:ascii="Calibri" w:hAnsi="Calibri"/>
          <w:szCs w:val="22"/>
        </w:rPr>
        <w:t>2018</w:t>
      </w:r>
      <w:r w:rsidR="00B206C7">
        <w:rPr>
          <w:rFonts w:ascii="Calibri" w:hAnsi="Calibri"/>
          <w:szCs w:val="22"/>
        </w:rPr>
        <w:t>)</w:t>
      </w:r>
      <w:proofErr w:type="gramEnd"/>
      <w:r w:rsidR="0091601E" w:rsidRPr="002C7DEF">
        <w:rPr>
          <w:rFonts w:ascii="Calibri" w:hAnsi="Calibri"/>
          <w:szCs w:val="22"/>
        </w:rPr>
        <w:t xml:space="preserve"> </w:t>
      </w:r>
      <w:r w:rsidR="008D0AB9">
        <w:rPr>
          <w:rFonts w:ascii="Calibri" w:hAnsi="Calibri"/>
          <w:szCs w:val="22"/>
        </w:rPr>
        <w:t xml:space="preserve">the </w:t>
      </w:r>
      <w:r w:rsidR="00185A5A">
        <w:rPr>
          <w:rFonts w:ascii="Calibri" w:hAnsi="Calibri"/>
          <w:szCs w:val="22"/>
        </w:rPr>
        <w:t>University</w:t>
      </w:r>
      <w:r w:rsidR="0054515F">
        <w:rPr>
          <w:rFonts w:ascii="Calibri" w:hAnsi="Calibri"/>
          <w:szCs w:val="22"/>
        </w:rPr>
        <w:t xml:space="preserve"> </w:t>
      </w:r>
      <w:r w:rsidR="008F1EEE">
        <w:rPr>
          <w:rFonts w:ascii="Calibri" w:hAnsi="Calibri"/>
          <w:szCs w:val="22"/>
        </w:rPr>
        <w:t>will not continue the placement process for the Pre-service teacher Refer to page 10/11 for pre-requisites</w:t>
      </w:r>
      <w:r w:rsidR="0091601E" w:rsidRPr="002C7DEF">
        <w:rPr>
          <w:rFonts w:ascii="Calibri" w:hAnsi="Calibri"/>
          <w:szCs w:val="22"/>
        </w:rPr>
        <w:t>.</w:t>
      </w:r>
      <w:r w:rsidR="00AE7C39">
        <w:rPr>
          <w:rFonts w:ascii="Calibri" w:hAnsi="Calibri"/>
          <w:szCs w:val="22"/>
        </w:rPr>
        <w:t xml:space="preserve"> </w:t>
      </w:r>
      <w:r w:rsidR="00336C7D">
        <w:rPr>
          <w:rFonts w:ascii="Calibri" w:hAnsi="Calibri"/>
          <w:szCs w:val="22"/>
        </w:rPr>
        <w:t xml:space="preserve">The link to </w:t>
      </w:r>
      <w:r w:rsidR="00B206C7">
        <w:rPr>
          <w:rFonts w:ascii="Calibri" w:hAnsi="Calibri"/>
          <w:szCs w:val="22"/>
        </w:rPr>
        <w:t>SONIA</w:t>
      </w:r>
      <w:r w:rsidR="00B0606C">
        <w:rPr>
          <w:rFonts w:ascii="Calibri" w:hAnsi="Calibri"/>
          <w:szCs w:val="22"/>
        </w:rPr>
        <w:t xml:space="preserve"> </w:t>
      </w:r>
      <w:proofErr w:type="gramStart"/>
      <w:r w:rsidR="00B0606C">
        <w:rPr>
          <w:rFonts w:ascii="Calibri" w:hAnsi="Calibri"/>
          <w:szCs w:val="22"/>
        </w:rPr>
        <w:t>will be provided</w:t>
      </w:r>
      <w:proofErr w:type="gramEnd"/>
      <w:r w:rsidR="00B0606C">
        <w:rPr>
          <w:rFonts w:ascii="Calibri" w:hAnsi="Calibri"/>
          <w:szCs w:val="22"/>
        </w:rPr>
        <w:t xml:space="preserve"> </w:t>
      </w:r>
      <w:r w:rsidR="00336C7D">
        <w:rPr>
          <w:rFonts w:ascii="Calibri" w:hAnsi="Calibri"/>
          <w:szCs w:val="22"/>
        </w:rPr>
        <w:t>on MyUni.</w:t>
      </w:r>
    </w:p>
    <w:p w14:paraId="29FE72A8" w14:textId="5D56FD7D" w:rsidR="00B206C7" w:rsidRPr="002C7DEF" w:rsidRDefault="00B206C7" w:rsidP="003B0877">
      <w:pPr>
        <w:pStyle w:val="ListParagraph"/>
        <w:numPr>
          <w:ilvl w:val="0"/>
          <w:numId w:val="12"/>
        </w:numPr>
        <w:rPr>
          <w:rFonts w:ascii="Calibri" w:hAnsi="Calibri"/>
          <w:szCs w:val="22"/>
        </w:rPr>
      </w:pPr>
      <w:r>
        <w:rPr>
          <w:rFonts w:ascii="Calibri" w:hAnsi="Calibri"/>
          <w:szCs w:val="22"/>
        </w:rPr>
        <w:t>For 1</w:t>
      </w:r>
      <w:r w:rsidRPr="0065621B">
        <w:rPr>
          <w:rFonts w:ascii="Calibri" w:hAnsi="Calibri"/>
          <w:szCs w:val="22"/>
          <w:vertAlign w:val="superscript"/>
        </w:rPr>
        <w:t>st</w:t>
      </w:r>
      <w:r>
        <w:rPr>
          <w:rFonts w:ascii="Calibri" w:hAnsi="Calibri"/>
          <w:szCs w:val="22"/>
        </w:rPr>
        <w:t xml:space="preserve"> year and 2</w:t>
      </w:r>
      <w:r w:rsidRPr="0065621B">
        <w:rPr>
          <w:rFonts w:ascii="Calibri" w:hAnsi="Calibri"/>
          <w:szCs w:val="22"/>
          <w:vertAlign w:val="superscript"/>
        </w:rPr>
        <w:t>nd</w:t>
      </w:r>
      <w:r>
        <w:rPr>
          <w:rFonts w:ascii="Calibri" w:hAnsi="Calibri"/>
          <w:szCs w:val="22"/>
        </w:rPr>
        <w:t xml:space="preserve"> year </w:t>
      </w:r>
      <w:r w:rsidR="008F1EEE">
        <w:rPr>
          <w:rFonts w:ascii="Calibri" w:hAnsi="Calibri"/>
          <w:szCs w:val="22"/>
        </w:rPr>
        <w:t>Pre-service teachers</w:t>
      </w:r>
      <w:r w:rsidR="003371BB">
        <w:rPr>
          <w:rFonts w:ascii="Calibri" w:hAnsi="Calibri"/>
          <w:szCs w:val="22"/>
        </w:rPr>
        <w:t>,</w:t>
      </w:r>
      <w:r>
        <w:rPr>
          <w:rFonts w:ascii="Calibri" w:hAnsi="Calibri"/>
          <w:szCs w:val="22"/>
        </w:rPr>
        <w:t xml:space="preserve"> all information required for placement will be available in SONIA.  The placement team will contact schools </w:t>
      </w:r>
      <w:r w:rsidR="002C2361">
        <w:rPr>
          <w:rFonts w:ascii="Calibri" w:hAnsi="Calibri"/>
          <w:szCs w:val="22"/>
        </w:rPr>
        <w:t>and</w:t>
      </w:r>
      <w:r>
        <w:rPr>
          <w:rFonts w:ascii="Calibri" w:hAnsi="Calibri"/>
          <w:szCs w:val="22"/>
        </w:rPr>
        <w:t xml:space="preserve"> </w:t>
      </w:r>
      <w:r w:rsidR="002C2361">
        <w:rPr>
          <w:rFonts w:ascii="Calibri" w:hAnsi="Calibri"/>
          <w:szCs w:val="22"/>
        </w:rPr>
        <w:t xml:space="preserve">then </w:t>
      </w:r>
      <w:r>
        <w:rPr>
          <w:rFonts w:ascii="Calibri" w:hAnsi="Calibri"/>
          <w:szCs w:val="22"/>
        </w:rPr>
        <w:t>advis</w:t>
      </w:r>
      <w:r w:rsidR="002C2361">
        <w:rPr>
          <w:rFonts w:ascii="Calibri" w:hAnsi="Calibri"/>
          <w:szCs w:val="22"/>
        </w:rPr>
        <w:t>e Pre-service teachers</w:t>
      </w:r>
      <w:r>
        <w:rPr>
          <w:rFonts w:ascii="Calibri" w:hAnsi="Calibri"/>
          <w:szCs w:val="22"/>
        </w:rPr>
        <w:t xml:space="preserve"> of </w:t>
      </w:r>
      <w:r w:rsidR="002C2361">
        <w:rPr>
          <w:rFonts w:ascii="Calibri" w:hAnsi="Calibri"/>
          <w:szCs w:val="22"/>
        </w:rPr>
        <w:t>their</w:t>
      </w:r>
      <w:r>
        <w:rPr>
          <w:rFonts w:ascii="Calibri" w:hAnsi="Calibri"/>
          <w:szCs w:val="22"/>
        </w:rPr>
        <w:t xml:space="preserve"> placement details (including accommodation and travel details for regional placements – 2 weeks prior to the end of term 2).</w:t>
      </w:r>
    </w:p>
    <w:p w14:paraId="1D779565" w14:textId="7D1E3763" w:rsidR="0091601E" w:rsidRPr="002C7DEF" w:rsidRDefault="00A5041F" w:rsidP="003B0877">
      <w:pPr>
        <w:pStyle w:val="ListParagraph"/>
        <w:numPr>
          <w:ilvl w:val="0"/>
          <w:numId w:val="12"/>
        </w:numPr>
        <w:rPr>
          <w:rFonts w:ascii="Calibri" w:hAnsi="Calibri"/>
          <w:szCs w:val="22"/>
        </w:rPr>
      </w:pPr>
      <w:r>
        <w:rPr>
          <w:rFonts w:ascii="Calibri" w:hAnsi="Calibri"/>
          <w:szCs w:val="22"/>
        </w:rPr>
        <w:t>For final year placements, t</w:t>
      </w:r>
      <w:r w:rsidR="008D0AB9">
        <w:rPr>
          <w:rFonts w:ascii="Calibri" w:hAnsi="Calibri"/>
          <w:szCs w:val="22"/>
        </w:rPr>
        <w:t xml:space="preserve">he </w:t>
      </w:r>
      <w:r w:rsidR="00185A5A">
        <w:rPr>
          <w:rFonts w:ascii="Calibri" w:hAnsi="Calibri"/>
          <w:szCs w:val="22"/>
        </w:rPr>
        <w:t>University</w:t>
      </w:r>
      <w:r w:rsidR="002C7DEF">
        <w:rPr>
          <w:rFonts w:ascii="Calibri" w:hAnsi="Calibri"/>
          <w:szCs w:val="22"/>
        </w:rPr>
        <w:t xml:space="preserve"> </w:t>
      </w:r>
      <w:r>
        <w:rPr>
          <w:rFonts w:ascii="Calibri" w:hAnsi="Calibri"/>
          <w:szCs w:val="22"/>
        </w:rPr>
        <w:t xml:space="preserve">will work closely with the Faculty of Arts </w:t>
      </w:r>
      <w:r w:rsidR="00703ED7">
        <w:rPr>
          <w:rFonts w:ascii="Calibri" w:hAnsi="Calibri"/>
          <w:szCs w:val="22"/>
        </w:rPr>
        <w:t>O</w:t>
      </w:r>
      <w:r>
        <w:rPr>
          <w:rFonts w:ascii="Calibri" w:hAnsi="Calibri"/>
          <w:szCs w:val="22"/>
        </w:rPr>
        <w:t>ffice to obtain</w:t>
      </w:r>
      <w:r w:rsidR="002C7DEF">
        <w:rPr>
          <w:rFonts w:ascii="Calibri" w:hAnsi="Calibri"/>
          <w:szCs w:val="22"/>
        </w:rPr>
        <w:t xml:space="preserve"> information about the</w:t>
      </w:r>
      <w:r>
        <w:rPr>
          <w:rFonts w:ascii="Calibri" w:hAnsi="Calibri"/>
          <w:szCs w:val="22"/>
        </w:rPr>
        <w:t xml:space="preserve"> relevant </w:t>
      </w:r>
      <w:r w:rsidR="002C7DEF" w:rsidRPr="00703ED7">
        <w:rPr>
          <w:rFonts w:ascii="Calibri" w:hAnsi="Calibri"/>
          <w:szCs w:val="22"/>
        </w:rPr>
        <w:t>curriculum and methodology areas</w:t>
      </w:r>
      <w:r w:rsidR="002C7DEF">
        <w:rPr>
          <w:rFonts w:ascii="Calibri" w:hAnsi="Calibri"/>
          <w:szCs w:val="22"/>
        </w:rPr>
        <w:t xml:space="preserve"> </w:t>
      </w:r>
      <w:proofErr w:type="gramStart"/>
      <w:r w:rsidR="008D0AB9">
        <w:rPr>
          <w:rFonts w:ascii="Calibri" w:hAnsi="Calibri"/>
          <w:szCs w:val="22"/>
        </w:rPr>
        <w:t>being</w:t>
      </w:r>
      <w:r w:rsidR="009572BA">
        <w:rPr>
          <w:rFonts w:ascii="Calibri" w:hAnsi="Calibri"/>
          <w:szCs w:val="22"/>
        </w:rPr>
        <w:t xml:space="preserve"> stud</w:t>
      </w:r>
      <w:r w:rsidR="008D0AB9">
        <w:rPr>
          <w:rFonts w:ascii="Calibri" w:hAnsi="Calibri"/>
          <w:szCs w:val="22"/>
        </w:rPr>
        <w:t>ied</w:t>
      </w:r>
      <w:proofErr w:type="gramEnd"/>
      <w:r w:rsidR="002C7DEF">
        <w:rPr>
          <w:rFonts w:ascii="Calibri" w:hAnsi="Calibri"/>
          <w:szCs w:val="22"/>
        </w:rPr>
        <w:t>.</w:t>
      </w:r>
      <w:r w:rsidR="00AE7C39">
        <w:rPr>
          <w:rFonts w:ascii="Calibri" w:hAnsi="Calibri"/>
          <w:szCs w:val="22"/>
        </w:rPr>
        <w:t xml:space="preserve"> </w:t>
      </w:r>
      <w:r w:rsidR="00185A5A">
        <w:rPr>
          <w:rFonts w:ascii="Calibri" w:hAnsi="Calibri"/>
          <w:szCs w:val="22"/>
        </w:rPr>
        <w:t xml:space="preserve">The </w:t>
      </w:r>
      <w:r w:rsidR="00A71BD8">
        <w:rPr>
          <w:rFonts w:ascii="Calibri" w:hAnsi="Calibri"/>
          <w:szCs w:val="22"/>
        </w:rPr>
        <w:t>Placement</w:t>
      </w:r>
      <w:r w:rsidR="00185A5A">
        <w:rPr>
          <w:rFonts w:ascii="Calibri" w:hAnsi="Calibri"/>
          <w:szCs w:val="22"/>
        </w:rPr>
        <w:t xml:space="preserve"> Office will </w:t>
      </w:r>
      <w:r w:rsidR="00D36B72">
        <w:rPr>
          <w:rFonts w:ascii="Calibri" w:hAnsi="Calibri"/>
          <w:szCs w:val="22"/>
        </w:rPr>
        <w:t xml:space="preserve">do this as soon as this information is available to </w:t>
      </w:r>
      <w:r w:rsidR="008D0AB9">
        <w:rPr>
          <w:rFonts w:ascii="Calibri" w:hAnsi="Calibri"/>
          <w:szCs w:val="22"/>
        </w:rPr>
        <w:t xml:space="preserve">the </w:t>
      </w:r>
      <w:r w:rsidR="00185A5A">
        <w:rPr>
          <w:rFonts w:ascii="Calibri" w:hAnsi="Calibri"/>
          <w:szCs w:val="22"/>
        </w:rPr>
        <w:t>University</w:t>
      </w:r>
      <w:r w:rsidR="00D36B72">
        <w:rPr>
          <w:rFonts w:ascii="Calibri" w:hAnsi="Calibri"/>
          <w:szCs w:val="22"/>
        </w:rPr>
        <w:t>.</w:t>
      </w:r>
    </w:p>
    <w:p w14:paraId="0FAB0867" w14:textId="64610824" w:rsidR="0091601E" w:rsidRDefault="008D0AB9" w:rsidP="003B0877">
      <w:pPr>
        <w:pStyle w:val="ListParagraph"/>
        <w:numPr>
          <w:ilvl w:val="0"/>
          <w:numId w:val="12"/>
        </w:numPr>
        <w:rPr>
          <w:rFonts w:ascii="Calibri" w:hAnsi="Calibri"/>
          <w:szCs w:val="22"/>
        </w:rPr>
      </w:pPr>
      <w:r>
        <w:rPr>
          <w:rFonts w:ascii="Calibri" w:hAnsi="Calibri"/>
          <w:szCs w:val="22"/>
        </w:rPr>
        <w:t xml:space="preserve">The </w:t>
      </w:r>
      <w:r w:rsidR="00185A5A" w:rsidRPr="00703ED7">
        <w:rPr>
          <w:rFonts w:ascii="Calibri" w:hAnsi="Calibri"/>
          <w:szCs w:val="22"/>
        </w:rPr>
        <w:t>University</w:t>
      </w:r>
      <w:r w:rsidR="002C7DEF" w:rsidRPr="00703ED7">
        <w:rPr>
          <w:rFonts w:ascii="Calibri" w:hAnsi="Calibri"/>
          <w:szCs w:val="22"/>
        </w:rPr>
        <w:t xml:space="preserve"> contact</w:t>
      </w:r>
      <w:r w:rsidRPr="00703ED7">
        <w:rPr>
          <w:rFonts w:ascii="Calibri" w:hAnsi="Calibri"/>
          <w:szCs w:val="22"/>
        </w:rPr>
        <w:t>s</w:t>
      </w:r>
      <w:r w:rsidR="002C7DEF" w:rsidRPr="00703ED7">
        <w:rPr>
          <w:rFonts w:ascii="Calibri" w:hAnsi="Calibri"/>
          <w:szCs w:val="22"/>
        </w:rPr>
        <w:t xml:space="preserve"> schools</w:t>
      </w:r>
      <w:r w:rsidR="002C7DEF">
        <w:rPr>
          <w:rFonts w:ascii="Calibri" w:hAnsi="Calibri"/>
          <w:szCs w:val="22"/>
        </w:rPr>
        <w:t xml:space="preserve"> </w:t>
      </w:r>
      <w:r>
        <w:rPr>
          <w:rFonts w:ascii="Calibri" w:hAnsi="Calibri"/>
          <w:szCs w:val="22"/>
        </w:rPr>
        <w:t>about placements</w:t>
      </w:r>
      <w:r w:rsidR="008F1EEE">
        <w:rPr>
          <w:rFonts w:ascii="Calibri" w:hAnsi="Calibri"/>
          <w:szCs w:val="22"/>
        </w:rPr>
        <w:t>.</w:t>
      </w:r>
    </w:p>
    <w:p w14:paraId="339B4CF7" w14:textId="69239E0E" w:rsidR="00D36B72" w:rsidRPr="00AD3F8D" w:rsidRDefault="00D36B72" w:rsidP="00AD3F8D">
      <w:pPr>
        <w:ind w:left="720"/>
        <w:rPr>
          <w:rFonts w:ascii="Calibri" w:hAnsi="Calibri"/>
          <w:szCs w:val="22"/>
        </w:rPr>
      </w:pPr>
      <w:r>
        <w:rPr>
          <w:rFonts w:ascii="Calibri" w:hAnsi="Calibri"/>
          <w:szCs w:val="22"/>
        </w:rPr>
        <w:t>NOTE:</w:t>
      </w:r>
      <w:r w:rsidR="00487C7F">
        <w:rPr>
          <w:rFonts w:ascii="Calibri" w:hAnsi="Calibri"/>
          <w:szCs w:val="22"/>
        </w:rPr>
        <w:t xml:space="preserve"> Steps 1-3 will usually happen concurrently.</w:t>
      </w:r>
    </w:p>
    <w:p w14:paraId="2F6E208D" w14:textId="206E71CA" w:rsidR="0091601E" w:rsidRPr="002C7DEF" w:rsidRDefault="00476079" w:rsidP="003B0877">
      <w:pPr>
        <w:pStyle w:val="ListParagraph"/>
        <w:numPr>
          <w:ilvl w:val="0"/>
          <w:numId w:val="12"/>
        </w:numPr>
        <w:rPr>
          <w:rFonts w:ascii="Calibri" w:hAnsi="Calibri"/>
          <w:szCs w:val="22"/>
        </w:rPr>
      </w:pPr>
      <w:r w:rsidRPr="00703ED7">
        <w:rPr>
          <w:rFonts w:ascii="Calibri" w:hAnsi="Calibri"/>
          <w:szCs w:val="22"/>
        </w:rPr>
        <w:t>Matching</w:t>
      </w:r>
      <w:r w:rsidR="0091601E" w:rsidRPr="00703ED7">
        <w:rPr>
          <w:rFonts w:ascii="Calibri" w:hAnsi="Calibri"/>
          <w:szCs w:val="22"/>
        </w:rPr>
        <w:t xml:space="preserve"> begins</w:t>
      </w:r>
      <w:r w:rsidR="0091601E" w:rsidRPr="002C7DEF">
        <w:rPr>
          <w:rFonts w:ascii="Calibri" w:hAnsi="Calibri"/>
          <w:szCs w:val="22"/>
        </w:rPr>
        <w:t xml:space="preserve"> </w:t>
      </w:r>
      <w:r w:rsidR="002C7DEF">
        <w:rPr>
          <w:rFonts w:ascii="Calibri" w:hAnsi="Calibri"/>
          <w:szCs w:val="22"/>
        </w:rPr>
        <w:t xml:space="preserve">once </w:t>
      </w:r>
      <w:r w:rsidR="008D0AB9">
        <w:rPr>
          <w:rFonts w:ascii="Calibri" w:hAnsi="Calibri"/>
          <w:szCs w:val="22"/>
        </w:rPr>
        <w:t xml:space="preserve">the </w:t>
      </w:r>
      <w:r w:rsidR="00185A5A">
        <w:rPr>
          <w:rFonts w:ascii="Calibri" w:hAnsi="Calibri"/>
          <w:szCs w:val="22"/>
        </w:rPr>
        <w:t>University</w:t>
      </w:r>
      <w:r w:rsidR="002C7DEF">
        <w:rPr>
          <w:rFonts w:ascii="Calibri" w:hAnsi="Calibri"/>
          <w:szCs w:val="22"/>
        </w:rPr>
        <w:t xml:space="preserve"> </w:t>
      </w:r>
      <w:r w:rsidR="00336C7D">
        <w:rPr>
          <w:rFonts w:ascii="Calibri" w:hAnsi="Calibri"/>
          <w:szCs w:val="22"/>
        </w:rPr>
        <w:t>ha</w:t>
      </w:r>
      <w:r w:rsidR="008D0AB9">
        <w:rPr>
          <w:rFonts w:ascii="Calibri" w:hAnsi="Calibri"/>
          <w:szCs w:val="22"/>
        </w:rPr>
        <w:t>s</w:t>
      </w:r>
      <w:r w:rsidR="00336C7D">
        <w:rPr>
          <w:rFonts w:ascii="Calibri" w:hAnsi="Calibri"/>
          <w:szCs w:val="22"/>
        </w:rPr>
        <w:t xml:space="preserve"> all the information</w:t>
      </w:r>
      <w:r w:rsidR="00A5041F">
        <w:rPr>
          <w:rFonts w:ascii="Calibri" w:hAnsi="Calibri"/>
          <w:szCs w:val="22"/>
        </w:rPr>
        <w:t xml:space="preserve"> required</w:t>
      </w:r>
      <w:r w:rsidR="0091601E" w:rsidRPr="002C7DEF">
        <w:rPr>
          <w:rFonts w:ascii="Calibri" w:hAnsi="Calibri"/>
          <w:szCs w:val="22"/>
        </w:rPr>
        <w:t xml:space="preserve">. </w:t>
      </w:r>
      <w:r w:rsidR="00E30E65">
        <w:rPr>
          <w:rFonts w:ascii="Calibri" w:hAnsi="Calibri"/>
          <w:szCs w:val="22"/>
        </w:rPr>
        <w:t>Pre-service teachers</w:t>
      </w:r>
      <w:r w:rsidR="0091601E" w:rsidRPr="002C7DEF">
        <w:rPr>
          <w:rFonts w:ascii="Calibri" w:hAnsi="Calibri"/>
          <w:szCs w:val="22"/>
        </w:rPr>
        <w:t xml:space="preserve"> </w:t>
      </w:r>
      <w:proofErr w:type="gramStart"/>
      <w:r w:rsidR="0091601E" w:rsidRPr="002C7DEF">
        <w:rPr>
          <w:rFonts w:ascii="Calibri" w:hAnsi="Calibri"/>
          <w:szCs w:val="22"/>
        </w:rPr>
        <w:t>are matched</w:t>
      </w:r>
      <w:proofErr w:type="gramEnd"/>
      <w:r w:rsidR="0091601E" w:rsidRPr="002C7DEF">
        <w:rPr>
          <w:rFonts w:ascii="Calibri" w:hAnsi="Calibri"/>
          <w:szCs w:val="22"/>
        </w:rPr>
        <w:t xml:space="preserve"> with a school</w:t>
      </w:r>
      <w:r w:rsidR="00336C7D">
        <w:rPr>
          <w:rFonts w:ascii="Calibri" w:hAnsi="Calibri"/>
          <w:szCs w:val="22"/>
        </w:rPr>
        <w:t xml:space="preserve"> based on the information </w:t>
      </w:r>
      <w:r w:rsidR="008D0AB9">
        <w:rPr>
          <w:rFonts w:ascii="Calibri" w:hAnsi="Calibri"/>
          <w:szCs w:val="22"/>
        </w:rPr>
        <w:t xml:space="preserve">provided by </w:t>
      </w:r>
      <w:r w:rsidR="00E30E65">
        <w:rPr>
          <w:rFonts w:ascii="Calibri" w:hAnsi="Calibri"/>
          <w:szCs w:val="22"/>
        </w:rPr>
        <w:t xml:space="preserve">Pre-service </w:t>
      </w:r>
      <w:r w:rsidR="00362242">
        <w:rPr>
          <w:rFonts w:ascii="Calibri" w:hAnsi="Calibri"/>
          <w:szCs w:val="22"/>
        </w:rPr>
        <w:t>teachers and</w:t>
      </w:r>
      <w:r>
        <w:rPr>
          <w:rFonts w:ascii="Calibri" w:hAnsi="Calibri"/>
          <w:szCs w:val="22"/>
        </w:rPr>
        <w:t xml:space="preserve"> </w:t>
      </w:r>
      <w:r w:rsidR="00703ED7">
        <w:rPr>
          <w:rFonts w:ascii="Calibri" w:hAnsi="Calibri"/>
          <w:szCs w:val="22"/>
        </w:rPr>
        <w:t xml:space="preserve">the </w:t>
      </w:r>
      <w:r w:rsidR="00A5041F">
        <w:rPr>
          <w:rFonts w:ascii="Calibri" w:hAnsi="Calibri"/>
          <w:szCs w:val="22"/>
        </w:rPr>
        <w:t>Faculty, and information from</w:t>
      </w:r>
      <w:r>
        <w:rPr>
          <w:rFonts w:ascii="Calibri" w:hAnsi="Calibri"/>
          <w:szCs w:val="22"/>
        </w:rPr>
        <w:t xml:space="preserve"> school</w:t>
      </w:r>
      <w:r w:rsidR="00A5041F">
        <w:rPr>
          <w:rFonts w:ascii="Calibri" w:hAnsi="Calibri"/>
          <w:szCs w:val="22"/>
        </w:rPr>
        <w:t>s related to subject availability at that school for that particular year.</w:t>
      </w:r>
    </w:p>
    <w:p w14:paraId="69F8C304" w14:textId="72CC316F" w:rsidR="00487C7F" w:rsidRDefault="008D0AB9" w:rsidP="003B0877">
      <w:pPr>
        <w:pStyle w:val="ListParagraph"/>
        <w:numPr>
          <w:ilvl w:val="0"/>
          <w:numId w:val="12"/>
        </w:numPr>
        <w:rPr>
          <w:rFonts w:ascii="Calibri" w:hAnsi="Calibri"/>
          <w:szCs w:val="22"/>
        </w:rPr>
      </w:pPr>
      <w:r>
        <w:rPr>
          <w:rFonts w:ascii="Calibri" w:hAnsi="Calibri"/>
          <w:szCs w:val="22"/>
        </w:rPr>
        <w:t xml:space="preserve">The </w:t>
      </w:r>
      <w:r w:rsidR="0091601E" w:rsidRPr="00336C7D">
        <w:rPr>
          <w:rFonts w:ascii="Calibri" w:hAnsi="Calibri"/>
          <w:szCs w:val="22"/>
        </w:rPr>
        <w:t xml:space="preserve">Professional </w:t>
      </w:r>
      <w:r w:rsidR="0091601E" w:rsidRPr="00703ED7">
        <w:rPr>
          <w:rFonts w:ascii="Calibri" w:hAnsi="Calibri"/>
          <w:szCs w:val="22"/>
        </w:rPr>
        <w:t xml:space="preserve">Experience </w:t>
      </w:r>
      <w:r w:rsidR="005E6290" w:rsidRPr="00703ED7">
        <w:rPr>
          <w:rFonts w:ascii="Calibri" w:hAnsi="Calibri"/>
          <w:szCs w:val="22"/>
        </w:rPr>
        <w:t>t</w:t>
      </w:r>
      <w:r w:rsidR="001909D9" w:rsidRPr="00703ED7">
        <w:rPr>
          <w:rFonts w:ascii="Calibri" w:hAnsi="Calibri"/>
          <w:szCs w:val="22"/>
        </w:rPr>
        <w:t xml:space="preserve">eam </w:t>
      </w:r>
      <w:r w:rsidRPr="00703ED7">
        <w:rPr>
          <w:rFonts w:ascii="Calibri" w:hAnsi="Calibri"/>
          <w:szCs w:val="22"/>
        </w:rPr>
        <w:t>will</w:t>
      </w:r>
      <w:r w:rsidR="0091601E" w:rsidRPr="00703ED7">
        <w:rPr>
          <w:rFonts w:ascii="Calibri" w:hAnsi="Calibri"/>
          <w:szCs w:val="22"/>
        </w:rPr>
        <w:t xml:space="preserve"> </w:t>
      </w:r>
      <w:r w:rsidR="002C7DEF" w:rsidRPr="00703ED7">
        <w:rPr>
          <w:rFonts w:ascii="Calibri" w:hAnsi="Calibri"/>
          <w:szCs w:val="22"/>
        </w:rPr>
        <w:t>contact</w:t>
      </w:r>
      <w:r w:rsidR="0091601E" w:rsidRPr="00703ED7">
        <w:rPr>
          <w:rFonts w:ascii="Calibri" w:hAnsi="Calibri"/>
          <w:szCs w:val="22"/>
        </w:rPr>
        <w:t xml:space="preserve"> the school </w:t>
      </w:r>
      <w:r w:rsidR="00476079" w:rsidRPr="00703ED7">
        <w:rPr>
          <w:rFonts w:ascii="Calibri" w:hAnsi="Calibri"/>
          <w:szCs w:val="22"/>
        </w:rPr>
        <w:t xml:space="preserve">with </w:t>
      </w:r>
      <w:r w:rsidR="003B4221">
        <w:rPr>
          <w:rFonts w:ascii="Calibri" w:hAnsi="Calibri"/>
          <w:szCs w:val="22"/>
        </w:rPr>
        <w:t xml:space="preserve">the </w:t>
      </w:r>
      <w:r w:rsidR="00F37482" w:rsidRPr="00703ED7">
        <w:t>Pre-service teacher</w:t>
      </w:r>
      <w:r w:rsidR="0012341D">
        <w:t>’</w:t>
      </w:r>
      <w:r w:rsidR="00F37482" w:rsidRPr="00703ED7">
        <w:t xml:space="preserve">s </w:t>
      </w:r>
      <w:r w:rsidR="00476079" w:rsidRPr="00703ED7">
        <w:rPr>
          <w:rFonts w:ascii="Calibri" w:hAnsi="Calibri"/>
          <w:szCs w:val="22"/>
        </w:rPr>
        <w:t>name and subject area</w:t>
      </w:r>
      <w:r w:rsidRPr="00703ED7">
        <w:rPr>
          <w:rFonts w:ascii="Calibri" w:hAnsi="Calibri"/>
          <w:szCs w:val="22"/>
        </w:rPr>
        <w:t>s</w:t>
      </w:r>
      <w:r w:rsidR="00AA00DD">
        <w:rPr>
          <w:rFonts w:ascii="Calibri" w:hAnsi="Calibri"/>
          <w:szCs w:val="22"/>
        </w:rPr>
        <w:t>,</w:t>
      </w:r>
      <w:r w:rsidR="001909D9" w:rsidRPr="00703ED7">
        <w:rPr>
          <w:rFonts w:ascii="Calibri" w:hAnsi="Calibri"/>
          <w:szCs w:val="22"/>
        </w:rPr>
        <w:t xml:space="preserve"> </w:t>
      </w:r>
      <w:r w:rsidR="00AA00DD">
        <w:rPr>
          <w:rFonts w:ascii="Calibri" w:hAnsi="Calibri"/>
          <w:szCs w:val="22"/>
        </w:rPr>
        <w:t>and negotiate the placement</w:t>
      </w:r>
      <w:r w:rsidR="00860F31" w:rsidRPr="00336C7D">
        <w:rPr>
          <w:rFonts w:ascii="Calibri" w:hAnsi="Calibri"/>
          <w:szCs w:val="22"/>
        </w:rPr>
        <w:t xml:space="preserve"> </w:t>
      </w:r>
      <w:r w:rsidR="00AA00DD">
        <w:rPr>
          <w:rFonts w:ascii="Calibri" w:hAnsi="Calibri"/>
          <w:szCs w:val="22"/>
        </w:rPr>
        <w:t xml:space="preserve">to best accommodate </w:t>
      </w:r>
      <w:r w:rsidR="00A5041F">
        <w:rPr>
          <w:rFonts w:ascii="Calibri" w:hAnsi="Calibri"/>
          <w:szCs w:val="22"/>
        </w:rPr>
        <w:t>the Pre-service teacher</w:t>
      </w:r>
      <w:r w:rsidR="0012341D">
        <w:rPr>
          <w:rFonts w:ascii="Calibri" w:hAnsi="Calibri"/>
          <w:szCs w:val="22"/>
        </w:rPr>
        <w:t>’s</w:t>
      </w:r>
      <w:r w:rsidR="00A5041F">
        <w:rPr>
          <w:rFonts w:ascii="Calibri" w:hAnsi="Calibri"/>
          <w:szCs w:val="22"/>
        </w:rPr>
        <w:t xml:space="preserve"> required subject areas and year levels.</w:t>
      </w:r>
      <w:r w:rsidR="00AE7C39">
        <w:rPr>
          <w:rFonts w:ascii="Calibri" w:hAnsi="Calibri"/>
          <w:szCs w:val="22"/>
        </w:rPr>
        <w:t xml:space="preserve"> </w:t>
      </w:r>
    </w:p>
    <w:p w14:paraId="3D03F3F0" w14:textId="4DA21D64" w:rsidR="00AE7C39" w:rsidRPr="00AD3F8D" w:rsidRDefault="008D0AB9" w:rsidP="00AD3F8D">
      <w:pPr>
        <w:ind w:left="714"/>
        <w:rPr>
          <w:rFonts w:ascii="Calibri" w:hAnsi="Calibri"/>
          <w:szCs w:val="22"/>
        </w:rPr>
      </w:pPr>
      <w:r>
        <w:rPr>
          <w:rFonts w:ascii="Calibri" w:hAnsi="Calibri"/>
          <w:szCs w:val="22"/>
        </w:rPr>
        <w:t xml:space="preserve">The </w:t>
      </w:r>
      <w:r w:rsidR="00185A5A">
        <w:rPr>
          <w:rFonts w:ascii="Calibri" w:hAnsi="Calibri"/>
          <w:szCs w:val="22"/>
        </w:rPr>
        <w:t>University</w:t>
      </w:r>
      <w:r w:rsidR="00AE7C39">
        <w:rPr>
          <w:rFonts w:ascii="Calibri" w:hAnsi="Calibri"/>
          <w:szCs w:val="22"/>
        </w:rPr>
        <w:t xml:space="preserve"> do</w:t>
      </w:r>
      <w:r>
        <w:rPr>
          <w:rFonts w:ascii="Calibri" w:hAnsi="Calibri"/>
          <w:szCs w:val="22"/>
        </w:rPr>
        <w:t>es</w:t>
      </w:r>
      <w:r w:rsidR="00AE7C39">
        <w:rPr>
          <w:rFonts w:ascii="Calibri" w:hAnsi="Calibri"/>
          <w:szCs w:val="22"/>
        </w:rPr>
        <w:t xml:space="preserve"> not decide if the school will accept a P</w:t>
      </w:r>
      <w:r w:rsidR="0012341D">
        <w:rPr>
          <w:rFonts w:ascii="Calibri" w:hAnsi="Calibri"/>
          <w:szCs w:val="22"/>
        </w:rPr>
        <w:t>re-service t</w:t>
      </w:r>
      <w:r w:rsidR="001909D9">
        <w:rPr>
          <w:rFonts w:ascii="Calibri" w:hAnsi="Calibri"/>
          <w:szCs w:val="22"/>
        </w:rPr>
        <w:t>eacher</w:t>
      </w:r>
      <w:r w:rsidR="003B4221">
        <w:rPr>
          <w:rFonts w:ascii="Calibri" w:hAnsi="Calibri"/>
          <w:szCs w:val="22"/>
        </w:rPr>
        <w:t>;</w:t>
      </w:r>
      <w:r w:rsidR="001C0D85">
        <w:rPr>
          <w:rFonts w:ascii="Calibri" w:hAnsi="Calibri"/>
          <w:szCs w:val="22"/>
        </w:rPr>
        <w:t xml:space="preserve"> this </w:t>
      </w:r>
      <w:r w:rsidR="003B4221">
        <w:rPr>
          <w:rFonts w:ascii="Calibri" w:hAnsi="Calibri"/>
          <w:szCs w:val="22"/>
        </w:rPr>
        <w:t xml:space="preserve">decision </w:t>
      </w:r>
      <w:r w:rsidR="001C0D85">
        <w:rPr>
          <w:rFonts w:ascii="Calibri" w:hAnsi="Calibri"/>
          <w:szCs w:val="22"/>
        </w:rPr>
        <w:t>is based on availability and staffing and may vary from year to year</w:t>
      </w:r>
      <w:r w:rsidR="00AE7C39">
        <w:rPr>
          <w:rFonts w:ascii="Calibri" w:hAnsi="Calibri"/>
          <w:szCs w:val="22"/>
        </w:rPr>
        <w:t xml:space="preserve">. </w:t>
      </w:r>
    </w:p>
    <w:p w14:paraId="2EE37F7D" w14:textId="0AC9F4C9" w:rsidR="0091601E" w:rsidRPr="00703ED7" w:rsidRDefault="00362242" w:rsidP="00AD3F8D">
      <w:pPr>
        <w:ind w:left="714"/>
        <w:rPr>
          <w:rFonts w:ascii="Calibri" w:hAnsi="Calibri"/>
          <w:szCs w:val="22"/>
        </w:rPr>
      </w:pPr>
      <w:r>
        <w:rPr>
          <w:rFonts w:ascii="Calibri" w:hAnsi="Calibri"/>
          <w:szCs w:val="22"/>
        </w:rPr>
        <w:t>S</w:t>
      </w:r>
      <w:r w:rsidR="001C0D85">
        <w:rPr>
          <w:rFonts w:ascii="Calibri" w:hAnsi="Calibri"/>
          <w:szCs w:val="22"/>
        </w:rPr>
        <w:t xml:space="preserve">ometimes there are </w:t>
      </w:r>
      <w:r w:rsidR="00230359">
        <w:rPr>
          <w:rFonts w:ascii="Calibri" w:hAnsi="Calibri"/>
          <w:szCs w:val="22"/>
        </w:rPr>
        <w:t>unforeseen</w:t>
      </w:r>
      <w:r w:rsidR="00487C7F">
        <w:rPr>
          <w:rFonts w:ascii="Calibri" w:hAnsi="Calibri"/>
          <w:szCs w:val="22"/>
        </w:rPr>
        <w:t xml:space="preserve"> circumstances </w:t>
      </w:r>
      <w:r w:rsidR="001C0D85">
        <w:rPr>
          <w:rFonts w:ascii="Calibri" w:hAnsi="Calibri"/>
          <w:szCs w:val="22"/>
        </w:rPr>
        <w:t>when the confirmed placement may have to</w:t>
      </w:r>
      <w:r w:rsidR="00487C7F">
        <w:rPr>
          <w:rFonts w:ascii="Calibri" w:hAnsi="Calibri"/>
          <w:szCs w:val="22"/>
        </w:rPr>
        <w:t xml:space="preserve"> change. </w:t>
      </w:r>
      <w:r w:rsidR="00860F31" w:rsidRPr="00AD3F8D">
        <w:rPr>
          <w:rFonts w:ascii="Calibri" w:hAnsi="Calibri"/>
          <w:szCs w:val="22"/>
        </w:rPr>
        <w:t>If</w:t>
      </w:r>
      <w:r w:rsidR="005E6290">
        <w:rPr>
          <w:rFonts w:ascii="Calibri" w:hAnsi="Calibri"/>
          <w:szCs w:val="22"/>
        </w:rPr>
        <w:t xml:space="preserve"> </w:t>
      </w:r>
      <w:r w:rsidR="002D3CCC">
        <w:rPr>
          <w:rFonts w:ascii="Calibri" w:hAnsi="Calibri"/>
          <w:szCs w:val="22"/>
        </w:rPr>
        <w:t xml:space="preserve">a placement is cancelled by the </w:t>
      </w:r>
      <w:r>
        <w:rPr>
          <w:rFonts w:ascii="Calibri" w:hAnsi="Calibri"/>
          <w:szCs w:val="22"/>
        </w:rPr>
        <w:t>school,</w:t>
      </w:r>
      <w:r w:rsidR="002D3CCC">
        <w:rPr>
          <w:rFonts w:ascii="Calibri" w:hAnsi="Calibri"/>
          <w:szCs w:val="22"/>
        </w:rPr>
        <w:t xml:space="preserve"> the </w:t>
      </w:r>
      <w:r w:rsidR="00185A5A">
        <w:rPr>
          <w:rFonts w:ascii="Calibri" w:hAnsi="Calibri"/>
          <w:szCs w:val="22"/>
        </w:rPr>
        <w:t>University</w:t>
      </w:r>
      <w:r w:rsidR="002D3CCC">
        <w:rPr>
          <w:rFonts w:ascii="Calibri" w:hAnsi="Calibri"/>
          <w:szCs w:val="22"/>
        </w:rPr>
        <w:t xml:space="preserve"> will</w:t>
      </w:r>
      <w:r w:rsidR="0091601E" w:rsidRPr="00AD3F8D">
        <w:rPr>
          <w:rFonts w:ascii="Calibri" w:hAnsi="Calibri"/>
          <w:szCs w:val="22"/>
        </w:rPr>
        <w:t xml:space="preserve"> </w:t>
      </w:r>
      <w:r w:rsidR="002D3CCC">
        <w:rPr>
          <w:rFonts w:ascii="Calibri" w:hAnsi="Calibri"/>
          <w:szCs w:val="22"/>
        </w:rPr>
        <w:t xml:space="preserve">pursue another </w:t>
      </w:r>
      <w:proofErr w:type="gramStart"/>
      <w:r w:rsidR="002D3CCC">
        <w:rPr>
          <w:rFonts w:ascii="Calibri" w:hAnsi="Calibri"/>
          <w:szCs w:val="22"/>
        </w:rPr>
        <w:t>placement</w:t>
      </w:r>
      <w:r w:rsidR="001C0D85">
        <w:rPr>
          <w:rFonts w:ascii="Calibri" w:hAnsi="Calibri"/>
          <w:szCs w:val="22"/>
        </w:rPr>
        <w:t xml:space="preserve"> which</w:t>
      </w:r>
      <w:proofErr w:type="gramEnd"/>
      <w:r w:rsidR="0091601E" w:rsidRPr="00AD3F8D">
        <w:rPr>
          <w:rFonts w:ascii="Calibri" w:hAnsi="Calibri"/>
          <w:szCs w:val="22"/>
        </w:rPr>
        <w:t xml:space="preserve"> </w:t>
      </w:r>
      <w:r w:rsidR="002D3CCC">
        <w:rPr>
          <w:rFonts w:ascii="Calibri" w:hAnsi="Calibri"/>
          <w:szCs w:val="22"/>
        </w:rPr>
        <w:t>ma</w:t>
      </w:r>
      <w:r w:rsidR="001C0D85">
        <w:rPr>
          <w:rFonts w:ascii="Calibri" w:hAnsi="Calibri"/>
          <w:szCs w:val="22"/>
        </w:rPr>
        <w:t>y</w:t>
      </w:r>
      <w:r w:rsidR="00860F31" w:rsidRPr="00AD3F8D">
        <w:rPr>
          <w:rFonts w:ascii="Calibri" w:hAnsi="Calibri"/>
          <w:szCs w:val="22"/>
        </w:rPr>
        <w:t xml:space="preserve"> </w:t>
      </w:r>
      <w:r w:rsidR="00860F31" w:rsidRPr="00703ED7">
        <w:rPr>
          <w:rFonts w:ascii="Calibri" w:hAnsi="Calibri"/>
          <w:szCs w:val="22"/>
        </w:rPr>
        <w:t>take time</w:t>
      </w:r>
      <w:r w:rsidR="0091601E" w:rsidRPr="00703ED7">
        <w:rPr>
          <w:rFonts w:ascii="Calibri" w:hAnsi="Calibri"/>
          <w:szCs w:val="22"/>
        </w:rPr>
        <w:t>.</w:t>
      </w:r>
    </w:p>
    <w:p w14:paraId="101E62B2" w14:textId="4268CD71" w:rsidR="00D57E40" w:rsidRPr="00AD3F8D" w:rsidRDefault="00D57E40" w:rsidP="00230359">
      <w:pPr>
        <w:pStyle w:val="ListParagraph"/>
        <w:numPr>
          <w:ilvl w:val="0"/>
          <w:numId w:val="12"/>
        </w:numPr>
        <w:rPr>
          <w:rFonts w:ascii="Calibri" w:hAnsi="Calibri"/>
          <w:szCs w:val="22"/>
        </w:rPr>
      </w:pPr>
      <w:r>
        <w:rPr>
          <w:rFonts w:ascii="Calibri" w:hAnsi="Calibri"/>
          <w:szCs w:val="22"/>
        </w:rPr>
        <w:t>Once confirmed, the Pre-service teacher must att</w:t>
      </w:r>
      <w:r w:rsidR="00701773">
        <w:rPr>
          <w:rFonts w:ascii="Calibri" w:hAnsi="Calibri"/>
          <w:szCs w:val="22"/>
        </w:rPr>
        <w:t>end</w:t>
      </w:r>
      <w:r>
        <w:rPr>
          <w:rFonts w:ascii="Calibri" w:hAnsi="Calibri"/>
          <w:szCs w:val="22"/>
        </w:rPr>
        <w:t xml:space="preserve"> induction at the school as directed by the school. These dates are non-negotiable.</w:t>
      </w:r>
    </w:p>
    <w:p w14:paraId="20ED4205" w14:textId="69794F52" w:rsidR="00CA51E4" w:rsidRPr="00701773" w:rsidRDefault="00487C7F" w:rsidP="00701773">
      <w:pPr>
        <w:ind w:left="360"/>
        <w:rPr>
          <w:rFonts w:ascii="Calibri" w:hAnsi="Calibri"/>
          <w:szCs w:val="22"/>
        </w:rPr>
      </w:pPr>
      <w:r w:rsidRPr="00230359">
        <w:rPr>
          <w:rFonts w:ascii="Calibri" w:hAnsi="Calibri"/>
          <w:szCs w:val="22"/>
        </w:rPr>
        <w:t>In</w:t>
      </w:r>
      <w:r w:rsidR="00773536" w:rsidRPr="00230359">
        <w:rPr>
          <w:rFonts w:ascii="Calibri" w:hAnsi="Calibri"/>
          <w:szCs w:val="22"/>
        </w:rPr>
        <w:t xml:space="preserve"> some cases</w:t>
      </w:r>
      <w:r w:rsidR="008C66AC" w:rsidRPr="00230359">
        <w:rPr>
          <w:rFonts w:ascii="Calibri" w:hAnsi="Calibri"/>
          <w:szCs w:val="22"/>
        </w:rPr>
        <w:t>,</w:t>
      </w:r>
      <w:r w:rsidRPr="00230359">
        <w:rPr>
          <w:rFonts w:ascii="Calibri" w:hAnsi="Calibri"/>
          <w:szCs w:val="22"/>
        </w:rPr>
        <w:t xml:space="preserve"> confirmation of placement may not be possible </w:t>
      </w:r>
      <w:r w:rsidR="00773536" w:rsidRPr="00230359">
        <w:rPr>
          <w:rFonts w:ascii="Calibri" w:hAnsi="Calibri"/>
          <w:szCs w:val="22"/>
        </w:rPr>
        <w:t xml:space="preserve">until the Friday before </w:t>
      </w:r>
      <w:r w:rsidR="002D3CCC" w:rsidRPr="00230359">
        <w:rPr>
          <w:rFonts w:ascii="Calibri" w:hAnsi="Calibri"/>
          <w:szCs w:val="22"/>
        </w:rPr>
        <w:t>the</w:t>
      </w:r>
      <w:r w:rsidR="00773536" w:rsidRPr="00230359">
        <w:rPr>
          <w:rFonts w:ascii="Calibri" w:hAnsi="Calibri"/>
          <w:szCs w:val="22"/>
        </w:rPr>
        <w:t xml:space="preserve"> placement begins. The </w:t>
      </w:r>
      <w:r w:rsidR="005E6290" w:rsidRPr="00230359">
        <w:rPr>
          <w:rFonts w:ascii="Calibri" w:hAnsi="Calibri"/>
          <w:szCs w:val="22"/>
        </w:rPr>
        <w:t xml:space="preserve">Professional Experience team </w:t>
      </w:r>
      <w:r w:rsidR="00773536" w:rsidRPr="00230359">
        <w:rPr>
          <w:rFonts w:ascii="Calibri" w:hAnsi="Calibri"/>
          <w:szCs w:val="22"/>
        </w:rPr>
        <w:t xml:space="preserve">work hard to avoid </w:t>
      </w:r>
      <w:r w:rsidR="00773536" w:rsidRPr="00701773">
        <w:rPr>
          <w:rFonts w:ascii="Calibri" w:hAnsi="Calibri"/>
          <w:szCs w:val="22"/>
        </w:rPr>
        <w:t>th</w:t>
      </w:r>
      <w:r w:rsidR="00701773" w:rsidRPr="00701773">
        <w:rPr>
          <w:rFonts w:ascii="Calibri" w:hAnsi="Calibri"/>
          <w:szCs w:val="22"/>
        </w:rPr>
        <w:t>is</w:t>
      </w:r>
      <w:r w:rsidR="00D57E40" w:rsidRPr="00701773">
        <w:rPr>
          <w:rFonts w:ascii="Calibri" w:hAnsi="Calibri"/>
          <w:szCs w:val="22"/>
        </w:rPr>
        <w:t>.</w:t>
      </w:r>
      <w:r w:rsidR="00D57E40" w:rsidRPr="00230359">
        <w:rPr>
          <w:rFonts w:ascii="Calibri" w:hAnsi="Calibri"/>
          <w:b/>
          <w:szCs w:val="22"/>
        </w:rPr>
        <w:t xml:space="preserve"> </w:t>
      </w:r>
      <w:r w:rsidR="00476079" w:rsidRPr="00703ED7">
        <w:rPr>
          <w:rFonts w:ascii="Calibri" w:hAnsi="Calibri"/>
          <w:szCs w:val="22"/>
        </w:rPr>
        <w:t xml:space="preserve">If </w:t>
      </w:r>
      <w:r w:rsidR="002D3CCC" w:rsidRPr="00703ED7">
        <w:rPr>
          <w:rFonts w:ascii="Calibri" w:hAnsi="Calibri"/>
          <w:szCs w:val="22"/>
        </w:rPr>
        <w:t xml:space="preserve">a placement </w:t>
      </w:r>
      <w:proofErr w:type="gramStart"/>
      <w:r w:rsidR="00362242" w:rsidRPr="00703ED7">
        <w:rPr>
          <w:rFonts w:ascii="Calibri" w:hAnsi="Calibri"/>
          <w:szCs w:val="22"/>
        </w:rPr>
        <w:t>cannot be secured</w:t>
      </w:r>
      <w:proofErr w:type="gramEnd"/>
      <w:r w:rsidR="00362242" w:rsidRPr="00230359">
        <w:rPr>
          <w:rFonts w:ascii="Calibri" w:hAnsi="Calibri"/>
          <w:b/>
          <w:szCs w:val="22"/>
        </w:rPr>
        <w:t xml:space="preserve"> </w:t>
      </w:r>
      <w:r w:rsidR="00362242" w:rsidRPr="00230359">
        <w:rPr>
          <w:rFonts w:ascii="Calibri" w:hAnsi="Calibri"/>
          <w:szCs w:val="22"/>
        </w:rPr>
        <w:t>within the scheduled time,</w:t>
      </w:r>
      <w:r w:rsidR="00773536" w:rsidRPr="00230359">
        <w:rPr>
          <w:rFonts w:ascii="Calibri" w:hAnsi="Calibri"/>
          <w:szCs w:val="22"/>
        </w:rPr>
        <w:t xml:space="preserve"> </w:t>
      </w:r>
      <w:r w:rsidR="002D3CCC" w:rsidRPr="00230359">
        <w:rPr>
          <w:rFonts w:ascii="Calibri" w:hAnsi="Calibri"/>
          <w:szCs w:val="22"/>
        </w:rPr>
        <w:t>a</w:t>
      </w:r>
      <w:r w:rsidR="00476079" w:rsidRPr="00230359">
        <w:rPr>
          <w:rFonts w:ascii="Calibri" w:hAnsi="Calibri"/>
          <w:szCs w:val="22"/>
        </w:rPr>
        <w:t xml:space="preserve"> meet</w:t>
      </w:r>
      <w:r w:rsidR="002D3CCC" w:rsidRPr="00230359">
        <w:rPr>
          <w:rFonts w:ascii="Calibri" w:hAnsi="Calibri"/>
          <w:szCs w:val="22"/>
        </w:rPr>
        <w:t>ing will b</w:t>
      </w:r>
      <w:r w:rsidR="004D3FF7" w:rsidRPr="00230359">
        <w:rPr>
          <w:rFonts w:ascii="Calibri" w:hAnsi="Calibri"/>
          <w:szCs w:val="22"/>
        </w:rPr>
        <w:t>e</w:t>
      </w:r>
      <w:r w:rsidR="002D3CCC" w:rsidRPr="00230359">
        <w:rPr>
          <w:rFonts w:ascii="Calibri" w:hAnsi="Calibri"/>
          <w:szCs w:val="22"/>
        </w:rPr>
        <w:t xml:space="preserve"> arranged with the </w:t>
      </w:r>
      <w:r w:rsidR="008C66AC">
        <w:t xml:space="preserve">Pre-service teachers </w:t>
      </w:r>
      <w:r w:rsidR="002D3CCC" w:rsidRPr="00701773">
        <w:rPr>
          <w:rFonts w:ascii="Calibri" w:hAnsi="Calibri"/>
          <w:szCs w:val="22"/>
        </w:rPr>
        <w:t>to discuss</w:t>
      </w:r>
      <w:r w:rsidR="00476079" w:rsidRPr="00701773">
        <w:rPr>
          <w:rFonts w:ascii="Calibri" w:hAnsi="Calibri"/>
          <w:szCs w:val="22"/>
        </w:rPr>
        <w:t xml:space="preserve"> </w:t>
      </w:r>
      <w:r w:rsidR="008C66AC" w:rsidRPr="00701773">
        <w:rPr>
          <w:rFonts w:ascii="Calibri" w:hAnsi="Calibri"/>
          <w:szCs w:val="22"/>
        </w:rPr>
        <w:t xml:space="preserve">alternative </w:t>
      </w:r>
      <w:r w:rsidR="00476079" w:rsidRPr="00701773">
        <w:rPr>
          <w:rFonts w:ascii="Calibri" w:hAnsi="Calibri"/>
          <w:szCs w:val="22"/>
        </w:rPr>
        <w:t xml:space="preserve">options. </w:t>
      </w:r>
    </w:p>
    <w:p w14:paraId="490A73E3" w14:textId="4A711A08" w:rsidR="00476079" w:rsidRDefault="00476079" w:rsidP="00EF0BEA">
      <w:pPr>
        <w:jc w:val="left"/>
      </w:pPr>
      <w:r>
        <w:t xml:space="preserve">If </w:t>
      </w:r>
      <w:r w:rsidR="002D3CCC">
        <w:t>there are</w:t>
      </w:r>
      <w:r>
        <w:t xml:space="preserve"> </w:t>
      </w:r>
      <w:proofErr w:type="gramStart"/>
      <w:r>
        <w:t>questions</w:t>
      </w:r>
      <w:proofErr w:type="gramEnd"/>
      <w:r>
        <w:t xml:space="preserve"> about the placement process please go to MyUni and check ou</w:t>
      </w:r>
      <w:r w:rsidR="003B22B5">
        <w:t>t the Frequently Asked Questions</w:t>
      </w:r>
      <w:r>
        <w:t>.</w:t>
      </w:r>
      <w:r w:rsidR="00AE7C39">
        <w:t xml:space="preserve"> </w:t>
      </w:r>
      <w:r>
        <w:t xml:space="preserve">If </w:t>
      </w:r>
      <w:r w:rsidR="00503A05">
        <w:t>the answers</w:t>
      </w:r>
      <w:r>
        <w:t xml:space="preserve"> </w:t>
      </w:r>
      <w:proofErr w:type="gramStart"/>
      <w:r w:rsidR="00362242">
        <w:t>cannot</w:t>
      </w:r>
      <w:r>
        <w:t xml:space="preserve"> </w:t>
      </w:r>
      <w:r w:rsidR="00503A05">
        <w:t xml:space="preserve">be </w:t>
      </w:r>
      <w:r>
        <w:t>f</w:t>
      </w:r>
      <w:r w:rsidR="00503A05">
        <w:t>oun</w:t>
      </w:r>
      <w:r>
        <w:t>d</w:t>
      </w:r>
      <w:proofErr w:type="gramEnd"/>
      <w:r>
        <w:t xml:space="preserve"> then please email: </w:t>
      </w:r>
      <w:hyperlink r:id="rId25" w:history="1">
        <w:r w:rsidRPr="00480D9D">
          <w:rPr>
            <w:rStyle w:val="Hyperlink"/>
            <w:rFonts w:ascii="Calibri" w:hAnsi="Calibri"/>
            <w:szCs w:val="22"/>
          </w:rPr>
          <w:t>education.practicum@adelaide.edu.au</w:t>
        </w:r>
      </w:hyperlink>
      <w:r>
        <w:t xml:space="preserve"> </w:t>
      </w:r>
    </w:p>
    <w:p w14:paraId="310C9C8A" w14:textId="7AEE6364" w:rsidR="00EF0BEA" w:rsidRPr="00EF0BEA" w:rsidRDefault="00B43E97" w:rsidP="00D43BD6">
      <w:pPr>
        <w:pStyle w:val="Heading1"/>
      </w:pPr>
      <w:bookmarkStart w:id="125" w:name="_Toc448244210"/>
      <w:bookmarkStart w:id="126" w:name="_Toc448244295"/>
      <w:bookmarkStart w:id="127" w:name="_Toc448918732"/>
      <w:bookmarkStart w:id="128" w:name="_Toc448920929"/>
      <w:bookmarkStart w:id="129" w:name="_Toc448921018"/>
      <w:bookmarkStart w:id="130" w:name="_Toc448921061"/>
      <w:bookmarkStart w:id="131" w:name="_Toc448921688"/>
      <w:bookmarkStart w:id="132" w:name="_Toc449600785"/>
      <w:bookmarkStart w:id="133" w:name="_Toc449708853"/>
      <w:bookmarkStart w:id="134" w:name="_Toc449708900"/>
      <w:bookmarkStart w:id="135" w:name="_Toc512163033"/>
      <w:r>
        <w:t xml:space="preserve">Work and </w:t>
      </w:r>
      <w:r w:rsidR="00EF0BEA">
        <w:t>Placements</w:t>
      </w:r>
      <w:bookmarkEnd w:id="135"/>
      <w:r w:rsidR="00EF0BEA">
        <w:t xml:space="preserve"> </w:t>
      </w:r>
      <w:bookmarkEnd w:id="125"/>
      <w:bookmarkEnd w:id="126"/>
      <w:bookmarkEnd w:id="127"/>
      <w:bookmarkEnd w:id="128"/>
      <w:bookmarkEnd w:id="129"/>
      <w:bookmarkEnd w:id="130"/>
      <w:bookmarkEnd w:id="131"/>
      <w:bookmarkEnd w:id="132"/>
      <w:bookmarkEnd w:id="133"/>
      <w:bookmarkEnd w:id="134"/>
    </w:p>
    <w:p w14:paraId="1C930E6D" w14:textId="389BE94D" w:rsidR="00773536" w:rsidRDefault="00503A05" w:rsidP="00EF0BEA">
      <w:r>
        <w:t>Pre-service teacher</w:t>
      </w:r>
      <w:r w:rsidR="008F1EEE">
        <w:t>s</w:t>
      </w:r>
      <w:r>
        <w:t xml:space="preserve"> </w:t>
      </w:r>
      <w:r w:rsidR="008F1EEE">
        <w:t>must</w:t>
      </w:r>
      <w:r w:rsidR="00CB4A4D">
        <w:t xml:space="preserve"> commit 100% to the placement. </w:t>
      </w:r>
      <w:r w:rsidR="000C1211">
        <w:t xml:space="preserve"> </w:t>
      </w:r>
      <w:r w:rsidR="00CB4A4D">
        <w:t>W</w:t>
      </w:r>
      <w:r w:rsidR="000C1211">
        <w:t xml:space="preserve">ork </w:t>
      </w:r>
      <w:r w:rsidR="00CB4A4D">
        <w:t xml:space="preserve">and personal </w:t>
      </w:r>
      <w:r w:rsidR="000C1211">
        <w:t xml:space="preserve">commitments </w:t>
      </w:r>
      <w:r w:rsidR="00CB4A4D">
        <w:t xml:space="preserve">must be organised around the required placement </w:t>
      </w:r>
      <w:proofErr w:type="gramStart"/>
      <w:r w:rsidR="00CB4A4D">
        <w:t>days</w:t>
      </w:r>
      <w:proofErr w:type="gramEnd"/>
      <w:r w:rsidR="00CB4A4D">
        <w:t xml:space="preserve"> as these cannot be changed. </w:t>
      </w:r>
      <w:r w:rsidR="00EF0BEA">
        <w:t xml:space="preserve">If </w:t>
      </w:r>
      <w:r w:rsidR="002D3CCC">
        <w:t xml:space="preserve">a </w:t>
      </w:r>
      <w:r>
        <w:t>Pre-servi</w:t>
      </w:r>
      <w:r w:rsidR="00B43E97">
        <w:t>ce teacher</w:t>
      </w:r>
      <w:r>
        <w:t xml:space="preserve"> </w:t>
      </w:r>
      <w:proofErr w:type="gramStart"/>
      <w:r w:rsidR="002D3CCC">
        <w:t>is</w:t>
      </w:r>
      <w:r w:rsidR="00EF0BEA">
        <w:t xml:space="preserve"> employed</w:t>
      </w:r>
      <w:proofErr w:type="gramEnd"/>
      <w:r w:rsidR="00EF0BEA">
        <w:t xml:space="preserve"> at </w:t>
      </w:r>
      <w:r w:rsidR="000C1211">
        <w:t>the school they have</w:t>
      </w:r>
      <w:r w:rsidR="00B43E97">
        <w:t xml:space="preserve"> been</w:t>
      </w:r>
      <w:r w:rsidR="000C1211">
        <w:t xml:space="preserve"> placed</w:t>
      </w:r>
      <w:r w:rsidR="00703ED7">
        <w:t xml:space="preserve"> at</w:t>
      </w:r>
      <w:r w:rsidR="000C1211">
        <w:t>, or have a relative or close friend on the staff</w:t>
      </w:r>
      <w:r w:rsidR="00B43E97">
        <w:t xml:space="preserve"> at that site,</w:t>
      </w:r>
      <w:r w:rsidR="000C1211">
        <w:t xml:space="preserve"> an alternative site will be sought. It is the responsibility of the </w:t>
      </w:r>
      <w:r w:rsidR="00E30E65">
        <w:t>Pre-service teacher</w:t>
      </w:r>
      <w:r w:rsidR="00EF0BEA">
        <w:t xml:space="preserve"> </w:t>
      </w:r>
      <w:r w:rsidR="00CB4A4D">
        <w:t xml:space="preserve">to </w:t>
      </w:r>
      <w:r w:rsidR="000C1211">
        <w:t xml:space="preserve">notify the </w:t>
      </w:r>
      <w:r w:rsidR="00185A5A">
        <w:t>University</w:t>
      </w:r>
      <w:r w:rsidR="000C1211">
        <w:t xml:space="preserve"> to </w:t>
      </w:r>
      <w:r w:rsidR="00703ED7">
        <w:t xml:space="preserve">avoid any conflicts of </w:t>
      </w:r>
      <w:proofErr w:type="gramStart"/>
      <w:r w:rsidR="00703ED7">
        <w:t>interest which</w:t>
      </w:r>
      <w:proofErr w:type="gramEnd"/>
      <w:r w:rsidR="00703ED7">
        <w:t xml:space="preserve"> </w:t>
      </w:r>
      <w:r w:rsidR="0001270B">
        <w:t xml:space="preserve">could </w:t>
      </w:r>
      <w:r w:rsidR="000C1211">
        <w:t xml:space="preserve">compromise </w:t>
      </w:r>
      <w:r w:rsidR="0001270B">
        <w:t xml:space="preserve">the </w:t>
      </w:r>
      <w:r w:rsidR="000C1211">
        <w:t>placement.</w:t>
      </w:r>
      <w:r w:rsidR="002D3CCC">
        <w:t xml:space="preserve"> </w:t>
      </w:r>
    </w:p>
    <w:p w14:paraId="23D087E9" w14:textId="7DC8FCE2" w:rsidR="00AE79A5" w:rsidRDefault="00DA226F" w:rsidP="00073E1E">
      <w:pPr>
        <w:pStyle w:val="Heading2"/>
        <w:ind w:right="-1"/>
      </w:pPr>
      <w:bookmarkStart w:id="136" w:name="_Toc512163034"/>
      <w:r>
        <w:t xml:space="preserve">Keeping the </w:t>
      </w:r>
      <w:r w:rsidR="00A71BD8">
        <w:t>Placement</w:t>
      </w:r>
      <w:r>
        <w:t xml:space="preserve"> Team Informed</w:t>
      </w:r>
      <w:bookmarkEnd w:id="136"/>
    </w:p>
    <w:p w14:paraId="11FABE67" w14:textId="35203B60" w:rsidR="0036613A" w:rsidRDefault="00B60F65" w:rsidP="00AE79A5">
      <w:r>
        <w:t>T</w:t>
      </w:r>
      <w:r w:rsidR="0036613A">
        <w:t xml:space="preserve">he </w:t>
      </w:r>
      <w:r w:rsidR="005E6290">
        <w:t>Professional Experience team</w:t>
      </w:r>
      <w:r w:rsidR="0036613A">
        <w:t xml:space="preserve"> </w:t>
      </w:r>
      <w:proofErr w:type="gramStart"/>
      <w:r>
        <w:t>must be</w:t>
      </w:r>
      <w:r w:rsidR="008D2D2F">
        <w:t xml:space="preserve"> kept</w:t>
      </w:r>
      <w:proofErr w:type="gramEnd"/>
      <w:r w:rsidR="008D2D2F">
        <w:t xml:space="preserve"> informed and </w:t>
      </w:r>
      <w:r w:rsidR="0036613A">
        <w:t xml:space="preserve">updated </w:t>
      </w:r>
      <w:r>
        <w:t>o</w:t>
      </w:r>
      <w:r w:rsidR="0036613A">
        <w:t>f any</w:t>
      </w:r>
      <w:r>
        <w:t xml:space="preserve"> </w:t>
      </w:r>
      <w:r w:rsidR="00337C62">
        <w:t>circumstances</w:t>
      </w:r>
      <w:r>
        <w:t xml:space="preserve"> </w:t>
      </w:r>
      <w:r w:rsidR="0036613A">
        <w:t>that affect</w:t>
      </w:r>
      <w:r w:rsidR="002D3CCC">
        <w:t xml:space="preserve"> the</w:t>
      </w:r>
      <w:r w:rsidR="0036613A">
        <w:t xml:space="preserve"> placement</w:t>
      </w:r>
      <w:r>
        <w:t xml:space="preserve">, for </w:t>
      </w:r>
      <w:r w:rsidR="00337C62">
        <w:t>example</w:t>
      </w:r>
      <w:r w:rsidR="002D3CCC">
        <w:rPr>
          <w:b/>
        </w:rPr>
        <w:t xml:space="preserve"> </w:t>
      </w:r>
    </w:p>
    <w:p w14:paraId="457E300E" w14:textId="7C4F7502" w:rsidR="00F66B6C" w:rsidRDefault="0036613A" w:rsidP="00EC30D0">
      <w:pPr>
        <w:pStyle w:val="ListParagraph"/>
        <w:numPr>
          <w:ilvl w:val="0"/>
          <w:numId w:val="15"/>
        </w:numPr>
      </w:pPr>
      <w:r>
        <w:t>Change of address</w:t>
      </w:r>
      <w:r w:rsidR="00073E1E">
        <w:t xml:space="preserve">, </w:t>
      </w:r>
      <w:r w:rsidR="00F66B6C">
        <w:t>contact details</w:t>
      </w:r>
      <w:r w:rsidR="00073E1E">
        <w:t xml:space="preserve"> or </w:t>
      </w:r>
      <w:r w:rsidR="00F66B6C">
        <w:t>name</w:t>
      </w:r>
      <w:r w:rsidR="00337C62">
        <w:t xml:space="preserve"> – this is done via Access Adelaide</w:t>
      </w:r>
    </w:p>
    <w:p w14:paraId="21BDB22A" w14:textId="44DE9ECD" w:rsidR="0036613A" w:rsidRDefault="0036613A" w:rsidP="003B0877">
      <w:pPr>
        <w:pStyle w:val="ListParagraph"/>
        <w:numPr>
          <w:ilvl w:val="0"/>
          <w:numId w:val="15"/>
        </w:numPr>
      </w:pPr>
      <w:r>
        <w:t xml:space="preserve">Access to </w:t>
      </w:r>
      <w:r w:rsidR="00521309">
        <w:t xml:space="preserve">private or public </w:t>
      </w:r>
      <w:r>
        <w:t>transport</w:t>
      </w:r>
      <w:r w:rsidR="00337C62">
        <w:t xml:space="preserve"> – via SONIA</w:t>
      </w:r>
    </w:p>
    <w:p w14:paraId="5EB49A36" w14:textId="38982485" w:rsidR="00521309" w:rsidRDefault="00B60F65" w:rsidP="003B0877">
      <w:pPr>
        <w:pStyle w:val="ListParagraph"/>
        <w:numPr>
          <w:ilvl w:val="0"/>
          <w:numId w:val="15"/>
        </w:numPr>
      </w:pPr>
      <w:r>
        <w:t>Availability</w:t>
      </w:r>
      <w:r w:rsidR="00521309">
        <w:t xml:space="preserve"> to </w:t>
      </w:r>
      <w:r>
        <w:t xml:space="preserve">undertake </w:t>
      </w:r>
      <w:r w:rsidR="00521309">
        <w:t xml:space="preserve">a country placement </w:t>
      </w:r>
      <w:r w:rsidR="00337C62">
        <w:t xml:space="preserve">– via SONIA </w:t>
      </w:r>
    </w:p>
    <w:p w14:paraId="32E3A05A" w14:textId="78C45B11" w:rsidR="00521309" w:rsidRDefault="00521309" w:rsidP="003B0877">
      <w:pPr>
        <w:pStyle w:val="ListParagraph"/>
        <w:numPr>
          <w:ilvl w:val="0"/>
          <w:numId w:val="15"/>
        </w:numPr>
      </w:pPr>
      <w:r>
        <w:t xml:space="preserve">Health or other conditions that </w:t>
      </w:r>
      <w:r w:rsidR="00F66B6C">
        <w:t xml:space="preserve">will impact on </w:t>
      </w:r>
      <w:r w:rsidR="00503A05">
        <w:t xml:space="preserve">the Pre-service teachers </w:t>
      </w:r>
      <w:r w:rsidR="00F66B6C">
        <w:t>ability to undertake the required duties on placement</w:t>
      </w:r>
      <w:r w:rsidR="00337C62">
        <w:t xml:space="preserve"> – via SONIA</w:t>
      </w:r>
    </w:p>
    <w:p w14:paraId="7CA07176" w14:textId="35FF72E2" w:rsidR="00F31FC8" w:rsidRDefault="008D2D2F" w:rsidP="00362242">
      <w:r>
        <w:t>The Professional Experience team in most cases requires</w:t>
      </w:r>
      <w:r w:rsidR="00F66B6C">
        <w:t xml:space="preserve"> this information in writing with supporting evidence (e.g. Disability </w:t>
      </w:r>
      <w:r w:rsidR="00337C62">
        <w:t xml:space="preserve">Action </w:t>
      </w:r>
      <w:r w:rsidR="00F66B6C">
        <w:t>Plan, Medical Certificate, Change of Name documents, compelling supporting argument for not undertaking country placement).</w:t>
      </w:r>
      <w:bookmarkStart w:id="137" w:name="_Toc448244212"/>
      <w:bookmarkStart w:id="138" w:name="_Toc448244297"/>
      <w:bookmarkStart w:id="139" w:name="_Toc448918734"/>
      <w:bookmarkStart w:id="140" w:name="_Toc448920931"/>
      <w:bookmarkStart w:id="141" w:name="_Toc448921020"/>
      <w:bookmarkStart w:id="142" w:name="_Toc448921063"/>
      <w:bookmarkStart w:id="143" w:name="_Toc448921690"/>
      <w:bookmarkStart w:id="144" w:name="_Toc449600787"/>
      <w:bookmarkStart w:id="145" w:name="_Toc449708855"/>
      <w:bookmarkStart w:id="146" w:name="_Toc449708902"/>
    </w:p>
    <w:p w14:paraId="0758A785" w14:textId="77777777" w:rsidR="00C53E03" w:rsidRPr="002726AD" w:rsidRDefault="00C53E03" w:rsidP="00C53E03">
      <w:pPr>
        <w:pStyle w:val="Heading1"/>
      </w:pPr>
      <w:bookmarkStart w:id="147" w:name="_Toc512163035"/>
      <w:r w:rsidRPr="002726AD">
        <w:t>Contacts</w:t>
      </w:r>
      <w:bookmarkEnd w:id="147"/>
    </w:p>
    <w:p w14:paraId="6F1F3E8E" w14:textId="4BF6A053" w:rsidR="00C53E03" w:rsidRPr="002726AD" w:rsidRDefault="00C53E03" w:rsidP="00C53E03">
      <w:pPr>
        <w:keepLines w:val="0"/>
        <w:overflowPunct/>
        <w:autoSpaceDE/>
        <w:autoSpaceDN/>
        <w:adjustRightInd/>
        <w:spacing w:after="200"/>
        <w:jc w:val="left"/>
        <w:textAlignment w:val="auto"/>
      </w:pPr>
      <w:r w:rsidRPr="002726AD">
        <w:t xml:space="preserve">If the Pre-service teacher needs to </w:t>
      </w:r>
      <w:proofErr w:type="gramStart"/>
      <w:r w:rsidRPr="002726AD">
        <w:t>contact</w:t>
      </w:r>
      <w:proofErr w:type="gramEnd"/>
      <w:r w:rsidRPr="002726AD">
        <w:t xml:space="preserve"> the Placement Office for any questions related to placement </w:t>
      </w:r>
      <w:r w:rsidRPr="0051761C">
        <w:t xml:space="preserve">please email </w:t>
      </w:r>
      <w:hyperlink r:id="rId26" w:history="1">
        <w:r w:rsidR="0051761C" w:rsidRPr="00165AF3">
          <w:rPr>
            <w:rStyle w:val="Hyperlink"/>
          </w:rPr>
          <w:t>education.practicum@adelaide.edu.au</w:t>
        </w:r>
      </w:hyperlink>
      <w:r w:rsidRPr="0051761C">
        <w:t>.</w:t>
      </w:r>
    </w:p>
    <w:p w14:paraId="1CAFB1FE" w14:textId="77777777" w:rsidR="00C53E03" w:rsidRPr="00921584" w:rsidRDefault="00C53E03" w:rsidP="00C53E03">
      <w:pPr>
        <w:keepLines w:val="0"/>
        <w:overflowPunct/>
        <w:autoSpaceDE/>
        <w:autoSpaceDN/>
        <w:adjustRightInd/>
        <w:spacing w:after="200"/>
        <w:jc w:val="left"/>
        <w:textAlignment w:val="auto"/>
        <w:rPr>
          <w:rFonts w:asciiTheme="majorHAnsi" w:eastAsiaTheme="majorEastAsia" w:hAnsiTheme="majorHAnsi" w:cstheme="majorBidi"/>
          <w:b/>
          <w:bCs/>
          <w:caps/>
          <w:sz w:val="28"/>
          <w:szCs w:val="28"/>
          <w:lang w:val="en-US" w:eastAsia="ja-JP"/>
        </w:rPr>
      </w:pPr>
      <w:r w:rsidRPr="002726AD">
        <w:t>Pre-service teachers should also access their student email regularly when on placement for notices, updates and important information. Pre-service teachers should only use their university student email address to communicate with the School of Education and its staff, their placement schools and their University Liaisons. Please refrain from using a personal email address.</w:t>
      </w:r>
    </w:p>
    <w:p w14:paraId="084B4504" w14:textId="0A22EA2C" w:rsidR="007F4200" w:rsidRPr="00A0373D" w:rsidRDefault="00AF11F4" w:rsidP="00AF11F4">
      <w:pPr>
        <w:pStyle w:val="Heading1"/>
      </w:pPr>
      <w:bookmarkStart w:id="148" w:name="_Toc448244215"/>
      <w:bookmarkStart w:id="149" w:name="_Toc448244300"/>
      <w:bookmarkStart w:id="150" w:name="_Toc448918737"/>
      <w:bookmarkStart w:id="151" w:name="_Toc448920934"/>
      <w:bookmarkStart w:id="152" w:name="_Toc448921023"/>
      <w:bookmarkStart w:id="153" w:name="_Toc448921066"/>
      <w:bookmarkStart w:id="154" w:name="_Toc448921693"/>
      <w:bookmarkStart w:id="155" w:name="_Toc449600790"/>
      <w:bookmarkStart w:id="156" w:name="_Toc449708858"/>
      <w:bookmarkStart w:id="157" w:name="_Toc449708905"/>
      <w:bookmarkStart w:id="158" w:name="_Toc512163036"/>
      <w:bookmarkEnd w:id="137"/>
      <w:bookmarkEnd w:id="138"/>
      <w:bookmarkEnd w:id="139"/>
      <w:bookmarkEnd w:id="140"/>
      <w:bookmarkEnd w:id="141"/>
      <w:bookmarkEnd w:id="142"/>
      <w:bookmarkEnd w:id="143"/>
      <w:bookmarkEnd w:id="144"/>
      <w:bookmarkEnd w:id="145"/>
      <w:bookmarkEnd w:id="146"/>
      <w:r>
        <w:t>Teaching on Placement</w:t>
      </w:r>
      <w:bookmarkEnd w:id="158"/>
    </w:p>
    <w:p w14:paraId="50C5B316" w14:textId="08DFA00A" w:rsidR="008A1261" w:rsidRDefault="008A1261" w:rsidP="005333D7">
      <w:pPr>
        <w:pStyle w:val="Heading2"/>
        <w:ind w:right="-1"/>
      </w:pPr>
      <w:bookmarkStart w:id="159" w:name="_Toc512163037"/>
      <w:r>
        <w:t>Subjects on Placements</w:t>
      </w:r>
      <w:bookmarkEnd w:id="148"/>
      <w:bookmarkEnd w:id="149"/>
      <w:bookmarkEnd w:id="150"/>
      <w:bookmarkEnd w:id="151"/>
      <w:bookmarkEnd w:id="152"/>
      <w:bookmarkEnd w:id="153"/>
      <w:bookmarkEnd w:id="154"/>
      <w:bookmarkEnd w:id="155"/>
      <w:bookmarkEnd w:id="156"/>
      <w:bookmarkEnd w:id="157"/>
      <w:r w:rsidR="004E644A">
        <w:t xml:space="preserve"> – MTeach and 4</w:t>
      </w:r>
      <w:r w:rsidR="004E644A" w:rsidRPr="002726AD">
        <w:rPr>
          <w:vertAlign w:val="superscript"/>
        </w:rPr>
        <w:t>th</w:t>
      </w:r>
      <w:r w:rsidR="004E644A">
        <w:t xml:space="preserve"> year BTeach Pre-service teachers</w:t>
      </w:r>
      <w:bookmarkEnd w:id="159"/>
    </w:p>
    <w:p w14:paraId="742CEE95" w14:textId="1BD8634D" w:rsidR="00F316D8" w:rsidRDefault="00E4275B" w:rsidP="008A1261">
      <w:pPr>
        <w:rPr>
          <w:color w:val="000000"/>
        </w:rPr>
      </w:pPr>
      <w:r>
        <w:rPr>
          <w:color w:val="000000"/>
        </w:rPr>
        <w:t xml:space="preserve">By the time </w:t>
      </w:r>
      <w:r w:rsidR="002C69BD">
        <w:t>Pre-service teachers</w:t>
      </w:r>
      <w:r w:rsidR="002C69BD" w:rsidDel="002C69BD">
        <w:rPr>
          <w:color w:val="000000"/>
        </w:rPr>
        <w:t xml:space="preserve"> </w:t>
      </w:r>
      <w:r>
        <w:rPr>
          <w:color w:val="000000"/>
        </w:rPr>
        <w:t>have comp</w:t>
      </w:r>
      <w:r w:rsidR="00F316D8">
        <w:rPr>
          <w:color w:val="000000"/>
        </w:rPr>
        <w:t>l</w:t>
      </w:r>
      <w:r>
        <w:rPr>
          <w:color w:val="000000"/>
        </w:rPr>
        <w:t xml:space="preserve">eted </w:t>
      </w:r>
      <w:r w:rsidR="008C2B7E">
        <w:rPr>
          <w:color w:val="000000"/>
        </w:rPr>
        <w:t>all</w:t>
      </w:r>
      <w:r>
        <w:rPr>
          <w:color w:val="000000"/>
        </w:rPr>
        <w:t xml:space="preserve"> placements </w:t>
      </w:r>
      <w:r w:rsidR="002C69BD">
        <w:rPr>
          <w:color w:val="000000"/>
        </w:rPr>
        <w:t xml:space="preserve">they </w:t>
      </w:r>
      <w:r w:rsidR="008C2B7E">
        <w:rPr>
          <w:color w:val="000000"/>
        </w:rPr>
        <w:t xml:space="preserve">should </w:t>
      </w:r>
      <w:r>
        <w:rPr>
          <w:color w:val="000000"/>
        </w:rPr>
        <w:t xml:space="preserve">have </w:t>
      </w:r>
      <w:r w:rsidR="008C2B7E">
        <w:rPr>
          <w:color w:val="000000"/>
        </w:rPr>
        <w:t>experienced teaching in both their required subject areas.</w:t>
      </w:r>
    </w:p>
    <w:p w14:paraId="27D48E1D" w14:textId="64E359E7" w:rsidR="00F316D8" w:rsidRDefault="004E644A" w:rsidP="008A1261">
      <w:pPr>
        <w:rPr>
          <w:color w:val="000000"/>
        </w:rPr>
      </w:pPr>
      <w:r>
        <w:rPr>
          <w:color w:val="000000"/>
        </w:rPr>
        <w:t>Pre-service teachers whose focus is in senior subjects,</w:t>
      </w:r>
      <w:r w:rsidR="008C2B7E">
        <w:rPr>
          <w:color w:val="000000"/>
        </w:rPr>
        <w:t xml:space="preserve"> </w:t>
      </w:r>
      <w:r w:rsidR="00E4275B">
        <w:rPr>
          <w:color w:val="000000"/>
        </w:rPr>
        <w:t>may not get the opportunity to teach Year 12 students</w:t>
      </w:r>
      <w:r w:rsidR="00AE7812">
        <w:rPr>
          <w:color w:val="000000"/>
        </w:rPr>
        <w:t xml:space="preserve"> and </w:t>
      </w:r>
      <w:proofErr w:type="gramStart"/>
      <w:r w:rsidR="00AE7812">
        <w:rPr>
          <w:color w:val="000000"/>
        </w:rPr>
        <w:t>are</w:t>
      </w:r>
      <w:r w:rsidR="008C2B7E">
        <w:rPr>
          <w:color w:val="000000"/>
        </w:rPr>
        <w:t xml:space="preserve"> guided</w:t>
      </w:r>
      <w:proofErr w:type="gramEnd"/>
      <w:r w:rsidR="008C2B7E">
        <w:rPr>
          <w:color w:val="000000"/>
        </w:rPr>
        <w:t xml:space="preserve"> by what the school has available</w:t>
      </w:r>
      <w:r w:rsidR="00E4275B">
        <w:rPr>
          <w:color w:val="000000"/>
        </w:rPr>
        <w:t>. Many student</w:t>
      </w:r>
      <w:r>
        <w:rPr>
          <w:color w:val="000000"/>
        </w:rPr>
        <w:t>s</w:t>
      </w:r>
      <w:r w:rsidR="00AE7812">
        <w:rPr>
          <w:color w:val="000000"/>
        </w:rPr>
        <w:t xml:space="preserve"> are completing their</w:t>
      </w:r>
      <w:r w:rsidR="00E4275B">
        <w:rPr>
          <w:color w:val="000000"/>
        </w:rPr>
        <w:t xml:space="preserve"> preparations for their final year</w:t>
      </w:r>
      <w:r w:rsidR="00AE7812">
        <w:rPr>
          <w:color w:val="000000"/>
        </w:rPr>
        <w:t xml:space="preserve"> of school and/or preparing for final </w:t>
      </w:r>
      <w:proofErr w:type="gramStart"/>
      <w:r w:rsidR="00AE7812">
        <w:rPr>
          <w:color w:val="000000"/>
        </w:rPr>
        <w:t>exams which</w:t>
      </w:r>
      <w:proofErr w:type="gramEnd"/>
      <w:r w:rsidR="00AE7812">
        <w:rPr>
          <w:color w:val="000000"/>
        </w:rPr>
        <w:t xml:space="preserve"> may impact the availability of classes.</w:t>
      </w:r>
      <w:r w:rsidR="00E4275B">
        <w:rPr>
          <w:color w:val="000000"/>
        </w:rPr>
        <w:t xml:space="preserve"> </w:t>
      </w:r>
      <w:r w:rsidR="00CC154E">
        <w:rPr>
          <w:color w:val="000000"/>
        </w:rPr>
        <w:t xml:space="preserve">Teaching Senior English, Mathematics or History </w:t>
      </w:r>
      <w:r w:rsidR="00337C62">
        <w:rPr>
          <w:color w:val="000000"/>
        </w:rPr>
        <w:t xml:space="preserve">up </w:t>
      </w:r>
      <w:r w:rsidR="00CC154E">
        <w:rPr>
          <w:color w:val="000000"/>
        </w:rPr>
        <w:t>to Year 1</w:t>
      </w:r>
      <w:r w:rsidR="00337C62">
        <w:rPr>
          <w:color w:val="000000"/>
        </w:rPr>
        <w:t>0</w:t>
      </w:r>
      <w:r w:rsidR="00CC154E">
        <w:rPr>
          <w:color w:val="000000"/>
        </w:rPr>
        <w:t xml:space="preserve"> only</w:t>
      </w:r>
      <w:r w:rsidR="008A1261">
        <w:rPr>
          <w:color w:val="000000"/>
        </w:rPr>
        <w:t xml:space="preserve"> will not </w:t>
      </w:r>
      <w:proofErr w:type="gramStart"/>
      <w:r w:rsidR="008A1261">
        <w:rPr>
          <w:color w:val="000000"/>
        </w:rPr>
        <w:t>impact on</w:t>
      </w:r>
      <w:proofErr w:type="gramEnd"/>
      <w:r w:rsidR="008A1261">
        <w:rPr>
          <w:color w:val="000000"/>
        </w:rPr>
        <w:t xml:space="preserve"> </w:t>
      </w:r>
      <w:r w:rsidR="00E4275B">
        <w:rPr>
          <w:color w:val="000000"/>
        </w:rPr>
        <w:t xml:space="preserve">meeting the requirements for </w:t>
      </w:r>
      <w:r w:rsidR="008A1261">
        <w:rPr>
          <w:color w:val="000000"/>
        </w:rPr>
        <w:t>registration</w:t>
      </w:r>
      <w:r w:rsidR="00E4275B">
        <w:rPr>
          <w:color w:val="000000"/>
        </w:rPr>
        <w:t>.</w:t>
      </w:r>
      <w:r w:rsidR="008A1261">
        <w:rPr>
          <w:color w:val="000000"/>
        </w:rPr>
        <w:t xml:space="preserve"> </w:t>
      </w:r>
    </w:p>
    <w:p w14:paraId="4B7435F9" w14:textId="2864067D" w:rsidR="008A1261" w:rsidRDefault="00AE7812" w:rsidP="008A1261">
      <w:pPr>
        <w:rPr>
          <w:color w:val="000000"/>
        </w:rPr>
      </w:pPr>
      <w:r>
        <w:rPr>
          <w:color w:val="000000"/>
        </w:rPr>
        <w:t>P</w:t>
      </w:r>
      <w:r w:rsidR="00337C62">
        <w:rPr>
          <w:color w:val="000000"/>
        </w:rPr>
        <w:t>re-</w:t>
      </w:r>
      <w:r w:rsidR="004E644A">
        <w:rPr>
          <w:color w:val="000000"/>
        </w:rPr>
        <w:t>s</w:t>
      </w:r>
      <w:r w:rsidR="00337C62">
        <w:rPr>
          <w:color w:val="000000"/>
        </w:rPr>
        <w:t xml:space="preserve">ervice </w:t>
      </w:r>
      <w:r w:rsidR="004E644A">
        <w:rPr>
          <w:color w:val="000000"/>
        </w:rPr>
        <w:t>t</w:t>
      </w:r>
      <w:r w:rsidR="00337C62">
        <w:rPr>
          <w:color w:val="000000"/>
        </w:rPr>
        <w:t>eachers</w:t>
      </w:r>
      <w:r>
        <w:rPr>
          <w:color w:val="000000"/>
        </w:rPr>
        <w:t xml:space="preserve"> with</w:t>
      </w:r>
      <w:r w:rsidR="002C69BD">
        <w:rPr>
          <w:color w:val="000000"/>
        </w:rPr>
        <w:t xml:space="preserve"> </w:t>
      </w:r>
      <w:r w:rsidR="00E4275B">
        <w:rPr>
          <w:color w:val="000000"/>
        </w:rPr>
        <w:t>subject specialisations includ</w:t>
      </w:r>
      <w:r>
        <w:rPr>
          <w:color w:val="000000"/>
        </w:rPr>
        <w:t>ing</w:t>
      </w:r>
      <w:r w:rsidR="00E4275B">
        <w:rPr>
          <w:color w:val="000000"/>
        </w:rPr>
        <w:t xml:space="preserve"> Chemistry, Physics, Biology or Agricultural Science may be required to teach </w:t>
      </w:r>
      <w:r w:rsidR="00F316D8">
        <w:rPr>
          <w:color w:val="000000"/>
        </w:rPr>
        <w:t xml:space="preserve">General or Junior </w:t>
      </w:r>
      <w:r w:rsidR="00E4275B">
        <w:rPr>
          <w:color w:val="000000"/>
        </w:rPr>
        <w:t>Science</w:t>
      </w:r>
      <w:r w:rsidR="00F316D8">
        <w:rPr>
          <w:color w:val="000000"/>
        </w:rPr>
        <w:t xml:space="preserve"> </w:t>
      </w:r>
      <w:r w:rsidR="004E644A">
        <w:rPr>
          <w:color w:val="000000"/>
        </w:rPr>
        <w:t>classes</w:t>
      </w:r>
      <w:r w:rsidR="00F316D8">
        <w:rPr>
          <w:color w:val="000000"/>
        </w:rPr>
        <w:t xml:space="preserve">. </w:t>
      </w:r>
    </w:p>
    <w:p w14:paraId="438E5F53" w14:textId="4B30D987" w:rsidR="00E4275B" w:rsidRDefault="00F316D8" w:rsidP="008A1261">
      <w:pPr>
        <w:rPr>
          <w:color w:val="000000"/>
        </w:rPr>
      </w:pPr>
      <w:r>
        <w:rPr>
          <w:color w:val="000000"/>
        </w:rPr>
        <w:t xml:space="preserve">Pastoral Care, Personal Learning Programs and Research Projects are not subject specialisation specific. All </w:t>
      </w:r>
      <w:r w:rsidR="003760CA">
        <w:rPr>
          <w:color w:val="000000"/>
        </w:rPr>
        <w:t>Pre-service teachers</w:t>
      </w:r>
      <w:r w:rsidR="00CC154E">
        <w:rPr>
          <w:color w:val="000000"/>
        </w:rPr>
        <w:t xml:space="preserve"> </w:t>
      </w:r>
      <w:r>
        <w:rPr>
          <w:color w:val="000000"/>
        </w:rPr>
        <w:t>may be required to take these classes regardless of their subject specialisations</w:t>
      </w:r>
      <w:r w:rsidR="004E644A">
        <w:rPr>
          <w:color w:val="000000"/>
        </w:rPr>
        <w:t xml:space="preserve"> </w:t>
      </w:r>
      <w:r w:rsidR="00CC154E">
        <w:rPr>
          <w:color w:val="000000"/>
        </w:rPr>
        <w:t xml:space="preserve">and </w:t>
      </w:r>
      <w:r w:rsidR="00AE7812">
        <w:rPr>
          <w:color w:val="000000"/>
        </w:rPr>
        <w:t>can</w:t>
      </w:r>
      <w:r w:rsidR="00CC154E">
        <w:rPr>
          <w:color w:val="000000"/>
        </w:rPr>
        <w:t xml:space="preserve"> count towards</w:t>
      </w:r>
      <w:r w:rsidR="00E405EE">
        <w:rPr>
          <w:color w:val="000000"/>
        </w:rPr>
        <w:t xml:space="preserve"> </w:t>
      </w:r>
      <w:r w:rsidR="00CC154E">
        <w:rPr>
          <w:color w:val="000000"/>
        </w:rPr>
        <w:t xml:space="preserve">teaching load. </w:t>
      </w:r>
    </w:p>
    <w:p w14:paraId="44476946" w14:textId="0451EE4E" w:rsidR="0091601E" w:rsidRPr="00B87DD8" w:rsidRDefault="00100FB4" w:rsidP="005333D7">
      <w:pPr>
        <w:pStyle w:val="Heading2"/>
        <w:ind w:right="-1"/>
      </w:pPr>
      <w:bookmarkStart w:id="160" w:name="_Toc512163038"/>
      <w:r>
        <w:t>Planning</w:t>
      </w:r>
      <w:bookmarkEnd w:id="160"/>
      <w:r>
        <w:t xml:space="preserve"> </w:t>
      </w:r>
    </w:p>
    <w:p w14:paraId="029E77C7" w14:textId="00925ACA" w:rsidR="0091601E" w:rsidRDefault="00E405EE" w:rsidP="0091601E">
      <w:pPr>
        <w:pStyle w:val="BodyText"/>
        <w:rPr>
          <w:rFonts w:ascii="Calibri" w:hAnsi="Calibri"/>
          <w:sz w:val="22"/>
          <w:szCs w:val="22"/>
          <w:lang w:val="en-AU"/>
        </w:rPr>
      </w:pPr>
      <w:r>
        <w:t>Pre-service teacher</w:t>
      </w:r>
      <w:r w:rsidR="00EE376F">
        <w:rPr>
          <w:lang w:val="en-AU"/>
        </w:rPr>
        <w:t>s</w:t>
      </w:r>
      <w:r w:rsidDel="00E405EE">
        <w:rPr>
          <w:rFonts w:ascii="Calibri" w:hAnsi="Calibri"/>
          <w:sz w:val="22"/>
          <w:szCs w:val="22"/>
          <w:lang w:val="en-AU"/>
        </w:rPr>
        <w:t xml:space="preserve"> </w:t>
      </w:r>
      <w:r>
        <w:rPr>
          <w:rFonts w:ascii="Calibri" w:hAnsi="Calibri"/>
          <w:sz w:val="22"/>
          <w:szCs w:val="22"/>
          <w:lang w:val="en-AU"/>
        </w:rPr>
        <w:t xml:space="preserve">are </w:t>
      </w:r>
      <w:r w:rsidR="00EE376F">
        <w:rPr>
          <w:rFonts w:ascii="Calibri" w:hAnsi="Calibri"/>
          <w:sz w:val="22"/>
          <w:szCs w:val="22"/>
          <w:lang w:val="en-AU"/>
        </w:rPr>
        <w:t xml:space="preserve">required </w:t>
      </w:r>
      <w:r>
        <w:rPr>
          <w:rFonts w:ascii="Calibri" w:hAnsi="Calibri"/>
          <w:sz w:val="22"/>
          <w:szCs w:val="22"/>
          <w:lang w:val="en-AU"/>
        </w:rPr>
        <w:t>to</w:t>
      </w:r>
      <w:r w:rsidR="0091601E" w:rsidRPr="002C61BD">
        <w:rPr>
          <w:rFonts w:ascii="Calibri" w:hAnsi="Calibri"/>
          <w:sz w:val="22"/>
          <w:szCs w:val="22"/>
        </w:rPr>
        <w:t xml:space="preserve"> provide lesson and unit plans </w:t>
      </w:r>
      <w:r w:rsidR="00100FB4">
        <w:rPr>
          <w:rFonts w:ascii="Calibri" w:hAnsi="Calibri"/>
          <w:sz w:val="22"/>
          <w:szCs w:val="22"/>
          <w:lang w:val="en-AU"/>
        </w:rPr>
        <w:t>to</w:t>
      </w:r>
      <w:r>
        <w:rPr>
          <w:rFonts w:ascii="Calibri" w:hAnsi="Calibri"/>
          <w:sz w:val="22"/>
          <w:szCs w:val="22"/>
          <w:lang w:val="en-AU"/>
        </w:rPr>
        <w:t xml:space="preserve"> </w:t>
      </w:r>
      <w:r w:rsidR="008907DD">
        <w:rPr>
          <w:rFonts w:ascii="Calibri" w:hAnsi="Calibri"/>
          <w:sz w:val="22"/>
          <w:szCs w:val="22"/>
        </w:rPr>
        <w:t>Mentor Teacher</w:t>
      </w:r>
      <w:r w:rsidR="00100FB4">
        <w:rPr>
          <w:rFonts w:ascii="Calibri" w:hAnsi="Calibri"/>
          <w:sz w:val="22"/>
          <w:szCs w:val="22"/>
          <w:lang w:val="en-AU"/>
        </w:rPr>
        <w:t>(s)</w:t>
      </w:r>
      <w:r w:rsidR="0091601E" w:rsidRPr="002C61BD">
        <w:rPr>
          <w:rFonts w:ascii="Calibri" w:hAnsi="Calibri"/>
          <w:sz w:val="22"/>
          <w:szCs w:val="22"/>
        </w:rPr>
        <w:t xml:space="preserve"> </w:t>
      </w:r>
      <w:r w:rsidR="004E644A">
        <w:rPr>
          <w:rFonts w:ascii="Calibri" w:hAnsi="Calibri"/>
          <w:sz w:val="22"/>
          <w:szCs w:val="22"/>
          <w:lang w:val="en-AU"/>
        </w:rPr>
        <w:t xml:space="preserve">no less than </w:t>
      </w:r>
      <w:r w:rsidR="002C61BD">
        <w:rPr>
          <w:rFonts w:ascii="Calibri" w:hAnsi="Calibri"/>
          <w:b/>
          <w:sz w:val="22"/>
          <w:szCs w:val="22"/>
          <w:lang w:val="en-AU"/>
        </w:rPr>
        <w:t>48 hours before</w:t>
      </w:r>
      <w:r w:rsidR="002C61BD">
        <w:rPr>
          <w:rFonts w:ascii="Calibri" w:hAnsi="Calibri"/>
          <w:sz w:val="22"/>
          <w:szCs w:val="22"/>
          <w:lang w:val="en-AU"/>
        </w:rPr>
        <w:t xml:space="preserve"> the lesson</w:t>
      </w:r>
      <w:r w:rsidR="00100FB4">
        <w:rPr>
          <w:rFonts w:ascii="Calibri" w:hAnsi="Calibri"/>
          <w:sz w:val="22"/>
          <w:szCs w:val="22"/>
          <w:lang w:val="en-AU"/>
        </w:rPr>
        <w:t xml:space="preserve"> is to be taught or the unit is due to begin</w:t>
      </w:r>
      <w:r w:rsidR="002C61BD">
        <w:rPr>
          <w:rFonts w:ascii="Calibri" w:hAnsi="Calibri"/>
          <w:sz w:val="22"/>
          <w:szCs w:val="22"/>
          <w:lang w:val="en-AU"/>
        </w:rPr>
        <w:t>.</w:t>
      </w:r>
      <w:r w:rsidR="00100FB4">
        <w:rPr>
          <w:rFonts w:ascii="Calibri" w:hAnsi="Calibri"/>
          <w:sz w:val="22"/>
          <w:szCs w:val="22"/>
          <w:lang w:val="en-AU"/>
        </w:rPr>
        <w:t xml:space="preserve"> This allows </w:t>
      </w:r>
      <w:r>
        <w:rPr>
          <w:rFonts w:ascii="Calibri" w:hAnsi="Calibri"/>
          <w:sz w:val="22"/>
          <w:szCs w:val="22"/>
          <w:lang w:val="en-AU"/>
        </w:rPr>
        <w:t xml:space="preserve">the </w:t>
      </w:r>
      <w:r w:rsidR="00EE376F">
        <w:rPr>
          <w:rFonts w:ascii="Calibri" w:hAnsi="Calibri"/>
          <w:sz w:val="22"/>
          <w:szCs w:val="22"/>
          <w:lang w:val="en-AU"/>
        </w:rPr>
        <w:t>M</w:t>
      </w:r>
      <w:r w:rsidR="00100FB4">
        <w:rPr>
          <w:rFonts w:ascii="Calibri" w:hAnsi="Calibri"/>
          <w:sz w:val="22"/>
          <w:szCs w:val="22"/>
          <w:lang w:val="en-AU"/>
        </w:rPr>
        <w:t>entor</w:t>
      </w:r>
      <w:r w:rsidR="00AE7812">
        <w:rPr>
          <w:rFonts w:ascii="Calibri" w:hAnsi="Calibri"/>
          <w:sz w:val="22"/>
          <w:szCs w:val="22"/>
          <w:lang w:val="en-AU"/>
        </w:rPr>
        <w:t xml:space="preserve"> sufficient</w:t>
      </w:r>
      <w:r w:rsidR="00100FB4">
        <w:rPr>
          <w:rFonts w:ascii="Calibri" w:hAnsi="Calibri"/>
          <w:sz w:val="22"/>
          <w:szCs w:val="22"/>
          <w:lang w:val="en-AU"/>
        </w:rPr>
        <w:t xml:space="preserve"> time to provide feedback and, if necessary, to make adjustments. </w:t>
      </w:r>
      <w:r>
        <w:rPr>
          <w:rFonts w:ascii="Calibri" w:hAnsi="Calibri"/>
          <w:sz w:val="22"/>
          <w:szCs w:val="22"/>
          <w:lang w:val="en-AU"/>
        </w:rPr>
        <w:t xml:space="preserve">The </w:t>
      </w:r>
      <w:r w:rsidR="00185A5A">
        <w:rPr>
          <w:rFonts w:ascii="Calibri" w:hAnsi="Calibri"/>
          <w:sz w:val="22"/>
          <w:szCs w:val="22"/>
          <w:lang w:val="en-AU"/>
        </w:rPr>
        <w:t>University</w:t>
      </w:r>
      <w:r w:rsidR="00100FB4">
        <w:rPr>
          <w:rFonts w:ascii="Calibri" w:hAnsi="Calibri"/>
          <w:sz w:val="22"/>
          <w:szCs w:val="22"/>
          <w:lang w:val="en-AU"/>
        </w:rPr>
        <w:t xml:space="preserve"> Liaison </w:t>
      </w:r>
      <w:r w:rsidR="00AE7812">
        <w:rPr>
          <w:rFonts w:ascii="Calibri" w:hAnsi="Calibri"/>
          <w:sz w:val="22"/>
          <w:szCs w:val="22"/>
          <w:lang w:val="en-AU"/>
        </w:rPr>
        <w:t>will also</w:t>
      </w:r>
      <w:r w:rsidR="00100FB4">
        <w:rPr>
          <w:rFonts w:ascii="Calibri" w:hAnsi="Calibri"/>
          <w:sz w:val="22"/>
          <w:szCs w:val="22"/>
          <w:lang w:val="en-AU"/>
        </w:rPr>
        <w:t xml:space="preserve"> ask to see and review </w:t>
      </w:r>
      <w:r w:rsidR="004E644A">
        <w:rPr>
          <w:rFonts w:ascii="Calibri" w:hAnsi="Calibri"/>
          <w:sz w:val="22"/>
          <w:szCs w:val="22"/>
          <w:lang w:val="en-AU"/>
        </w:rPr>
        <w:t xml:space="preserve">a selection of </w:t>
      </w:r>
      <w:r>
        <w:rPr>
          <w:rFonts w:ascii="Calibri" w:hAnsi="Calibri"/>
          <w:sz w:val="22"/>
          <w:szCs w:val="22"/>
          <w:lang w:val="en-AU"/>
        </w:rPr>
        <w:t xml:space="preserve">the </w:t>
      </w:r>
      <w:r>
        <w:t>Pre-service teacher</w:t>
      </w:r>
      <w:r>
        <w:rPr>
          <w:lang w:val="en-AU"/>
        </w:rPr>
        <w:t>’s</w:t>
      </w:r>
      <w:r>
        <w:rPr>
          <w:rFonts w:ascii="Calibri" w:hAnsi="Calibri"/>
          <w:sz w:val="22"/>
          <w:szCs w:val="22"/>
          <w:lang w:val="en-AU"/>
        </w:rPr>
        <w:t xml:space="preserve"> </w:t>
      </w:r>
      <w:r w:rsidR="004E644A">
        <w:rPr>
          <w:rFonts w:ascii="Calibri" w:hAnsi="Calibri"/>
          <w:sz w:val="22"/>
          <w:szCs w:val="22"/>
          <w:lang w:val="en-AU"/>
        </w:rPr>
        <w:t xml:space="preserve">lesson/unit </w:t>
      </w:r>
      <w:r w:rsidR="00100FB4">
        <w:rPr>
          <w:rFonts w:ascii="Calibri" w:hAnsi="Calibri"/>
          <w:sz w:val="22"/>
          <w:szCs w:val="22"/>
          <w:lang w:val="en-AU"/>
        </w:rPr>
        <w:t>plans.</w:t>
      </w:r>
    </w:p>
    <w:p w14:paraId="4EDC5F56" w14:textId="6B2874BC" w:rsidR="00AE4F00" w:rsidRDefault="0091601E" w:rsidP="005464A2">
      <w:r w:rsidRPr="00B87DD8">
        <w:t xml:space="preserve">Unit Plan and Lesson Plan templates are available on </w:t>
      </w:r>
      <w:r w:rsidR="00100FB4">
        <w:t xml:space="preserve">the </w:t>
      </w:r>
      <w:r w:rsidRPr="00B87DD8">
        <w:t xml:space="preserve">MyUni </w:t>
      </w:r>
      <w:r w:rsidR="00100FB4">
        <w:t xml:space="preserve">site. They are also available from the Curriculum and Methodology Core MyUni site and </w:t>
      </w:r>
      <w:r w:rsidR="00E405EE">
        <w:t xml:space="preserve">the Pre-service teacher’s </w:t>
      </w:r>
      <w:r w:rsidR="00100FB4">
        <w:t xml:space="preserve">Subject Specialisation Curriculum and Methodology MyUni site. The </w:t>
      </w:r>
      <w:r w:rsidR="00185A5A">
        <w:t>University</w:t>
      </w:r>
      <w:r w:rsidR="00100FB4">
        <w:t xml:space="preserve"> does not require </w:t>
      </w:r>
      <w:r w:rsidR="00E405EE">
        <w:t xml:space="preserve">the </w:t>
      </w:r>
      <w:r w:rsidR="00100FB4">
        <w:t xml:space="preserve">use </w:t>
      </w:r>
      <w:r w:rsidR="00E405EE">
        <w:t xml:space="preserve">of </w:t>
      </w:r>
      <w:r w:rsidR="00100FB4">
        <w:t>any specific template</w:t>
      </w:r>
      <w:r w:rsidR="00F31FC8">
        <w:t xml:space="preserve">, however, </w:t>
      </w:r>
      <w:r w:rsidR="00100FB4">
        <w:t>Subject Specialisation Curriculum and Methodol</w:t>
      </w:r>
      <w:r w:rsidR="00F31FC8">
        <w:t>ogy lecturer</w:t>
      </w:r>
      <w:r w:rsidR="00E405EE">
        <w:t>s</w:t>
      </w:r>
      <w:r w:rsidR="00F31FC8">
        <w:t xml:space="preserve"> </w:t>
      </w:r>
      <w:r w:rsidR="00100FB4">
        <w:t>may require a specific template</w:t>
      </w:r>
      <w:r w:rsidR="00AE7812">
        <w:t xml:space="preserve"> to</w:t>
      </w:r>
      <w:r w:rsidR="00100FB4">
        <w:t xml:space="preserve"> </w:t>
      </w:r>
      <w:proofErr w:type="gramStart"/>
      <w:r w:rsidR="00100FB4">
        <w:t>be used</w:t>
      </w:r>
      <w:proofErr w:type="gramEnd"/>
      <w:r w:rsidR="00100FB4">
        <w:t xml:space="preserve"> for assessment purposes. Mentor Teacher(s) or placement school</w:t>
      </w:r>
      <w:r w:rsidR="00E405EE">
        <w:t>s</w:t>
      </w:r>
      <w:r w:rsidR="00100FB4">
        <w:t xml:space="preserve"> may require or prefer a particular template to </w:t>
      </w:r>
      <w:proofErr w:type="gramStart"/>
      <w:r w:rsidR="00100FB4">
        <w:t>be used</w:t>
      </w:r>
      <w:proofErr w:type="gramEnd"/>
      <w:r w:rsidR="00100FB4">
        <w:t xml:space="preserve">. </w:t>
      </w:r>
    </w:p>
    <w:p w14:paraId="374D58F2" w14:textId="0384CC77" w:rsidR="005333D7" w:rsidRDefault="00AE7812" w:rsidP="00073E1E">
      <w:r>
        <w:t>T</w:t>
      </w:r>
      <w:r w:rsidR="00AE4F00">
        <w:t>he following</w:t>
      </w:r>
      <w:r>
        <w:t xml:space="preserve"> items</w:t>
      </w:r>
      <w:r w:rsidR="00AE4F00">
        <w:t xml:space="preserve"> must be included in </w:t>
      </w:r>
      <w:r w:rsidR="00E405EE">
        <w:t xml:space="preserve">learning </w:t>
      </w:r>
      <w:r w:rsidR="00AE4F00">
        <w:t>plans:</w:t>
      </w:r>
    </w:p>
    <w:p w14:paraId="3BB9BA55" w14:textId="327814CD" w:rsidR="00AE4F00" w:rsidRDefault="00AE4F00" w:rsidP="00EC30D0">
      <w:pPr>
        <w:pStyle w:val="ListParagraph"/>
        <w:numPr>
          <w:ilvl w:val="0"/>
          <w:numId w:val="42"/>
        </w:numPr>
      </w:pPr>
      <w:r>
        <w:t>learning outcomes</w:t>
      </w:r>
      <w:r w:rsidR="00F31FC8">
        <w:t xml:space="preserve">, </w:t>
      </w:r>
      <w:r>
        <w:t>learning activities</w:t>
      </w:r>
      <w:r w:rsidR="00F31FC8">
        <w:t xml:space="preserve"> and </w:t>
      </w:r>
      <w:r>
        <w:t>resources to be used</w:t>
      </w:r>
      <w:r w:rsidR="00EE376F">
        <w:t>;</w:t>
      </w:r>
    </w:p>
    <w:p w14:paraId="53E1AFF7" w14:textId="3B624A8B" w:rsidR="00AE4F00" w:rsidRDefault="00AE4F00" w:rsidP="00EC30D0">
      <w:pPr>
        <w:pStyle w:val="ListParagraph"/>
        <w:numPr>
          <w:ilvl w:val="0"/>
          <w:numId w:val="42"/>
        </w:numPr>
      </w:pPr>
      <w:r>
        <w:t>assessment tasks</w:t>
      </w:r>
      <w:r w:rsidR="00F31FC8">
        <w:t xml:space="preserve"> and </w:t>
      </w:r>
      <w:r>
        <w:t>marking criteria/rubric</w:t>
      </w:r>
      <w:r w:rsidR="00EE376F">
        <w:t>; and</w:t>
      </w:r>
    </w:p>
    <w:p w14:paraId="5E22F36E" w14:textId="0B1D7B79" w:rsidR="00AE4F00" w:rsidRDefault="00AE4F00" w:rsidP="005333D7">
      <w:pPr>
        <w:pStyle w:val="ListParagraph"/>
        <w:numPr>
          <w:ilvl w:val="0"/>
          <w:numId w:val="42"/>
        </w:numPr>
        <w:jc w:val="left"/>
      </w:pPr>
      <w:proofErr w:type="gramStart"/>
      <w:r>
        <w:t>sequence</w:t>
      </w:r>
      <w:proofErr w:type="gramEnd"/>
      <w:r>
        <w:t xml:space="preserve"> and timing of lessons, and assessment</w:t>
      </w:r>
      <w:r w:rsidR="00AE7812">
        <w:t xml:space="preserve"> tasks.</w:t>
      </w:r>
      <w:r>
        <w:t xml:space="preserve"> </w:t>
      </w:r>
    </w:p>
    <w:p w14:paraId="76357BCC" w14:textId="4136CAE4" w:rsidR="002E04F1" w:rsidRDefault="002E04F1" w:rsidP="00F31FC8">
      <w:pPr>
        <w:pStyle w:val="Heading2"/>
        <w:ind w:right="-1"/>
      </w:pPr>
      <w:bookmarkStart w:id="161" w:name="_Toc512163039"/>
      <w:r>
        <w:t>Feedback and Self-Evaluation</w:t>
      </w:r>
      <w:bookmarkEnd w:id="161"/>
    </w:p>
    <w:p w14:paraId="3F9134DE" w14:textId="3F9A109A" w:rsidR="002E04F1" w:rsidRDefault="008907DD" w:rsidP="005464A2">
      <w:r>
        <w:t>Mentor</w:t>
      </w:r>
      <w:r w:rsidR="00AE4F00">
        <w:t xml:space="preserve"> Teacher</w:t>
      </w:r>
      <w:r w:rsidR="005464A2" w:rsidRPr="00B87DD8">
        <w:t xml:space="preserve"> feedback </w:t>
      </w:r>
      <w:r w:rsidR="00AE4F00">
        <w:t xml:space="preserve">and </w:t>
      </w:r>
      <w:r w:rsidR="00F659BA">
        <w:t>P</w:t>
      </w:r>
      <w:r w:rsidR="00FC7846">
        <w:t>re-service teacher</w:t>
      </w:r>
      <w:r w:rsidR="00F659BA">
        <w:t xml:space="preserve"> </w:t>
      </w:r>
      <w:r w:rsidR="00AE4F00">
        <w:t xml:space="preserve">self-evaluation </w:t>
      </w:r>
      <w:r w:rsidR="00F659BA">
        <w:t xml:space="preserve">and reflections </w:t>
      </w:r>
      <w:r w:rsidR="00A536BB">
        <w:t xml:space="preserve">are critical for growth and need to </w:t>
      </w:r>
      <w:proofErr w:type="gramStart"/>
      <w:r w:rsidR="00A536BB">
        <w:t>be undertaken</w:t>
      </w:r>
      <w:proofErr w:type="gramEnd"/>
      <w:r w:rsidR="00A536BB">
        <w:t xml:space="preserve"> </w:t>
      </w:r>
      <w:r w:rsidR="005464A2" w:rsidRPr="00B87DD8">
        <w:t xml:space="preserve">on </w:t>
      </w:r>
      <w:r w:rsidR="00AE4F00">
        <w:t>each</w:t>
      </w:r>
      <w:r w:rsidR="00AE4F00" w:rsidRPr="00B87DD8">
        <w:t xml:space="preserve"> </w:t>
      </w:r>
      <w:r w:rsidR="005464A2" w:rsidRPr="00B87DD8">
        <w:t>lesson.</w:t>
      </w:r>
      <w:r w:rsidR="00AE7C39">
        <w:t xml:space="preserve"> </w:t>
      </w:r>
      <w:r w:rsidR="00A536BB">
        <w:t>Pre-service teachers</w:t>
      </w:r>
      <w:r w:rsidR="002E04F1">
        <w:t xml:space="preserve"> </w:t>
      </w:r>
      <w:proofErr w:type="gramStart"/>
      <w:r w:rsidR="002E04F1">
        <w:t>are expected</w:t>
      </w:r>
      <w:proofErr w:type="gramEnd"/>
      <w:r w:rsidR="002E04F1">
        <w:t xml:space="preserve"> to demonstrate improvement across the </w:t>
      </w:r>
      <w:r w:rsidR="007C760E">
        <w:t xml:space="preserve">duration </w:t>
      </w:r>
      <w:r w:rsidR="002E04F1">
        <w:t>of placements</w:t>
      </w:r>
      <w:r w:rsidR="00F659BA">
        <w:t xml:space="preserve"> based on feedback from Mentor Teachers</w:t>
      </w:r>
      <w:r w:rsidR="002E04F1">
        <w:t>.</w:t>
      </w:r>
      <w:r w:rsidR="008A0F7E">
        <w:t xml:space="preserve"> Both Pre-</w:t>
      </w:r>
      <w:r w:rsidR="00FC7846">
        <w:t>s</w:t>
      </w:r>
      <w:r w:rsidR="008A0F7E">
        <w:t xml:space="preserve">ervice </w:t>
      </w:r>
      <w:r w:rsidR="00FC7846">
        <w:t>t</w:t>
      </w:r>
      <w:r w:rsidR="008A0F7E">
        <w:t xml:space="preserve">eachers and Mentor Teachers </w:t>
      </w:r>
      <w:r w:rsidR="007B5427">
        <w:t xml:space="preserve">should engage in professional discussion based on feedback and </w:t>
      </w:r>
      <w:r w:rsidR="00A536BB">
        <w:t xml:space="preserve">the </w:t>
      </w:r>
      <w:r w:rsidR="007B5427">
        <w:t xml:space="preserve">self-evaluation to decide what changes </w:t>
      </w:r>
      <w:r w:rsidR="008A0F7E">
        <w:t xml:space="preserve">are required </w:t>
      </w:r>
      <w:r w:rsidR="007B5427">
        <w:t>to improve the effectiveness of lesson</w:t>
      </w:r>
      <w:r w:rsidR="008A0F7E">
        <w:t xml:space="preserve"> planning, delivery and assessment.</w:t>
      </w:r>
    </w:p>
    <w:p w14:paraId="38A6AA85" w14:textId="0411BA7E" w:rsidR="002E04F1" w:rsidRDefault="001C4B6F" w:rsidP="005464A2">
      <w:r>
        <w:t>Pre-service teacher</w:t>
      </w:r>
      <w:r w:rsidR="00A536BB">
        <w:t>s are encouraged to seek f</w:t>
      </w:r>
      <w:r w:rsidR="00AE4F00">
        <w:t xml:space="preserve">eedback and self-evaluation </w:t>
      </w:r>
      <w:proofErr w:type="gramStart"/>
      <w:r w:rsidR="00AE4F00">
        <w:t>on</w:t>
      </w:r>
      <w:proofErr w:type="gramEnd"/>
      <w:r w:rsidR="002E04F1">
        <w:t>:</w:t>
      </w:r>
    </w:p>
    <w:p w14:paraId="4536E615" w14:textId="02C9BFD1" w:rsidR="007C760E" w:rsidRDefault="007C760E" w:rsidP="004D704F">
      <w:pPr>
        <w:pStyle w:val="ListParagraph"/>
        <w:numPr>
          <w:ilvl w:val="0"/>
          <w:numId w:val="37"/>
        </w:numPr>
      </w:pPr>
      <w:r>
        <w:t xml:space="preserve">Why </w:t>
      </w:r>
      <w:r w:rsidR="00D573AB">
        <w:t xml:space="preserve">they </w:t>
      </w:r>
      <w:r>
        <w:t xml:space="preserve">planned to do what </w:t>
      </w:r>
      <w:r w:rsidR="00D573AB">
        <w:t xml:space="preserve">they </w:t>
      </w:r>
      <w:r>
        <w:t>did?</w:t>
      </w:r>
    </w:p>
    <w:p w14:paraId="60D61ECB" w14:textId="2AB6E333" w:rsidR="002E04F1" w:rsidRDefault="00AE4F00" w:rsidP="004D704F">
      <w:pPr>
        <w:pStyle w:val="ListParagraph"/>
        <w:numPr>
          <w:ilvl w:val="0"/>
          <w:numId w:val="37"/>
        </w:numPr>
      </w:pPr>
      <w:r>
        <w:t>What worked</w:t>
      </w:r>
      <w:r w:rsidR="002E04F1">
        <w:t>?</w:t>
      </w:r>
    </w:p>
    <w:p w14:paraId="22D4872C" w14:textId="3461C5F3" w:rsidR="002E04F1" w:rsidRDefault="002E04F1" w:rsidP="004D704F">
      <w:pPr>
        <w:pStyle w:val="ListParagraph"/>
        <w:numPr>
          <w:ilvl w:val="0"/>
          <w:numId w:val="37"/>
        </w:numPr>
      </w:pPr>
      <w:r>
        <w:t>W</w:t>
      </w:r>
      <w:r w:rsidR="00426C47">
        <w:t>hat did no</w:t>
      </w:r>
      <w:r w:rsidR="00AE4F00">
        <w:t>t work</w:t>
      </w:r>
      <w:r>
        <w:t>?</w:t>
      </w:r>
    </w:p>
    <w:p w14:paraId="5DA444A2" w14:textId="05D7F445" w:rsidR="002E04F1" w:rsidRDefault="002E04F1" w:rsidP="004D704F">
      <w:pPr>
        <w:pStyle w:val="ListParagraph"/>
        <w:numPr>
          <w:ilvl w:val="0"/>
          <w:numId w:val="37"/>
        </w:numPr>
      </w:pPr>
      <w:r>
        <w:t>H</w:t>
      </w:r>
      <w:r w:rsidR="00AE4F00">
        <w:t>ow to improve</w:t>
      </w:r>
      <w:r w:rsidR="008A0F7E">
        <w:t>, change</w:t>
      </w:r>
      <w:r w:rsidR="00AE4F00">
        <w:t xml:space="preserve"> or develop further</w:t>
      </w:r>
      <w:r>
        <w:t>?</w:t>
      </w:r>
    </w:p>
    <w:p w14:paraId="00CFE0D5" w14:textId="0AAEED7F" w:rsidR="007B5427" w:rsidRDefault="008A0F7E" w:rsidP="004D704F">
      <w:pPr>
        <w:pStyle w:val="ListParagraph"/>
        <w:numPr>
          <w:ilvl w:val="0"/>
          <w:numId w:val="37"/>
        </w:numPr>
      </w:pPr>
      <w:r>
        <w:t>T</w:t>
      </w:r>
      <w:r w:rsidR="007B5427">
        <w:t xml:space="preserve">he </w:t>
      </w:r>
      <w:r>
        <w:t>impact the lesson ha</w:t>
      </w:r>
      <w:r w:rsidR="00EE376F">
        <w:t>s had</w:t>
      </w:r>
      <w:r>
        <w:t xml:space="preserve"> on student progress.</w:t>
      </w:r>
    </w:p>
    <w:p w14:paraId="32BB430C" w14:textId="66183B72" w:rsidR="002E04F1" w:rsidRDefault="002E04F1" w:rsidP="005464A2">
      <w:r>
        <w:t>C</w:t>
      </w:r>
      <w:r w:rsidR="00AE4F00">
        <w:t xml:space="preserve">onsideration </w:t>
      </w:r>
      <w:proofErr w:type="gramStart"/>
      <w:r w:rsidR="00A536BB">
        <w:t xml:space="preserve">should </w:t>
      </w:r>
      <w:r>
        <w:t>be given</w:t>
      </w:r>
      <w:proofErr w:type="gramEnd"/>
      <w:r>
        <w:t xml:space="preserve"> to:</w:t>
      </w:r>
    </w:p>
    <w:p w14:paraId="4CE4F26A" w14:textId="0465238C" w:rsidR="002E04F1" w:rsidRDefault="002E04F1" w:rsidP="002E04F1">
      <w:pPr>
        <w:pStyle w:val="ListParagraph"/>
        <w:numPr>
          <w:ilvl w:val="0"/>
          <w:numId w:val="38"/>
        </w:numPr>
      </w:pPr>
      <w:r>
        <w:t>time management, preparation and organisation</w:t>
      </w:r>
      <w:r w:rsidR="00EE376F">
        <w:t>;</w:t>
      </w:r>
    </w:p>
    <w:p w14:paraId="7C61535F" w14:textId="4FCE9AB9" w:rsidR="002E04F1" w:rsidRDefault="002E04F1" w:rsidP="002E04F1">
      <w:pPr>
        <w:pStyle w:val="ListParagraph"/>
        <w:numPr>
          <w:ilvl w:val="0"/>
          <w:numId w:val="38"/>
        </w:numPr>
      </w:pPr>
      <w:r>
        <w:t>demonstration o</w:t>
      </w:r>
      <w:r w:rsidR="008A0F7E">
        <w:t>f</w:t>
      </w:r>
      <w:r w:rsidR="00D573AB">
        <w:t xml:space="preserve"> </w:t>
      </w:r>
      <w:r>
        <w:t>knowledge and understanding of how students learn</w:t>
      </w:r>
      <w:r w:rsidR="00EE376F">
        <w:t>;</w:t>
      </w:r>
    </w:p>
    <w:p w14:paraId="0634B423" w14:textId="24B28B42" w:rsidR="002E04F1" w:rsidRDefault="002E04F1" w:rsidP="002E04F1">
      <w:pPr>
        <w:pStyle w:val="ListParagraph"/>
        <w:numPr>
          <w:ilvl w:val="0"/>
          <w:numId w:val="38"/>
        </w:numPr>
      </w:pPr>
      <w:r>
        <w:t>demonstration of</w:t>
      </w:r>
      <w:r w:rsidR="00D573AB">
        <w:t xml:space="preserve"> </w:t>
      </w:r>
      <w:r>
        <w:t xml:space="preserve">knowledge and understanding </w:t>
      </w:r>
      <w:r w:rsidR="00990687">
        <w:t xml:space="preserve">of </w:t>
      </w:r>
      <w:r>
        <w:t xml:space="preserve">the specific students </w:t>
      </w:r>
      <w:r w:rsidR="00D573AB">
        <w:t xml:space="preserve">they </w:t>
      </w:r>
      <w:r>
        <w:t>are teaching, and their needs, challenges and strengths</w:t>
      </w:r>
      <w:r w:rsidR="00EE376F">
        <w:t>;</w:t>
      </w:r>
    </w:p>
    <w:p w14:paraId="480C2E5C" w14:textId="0FDF0B68" w:rsidR="002E04F1" w:rsidRDefault="002E04F1" w:rsidP="004D704F">
      <w:pPr>
        <w:pStyle w:val="ListParagraph"/>
        <w:numPr>
          <w:ilvl w:val="0"/>
          <w:numId w:val="38"/>
        </w:numPr>
      </w:pPr>
      <w:r>
        <w:t>subject matter content and knowledge</w:t>
      </w:r>
      <w:r w:rsidR="00EE376F">
        <w:t>;</w:t>
      </w:r>
    </w:p>
    <w:p w14:paraId="797ACB74" w14:textId="5A7F5E57" w:rsidR="002E04F1" w:rsidRDefault="002E04F1" w:rsidP="004D704F">
      <w:pPr>
        <w:pStyle w:val="ListParagraph"/>
        <w:numPr>
          <w:ilvl w:val="0"/>
          <w:numId w:val="38"/>
        </w:numPr>
      </w:pPr>
      <w:r>
        <w:t>pedagogical approach</w:t>
      </w:r>
      <w:r w:rsidR="008A0F7E">
        <w:t>es</w:t>
      </w:r>
      <w:r w:rsidR="00EE376F">
        <w:t>;</w:t>
      </w:r>
    </w:p>
    <w:p w14:paraId="6CA52597" w14:textId="01C60C72" w:rsidR="002E04F1" w:rsidRDefault="002E04F1" w:rsidP="004D704F">
      <w:pPr>
        <w:pStyle w:val="ListParagraph"/>
        <w:numPr>
          <w:ilvl w:val="0"/>
          <w:numId w:val="38"/>
        </w:numPr>
      </w:pPr>
      <w:r>
        <w:t>classroom management</w:t>
      </w:r>
      <w:r w:rsidR="00EE376F">
        <w:t>;</w:t>
      </w:r>
    </w:p>
    <w:p w14:paraId="5B3DD617" w14:textId="1D23D966" w:rsidR="002E04F1" w:rsidRDefault="002E04F1" w:rsidP="004D704F">
      <w:pPr>
        <w:pStyle w:val="ListParagraph"/>
        <w:numPr>
          <w:ilvl w:val="0"/>
          <w:numId w:val="38"/>
        </w:numPr>
      </w:pPr>
      <w:r>
        <w:t>student behaviour</w:t>
      </w:r>
      <w:r w:rsidR="008A0F7E">
        <w:t xml:space="preserve"> management</w:t>
      </w:r>
      <w:r w:rsidR="00EE376F">
        <w:t>;</w:t>
      </w:r>
    </w:p>
    <w:p w14:paraId="0722C96E" w14:textId="2BBE940F" w:rsidR="002E04F1" w:rsidRDefault="002E04F1" w:rsidP="004D704F">
      <w:pPr>
        <w:pStyle w:val="ListParagraph"/>
        <w:numPr>
          <w:ilvl w:val="0"/>
          <w:numId w:val="38"/>
        </w:numPr>
      </w:pPr>
      <w:r>
        <w:t>student engagement, support and development</w:t>
      </w:r>
      <w:r w:rsidR="00EE376F">
        <w:t>;</w:t>
      </w:r>
    </w:p>
    <w:p w14:paraId="1A3634C7" w14:textId="73832DE3" w:rsidR="002E04F1" w:rsidRDefault="002E04F1" w:rsidP="004D704F">
      <w:pPr>
        <w:pStyle w:val="ListParagraph"/>
        <w:numPr>
          <w:ilvl w:val="0"/>
          <w:numId w:val="38"/>
        </w:numPr>
      </w:pPr>
      <w:r>
        <w:t>progress of students’ learning</w:t>
      </w:r>
      <w:r w:rsidR="00EE376F">
        <w:t>; and</w:t>
      </w:r>
    </w:p>
    <w:p w14:paraId="20978430" w14:textId="06C27679" w:rsidR="005464A2" w:rsidRDefault="002E04F1" w:rsidP="004D704F">
      <w:pPr>
        <w:pStyle w:val="ListParagraph"/>
        <w:numPr>
          <w:ilvl w:val="0"/>
          <w:numId w:val="38"/>
        </w:numPr>
      </w:pPr>
      <w:proofErr w:type="gramStart"/>
      <w:r>
        <w:t>development</w:t>
      </w:r>
      <w:proofErr w:type="gramEnd"/>
      <w:r>
        <w:t xml:space="preserve"> of capabilities that underpin student learning</w:t>
      </w:r>
      <w:r w:rsidR="00EE376F">
        <w:t>.</w:t>
      </w:r>
    </w:p>
    <w:p w14:paraId="3628EAFC" w14:textId="17A1699E" w:rsidR="00990687" w:rsidRPr="00B87DD8" w:rsidRDefault="00D573AB" w:rsidP="00230523">
      <w:pPr>
        <w:ind w:left="360"/>
      </w:pPr>
      <w:r>
        <w:t xml:space="preserve">All </w:t>
      </w:r>
      <w:r w:rsidR="00990687">
        <w:t>planning</w:t>
      </w:r>
      <w:r w:rsidR="008A0F7E">
        <w:t>, assessment and reflections on Pre-</w:t>
      </w:r>
      <w:r w:rsidR="00FC7846">
        <w:t>s</w:t>
      </w:r>
      <w:r w:rsidR="008A0F7E">
        <w:t xml:space="preserve">ervice </w:t>
      </w:r>
      <w:r w:rsidR="00FC7846">
        <w:t>t</w:t>
      </w:r>
      <w:r w:rsidR="008A0F7E">
        <w:t xml:space="preserve">eachers’ learning are to </w:t>
      </w:r>
      <w:proofErr w:type="gramStart"/>
      <w:r w:rsidR="008A0F7E">
        <w:t>be documented</w:t>
      </w:r>
      <w:proofErr w:type="gramEnd"/>
      <w:r w:rsidR="008A0F7E">
        <w:t xml:space="preserve"> in the </w:t>
      </w:r>
      <w:r w:rsidR="00235585">
        <w:t>e-Portfolio</w:t>
      </w:r>
      <w:r w:rsidR="008A0F7E">
        <w:t>. Importantly, the Pre-</w:t>
      </w:r>
      <w:r w:rsidR="00FC7846">
        <w:t>s</w:t>
      </w:r>
      <w:r w:rsidR="008A0F7E">
        <w:t xml:space="preserve">ervice </w:t>
      </w:r>
      <w:r w:rsidR="00FC7846">
        <w:t xml:space="preserve">teachers </w:t>
      </w:r>
      <w:r w:rsidR="008A0F7E">
        <w:t xml:space="preserve">must consider their impact on student learning and </w:t>
      </w:r>
      <w:r w:rsidR="008A0F7E" w:rsidRPr="002726AD">
        <w:t>clearly document this according to the Australian Professional Standards for Teaching</w:t>
      </w:r>
      <w:r w:rsidR="00FC7846" w:rsidRPr="002726AD">
        <w:t xml:space="preserve"> (APST’s)</w:t>
      </w:r>
      <w:r w:rsidR="008A0F7E" w:rsidRPr="002726AD">
        <w:t>.</w:t>
      </w:r>
      <w:r w:rsidR="008A0F7E">
        <w:t xml:space="preserve"> </w:t>
      </w:r>
      <w:r>
        <w:t xml:space="preserve"> </w:t>
      </w:r>
    </w:p>
    <w:p w14:paraId="6E747801" w14:textId="7A3BC1F9" w:rsidR="004E5262" w:rsidRPr="004E5262" w:rsidRDefault="004E5262" w:rsidP="00F31FC8">
      <w:pPr>
        <w:pStyle w:val="Heading2"/>
        <w:ind w:right="-1"/>
      </w:pPr>
      <w:bookmarkStart w:id="162" w:name="_Toc448244218"/>
      <w:bookmarkStart w:id="163" w:name="_Toc448244303"/>
      <w:bookmarkStart w:id="164" w:name="_Toc448918740"/>
      <w:bookmarkStart w:id="165" w:name="_Toc448920937"/>
      <w:bookmarkStart w:id="166" w:name="_Toc448921026"/>
      <w:bookmarkStart w:id="167" w:name="_Toc448921069"/>
      <w:bookmarkStart w:id="168" w:name="_Toc448921696"/>
      <w:bookmarkStart w:id="169" w:name="_Toc449600793"/>
      <w:bookmarkStart w:id="170" w:name="_Toc449708861"/>
      <w:bookmarkStart w:id="171" w:name="_Toc449708908"/>
      <w:bookmarkStart w:id="172" w:name="_Toc512163040"/>
      <w:r>
        <w:t>Observation</w:t>
      </w:r>
      <w:bookmarkEnd w:id="172"/>
      <w:r>
        <w:t xml:space="preserve"> </w:t>
      </w:r>
      <w:bookmarkEnd w:id="162"/>
      <w:bookmarkEnd w:id="163"/>
      <w:bookmarkEnd w:id="164"/>
      <w:bookmarkEnd w:id="165"/>
      <w:bookmarkEnd w:id="166"/>
      <w:bookmarkEnd w:id="167"/>
      <w:bookmarkEnd w:id="168"/>
      <w:bookmarkEnd w:id="169"/>
      <w:bookmarkEnd w:id="170"/>
      <w:bookmarkEnd w:id="171"/>
    </w:p>
    <w:p w14:paraId="1FF580D2" w14:textId="0F17E549" w:rsidR="00990687" w:rsidRDefault="00125CF5" w:rsidP="0091601E">
      <w:r>
        <w:t>In addition to the scheduled observation days at the be</w:t>
      </w:r>
      <w:r w:rsidR="0012341D">
        <w:t>ginning of each p</w:t>
      </w:r>
      <w:r>
        <w:t xml:space="preserve">lacement </w:t>
      </w:r>
      <w:r w:rsidR="00CD5099">
        <w:t>for induction purposes,</w:t>
      </w:r>
      <w:r w:rsidR="0062612C" w:rsidRPr="0062612C">
        <w:t xml:space="preserve"> </w:t>
      </w:r>
      <w:r w:rsidR="0062612C">
        <w:t xml:space="preserve">Pre-service teachers </w:t>
      </w:r>
      <w:proofErr w:type="gramStart"/>
      <w:r w:rsidR="0091601E" w:rsidRPr="00B87DD8">
        <w:t xml:space="preserve">are </w:t>
      </w:r>
      <w:r w:rsidR="001C4B6F">
        <w:t>e</w:t>
      </w:r>
      <w:r w:rsidR="00CD5099">
        <w:t>xpected</w:t>
      </w:r>
      <w:proofErr w:type="gramEnd"/>
      <w:r w:rsidR="001C4B6F" w:rsidRPr="00B87DD8">
        <w:t xml:space="preserve"> </w:t>
      </w:r>
      <w:r w:rsidR="0091601E" w:rsidRPr="00B87DD8">
        <w:t xml:space="preserve">to take the initiative and arrange </w:t>
      </w:r>
      <w:r w:rsidR="00CD5099">
        <w:t xml:space="preserve">classroom </w:t>
      </w:r>
      <w:r w:rsidR="0091601E" w:rsidRPr="00B87DD8">
        <w:t xml:space="preserve">observations with </w:t>
      </w:r>
      <w:r w:rsidR="00EE376F">
        <w:t>M</w:t>
      </w:r>
      <w:r w:rsidR="00CD5099">
        <w:t>entor</w:t>
      </w:r>
      <w:r w:rsidR="0091601E" w:rsidRPr="00B87DD8">
        <w:t xml:space="preserve"> </w:t>
      </w:r>
      <w:r w:rsidR="00EE376F">
        <w:t>T</w:t>
      </w:r>
      <w:r w:rsidR="0091601E" w:rsidRPr="00B87DD8">
        <w:t>eachers</w:t>
      </w:r>
      <w:r w:rsidR="00CD5099">
        <w:t xml:space="preserve"> and other teachers as appropriate</w:t>
      </w:r>
      <w:r>
        <w:t xml:space="preserve"> throughout </w:t>
      </w:r>
      <w:r w:rsidR="0062612C">
        <w:t xml:space="preserve">the </w:t>
      </w:r>
      <w:r w:rsidR="0012341D">
        <w:t>p</w:t>
      </w:r>
      <w:r>
        <w:t xml:space="preserve">lacement. </w:t>
      </w:r>
      <w:r w:rsidR="009525B5">
        <w:t xml:space="preserve"> </w:t>
      </w:r>
    </w:p>
    <w:p w14:paraId="64E2A37F" w14:textId="1A2B1D4B" w:rsidR="00125CF5" w:rsidRDefault="00125CF5" w:rsidP="0091601E">
      <w:r>
        <w:t>As a priority</w:t>
      </w:r>
      <w:r w:rsidR="00CD5099">
        <w:t>,</w:t>
      </w:r>
      <w:r>
        <w:t xml:space="preserve"> teachers </w:t>
      </w:r>
      <w:r w:rsidR="009525B5">
        <w:t>in</w:t>
      </w:r>
      <w:r w:rsidR="00CD5099">
        <w:t xml:space="preserve"> relevant</w:t>
      </w:r>
      <w:r w:rsidR="0062612C">
        <w:t xml:space="preserve"> </w:t>
      </w:r>
      <w:r>
        <w:t xml:space="preserve">subject specialisation </w:t>
      </w:r>
      <w:r w:rsidR="009525B5">
        <w:t>areas</w:t>
      </w:r>
      <w:r w:rsidR="00CD5099">
        <w:t xml:space="preserve"> </w:t>
      </w:r>
      <w:proofErr w:type="gramStart"/>
      <w:r w:rsidR="00CD5099">
        <w:t>should be approached</w:t>
      </w:r>
      <w:proofErr w:type="gramEnd"/>
      <w:r w:rsidR="009525B5">
        <w:t xml:space="preserve">, </w:t>
      </w:r>
      <w:r w:rsidR="00CD5099">
        <w:t xml:space="preserve">but it also may be appropriate to attend classes </w:t>
      </w:r>
      <w:r w:rsidR="009525B5">
        <w:t xml:space="preserve">in particular </w:t>
      </w:r>
      <w:r w:rsidR="00990687">
        <w:t>year levels</w:t>
      </w:r>
      <w:r w:rsidR="009525B5">
        <w:t xml:space="preserve"> </w:t>
      </w:r>
      <w:r w:rsidR="00CD5099">
        <w:t xml:space="preserve">(especially classes where </w:t>
      </w:r>
      <w:r w:rsidR="00EE376F">
        <w:t xml:space="preserve">Pre-service teachers </w:t>
      </w:r>
      <w:r w:rsidR="00CD5099">
        <w:t xml:space="preserve">were unable to be placed). </w:t>
      </w:r>
      <w:proofErr w:type="gramStart"/>
      <w:r w:rsidR="00CD5099">
        <w:t>Permission should be given by teachers</w:t>
      </w:r>
      <w:proofErr w:type="gramEnd"/>
      <w:r w:rsidR="00CD5099">
        <w:t xml:space="preserve"> prior to making arrangements. </w:t>
      </w:r>
      <w:r w:rsidR="00AE7C39">
        <w:t xml:space="preserve"> </w:t>
      </w:r>
      <w:r>
        <w:t>Where possible,</w:t>
      </w:r>
      <w:r w:rsidR="00FE1284">
        <w:t xml:space="preserve"> it is </w:t>
      </w:r>
      <w:r>
        <w:t xml:space="preserve">also </w:t>
      </w:r>
      <w:r w:rsidR="00FE1284">
        <w:t xml:space="preserve">important to be able to </w:t>
      </w:r>
      <w:r>
        <w:t xml:space="preserve">observe other teachers </w:t>
      </w:r>
      <w:r w:rsidR="00990687">
        <w:t xml:space="preserve">teaching </w:t>
      </w:r>
      <w:r>
        <w:t xml:space="preserve">subjects </w:t>
      </w:r>
      <w:r w:rsidR="00FE1284">
        <w:t xml:space="preserve">(those </w:t>
      </w:r>
      <w:r>
        <w:t xml:space="preserve">outside of </w:t>
      </w:r>
      <w:r w:rsidR="0062612C">
        <w:t>the</w:t>
      </w:r>
      <w:r w:rsidR="00FE1284">
        <w:t xml:space="preserve"> </w:t>
      </w:r>
      <w:r w:rsidR="00EE376F">
        <w:t xml:space="preserve">Pre-service teacher’s </w:t>
      </w:r>
      <w:r>
        <w:t>specialisation</w:t>
      </w:r>
      <w:r w:rsidR="00FE1284">
        <w:t>)</w:t>
      </w:r>
      <w:r>
        <w:t xml:space="preserve"> as this will broaden </w:t>
      </w:r>
      <w:r w:rsidR="0062612C">
        <w:t>the Pre-se</w:t>
      </w:r>
      <w:r w:rsidR="00CD5099">
        <w:t>r</w:t>
      </w:r>
      <w:r w:rsidR="0062612C">
        <w:t xml:space="preserve">vice teacher’s </w:t>
      </w:r>
      <w:r>
        <w:t xml:space="preserve">knowledge and understanding of pedagogies, </w:t>
      </w:r>
      <w:r w:rsidR="001B4C3B">
        <w:t>student engagement, classroom management and behaviour management</w:t>
      </w:r>
      <w:r>
        <w:t xml:space="preserve">. </w:t>
      </w:r>
    </w:p>
    <w:p w14:paraId="042224A1" w14:textId="39E4FDCA" w:rsidR="0091601E" w:rsidRDefault="0091601E" w:rsidP="0091601E">
      <w:r w:rsidRPr="00B87DD8">
        <w:t xml:space="preserve">Observations, as with all other teaching-related activities, can be included as evidence in the </w:t>
      </w:r>
      <w:r w:rsidR="00235585">
        <w:t>e-Portfolio</w:t>
      </w:r>
      <w:r w:rsidR="00EE376F">
        <w:t>.</w:t>
      </w:r>
      <w:r w:rsidR="00FE1284">
        <w:t xml:space="preserve"> </w:t>
      </w:r>
      <w:r w:rsidR="00EE376F">
        <w:t xml:space="preserve">Pre-service teachers are encouraged to </w:t>
      </w:r>
      <w:r w:rsidR="00FE1284">
        <w:t>take records and write reflections on these against the APSTs</w:t>
      </w:r>
      <w:r w:rsidRPr="00B87DD8">
        <w:t>.</w:t>
      </w:r>
    </w:p>
    <w:p w14:paraId="6526D081" w14:textId="77777777" w:rsidR="00C563BC" w:rsidRPr="00B87DD8" w:rsidRDefault="00C563BC" w:rsidP="00C563BC">
      <w:pPr>
        <w:pStyle w:val="Heading2"/>
      </w:pPr>
      <w:bookmarkStart w:id="173" w:name="_Toc512163041"/>
      <w:r w:rsidRPr="00B87DD8">
        <w:t>Participation in School Activities</w:t>
      </w:r>
      <w:bookmarkEnd w:id="173"/>
    </w:p>
    <w:p w14:paraId="6DA788A5" w14:textId="280FBAAA" w:rsidR="00E7412E" w:rsidRDefault="0062612C" w:rsidP="00C563BC">
      <w:r>
        <w:t>Pre-service teacher</w:t>
      </w:r>
      <w:r w:rsidR="00695F73">
        <w:t>s</w:t>
      </w:r>
      <w:r w:rsidRPr="00B87DD8">
        <w:t xml:space="preserve"> </w:t>
      </w:r>
      <w:r w:rsidR="00C563BC" w:rsidRPr="00B87DD8">
        <w:t xml:space="preserve">are </w:t>
      </w:r>
      <w:r w:rsidR="001C4B6F" w:rsidRPr="00B87DD8">
        <w:t>e</w:t>
      </w:r>
      <w:r w:rsidR="001C4B6F">
        <w:t>ncouraged</w:t>
      </w:r>
      <w:r w:rsidR="001C4B6F" w:rsidRPr="00B87DD8">
        <w:t xml:space="preserve"> </w:t>
      </w:r>
      <w:r w:rsidR="00C563BC" w:rsidRPr="00B87DD8">
        <w:t xml:space="preserve">to participate in </w:t>
      </w:r>
      <w:r w:rsidR="00806126">
        <w:t xml:space="preserve">all </w:t>
      </w:r>
      <w:r w:rsidR="00A65B5B">
        <w:t>the</w:t>
      </w:r>
      <w:r w:rsidR="00A65B5B" w:rsidRPr="00B87DD8">
        <w:t xml:space="preserve"> </w:t>
      </w:r>
      <w:r w:rsidR="00695F73">
        <w:t xml:space="preserve">regular </w:t>
      </w:r>
      <w:r w:rsidR="00C563BC" w:rsidRPr="00B87DD8">
        <w:t>professional activities of teachers.</w:t>
      </w:r>
      <w:r w:rsidR="00C563BC">
        <w:t xml:space="preserve"> This </w:t>
      </w:r>
      <w:r w:rsidR="00E7412E">
        <w:t>includes</w:t>
      </w:r>
      <w:r w:rsidR="00C563BC">
        <w:t xml:space="preserve"> but is not limited to: </w:t>
      </w:r>
      <w:r w:rsidR="00C563BC" w:rsidRPr="00B87DD8">
        <w:t>pastoral care classes, attendance checks</w:t>
      </w:r>
      <w:r w:rsidR="00C563BC">
        <w:t xml:space="preserve"> (taking the roll)</w:t>
      </w:r>
      <w:r w:rsidR="00C563BC" w:rsidRPr="00B87DD8">
        <w:t xml:space="preserve">, </w:t>
      </w:r>
      <w:r w:rsidR="00E7412E">
        <w:t xml:space="preserve">school assembly, </w:t>
      </w:r>
      <w:r w:rsidR="00C563BC" w:rsidRPr="00B87DD8">
        <w:t>canteen supervision</w:t>
      </w:r>
      <w:r w:rsidR="00C563BC">
        <w:t>,</w:t>
      </w:r>
      <w:r w:rsidR="00C563BC" w:rsidRPr="00B87DD8">
        <w:t xml:space="preserve"> yard duty, time-out room</w:t>
      </w:r>
      <w:r w:rsidR="00C563BC">
        <w:t xml:space="preserve"> supervision</w:t>
      </w:r>
      <w:r w:rsidR="00E7412E">
        <w:t>,</w:t>
      </w:r>
      <w:r w:rsidR="00C563BC" w:rsidRPr="00B87DD8">
        <w:t xml:space="preserve"> </w:t>
      </w:r>
      <w:r w:rsidR="00E7412E">
        <w:t>staff meetings, completion of student records, reporting to and communicating with parents/carers, and professional learning activities.</w:t>
      </w:r>
      <w:r w:rsidR="00C563BC" w:rsidRPr="00B87DD8">
        <w:t xml:space="preserve"> </w:t>
      </w:r>
    </w:p>
    <w:p w14:paraId="1D19C9DE" w14:textId="2F5F63B8" w:rsidR="00C563BC" w:rsidRDefault="00E7412E" w:rsidP="00C563BC">
      <w:r>
        <w:t xml:space="preserve">Unless </w:t>
      </w:r>
      <w:r w:rsidR="0062612C">
        <w:t xml:space="preserve">the Pre-service teacher </w:t>
      </w:r>
      <w:proofErr w:type="gramStart"/>
      <w:r w:rsidR="0062612C">
        <w:t>is</w:t>
      </w:r>
      <w:r>
        <w:t xml:space="preserve"> specifically excluded</w:t>
      </w:r>
      <w:proofErr w:type="gramEnd"/>
      <w:r>
        <w:t xml:space="preserve"> from any of these by the school’s policies or </w:t>
      </w:r>
      <w:r w:rsidR="000F0FD6">
        <w:t>if</w:t>
      </w:r>
      <w:r>
        <w:t xml:space="preserve"> explicitly advised by the Site Coordinator not to attend</w:t>
      </w:r>
      <w:r w:rsidR="00990687">
        <w:t xml:space="preserve"> or </w:t>
      </w:r>
      <w:r>
        <w:t xml:space="preserve">participate, </w:t>
      </w:r>
      <w:r w:rsidR="0062612C">
        <w:t>they</w:t>
      </w:r>
      <w:r>
        <w:t xml:space="preserve"> are expected to engage in all activities</w:t>
      </w:r>
      <w:r w:rsidR="00695F73">
        <w:t xml:space="preserve"> during the placement period</w:t>
      </w:r>
      <w:r>
        <w:t xml:space="preserve">. </w:t>
      </w:r>
    </w:p>
    <w:p w14:paraId="2E1633D1" w14:textId="3476A7D1" w:rsidR="00E7412E" w:rsidRPr="00B87DD8" w:rsidRDefault="00E7412E" w:rsidP="00C563BC">
      <w:r>
        <w:t xml:space="preserve">In faith-based </w:t>
      </w:r>
      <w:r w:rsidR="00F779A5">
        <w:t>schools,</w:t>
      </w:r>
      <w:r>
        <w:t xml:space="preserve"> </w:t>
      </w:r>
      <w:r w:rsidR="0062612C">
        <w:t>Pre-service teachers</w:t>
      </w:r>
      <w:r>
        <w:t xml:space="preserve"> </w:t>
      </w:r>
      <w:proofErr w:type="gramStart"/>
      <w:r>
        <w:t>may be asked</w:t>
      </w:r>
      <w:proofErr w:type="gramEnd"/>
      <w:r>
        <w:t xml:space="preserve"> to attend and participate in religious observances and activities. </w:t>
      </w:r>
      <w:r w:rsidR="00806126">
        <w:t>Students should c</w:t>
      </w:r>
      <w:r w:rsidR="00990687">
        <w:t xml:space="preserve">ontact the </w:t>
      </w:r>
      <w:r w:rsidR="00806126">
        <w:t xml:space="preserve">Placement Office </w:t>
      </w:r>
      <w:r w:rsidR="00990687">
        <w:t>team i</w:t>
      </w:r>
      <w:r>
        <w:t xml:space="preserve">f </w:t>
      </w:r>
      <w:proofErr w:type="gramStart"/>
      <w:r w:rsidR="0062612C">
        <w:t xml:space="preserve">this </w:t>
      </w:r>
      <w:r>
        <w:t>conflict</w:t>
      </w:r>
      <w:r w:rsidR="00806126">
        <w:t>s</w:t>
      </w:r>
      <w:proofErr w:type="gramEnd"/>
      <w:r>
        <w:t xml:space="preserve"> with </w:t>
      </w:r>
      <w:r w:rsidR="00806126">
        <w:t xml:space="preserve">their own </w:t>
      </w:r>
      <w:r w:rsidR="00695F73">
        <w:t>personal</w:t>
      </w:r>
      <w:r>
        <w:t xml:space="preserve"> </w:t>
      </w:r>
      <w:r w:rsidR="00492C9A">
        <w:t>beliefs</w:t>
      </w:r>
      <w:r w:rsidR="00FC7846">
        <w:t xml:space="preserve"> before placement commences</w:t>
      </w:r>
      <w:r w:rsidR="00695F73">
        <w:t>.</w:t>
      </w:r>
    </w:p>
    <w:p w14:paraId="1499D58E" w14:textId="7AB132CD" w:rsidR="00C563BC" w:rsidRDefault="00C563BC" w:rsidP="0091601E">
      <w:r w:rsidRPr="007306C6">
        <w:t>Participation in extra-curricular</w:t>
      </w:r>
      <w:r w:rsidR="000F0FD6">
        <w:t xml:space="preserve"> and co-curricular</w:t>
      </w:r>
      <w:r w:rsidRPr="007306C6">
        <w:t xml:space="preserve"> activities is encouraged</w:t>
      </w:r>
      <w:r w:rsidR="000F0FD6">
        <w:t>. This may include but is not limited to</w:t>
      </w:r>
      <w:r w:rsidR="00FC7846">
        <w:t>,</w:t>
      </w:r>
      <w:r w:rsidR="000F0FD6">
        <w:t xml:space="preserve"> performances by students</w:t>
      </w:r>
      <w:r w:rsidR="00B21C30">
        <w:t>;</w:t>
      </w:r>
      <w:r w:rsidR="000F0FD6">
        <w:t xml:space="preserve"> camps</w:t>
      </w:r>
      <w:r w:rsidR="00B21C30">
        <w:t>;</w:t>
      </w:r>
      <w:r w:rsidR="000F0FD6">
        <w:t xml:space="preserve"> </w:t>
      </w:r>
      <w:r w:rsidR="00990687">
        <w:t>sports training</w:t>
      </w:r>
      <w:r w:rsidR="00B21C30">
        <w:t>;</w:t>
      </w:r>
      <w:r w:rsidR="00990687">
        <w:t xml:space="preserve"> </w:t>
      </w:r>
      <w:r w:rsidR="000F0FD6">
        <w:t>sporting events</w:t>
      </w:r>
      <w:proofErr w:type="gramStart"/>
      <w:r w:rsidR="00B21C30">
        <w:t>;</w:t>
      </w:r>
      <w:proofErr w:type="gramEnd"/>
      <w:r w:rsidR="000F0FD6">
        <w:t xml:space="preserve"> and fund</w:t>
      </w:r>
      <w:r w:rsidR="00B21C30">
        <w:t>-</w:t>
      </w:r>
      <w:r w:rsidR="000F0FD6">
        <w:t xml:space="preserve">raising events. </w:t>
      </w:r>
      <w:r w:rsidR="008D598F">
        <w:t>Pre-service teachers</w:t>
      </w:r>
      <w:r w:rsidRPr="007306C6">
        <w:t xml:space="preserve"> are </w:t>
      </w:r>
      <w:r w:rsidR="008D598F">
        <w:t>encouraged</w:t>
      </w:r>
      <w:r w:rsidR="008D598F" w:rsidRPr="007306C6">
        <w:t xml:space="preserve"> </w:t>
      </w:r>
      <w:r w:rsidRPr="007306C6">
        <w:t xml:space="preserve">to </w:t>
      </w:r>
      <w:r w:rsidR="008D598F">
        <w:t>demonstrate</w:t>
      </w:r>
      <w:r w:rsidRPr="007306C6">
        <w:t xml:space="preserve"> initiative and become involved in these activities unless instructed by Site Coordinators.</w:t>
      </w:r>
      <w:r>
        <w:t xml:space="preserve"> </w:t>
      </w:r>
    </w:p>
    <w:p w14:paraId="6FE74E80" w14:textId="241ADB6A" w:rsidR="00C563BC" w:rsidRPr="00735648" w:rsidRDefault="00C563BC" w:rsidP="00230523">
      <w:pPr>
        <w:pStyle w:val="Heading1"/>
      </w:pPr>
      <w:bookmarkStart w:id="174" w:name="_Toc448244220"/>
      <w:bookmarkStart w:id="175" w:name="_Toc448244305"/>
      <w:bookmarkStart w:id="176" w:name="_Toc448918742"/>
      <w:bookmarkStart w:id="177" w:name="_Toc448920939"/>
      <w:bookmarkStart w:id="178" w:name="_Toc448921028"/>
      <w:bookmarkStart w:id="179" w:name="_Toc448921071"/>
      <w:bookmarkStart w:id="180" w:name="_Toc448921698"/>
      <w:bookmarkStart w:id="181" w:name="_Toc449600795"/>
      <w:bookmarkStart w:id="182" w:name="_Toc449708863"/>
      <w:bookmarkStart w:id="183" w:name="_Toc449708910"/>
      <w:bookmarkStart w:id="184" w:name="_Toc512163042"/>
      <w:r w:rsidRPr="00735648">
        <w:t>Reports</w:t>
      </w:r>
      <w:r>
        <w:t xml:space="preserve"> and support</w:t>
      </w:r>
      <w:bookmarkEnd w:id="184"/>
      <w:r>
        <w:t xml:space="preserve"> </w:t>
      </w:r>
    </w:p>
    <w:p w14:paraId="407D06ED" w14:textId="4BF706DA" w:rsidR="00B42A17" w:rsidRDefault="00B42A17" w:rsidP="00F31FC8">
      <w:pPr>
        <w:pStyle w:val="Heading2"/>
        <w:ind w:right="-1"/>
      </w:pPr>
      <w:bookmarkStart w:id="185" w:name="_Toc512163043"/>
      <w:r>
        <w:t>Interim Report</w:t>
      </w:r>
      <w:bookmarkEnd w:id="174"/>
      <w:bookmarkEnd w:id="175"/>
      <w:bookmarkEnd w:id="176"/>
      <w:bookmarkEnd w:id="177"/>
      <w:bookmarkEnd w:id="178"/>
      <w:bookmarkEnd w:id="179"/>
      <w:bookmarkEnd w:id="180"/>
      <w:bookmarkEnd w:id="181"/>
      <w:bookmarkEnd w:id="182"/>
      <w:bookmarkEnd w:id="183"/>
      <w:r w:rsidR="00FC7846">
        <w:t xml:space="preserve"> – MTeach and 4</w:t>
      </w:r>
      <w:r w:rsidR="00FC7846" w:rsidRPr="002726AD">
        <w:rPr>
          <w:vertAlign w:val="superscript"/>
        </w:rPr>
        <w:t>th</w:t>
      </w:r>
      <w:r w:rsidR="00FC7846">
        <w:t xml:space="preserve"> year BTeach</w:t>
      </w:r>
      <w:bookmarkEnd w:id="185"/>
      <w:r w:rsidR="00FC7846">
        <w:t xml:space="preserve"> </w:t>
      </w:r>
    </w:p>
    <w:p w14:paraId="177F8545" w14:textId="16FF60C4" w:rsidR="00B42A17" w:rsidRDefault="00B42A17" w:rsidP="00B42A17">
      <w:r>
        <w:t xml:space="preserve">After </w:t>
      </w:r>
      <w:r w:rsidR="0081589A">
        <w:t xml:space="preserve">a Pre-service </w:t>
      </w:r>
      <w:proofErr w:type="gramStart"/>
      <w:r w:rsidR="0081589A">
        <w:t>teacher’s</w:t>
      </w:r>
      <w:proofErr w:type="gramEnd"/>
      <w:r w:rsidR="0081589A">
        <w:t xml:space="preserve"> </w:t>
      </w:r>
      <w:r>
        <w:t>first teaching</w:t>
      </w:r>
      <w:r w:rsidR="00FC7EAE">
        <w:t xml:space="preserve"> week in</w:t>
      </w:r>
      <w:r>
        <w:t xml:space="preserve"> </w:t>
      </w:r>
      <w:r w:rsidR="00B64BD8">
        <w:t>s</w:t>
      </w:r>
      <w:r>
        <w:t xml:space="preserve">chool, </w:t>
      </w:r>
      <w:r w:rsidR="0081589A">
        <w:t xml:space="preserve">the Pre-service teacher </w:t>
      </w:r>
      <w:r>
        <w:t xml:space="preserve">and </w:t>
      </w:r>
      <w:r w:rsidR="0081589A">
        <w:t>the</w:t>
      </w:r>
      <w:r>
        <w:t xml:space="preserve"> </w:t>
      </w:r>
      <w:r w:rsidR="008907DD">
        <w:t>Mentor Teacher</w:t>
      </w:r>
      <w:r w:rsidR="00B64BD8">
        <w:t>(</w:t>
      </w:r>
      <w:r>
        <w:t>s</w:t>
      </w:r>
      <w:r w:rsidR="00B64BD8">
        <w:t>)</w:t>
      </w:r>
      <w:r>
        <w:t xml:space="preserve"> separately complete the Interim Reporting Rubric</w:t>
      </w:r>
      <w:r w:rsidR="0065621B">
        <w:t xml:space="preserve"> </w:t>
      </w:r>
      <w:r w:rsidR="00A71BD8">
        <w:t>Placement</w:t>
      </w:r>
      <w:r w:rsidR="00337C62">
        <w:t xml:space="preserve"> available in </w:t>
      </w:r>
      <w:r w:rsidR="00B21C30">
        <w:t xml:space="preserve">the </w:t>
      </w:r>
      <w:r w:rsidR="00337C62">
        <w:t>SONIA system</w:t>
      </w:r>
      <w:r w:rsidR="0081589A">
        <w:t>.</w:t>
      </w:r>
      <w:r w:rsidR="00AE7C39">
        <w:t xml:space="preserve"> </w:t>
      </w:r>
      <w:r>
        <w:t xml:space="preserve">The completed rubrics </w:t>
      </w:r>
      <w:proofErr w:type="gramStart"/>
      <w:r>
        <w:t>should be discussed</w:t>
      </w:r>
      <w:proofErr w:type="gramEnd"/>
      <w:r>
        <w:t xml:space="preserve"> in a meeting between</w:t>
      </w:r>
      <w:r w:rsidR="0081589A">
        <w:t xml:space="preserve"> the Pre-service teacher</w:t>
      </w:r>
      <w:r>
        <w:t xml:space="preserve"> </w:t>
      </w:r>
      <w:r w:rsidR="00A55D11">
        <w:t>and</w:t>
      </w:r>
      <w:r>
        <w:t xml:space="preserve"> </w:t>
      </w:r>
      <w:r w:rsidR="008907DD">
        <w:t>Mentor</w:t>
      </w:r>
      <w:r w:rsidR="00B64BD8">
        <w:t xml:space="preserve"> Teacher(s)</w:t>
      </w:r>
      <w:r>
        <w:t>.</w:t>
      </w:r>
      <w:r w:rsidR="00AE7C39">
        <w:t xml:space="preserve"> </w:t>
      </w:r>
      <w:r w:rsidR="0044034D">
        <w:t xml:space="preserve">This is an excellent opportunity to see how </w:t>
      </w:r>
      <w:r w:rsidR="002A4449">
        <w:t xml:space="preserve">the Pre-service teacher’s </w:t>
      </w:r>
      <w:r w:rsidR="0044034D">
        <w:t xml:space="preserve">own perception of </w:t>
      </w:r>
      <w:r w:rsidR="0081589A">
        <w:t xml:space="preserve">their </w:t>
      </w:r>
      <w:r w:rsidR="0044034D">
        <w:t xml:space="preserve">progress aligns to </w:t>
      </w:r>
      <w:r w:rsidR="0081589A">
        <w:t xml:space="preserve">their </w:t>
      </w:r>
      <w:r w:rsidR="002A4449">
        <w:t>m</w:t>
      </w:r>
      <w:r w:rsidR="008907DD">
        <w:t>entor</w:t>
      </w:r>
      <w:r w:rsidR="00903565">
        <w:t>s</w:t>
      </w:r>
      <w:r w:rsidR="0044034D">
        <w:t>.</w:t>
      </w:r>
      <w:r w:rsidR="00B64BD8">
        <w:t xml:space="preserve"> Any differences i</w:t>
      </w:r>
      <w:r w:rsidR="00812EFD">
        <w:t>n</w:t>
      </w:r>
      <w:r w:rsidR="00B64BD8">
        <w:t xml:space="preserve"> assessment of </w:t>
      </w:r>
      <w:r w:rsidR="0081589A">
        <w:t xml:space="preserve">the </w:t>
      </w:r>
      <w:r w:rsidR="00B64BD8">
        <w:t xml:space="preserve">performance and progress </w:t>
      </w:r>
      <w:proofErr w:type="gramStart"/>
      <w:r w:rsidR="002A4449">
        <w:t xml:space="preserve">can then </w:t>
      </w:r>
      <w:r w:rsidR="00B64BD8">
        <w:t>be discussed</w:t>
      </w:r>
      <w:proofErr w:type="gramEnd"/>
      <w:r w:rsidR="00B64BD8">
        <w:t>. W</w:t>
      </w:r>
      <w:r w:rsidR="00A55D11">
        <w:t>he</w:t>
      </w:r>
      <w:r w:rsidR="00B64BD8">
        <w:t xml:space="preserve">re </w:t>
      </w:r>
      <w:r w:rsidR="00A85A1D">
        <w:t xml:space="preserve">the </w:t>
      </w:r>
      <w:r w:rsidR="00B64BD8">
        <w:t xml:space="preserve">Mentor Teacher(s) have concerns or if they have identified areas </w:t>
      </w:r>
      <w:r w:rsidR="00A55D11">
        <w:t>for</w:t>
      </w:r>
      <w:r w:rsidR="00A85A1D">
        <w:t xml:space="preserve"> Pre-service teacher</w:t>
      </w:r>
      <w:r w:rsidR="00B64BD8">
        <w:t xml:space="preserve"> improve</w:t>
      </w:r>
      <w:r w:rsidR="00A55D11">
        <w:t>ment</w:t>
      </w:r>
      <w:r w:rsidR="00773A5B">
        <w:t>, these concerns</w:t>
      </w:r>
      <w:r w:rsidR="00B64BD8">
        <w:t xml:space="preserve"> </w:t>
      </w:r>
      <w:r w:rsidR="004D4B8D">
        <w:t xml:space="preserve">need to </w:t>
      </w:r>
      <w:r w:rsidR="00773A5B">
        <w:t xml:space="preserve">be </w:t>
      </w:r>
      <w:proofErr w:type="gramStart"/>
      <w:r w:rsidR="004D4B8D">
        <w:t>discuss</w:t>
      </w:r>
      <w:r w:rsidR="00773A5B">
        <w:t>ed</w:t>
      </w:r>
      <w:proofErr w:type="gramEnd"/>
      <w:r w:rsidR="004D4B8D">
        <w:t xml:space="preserve"> and agree</w:t>
      </w:r>
      <w:r w:rsidR="00773A5B">
        <w:t>d</w:t>
      </w:r>
      <w:r w:rsidR="004D4B8D">
        <w:t xml:space="preserve"> </w:t>
      </w:r>
      <w:r w:rsidR="00773A5B">
        <w:t xml:space="preserve">upon </w:t>
      </w:r>
      <w:r w:rsidR="004D4B8D">
        <w:t xml:space="preserve">to </w:t>
      </w:r>
      <w:r w:rsidR="00A55D11">
        <w:t>enable</w:t>
      </w:r>
      <w:r w:rsidR="00773A5B">
        <w:t xml:space="preserve"> the Pre-service teacher to </w:t>
      </w:r>
      <w:r w:rsidR="004D4B8D">
        <w:t>progress</w:t>
      </w:r>
      <w:r w:rsidR="00A55D11">
        <w:t xml:space="preserve"> positively through the placement</w:t>
      </w:r>
      <w:r w:rsidR="004D4B8D">
        <w:t xml:space="preserve">. </w:t>
      </w:r>
    </w:p>
    <w:p w14:paraId="64AEF2F9" w14:textId="2F526B2F" w:rsidR="00B64BD8" w:rsidRPr="00735648" w:rsidRDefault="00AE6FC6" w:rsidP="00F31FC8">
      <w:pPr>
        <w:pStyle w:val="Heading2"/>
        <w:ind w:right="-1"/>
      </w:pPr>
      <w:bookmarkStart w:id="186" w:name="_Toc448244222"/>
      <w:bookmarkStart w:id="187" w:name="_Toc448244307"/>
      <w:bookmarkStart w:id="188" w:name="_Toc448918744"/>
      <w:bookmarkStart w:id="189" w:name="_Toc448920941"/>
      <w:bookmarkStart w:id="190" w:name="_Toc448921030"/>
      <w:bookmarkStart w:id="191" w:name="_Toc448921073"/>
      <w:bookmarkStart w:id="192" w:name="_Toc448921700"/>
      <w:bookmarkStart w:id="193" w:name="_Toc449600797"/>
      <w:bookmarkStart w:id="194" w:name="_Toc449708865"/>
      <w:bookmarkStart w:id="195" w:name="_Toc449708912"/>
      <w:bookmarkStart w:id="196" w:name="_Toc512163044"/>
      <w:r>
        <w:t xml:space="preserve">End of </w:t>
      </w:r>
      <w:r w:rsidR="00B64BD8" w:rsidRPr="00735648">
        <w:t>Placement</w:t>
      </w:r>
      <w:r>
        <w:t xml:space="preserve"> </w:t>
      </w:r>
      <w:r w:rsidR="00B64BD8" w:rsidRPr="00735648">
        <w:t>Report</w:t>
      </w:r>
      <w:r>
        <w:t>s</w:t>
      </w:r>
      <w:r w:rsidR="00FC7846">
        <w:t xml:space="preserve"> – all </w:t>
      </w:r>
      <w:r w:rsidR="00877A04">
        <w:t>Pre-service Teachers</w:t>
      </w:r>
      <w:bookmarkEnd w:id="196"/>
    </w:p>
    <w:p w14:paraId="3813F9EA" w14:textId="45537F23" w:rsidR="00B64BD8" w:rsidRDefault="004D4B8D" w:rsidP="008A16D8">
      <w:r>
        <w:t xml:space="preserve">At the end of </w:t>
      </w:r>
      <w:r w:rsidR="00AE6FC6">
        <w:t>each</w:t>
      </w:r>
      <w:r>
        <w:t xml:space="preserve"> </w:t>
      </w:r>
      <w:proofErr w:type="gramStart"/>
      <w:r w:rsidR="00773A5B">
        <w:t>p</w:t>
      </w:r>
      <w:r>
        <w:t>lacement</w:t>
      </w:r>
      <w:proofErr w:type="gramEnd"/>
      <w:r>
        <w:t xml:space="preserve"> </w:t>
      </w:r>
      <w:r w:rsidR="00773A5B">
        <w:t xml:space="preserve">the Pre-service teacher’s </w:t>
      </w:r>
      <w:r>
        <w:t xml:space="preserve">Mentor Teacher(s) use the </w:t>
      </w:r>
      <w:r w:rsidR="00185A5A">
        <w:t>University</w:t>
      </w:r>
      <w:r w:rsidR="00AE6FC6">
        <w:t xml:space="preserve">’s </w:t>
      </w:r>
      <w:r>
        <w:t xml:space="preserve">template </w:t>
      </w:r>
      <w:r w:rsidR="00AE6FC6">
        <w:t>to report on</w:t>
      </w:r>
      <w:r w:rsidR="00773A5B">
        <w:t xml:space="preserve"> </w:t>
      </w:r>
      <w:r w:rsidR="0012341D">
        <w:t>progress throughout the p</w:t>
      </w:r>
      <w:r w:rsidR="00AE6FC6">
        <w:t xml:space="preserve">lacement, including </w:t>
      </w:r>
      <w:r w:rsidR="00A43DB7">
        <w:t xml:space="preserve">the Pre-service teacher’s </w:t>
      </w:r>
      <w:r w:rsidR="00AE6FC6">
        <w:t>strengths and challenges. The</w:t>
      </w:r>
      <w:r w:rsidR="00A43DB7">
        <w:t xml:space="preserve"> Mentor Teacher(s)</w:t>
      </w:r>
      <w:r w:rsidR="00AE6FC6">
        <w:t xml:space="preserve"> comments and assessment</w:t>
      </w:r>
      <w:r w:rsidR="00A43DB7">
        <w:t>s</w:t>
      </w:r>
      <w:r w:rsidR="00AE6FC6">
        <w:t xml:space="preserve"> </w:t>
      </w:r>
      <w:proofErr w:type="gramStart"/>
      <w:r w:rsidR="00AE6FC6">
        <w:t>are guided</w:t>
      </w:r>
      <w:proofErr w:type="gramEnd"/>
      <w:r w:rsidR="00AE6FC6">
        <w:t xml:space="preserve"> by the Australian Professional Standards for Teachers </w:t>
      </w:r>
      <w:r w:rsidR="00A43DB7">
        <w:t xml:space="preserve">- </w:t>
      </w:r>
      <w:r w:rsidR="00AE6FC6">
        <w:t>Graduate Standards. They must report on</w:t>
      </w:r>
      <w:r w:rsidR="00860F49">
        <w:t xml:space="preserve"> the Pre-service </w:t>
      </w:r>
      <w:r w:rsidR="00F779A5">
        <w:t>teacher’s</w:t>
      </w:r>
      <w:r w:rsidR="00AE6FC6">
        <w:t xml:space="preserve"> performance and progress against each </w:t>
      </w:r>
      <w:r w:rsidR="0081155A">
        <w:t xml:space="preserve">Standard and associated </w:t>
      </w:r>
      <w:r w:rsidR="000774E3">
        <w:t>f</w:t>
      </w:r>
      <w:r w:rsidR="00812EFD">
        <w:t xml:space="preserve">ocus </w:t>
      </w:r>
      <w:r w:rsidR="000774E3">
        <w:t>a</w:t>
      </w:r>
      <w:r w:rsidR="00812EFD">
        <w:t>rea</w:t>
      </w:r>
      <w:r w:rsidR="00AE6FC6">
        <w:t xml:space="preserve">. The template provides a summary of the focus areas </w:t>
      </w:r>
      <w:r w:rsidR="00812EFD">
        <w:t xml:space="preserve">and </w:t>
      </w:r>
      <w:r w:rsidR="00AE6FC6">
        <w:t xml:space="preserve">each standard.  </w:t>
      </w:r>
      <w:r w:rsidR="004133B0">
        <w:t xml:space="preserve">The University Liaison </w:t>
      </w:r>
      <w:proofErr w:type="gramStart"/>
      <w:r w:rsidR="004133B0">
        <w:t>should be actively engaged</w:t>
      </w:r>
      <w:proofErr w:type="gramEnd"/>
      <w:r w:rsidR="004133B0">
        <w:t xml:space="preserve"> with this process and should be kept informed of Pre-Service Teacher progress throughout the placement.</w:t>
      </w:r>
    </w:p>
    <w:p w14:paraId="73D91267" w14:textId="12E4CDF6" w:rsidR="00A71BD8" w:rsidRDefault="00A71BD8" w:rsidP="008A16D8">
      <w:proofErr w:type="gramStart"/>
      <w:r>
        <w:t>1</w:t>
      </w:r>
      <w:r w:rsidRPr="0065621B">
        <w:rPr>
          <w:vertAlign w:val="superscript"/>
        </w:rPr>
        <w:t>st</w:t>
      </w:r>
      <w:proofErr w:type="gramEnd"/>
      <w:r>
        <w:t xml:space="preserve"> year </w:t>
      </w:r>
      <w:r w:rsidR="003D14B2">
        <w:t>Pre-service teachers</w:t>
      </w:r>
      <w:r>
        <w:t xml:space="preserve"> are provided with a general report from their Mentor Teacher on their placement experience.  This will be available in SONIA once certified.</w:t>
      </w:r>
    </w:p>
    <w:p w14:paraId="5CE63765" w14:textId="059666DE" w:rsidR="00A71BD8" w:rsidRDefault="00A71BD8" w:rsidP="008A16D8">
      <w:proofErr w:type="gramStart"/>
      <w:r>
        <w:t>2</w:t>
      </w:r>
      <w:r w:rsidRPr="0065621B">
        <w:rPr>
          <w:vertAlign w:val="superscript"/>
        </w:rPr>
        <w:t>nd</w:t>
      </w:r>
      <w:proofErr w:type="gramEnd"/>
      <w:r>
        <w:t xml:space="preserve"> year </w:t>
      </w:r>
      <w:r w:rsidR="00877A04">
        <w:t>Pre-service teachers</w:t>
      </w:r>
      <w:r>
        <w:t xml:space="preserve"> are provided a general report from the Site Coordinator which may have input from a class teacher. This will be available in SONIA once certified.</w:t>
      </w:r>
    </w:p>
    <w:p w14:paraId="725DB474" w14:textId="4B76BCD4" w:rsidR="007E51C5" w:rsidRDefault="007E51C5" w:rsidP="008A16D8">
      <w:r>
        <w:t>Where a 1</w:t>
      </w:r>
      <w:r w:rsidRPr="008E3793">
        <w:rPr>
          <w:vertAlign w:val="superscript"/>
        </w:rPr>
        <w:t>st</w:t>
      </w:r>
      <w:r>
        <w:t xml:space="preserve"> or 2</w:t>
      </w:r>
      <w:r w:rsidRPr="008E3793">
        <w:rPr>
          <w:vertAlign w:val="superscript"/>
        </w:rPr>
        <w:t>nd</w:t>
      </w:r>
      <w:r>
        <w:t xml:space="preserve"> year Pre-service teacher does not receive a satisfactory report, they will be required to meet with the Program Director</w:t>
      </w:r>
      <w:r w:rsidR="008F1EEE">
        <w:t xml:space="preserve"> and/or Director of Partnerships &amp; Engagement</w:t>
      </w:r>
      <w:r>
        <w:t xml:space="preserve"> to discuss options.</w:t>
      </w:r>
    </w:p>
    <w:p w14:paraId="7B9337EF" w14:textId="3D6C2C9E" w:rsidR="00E62FD2" w:rsidRDefault="00F45812" w:rsidP="008A16D8">
      <w:r w:rsidRPr="00701773">
        <w:t xml:space="preserve">In the final year of the Bachelor of Teaching and the </w:t>
      </w:r>
      <w:proofErr w:type="gramStart"/>
      <w:r w:rsidR="00A71BD8">
        <w:t>1</w:t>
      </w:r>
      <w:r w:rsidR="00A71BD8" w:rsidRPr="0065621B">
        <w:rPr>
          <w:vertAlign w:val="superscript"/>
        </w:rPr>
        <w:t>st</w:t>
      </w:r>
      <w:proofErr w:type="gramEnd"/>
      <w:r w:rsidR="00A71BD8">
        <w:t xml:space="preserve"> </w:t>
      </w:r>
      <w:r w:rsidRPr="00701773">
        <w:t xml:space="preserve">placement of the Master of Teaching, Pre-service </w:t>
      </w:r>
      <w:r w:rsidR="00FC7846">
        <w:t>t</w:t>
      </w:r>
      <w:r w:rsidRPr="00701773">
        <w:t xml:space="preserve">eachers must </w:t>
      </w:r>
      <w:r>
        <w:t>achieve</w:t>
      </w:r>
      <w:r w:rsidR="00AE6FC6">
        <w:t xml:space="preserve"> an overall assessment of ‘</w:t>
      </w:r>
      <w:r w:rsidR="00AE6FC6" w:rsidRPr="008A16D8">
        <w:rPr>
          <w:i/>
        </w:rPr>
        <w:t>Developing Towards Graduate Standards</w:t>
      </w:r>
      <w:r w:rsidR="00AE6FC6">
        <w:t>’ as a minimum.</w:t>
      </w:r>
      <w:r w:rsidR="00E62FD2">
        <w:t xml:space="preserve"> </w:t>
      </w:r>
      <w:r w:rsidR="00A71BD8">
        <w:t>This will be available in SONIA once certified.</w:t>
      </w:r>
    </w:p>
    <w:p w14:paraId="09A6D50C" w14:textId="79F88435" w:rsidR="00AE6FC6" w:rsidRDefault="00985EFF" w:rsidP="008A16D8">
      <w:r>
        <w:t>T</w:t>
      </w:r>
      <w:r w:rsidR="004133B0">
        <w:t>he</w:t>
      </w:r>
      <w:r>
        <w:t xml:space="preserve"> </w:t>
      </w:r>
      <w:proofErr w:type="gramStart"/>
      <w:r w:rsidR="00A71BD8">
        <w:t>2</w:t>
      </w:r>
      <w:r w:rsidR="00A71BD8" w:rsidRPr="0065621B">
        <w:rPr>
          <w:vertAlign w:val="superscript"/>
        </w:rPr>
        <w:t>nd</w:t>
      </w:r>
      <w:proofErr w:type="gramEnd"/>
      <w:r w:rsidR="00A71BD8">
        <w:t xml:space="preserve"> </w:t>
      </w:r>
      <w:r>
        <w:t>p</w:t>
      </w:r>
      <w:r w:rsidR="004133B0">
        <w:t>la</w:t>
      </w:r>
      <w:r>
        <w:t>c</w:t>
      </w:r>
      <w:r w:rsidR="004133B0">
        <w:t>e</w:t>
      </w:r>
      <w:r>
        <w:t xml:space="preserve">ment for these groups of Pre-service </w:t>
      </w:r>
      <w:r w:rsidR="00FC7846">
        <w:t>t</w:t>
      </w:r>
      <w:r>
        <w:t>eachers</w:t>
      </w:r>
      <w:r w:rsidR="00A43DB7">
        <w:t xml:space="preserve"> </w:t>
      </w:r>
      <w:r w:rsidR="00AE6FC6">
        <w:t>must be assessed overall as ‘</w:t>
      </w:r>
      <w:r w:rsidR="00AE6FC6" w:rsidRPr="008A16D8">
        <w:rPr>
          <w:i/>
        </w:rPr>
        <w:t>Meeting graduate Standards</w:t>
      </w:r>
      <w:r w:rsidR="00AE6FC6">
        <w:t xml:space="preserve">’ as a minimum. </w:t>
      </w:r>
      <w:r w:rsidR="00A71BD8">
        <w:t>This will be available in SONIA once certified.</w:t>
      </w:r>
    </w:p>
    <w:p w14:paraId="60C7E068" w14:textId="2536F98B" w:rsidR="00492C9A" w:rsidRDefault="007E51C5">
      <w:pPr>
        <w:keepLines w:val="0"/>
        <w:overflowPunct/>
        <w:autoSpaceDE/>
        <w:autoSpaceDN/>
        <w:adjustRightInd/>
        <w:spacing w:after="200"/>
        <w:jc w:val="left"/>
        <w:textAlignment w:val="auto"/>
      </w:pPr>
      <w:r>
        <w:t xml:space="preserve">Where </w:t>
      </w:r>
      <w:r w:rsidR="00A43DB7">
        <w:t xml:space="preserve">a Pre-service teacher </w:t>
      </w:r>
      <w:r w:rsidR="00EF013A">
        <w:t>receives any</w:t>
      </w:r>
      <w:r w:rsidR="00E62FD2">
        <w:t xml:space="preserve"> Standard </w:t>
      </w:r>
      <w:r w:rsidR="000774E3">
        <w:t xml:space="preserve">or </w:t>
      </w:r>
      <w:proofErr w:type="gramStart"/>
      <w:r w:rsidR="000774E3">
        <w:t>focus</w:t>
      </w:r>
      <w:proofErr w:type="gramEnd"/>
      <w:r w:rsidR="000774E3">
        <w:t xml:space="preserve"> area </w:t>
      </w:r>
      <w:r w:rsidR="00E62FD2">
        <w:t xml:space="preserve">marked as ‘Unsatisfactory’ in the report or if </w:t>
      </w:r>
      <w:r w:rsidR="00A43DB7">
        <w:t xml:space="preserve">the </w:t>
      </w:r>
      <w:r w:rsidR="00E62FD2">
        <w:t xml:space="preserve">overall assessment is not sufficient for a </w:t>
      </w:r>
      <w:r w:rsidR="00F779A5">
        <w:t>pass,</w:t>
      </w:r>
      <w:r w:rsidR="00E62FD2">
        <w:t xml:space="preserve"> </w:t>
      </w:r>
      <w:r w:rsidR="004133B0">
        <w:t xml:space="preserve">a </w:t>
      </w:r>
      <w:r w:rsidR="00E62FD2">
        <w:t>meet</w:t>
      </w:r>
      <w:r w:rsidR="004133B0">
        <w:t>ing</w:t>
      </w:r>
      <w:r w:rsidR="00E62FD2">
        <w:t xml:space="preserve"> with</w:t>
      </w:r>
      <w:r w:rsidR="004133B0">
        <w:t xml:space="preserve"> the</w:t>
      </w:r>
      <w:r w:rsidR="00E62FD2">
        <w:t xml:space="preserve"> </w:t>
      </w:r>
      <w:r>
        <w:t>Program Director</w:t>
      </w:r>
      <w:r w:rsidR="004133B0">
        <w:t xml:space="preserve"> </w:t>
      </w:r>
      <w:r w:rsidR="008F1EEE">
        <w:t xml:space="preserve">and/or Director of Partnerships &amp; Engagement </w:t>
      </w:r>
      <w:r w:rsidR="004133B0">
        <w:t>will be</w:t>
      </w:r>
      <w:r w:rsidR="00EF013A">
        <w:t xml:space="preserve"> arranged</w:t>
      </w:r>
      <w:r w:rsidR="004133B0">
        <w:t xml:space="preserve"> </w:t>
      </w:r>
      <w:r w:rsidR="00E62FD2">
        <w:t xml:space="preserve">to discuss options. </w:t>
      </w:r>
    </w:p>
    <w:p w14:paraId="38CB99CC" w14:textId="34F69895" w:rsidR="00EF3B4A" w:rsidRPr="00B87DD8" w:rsidRDefault="00AF11F4" w:rsidP="006C7225">
      <w:pPr>
        <w:pStyle w:val="Heading1"/>
      </w:pPr>
      <w:bookmarkStart w:id="197" w:name="_Toc512163045"/>
      <w:bookmarkEnd w:id="186"/>
      <w:bookmarkEnd w:id="187"/>
      <w:bookmarkEnd w:id="188"/>
      <w:bookmarkEnd w:id="189"/>
      <w:bookmarkEnd w:id="190"/>
      <w:bookmarkEnd w:id="191"/>
      <w:bookmarkEnd w:id="192"/>
      <w:bookmarkEnd w:id="193"/>
      <w:bookmarkEnd w:id="194"/>
      <w:bookmarkEnd w:id="195"/>
      <w:r>
        <w:t>Support for Pre-service teachers</w:t>
      </w:r>
      <w:bookmarkEnd w:id="197"/>
    </w:p>
    <w:p w14:paraId="5585EDAA" w14:textId="31E05CE8" w:rsidR="00492C9A" w:rsidRDefault="00EF3B4A" w:rsidP="00A71BD8">
      <w:r w:rsidRPr="00B87DD8">
        <w:t xml:space="preserve">For many </w:t>
      </w:r>
      <w:r w:rsidR="003760CA">
        <w:t>Pre-service teachers</w:t>
      </w:r>
      <w:r w:rsidRPr="00B87DD8">
        <w:t>, Professional Experience</w:t>
      </w:r>
      <w:r w:rsidR="0012341D">
        <w:t xml:space="preserve"> p</w:t>
      </w:r>
      <w:r>
        <w:t>lacements</w:t>
      </w:r>
      <w:r w:rsidRPr="00B87DD8">
        <w:t xml:space="preserve"> are the most challenging and rewarding parts of </w:t>
      </w:r>
      <w:r>
        <w:t xml:space="preserve">the teaching </w:t>
      </w:r>
      <w:r w:rsidRPr="00B87DD8">
        <w:t>program.</w:t>
      </w:r>
      <w:r w:rsidR="00AE7C39">
        <w:t xml:space="preserve"> </w:t>
      </w:r>
      <w:r w:rsidR="009E502C">
        <w:t xml:space="preserve">Placement </w:t>
      </w:r>
      <w:r w:rsidRPr="00B87DD8">
        <w:t>can also be stressful, tiring and physically demanding.</w:t>
      </w:r>
      <w:r w:rsidR="00AE7C39">
        <w:t xml:space="preserve"> </w:t>
      </w:r>
      <w:r w:rsidRPr="00B87DD8">
        <w:t xml:space="preserve">As these pressures </w:t>
      </w:r>
      <w:proofErr w:type="gramStart"/>
      <w:r w:rsidRPr="00B87DD8">
        <w:t>are also linked</w:t>
      </w:r>
      <w:proofErr w:type="gramEnd"/>
      <w:r w:rsidRPr="00B87DD8">
        <w:t xml:space="preserve"> to academic success, we </w:t>
      </w:r>
      <w:r w:rsidR="00622818">
        <w:t>encourage</w:t>
      </w:r>
      <w:r w:rsidRPr="00B87DD8">
        <w:t xml:space="preserve"> </w:t>
      </w:r>
      <w:r w:rsidR="00FC4BBE">
        <w:t xml:space="preserve">Pre-service </w:t>
      </w:r>
      <w:r w:rsidR="007E51C5">
        <w:t>t</w:t>
      </w:r>
      <w:r w:rsidR="00FC4BBE">
        <w:t xml:space="preserve">eachers to </w:t>
      </w:r>
      <w:r w:rsidRPr="00B87DD8">
        <w:t xml:space="preserve">seek assistance and support from </w:t>
      </w:r>
      <w:r w:rsidR="00622818">
        <w:t xml:space="preserve">a </w:t>
      </w:r>
      <w:r w:rsidR="008907DD">
        <w:t>Mentor</w:t>
      </w:r>
      <w:r w:rsidR="00BF4572">
        <w:t xml:space="preserve"> Teacher</w:t>
      </w:r>
      <w:r w:rsidRPr="00B87DD8">
        <w:t xml:space="preserve">, </w:t>
      </w:r>
      <w:r w:rsidR="00185A5A">
        <w:t>University</w:t>
      </w:r>
      <w:r w:rsidRPr="00B87DD8">
        <w:t xml:space="preserve"> Liaison</w:t>
      </w:r>
      <w:r w:rsidR="00622818">
        <w:t>,</w:t>
      </w:r>
      <w:r w:rsidRPr="00B87DD8">
        <w:t xml:space="preserve"> Site Coordinator</w:t>
      </w:r>
      <w:r w:rsidR="00111357">
        <w:t>,</w:t>
      </w:r>
      <w:r w:rsidR="00FC4BBE">
        <w:t xml:space="preserve"> Director of </w:t>
      </w:r>
      <w:r w:rsidR="00111357">
        <w:t>Partnerships and</w:t>
      </w:r>
      <w:r w:rsidR="008F1EEE">
        <w:t xml:space="preserve"> Engagement</w:t>
      </w:r>
      <w:r w:rsidR="00622818">
        <w:t xml:space="preserve"> or the Program Director. Should </w:t>
      </w:r>
      <w:r w:rsidR="009E502C">
        <w:t>a Pre-service teacher</w:t>
      </w:r>
      <w:r w:rsidR="009E502C" w:rsidRPr="00B87DD8">
        <w:t xml:space="preserve"> </w:t>
      </w:r>
      <w:r w:rsidRPr="00B87DD8">
        <w:t>feel overwhelmed</w:t>
      </w:r>
      <w:r w:rsidR="009E502C">
        <w:t xml:space="preserve"> they </w:t>
      </w:r>
      <w:r w:rsidR="00BF4572">
        <w:t xml:space="preserve">can also access the services of the </w:t>
      </w:r>
      <w:r w:rsidR="00185A5A">
        <w:t>University</w:t>
      </w:r>
      <w:r w:rsidR="00BF4572">
        <w:t xml:space="preserve"> of Adelaide</w:t>
      </w:r>
      <w:r w:rsidR="008A16D8">
        <w:t>,</w:t>
      </w:r>
      <w:r w:rsidR="00BF4572">
        <w:t xml:space="preserve"> Counselling Services </w:t>
      </w:r>
      <w:hyperlink r:id="rId27" w:history="1">
        <w:r w:rsidR="00BF4572" w:rsidRPr="000449AD">
          <w:rPr>
            <w:rStyle w:val="Hyperlink"/>
            <w:noProof w:val="0"/>
          </w:rPr>
          <w:t>counselling.centre@adelaide.edu.au</w:t>
        </w:r>
      </w:hyperlink>
      <w:r w:rsidR="00BF4572">
        <w:t xml:space="preserve"> or phone 8313</w:t>
      </w:r>
      <w:r w:rsidR="00C05C97">
        <w:t xml:space="preserve"> </w:t>
      </w:r>
      <w:proofErr w:type="gramStart"/>
      <w:r w:rsidR="00BF4572">
        <w:t>5663</w:t>
      </w:r>
      <w:r w:rsidR="00C05C97">
        <w:t>.</w:t>
      </w:r>
      <w:proofErr w:type="gramEnd"/>
    </w:p>
    <w:p w14:paraId="424289E6" w14:textId="6E48F867" w:rsidR="0012341D" w:rsidRDefault="0012341D" w:rsidP="00A71BD8"/>
    <w:p w14:paraId="006E8680" w14:textId="10E746B5" w:rsidR="007834F5" w:rsidRPr="007834F5" w:rsidRDefault="007834F5" w:rsidP="00A71BD8">
      <w:pPr>
        <w:rPr>
          <w:b/>
          <w:sz w:val="28"/>
          <w:szCs w:val="28"/>
          <w:u w:val="single"/>
        </w:rPr>
      </w:pPr>
      <w:r w:rsidRPr="007834F5">
        <w:rPr>
          <w:b/>
          <w:sz w:val="28"/>
          <w:szCs w:val="28"/>
          <w:u w:val="single"/>
        </w:rPr>
        <w:t>AUSTRALIAN PROFESSIONAL STANDARDS FOR TEACHERS</w:t>
      </w:r>
    </w:p>
    <w:p w14:paraId="3C070E56" w14:textId="0E4401E9" w:rsidR="0012341D" w:rsidRPr="009240C4" w:rsidRDefault="007834F5" w:rsidP="00A71BD8">
      <w:pPr>
        <w:rPr>
          <w:b/>
          <w:sz w:val="24"/>
          <w:szCs w:val="24"/>
        </w:rPr>
      </w:pPr>
      <w:r w:rsidRPr="009240C4">
        <w:rPr>
          <w:b/>
          <w:sz w:val="24"/>
          <w:szCs w:val="24"/>
        </w:rPr>
        <w:t>PROFESSIONAL KNOWLEDGE</w:t>
      </w:r>
    </w:p>
    <w:p w14:paraId="3FD2D2EA" w14:textId="0D6A83ED" w:rsidR="00DD58D5" w:rsidRPr="009240C4" w:rsidRDefault="009240C4" w:rsidP="00DD58D5">
      <w:pPr>
        <w:keepLines w:val="0"/>
        <w:overflowPunct/>
        <w:autoSpaceDE/>
        <w:autoSpaceDN/>
        <w:adjustRightInd/>
        <w:spacing w:before="100" w:beforeAutospacing="1" w:after="100" w:afterAutospacing="1"/>
        <w:jc w:val="left"/>
        <w:textAlignment w:val="auto"/>
        <w:rPr>
          <w:rFonts w:cstheme="minorHAnsi"/>
          <w:b/>
          <w:sz w:val="24"/>
          <w:szCs w:val="24"/>
        </w:rPr>
      </w:pPr>
      <w:r>
        <w:rPr>
          <w:rFonts w:cstheme="minorHAnsi"/>
          <w:b/>
          <w:bCs/>
          <w:sz w:val="20"/>
        </w:rPr>
        <w:t>Standard 1</w:t>
      </w:r>
      <w:r w:rsidR="00851E6B">
        <w:rPr>
          <w:rFonts w:cstheme="minorHAnsi"/>
          <w:b/>
          <w:bCs/>
          <w:sz w:val="20"/>
        </w:rPr>
        <w:t>:</w:t>
      </w:r>
      <w:r>
        <w:rPr>
          <w:rFonts w:cstheme="minorHAnsi"/>
          <w:b/>
          <w:bCs/>
          <w:sz w:val="20"/>
        </w:rPr>
        <w:t> </w:t>
      </w:r>
      <w:r w:rsidR="00DD58D5" w:rsidRPr="009240C4">
        <w:rPr>
          <w:rFonts w:cstheme="minorHAnsi"/>
          <w:b/>
          <w:bCs/>
          <w:sz w:val="20"/>
        </w:rPr>
        <w:t xml:space="preserve">Know </w:t>
      </w:r>
      <w:proofErr w:type="gramStart"/>
      <w:r w:rsidR="00DD58D5" w:rsidRPr="009240C4">
        <w:rPr>
          <w:rFonts w:cstheme="minorHAnsi"/>
          <w:b/>
          <w:bCs/>
          <w:sz w:val="20"/>
        </w:rPr>
        <w:t>students and how they learn</w:t>
      </w:r>
      <w:proofErr w:type="gramEnd"/>
    </w:p>
    <w:p w14:paraId="15F22424"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1.1 Physical, social and intellectual development and characteristics of students</w:t>
      </w:r>
    </w:p>
    <w:p w14:paraId="05613759"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sz w:val="20"/>
        </w:rPr>
        <w:t xml:space="preserve">Demonstrate knowledge and understanding of </w:t>
      </w:r>
      <w:proofErr w:type="gramStart"/>
      <w:r w:rsidRPr="00202666">
        <w:rPr>
          <w:rFonts w:cstheme="minorHAnsi"/>
          <w:sz w:val="20"/>
        </w:rPr>
        <w:t>physical, social and intellectual development and characteristics of students and how these may affect learning</w:t>
      </w:r>
      <w:proofErr w:type="gramEnd"/>
      <w:r w:rsidRPr="00202666">
        <w:rPr>
          <w:rFonts w:cstheme="minorHAnsi"/>
          <w:sz w:val="20"/>
        </w:rPr>
        <w:t>.</w:t>
      </w:r>
    </w:p>
    <w:p w14:paraId="7D9502A2"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1.2 Understand how students learn</w:t>
      </w:r>
    </w:p>
    <w:p w14:paraId="5892EE9F"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sz w:val="20"/>
        </w:rPr>
        <w:t xml:space="preserve">Demonstrate knowledge and understanding of research </w:t>
      </w:r>
      <w:proofErr w:type="gramStart"/>
      <w:r w:rsidRPr="00202666">
        <w:rPr>
          <w:rFonts w:cstheme="minorHAnsi"/>
          <w:sz w:val="20"/>
        </w:rPr>
        <w:t>into how students learn and the implications for teaching</w:t>
      </w:r>
      <w:proofErr w:type="gramEnd"/>
      <w:r w:rsidRPr="00202666">
        <w:rPr>
          <w:rFonts w:cstheme="minorHAnsi"/>
          <w:sz w:val="20"/>
        </w:rPr>
        <w:t>.</w:t>
      </w:r>
    </w:p>
    <w:p w14:paraId="17D927A6"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1.3 Students with diverse linguistic, cultural, religious and socioeconomic backgrounds</w:t>
      </w:r>
    </w:p>
    <w:p w14:paraId="00D2D5A3"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sz w:val="20"/>
        </w:rPr>
        <w:t>Demonstrate knowledge of teaching strategies that are responsive to the learning strengths and needs of students from diverse linguistic, cultural, religious and socioeconomic backgrounds.</w:t>
      </w:r>
    </w:p>
    <w:p w14:paraId="335A88E3"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1.4 Strategies for teaching Aboriginal and Torres Strait Islander students</w:t>
      </w:r>
    </w:p>
    <w:p w14:paraId="3342288F"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sz w:val="20"/>
        </w:rPr>
        <w:t>Demonstrate broad knowledge and understanding of the impact of culture, cultural identity and linguistic background on the education of students from Aboriginal and Torres Strait Islander backgrounds.</w:t>
      </w:r>
    </w:p>
    <w:p w14:paraId="0C1ACEDB"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1.5 Differentiate teaching to meet the specific learning needs of students across the full range of abilities</w:t>
      </w:r>
    </w:p>
    <w:p w14:paraId="7B7E5BAB"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sz w:val="20"/>
        </w:rPr>
        <w:t>Demonstrate knowledge and understanding of strategies for differentiating teaching to meet the specific learning needs of students across the full range of abilities.</w:t>
      </w:r>
    </w:p>
    <w:p w14:paraId="398FA8D8"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1.6 Strategies to support full participation of students with disability</w:t>
      </w:r>
    </w:p>
    <w:p w14:paraId="574D301F"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sz w:val="20"/>
        </w:rPr>
        <w:t>Demonstrate broad knowledge and understanding of legislative requirements and teaching strategies that support participation and learning of students with disability.</w:t>
      </w:r>
    </w:p>
    <w:p w14:paraId="473C044E" w14:textId="073B5F64" w:rsidR="00DD58D5" w:rsidRPr="009240C4" w:rsidRDefault="009240C4" w:rsidP="00DD58D5">
      <w:pPr>
        <w:keepLines w:val="0"/>
        <w:overflowPunct/>
        <w:autoSpaceDE/>
        <w:autoSpaceDN/>
        <w:adjustRightInd/>
        <w:spacing w:before="100" w:beforeAutospacing="1" w:after="100" w:afterAutospacing="1"/>
        <w:jc w:val="left"/>
        <w:textAlignment w:val="auto"/>
        <w:rPr>
          <w:rFonts w:cstheme="minorHAnsi"/>
          <w:b/>
          <w:sz w:val="24"/>
          <w:szCs w:val="24"/>
        </w:rPr>
      </w:pPr>
      <w:r>
        <w:rPr>
          <w:rFonts w:cstheme="minorHAnsi"/>
          <w:b/>
          <w:bCs/>
          <w:sz w:val="20"/>
        </w:rPr>
        <w:t>Standard</w:t>
      </w:r>
      <w:r w:rsidRPr="009240C4">
        <w:rPr>
          <w:rFonts w:cstheme="minorHAnsi"/>
          <w:b/>
          <w:bCs/>
          <w:sz w:val="20"/>
        </w:rPr>
        <w:t xml:space="preserve"> </w:t>
      </w:r>
      <w:r w:rsidR="00953CA5">
        <w:rPr>
          <w:rFonts w:cstheme="minorHAnsi"/>
          <w:b/>
          <w:bCs/>
          <w:sz w:val="20"/>
        </w:rPr>
        <w:t>2</w:t>
      </w:r>
      <w:r w:rsidR="00851E6B">
        <w:rPr>
          <w:rFonts w:cstheme="minorHAnsi"/>
          <w:b/>
          <w:bCs/>
          <w:sz w:val="20"/>
        </w:rPr>
        <w:t>:</w:t>
      </w:r>
      <w:r w:rsidR="00953CA5">
        <w:rPr>
          <w:rFonts w:cstheme="minorHAnsi"/>
          <w:b/>
          <w:bCs/>
          <w:sz w:val="20"/>
        </w:rPr>
        <w:t> </w:t>
      </w:r>
      <w:r w:rsidR="00DD58D5" w:rsidRPr="009240C4">
        <w:rPr>
          <w:rFonts w:cstheme="minorHAnsi"/>
          <w:b/>
          <w:bCs/>
          <w:sz w:val="20"/>
        </w:rPr>
        <w:t xml:space="preserve">Know </w:t>
      </w:r>
      <w:proofErr w:type="gramStart"/>
      <w:r w:rsidR="00DD58D5" w:rsidRPr="009240C4">
        <w:rPr>
          <w:rFonts w:cstheme="minorHAnsi"/>
          <w:b/>
          <w:bCs/>
          <w:sz w:val="20"/>
        </w:rPr>
        <w:t>the content and how to teach it</w:t>
      </w:r>
      <w:proofErr w:type="gramEnd"/>
    </w:p>
    <w:p w14:paraId="647E0584"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2.1 Content and teaching strategies of the teaching area</w:t>
      </w:r>
    </w:p>
    <w:p w14:paraId="51A68958"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sz w:val="20"/>
        </w:rPr>
        <w:t>Demonstrate knowledge and understanding of the concepts, substance and structure of the content and teaching strategies of the teaching area.</w:t>
      </w:r>
    </w:p>
    <w:p w14:paraId="7CEFE07D"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2.2 Content selection and organisation</w:t>
      </w:r>
    </w:p>
    <w:p w14:paraId="19840E5A"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sz w:val="20"/>
        </w:rPr>
        <w:t>Organise content into an effective learning and teaching sequence.</w:t>
      </w:r>
    </w:p>
    <w:p w14:paraId="7A275EBF"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2.3 Curriculum, assessment and reporting</w:t>
      </w:r>
    </w:p>
    <w:p w14:paraId="536AAD3D"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sz w:val="20"/>
        </w:rPr>
        <w:t>Use curriculum, assessment and reporting knowledge to design learning sequences and lesson plans.</w:t>
      </w:r>
    </w:p>
    <w:p w14:paraId="3E84CDB5"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2.4 Understand and respect Aboriginal and Torres Strait Islander people to promote reconciliation between Indigenous and non-Indigenous Australians</w:t>
      </w:r>
    </w:p>
    <w:p w14:paraId="07D47CB6"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sz w:val="20"/>
        </w:rPr>
        <w:t>Demonstrate broad knowledge of, understanding of and respect for Aboriginal and Torres Strait Islander histories, cultures and languages.</w:t>
      </w:r>
    </w:p>
    <w:p w14:paraId="7DC1116E"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2.5 Literacy and numeracy strategies</w:t>
      </w:r>
    </w:p>
    <w:p w14:paraId="72C69574"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sz w:val="20"/>
        </w:rPr>
        <w:t>Know and understand literacy and numeracy teaching strategies and their application in teaching areas.   </w:t>
      </w:r>
    </w:p>
    <w:p w14:paraId="476083F1"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2.6 Information and Communication Technology (ICT)</w:t>
      </w:r>
    </w:p>
    <w:p w14:paraId="5CB297AE"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sz w:val="20"/>
        </w:rPr>
        <w:t xml:space="preserve">Implement teaching strategies for using ICT to expand </w:t>
      </w:r>
      <w:proofErr w:type="gramStart"/>
      <w:r w:rsidRPr="00202666">
        <w:rPr>
          <w:rFonts w:cstheme="minorHAnsi"/>
          <w:sz w:val="20"/>
        </w:rPr>
        <w:t>curriculum learning</w:t>
      </w:r>
      <w:proofErr w:type="gramEnd"/>
      <w:r w:rsidRPr="00202666">
        <w:rPr>
          <w:rFonts w:cstheme="minorHAnsi"/>
          <w:sz w:val="20"/>
        </w:rPr>
        <w:t xml:space="preserve"> opportunities for students.</w:t>
      </w:r>
    </w:p>
    <w:p w14:paraId="4A71D3F7" w14:textId="77777777" w:rsidR="00DD58D5" w:rsidRPr="009240C4" w:rsidRDefault="00DD58D5" w:rsidP="00DD58D5">
      <w:pPr>
        <w:keepLines w:val="0"/>
        <w:overflowPunct/>
        <w:autoSpaceDE/>
        <w:autoSpaceDN/>
        <w:adjustRightInd/>
        <w:spacing w:before="100" w:beforeAutospacing="1" w:after="100" w:afterAutospacing="1"/>
        <w:jc w:val="left"/>
        <w:textAlignment w:val="auto"/>
        <w:rPr>
          <w:rFonts w:cstheme="minorHAnsi"/>
          <w:b/>
          <w:sz w:val="24"/>
          <w:szCs w:val="24"/>
        </w:rPr>
      </w:pPr>
      <w:r w:rsidRPr="009240C4">
        <w:rPr>
          <w:rFonts w:cstheme="minorHAnsi"/>
          <w:b/>
          <w:bCs/>
          <w:sz w:val="24"/>
          <w:szCs w:val="24"/>
        </w:rPr>
        <w:t>PROFESSIONAL PRACTICE</w:t>
      </w:r>
    </w:p>
    <w:p w14:paraId="0BDD77D6" w14:textId="3749AE75" w:rsidR="00DD58D5" w:rsidRPr="009240C4" w:rsidRDefault="009240C4" w:rsidP="00DD58D5">
      <w:pPr>
        <w:keepLines w:val="0"/>
        <w:overflowPunct/>
        <w:autoSpaceDE/>
        <w:autoSpaceDN/>
        <w:adjustRightInd/>
        <w:spacing w:before="100" w:beforeAutospacing="1" w:after="100" w:afterAutospacing="1"/>
        <w:jc w:val="left"/>
        <w:textAlignment w:val="auto"/>
        <w:rPr>
          <w:rFonts w:cstheme="minorHAnsi"/>
          <w:b/>
          <w:sz w:val="24"/>
          <w:szCs w:val="24"/>
        </w:rPr>
      </w:pPr>
      <w:r>
        <w:rPr>
          <w:rFonts w:cstheme="minorHAnsi"/>
          <w:b/>
          <w:bCs/>
          <w:sz w:val="20"/>
        </w:rPr>
        <w:t>Standard</w:t>
      </w:r>
      <w:r w:rsidRPr="009240C4">
        <w:rPr>
          <w:rFonts w:cstheme="minorHAnsi"/>
          <w:b/>
          <w:bCs/>
          <w:sz w:val="20"/>
        </w:rPr>
        <w:t xml:space="preserve"> </w:t>
      </w:r>
      <w:r w:rsidR="00953CA5">
        <w:rPr>
          <w:rFonts w:cstheme="minorHAnsi"/>
          <w:b/>
          <w:bCs/>
          <w:sz w:val="20"/>
        </w:rPr>
        <w:t>3</w:t>
      </w:r>
      <w:r w:rsidR="00851E6B">
        <w:rPr>
          <w:rFonts w:cstheme="minorHAnsi"/>
          <w:b/>
          <w:bCs/>
          <w:sz w:val="20"/>
        </w:rPr>
        <w:t>:</w:t>
      </w:r>
      <w:r w:rsidR="00953CA5">
        <w:rPr>
          <w:rFonts w:cstheme="minorHAnsi"/>
          <w:b/>
          <w:bCs/>
          <w:sz w:val="20"/>
        </w:rPr>
        <w:t> </w:t>
      </w:r>
      <w:r w:rsidR="00DD58D5" w:rsidRPr="009240C4">
        <w:rPr>
          <w:rFonts w:cstheme="minorHAnsi"/>
          <w:b/>
          <w:bCs/>
          <w:sz w:val="20"/>
        </w:rPr>
        <w:t>Plan for and implement effective teaching and learning</w:t>
      </w:r>
    </w:p>
    <w:p w14:paraId="4A4AFCB2"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3.1 Establish challenging learning goals</w:t>
      </w:r>
    </w:p>
    <w:p w14:paraId="39CD1C18"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sz w:val="20"/>
        </w:rPr>
        <w:t>Set learning goals that provide achievable challenges for students of varying abilities and characteristics.</w:t>
      </w:r>
    </w:p>
    <w:p w14:paraId="0CBB9FFC"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3.2 Plan, structure and sequence learning programs</w:t>
      </w:r>
    </w:p>
    <w:p w14:paraId="14F5432B"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sz w:val="20"/>
        </w:rPr>
        <w:t>Plan lesson sequences using knowledge of student learning, content and effective teaching strategies.          </w:t>
      </w:r>
    </w:p>
    <w:p w14:paraId="201E7A13"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3.3 Use teaching strategies</w:t>
      </w:r>
    </w:p>
    <w:p w14:paraId="4C3E003F"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sz w:val="20"/>
        </w:rPr>
        <w:t>Include a range of teaching strategies.</w:t>
      </w:r>
    </w:p>
    <w:p w14:paraId="019C4675"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3.4 Select and use resources</w:t>
      </w:r>
    </w:p>
    <w:p w14:paraId="6347BA9D"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sz w:val="20"/>
        </w:rPr>
        <w:t>Demonstrate knowledge of a range of resources, including ICT, that engage students in their learning.</w:t>
      </w:r>
    </w:p>
    <w:p w14:paraId="51CEF725"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proofErr w:type="gramStart"/>
      <w:r w:rsidRPr="00202666">
        <w:rPr>
          <w:rFonts w:cstheme="minorHAnsi"/>
          <w:bCs/>
          <w:i/>
          <w:iCs/>
          <w:sz w:val="20"/>
        </w:rPr>
        <w:t>3.5</w:t>
      </w:r>
      <w:proofErr w:type="gramEnd"/>
      <w:r w:rsidRPr="00202666">
        <w:rPr>
          <w:rFonts w:cstheme="minorHAnsi"/>
          <w:bCs/>
          <w:i/>
          <w:iCs/>
          <w:sz w:val="20"/>
        </w:rPr>
        <w:t xml:space="preserve"> Use effective classroom communication</w:t>
      </w:r>
    </w:p>
    <w:p w14:paraId="0BEC3125"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sz w:val="20"/>
        </w:rPr>
        <w:t>Demonstrate a range of verbal and non-verbal communication strategies to support student engagement.</w:t>
      </w:r>
    </w:p>
    <w:p w14:paraId="7F25FEBA"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3.6 Evaluate and improve teaching programs</w:t>
      </w:r>
    </w:p>
    <w:p w14:paraId="6FAA1ECD" w14:textId="79B44FF0" w:rsidR="00DD58D5" w:rsidRDefault="00DD58D5" w:rsidP="00DD58D5">
      <w:pPr>
        <w:keepLines w:val="0"/>
        <w:overflowPunct/>
        <w:autoSpaceDE/>
        <w:autoSpaceDN/>
        <w:adjustRightInd/>
        <w:spacing w:before="100" w:beforeAutospacing="1" w:after="100" w:afterAutospacing="1"/>
        <w:jc w:val="left"/>
        <w:textAlignment w:val="auto"/>
        <w:rPr>
          <w:rFonts w:cstheme="minorHAnsi"/>
          <w:sz w:val="20"/>
        </w:rPr>
      </w:pPr>
      <w:r w:rsidRPr="00202666">
        <w:rPr>
          <w:rFonts w:cstheme="minorHAnsi"/>
          <w:sz w:val="20"/>
        </w:rPr>
        <w:t xml:space="preserve">Demonstrate broad knowledge of strategies that </w:t>
      </w:r>
      <w:proofErr w:type="gramStart"/>
      <w:r w:rsidRPr="00202666">
        <w:rPr>
          <w:rFonts w:cstheme="minorHAnsi"/>
          <w:sz w:val="20"/>
        </w:rPr>
        <w:t>can be used</w:t>
      </w:r>
      <w:proofErr w:type="gramEnd"/>
      <w:r w:rsidRPr="00202666">
        <w:rPr>
          <w:rFonts w:cstheme="minorHAnsi"/>
          <w:sz w:val="20"/>
        </w:rPr>
        <w:t xml:space="preserve"> to evaluate teaching programs to improve student learning.</w:t>
      </w:r>
    </w:p>
    <w:p w14:paraId="39CB17A1" w14:textId="77777777" w:rsidR="00A03F64" w:rsidRDefault="00A03F64" w:rsidP="00A03F64">
      <w:r>
        <w:rPr>
          <w:rStyle w:val="focus-decimal"/>
        </w:rPr>
        <w:t>3.7</w:t>
      </w:r>
      <w:r>
        <w:t xml:space="preserve"> </w:t>
      </w:r>
      <w:r>
        <w:rPr>
          <w:rStyle w:val="focus-alpha"/>
        </w:rPr>
        <w:t>Engage parents / carers in the educative process</w:t>
      </w:r>
      <w:r>
        <w:t xml:space="preserve"> </w:t>
      </w:r>
    </w:p>
    <w:p w14:paraId="156BA047" w14:textId="7F9B99C2" w:rsidR="00A03F64" w:rsidRPr="009240C4" w:rsidRDefault="00A03F64" w:rsidP="009240C4">
      <w:r>
        <w:t>Describe a broad range of strategies for involving parents/carers in the educative process.</w:t>
      </w:r>
    </w:p>
    <w:p w14:paraId="6C6C9AC7" w14:textId="67D851E0" w:rsidR="00DD58D5" w:rsidRPr="009240C4" w:rsidRDefault="009240C4" w:rsidP="00DD58D5">
      <w:pPr>
        <w:keepLines w:val="0"/>
        <w:overflowPunct/>
        <w:autoSpaceDE/>
        <w:autoSpaceDN/>
        <w:adjustRightInd/>
        <w:spacing w:before="100" w:beforeAutospacing="1" w:after="100" w:afterAutospacing="1"/>
        <w:jc w:val="left"/>
        <w:textAlignment w:val="auto"/>
        <w:rPr>
          <w:rFonts w:cstheme="minorHAnsi"/>
          <w:b/>
          <w:sz w:val="24"/>
          <w:szCs w:val="24"/>
        </w:rPr>
      </w:pPr>
      <w:r>
        <w:rPr>
          <w:rFonts w:cstheme="minorHAnsi"/>
          <w:b/>
          <w:bCs/>
          <w:sz w:val="20"/>
        </w:rPr>
        <w:t>Standard</w:t>
      </w:r>
      <w:r w:rsidRPr="009240C4">
        <w:rPr>
          <w:rFonts w:cstheme="minorHAnsi"/>
          <w:b/>
          <w:bCs/>
          <w:sz w:val="20"/>
        </w:rPr>
        <w:t xml:space="preserve"> </w:t>
      </w:r>
      <w:r w:rsidR="00953CA5">
        <w:rPr>
          <w:rFonts w:cstheme="minorHAnsi"/>
          <w:b/>
          <w:bCs/>
          <w:sz w:val="20"/>
        </w:rPr>
        <w:t>4</w:t>
      </w:r>
      <w:r w:rsidR="00851E6B">
        <w:rPr>
          <w:rFonts w:cstheme="minorHAnsi"/>
          <w:b/>
          <w:bCs/>
          <w:sz w:val="20"/>
        </w:rPr>
        <w:t>:</w:t>
      </w:r>
      <w:r w:rsidR="00953CA5">
        <w:rPr>
          <w:rFonts w:cstheme="minorHAnsi"/>
          <w:b/>
          <w:bCs/>
          <w:sz w:val="20"/>
        </w:rPr>
        <w:t> </w:t>
      </w:r>
      <w:r w:rsidR="00DD58D5" w:rsidRPr="009240C4">
        <w:rPr>
          <w:rFonts w:cstheme="minorHAnsi"/>
          <w:b/>
          <w:bCs/>
          <w:sz w:val="20"/>
        </w:rPr>
        <w:t>Create and maintain supportive and safe learning environments</w:t>
      </w:r>
    </w:p>
    <w:p w14:paraId="1D7AAB52"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4.1 Support student participation</w:t>
      </w:r>
    </w:p>
    <w:p w14:paraId="6E3022C7" w14:textId="1E26B0D2" w:rsidR="006D3AAD" w:rsidRPr="006D3AAD" w:rsidRDefault="00DD58D5" w:rsidP="006D3AAD">
      <w:pPr>
        <w:keepLines w:val="0"/>
        <w:overflowPunct/>
        <w:autoSpaceDE/>
        <w:autoSpaceDN/>
        <w:adjustRightInd/>
        <w:spacing w:before="100" w:beforeAutospacing="1" w:after="100" w:afterAutospacing="1"/>
        <w:jc w:val="left"/>
        <w:textAlignment w:val="auto"/>
        <w:rPr>
          <w:rFonts w:cstheme="minorHAnsi"/>
          <w:sz w:val="20"/>
        </w:rPr>
      </w:pPr>
      <w:r w:rsidRPr="00202666">
        <w:rPr>
          <w:rFonts w:cstheme="minorHAnsi"/>
          <w:sz w:val="20"/>
        </w:rPr>
        <w:t>Identify strategies to support inclusive student participation and engagement in classroom activities.</w:t>
      </w:r>
    </w:p>
    <w:p w14:paraId="67758FD6" w14:textId="77777777" w:rsidR="006D3AAD" w:rsidRDefault="006D3AAD" w:rsidP="006D3AAD">
      <w:r>
        <w:rPr>
          <w:rStyle w:val="focus-decimal"/>
        </w:rPr>
        <w:t>4.2</w:t>
      </w:r>
      <w:r>
        <w:t xml:space="preserve"> </w:t>
      </w:r>
      <w:r>
        <w:rPr>
          <w:rStyle w:val="focus-alpha"/>
        </w:rPr>
        <w:t>Manage classroom activities</w:t>
      </w:r>
      <w:r>
        <w:t xml:space="preserve"> </w:t>
      </w:r>
    </w:p>
    <w:p w14:paraId="241C047F" w14:textId="77777777" w:rsidR="006D3AAD" w:rsidRDefault="006D3AAD" w:rsidP="006D3AAD">
      <w:r>
        <w:t>Demonstrate the capacity to organise classroom activities and provide clear directions.</w:t>
      </w:r>
    </w:p>
    <w:p w14:paraId="22E0A518" w14:textId="77777777" w:rsidR="006D3AAD" w:rsidRDefault="006D3AAD" w:rsidP="006D3AAD">
      <w:r>
        <w:rPr>
          <w:rStyle w:val="focus-decimal"/>
        </w:rPr>
        <w:t>4.3</w:t>
      </w:r>
      <w:r>
        <w:t xml:space="preserve"> </w:t>
      </w:r>
      <w:r>
        <w:rPr>
          <w:rStyle w:val="focus-alpha"/>
        </w:rPr>
        <w:t>Manage challenging behaviour</w:t>
      </w:r>
      <w:r>
        <w:t xml:space="preserve"> </w:t>
      </w:r>
    </w:p>
    <w:p w14:paraId="3A3CA22C" w14:textId="3090842E" w:rsidR="006D3AAD" w:rsidRPr="006D3AAD" w:rsidRDefault="006D3AAD" w:rsidP="006D3AAD">
      <w:r>
        <w:t>Demonstrate knowledge of practical approaches to manage challenging behaviour.</w:t>
      </w:r>
    </w:p>
    <w:p w14:paraId="77A37C32"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4.4 Maintain student safety</w:t>
      </w:r>
    </w:p>
    <w:p w14:paraId="55E06FD7"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sz w:val="20"/>
        </w:rPr>
        <w:t>Describe strategies that support students’ wellbeing and safety working within school and/or system, curriculum and legislative requirements.</w:t>
      </w:r>
    </w:p>
    <w:p w14:paraId="1E2F77AE"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4.5 Use ICT safely, responsibly and ethically</w:t>
      </w:r>
    </w:p>
    <w:p w14:paraId="1E0F0942"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sz w:val="20"/>
        </w:rPr>
        <w:t>Demonstrate an understanding of the relevant issues and the strategies available to support the safe, responsible and ethical use of ICT in learning and teaching.</w:t>
      </w:r>
    </w:p>
    <w:p w14:paraId="41E2E18C" w14:textId="6B88F917" w:rsidR="00DD58D5" w:rsidRPr="009240C4" w:rsidRDefault="009240C4" w:rsidP="00DD58D5">
      <w:pPr>
        <w:keepLines w:val="0"/>
        <w:overflowPunct/>
        <w:autoSpaceDE/>
        <w:autoSpaceDN/>
        <w:adjustRightInd/>
        <w:spacing w:before="100" w:beforeAutospacing="1" w:after="100" w:afterAutospacing="1"/>
        <w:jc w:val="left"/>
        <w:textAlignment w:val="auto"/>
        <w:rPr>
          <w:rFonts w:cstheme="minorHAnsi"/>
          <w:b/>
          <w:sz w:val="24"/>
          <w:szCs w:val="24"/>
        </w:rPr>
      </w:pPr>
      <w:r>
        <w:rPr>
          <w:rFonts w:cstheme="minorHAnsi"/>
          <w:b/>
          <w:bCs/>
          <w:sz w:val="20"/>
        </w:rPr>
        <w:t>Standard</w:t>
      </w:r>
      <w:r w:rsidRPr="009240C4">
        <w:rPr>
          <w:rFonts w:cstheme="minorHAnsi"/>
          <w:b/>
          <w:bCs/>
          <w:sz w:val="20"/>
        </w:rPr>
        <w:t xml:space="preserve"> </w:t>
      </w:r>
      <w:r w:rsidR="00953CA5">
        <w:rPr>
          <w:rFonts w:cstheme="minorHAnsi"/>
          <w:b/>
          <w:bCs/>
          <w:sz w:val="20"/>
        </w:rPr>
        <w:t>5</w:t>
      </w:r>
      <w:r w:rsidR="00851E6B">
        <w:rPr>
          <w:rFonts w:cstheme="minorHAnsi"/>
          <w:b/>
          <w:bCs/>
          <w:sz w:val="20"/>
        </w:rPr>
        <w:t>:</w:t>
      </w:r>
      <w:r w:rsidR="00953CA5">
        <w:rPr>
          <w:rFonts w:cstheme="minorHAnsi"/>
          <w:b/>
          <w:bCs/>
          <w:sz w:val="20"/>
        </w:rPr>
        <w:t> </w:t>
      </w:r>
      <w:r w:rsidR="00DD58D5" w:rsidRPr="009240C4">
        <w:rPr>
          <w:rFonts w:cstheme="minorHAnsi"/>
          <w:b/>
          <w:bCs/>
          <w:sz w:val="20"/>
        </w:rPr>
        <w:t>Assess, provide feedback and report on student learning</w:t>
      </w:r>
    </w:p>
    <w:p w14:paraId="37F39705"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5.1 Assess student learning</w:t>
      </w:r>
    </w:p>
    <w:p w14:paraId="16F56885"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sz w:val="20"/>
        </w:rPr>
        <w:t>Demonstrate understanding of assessment strategies, including informal and formal, diagnostic, formative and summative approaches to assess student learning.</w:t>
      </w:r>
    </w:p>
    <w:p w14:paraId="5FB777A7"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5.2 Provide feedback to students on their learning</w:t>
      </w:r>
    </w:p>
    <w:p w14:paraId="1C762A7F"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sz w:val="20"/>
        </w:rPr>
        <w:t>Demonstrate an understanding of the purpose of providing timely and appropriate feedback to students about their learning.</w:t>
      </w:r>
    </w:p>
    <w:p w14:paraId="7C490208"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5.3 Make consistent and comparable judgements</w:t>
      </w:r>
    </w:p>
    <w:p w14:paraId="17DFDA14"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sz w:val="20"/>
        </w:rPr>
        <w:t>Demonstrate understanding of assessment moderation and its application to support consistent and comparable judgements of student learning.</w:t>
      </w:r>
    </w:p>
    <w:p w14:paraId="01BDFDC6"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5.4 Interpret student data</w:t>
      </w:r>
    </w:p>
    <w:p w14:paraId="70BD337F"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sz w:val="20"/>
        </w:rPr>
        <w:t>Demonstrate the capacity to interpret student assessment data to evaluate student learning and modify teaching practice.</w:t>
      </w:r>
    </w:p>
    <w:p w14:paraId="256D938A"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5.5 Report on student achievement</w:t>
      </w:r>
    </w:p>
    <w:p w14:paraId="77C1DE09"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sz w:val="20"/>
        </w:rPr>
        <w:t>Demonstrate understanding of a range of strategies for reporting to students and parents/carers and the purpose of keeping accurate and reliable records of student achievement.</w:t>
      </w:r>
    </w:p>
    <w:p w14:paraId="636FF55B" w14:textId="77777777" w:rsidR="00DD58D5" w:rsidRPr="009240C4" w:rsidRDefault="00DD58D5" w:rsidP="00DD58D5">
      <w:pPr>
        <w:keepLines w:val="0"/>
        <w:overflowPunct/>
        <w:autoSpaceDE/>
        <w:autoSpaceDN/>
        <w:adjustRightInd/>
        <w:spacing w:before="100" w:beforeAutospacing="1" w:after="100" w:afterAutospacing="1"/>
        <w:jc w:val="left"/>
        <w:textAlignment w:val="auto"/>
        <w:rPr>
          <w:rFonts w:cstheme="minorHAnsi"/>
          <w:b/>
          <w:sz w:val="24"/>
          <w:szCs w:val="24"/>
        </w:rPr>
      </w:pPr>
      <w:r w:rsidRPr="009240C4">
        <w:rPr>
          <w:rFonts w:cstheme="minorHAnsi"/>
          <w:b/>
          <w:bCs/>
          <w:sz w:val="24"/>
          <w:szCs w:val="24"/>
        </w:rPr>
        <w:t>PROFESSIONAL ENGAGEMENT</w:t>
      </w:r>
    </w:p>
    <w:p w14:paraId="59248816" w14:textId="200EFDE5" w:rsidR="00DD58D5" w:rsidRPr="009240C4" w:rsidRDefault="009240C4" w:rsidP="00DD58D5">
      <w:pPr>
        <w:keepLines w:val="0"/>
        <w:overflowPunct/>
        <w:autoSpaceDE/>
        <w:autoSpaceDN/>
        <w:adjustRightInd/>
        <w:spacing w:before="100" w:beforeAutospacing="1" w:after="100" w:afterAutospacing="1"/>
        <w:jc w:val="left"/>
        <w:textAlignment w:val="auto"/>
        <w:rPr>
          <w:rFonts w:cstheme="minorHAnsi"/>
          <w:b/>
          <w:sz w:val="24"/>
          <w:szCs w:val="24"/>
        </w:rPr>
      </w:pPr>
      <w:r>
        <w:rPr>
          <w:rFonts w:cstheme="minorHAnsi"/>
          <w:b/>
          <w:bCs/>
          <w:sz w:val="20"/>
        </w:rPr>
        <w:t>Standard</w:t>
      </w:r>
      <w:r w:rsidRPr="009240C4">
        <w:rPr>
          <w:rFonts w:cstheme="minorHAnsi"/>
          <w:b/>
          <w:bCs/>
          <w:sz w:val="20"/>
        </w:rPr>
        <w:t xml:space="preserve"> </w:t>
      </w:r>
      <w:r w:rsidR="00DD58D5" w:rsidRPr="009240C4">
        <w:rPr>
          <w:rFonts w:cstheme="minorHAnsi"/>
          <w:b/>
          <w:bCs/>
          <w:sz w:val="20"/>
        </w:rPr>
        <w:t>6</w:t>
      </w:r>
      <w:r w:rsidR="00851E6B">
        <w:rPr>
          <w:rFonts w:cstheme="minorHAnsi"/>
          <w:b/>
          <w:bCs/>
          <w:sz w:val="20"/>
        </w:rPr>
        <w:t>:</w:t>
      </w:r>
      <w:r w:rsidR="00DD58D5" w:rsidRPr="009240C4">
        <w:rPr>
          <w:rFonts w:cstheme="minorHAnsi"/>
          <w:b/>
          <w:bCs/>
          <w:sz w:val="20"/>
        </w:rPr>
        <w:t xml:space="preserve"> Engage in professional learning</w:t>
      </w:r>
    </w:p>
    <w:p w14:paraId="6985A0A3"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6.1 Identify and plan professional learning needs</w:t>
      </w:r>
    </w:p>
    <w:p w14:paraId="46707597"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sz w:val="20"/>
        </w:rPr>
        <w:t>Demonstrate an understanding of the role of the Australian Professional Standards for Teachers in identifying professional learning needs.</w:t>
      </w:r>
    </w:p>
    <w:p w14:paraId="635BFCAB" w14:textId="5F0BCF06" w:rsidR="00DD58D5" w:rsidRPr="006D3AAD" w:rsidRDefault="00DD58D5" w:rsidP="00DD58D5">
      <w:pPr>
        <w:keepLines w:val="0"/>
        <w:overflowPunct/>
        <w:autoSpaceDE/>
        <w:autoSpaceDN/>
        <w:adjustRightInd/>
        <w:spacing w:before="100" w:beforeAutospacing="1" w:after="100" w:afterAutospacing="1"/>
        <w:jc w:val="left"/>
        <w:textAlignment w:val="auto"/>
        <w:rPr>
          <w:rFonts w:cstheme="minorHAnsi"/>
          <w:bCs/>
          <w:i/>
          <w:iCs/>
          <w:sz w:val="20"/>
        </w:rPr>
      </w:pPr>
      <w:r w:rsidRPr="00202666">
        <w:rPr>
          <w:rFonts w:cstheme="minorHAnsi"/>
          <w:bCs/>
          <w:i/>
          <w:iCs/>
          <w:sz w:val="20"/>
        </w:rPr>
        <w:t>6.2 Engage in professional learning and improve practice</w:t>
      </w:r>
      <w:r w:rsidRPr="00202666">
        <w:rPr>
          <w:rFonts w:cstheme="minorHAnsi"/>
          <w:sz w:val="20"/>
        </w:rPr>
        <w:br/>
        <w:t>Understand the relevant and appropriate sources of professional learning for teachers.</w:t>
      </w:r>
    </w:p>
    <w:p w14:paraId="5AF90BA7"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proofErr w:type="gramStart"/>
      <w:r w:rsidRPr="00202666">
        <w:rPr>
          <w:rFonts w:cstheme="minorHAnsi"/>
          <w:bCs/>
          <w:i/>
          <w:iCs/>
          <w:sz w:val="20"/>
        </w:rPr>
        <w:t>6.3 Engage with colleagues and improve practice</w:t>
      </w:r>
      <w:r w:rsidRPr="00202666">
        <w:rPr>
          <w:rFonts w:cstheme="minorHAnsi"/>
          <w:sz w:val="20"/>
        </w:rPr>
        <w:br/>
        <w:t>Seek and apply constructive feedback from supervisors and teachers to improve teaching practices.</w:t>
      </w:r>
      <w:proofErr w:type="gramEnd"/>
    </w:p>
    <w:p w14:paraId="1F40F636"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 xml:space="preserve">6.4 Apply professional learning and improve </w:t>
      </w:r>
      <w:proofErr w:type="gramStart"/>
      <w:r w:rsidRPr="00202666">
        <w:rPr>
          <w:rFonts w:cstheme="minorHAnsi"/>
          <w:bCs/>
          <w:i/>
          <w:iCs/>
          <w:sz w:val="20"/>
        </w:rPr>
        <w:t>student learning</w:t>
      </w:r>
      <w:proofErr w:type="gramEnd"/>
      <w:r w:rsidRPr="00202666">
        <w:rPr>
          <w:rFonts w:cstheme="minorHAnsi"/>
          <w:sz w:val="20"/>
        </w:rPr>
        <w:br/>
        <w:t>Demonstrate an understanding of the rationale for continued professional learning and the implications for improved student learning.</w:t>
      </w:r>
    </w:p>
    <w:p w14:paraId="1A3248B7" w14:textId="79F7281C" w:rsidR="00DD58D5" w:rsidRPr="009240C4" w:rsidRDefault="009240C4" w:rsidP="00DD58D5">
      <w:pPr>
        <w:keepLines w:val="0"/>
        <w:overflowPunct/>
        <w:autoSpaceDE/>
        <w:autoSpaceDN/>
        <w:adjustRightInd/>
        <w:spacing w:before="100" w:beforeAutospacing="1" w:after="100" w:afterAutospacing="1"/>
        <w:jc w:val="left"/>
        <w:textAlignment w:val="auto"/>
        <w:rPr>
          <w:rFonts w:cstheme="minorHAnsi"/>
          <w:b/>
          <w:sz w:val="24"/>
          <w:szCs w:val="24"/>
        </w:rPr>
      </w:pPr>
      <w:r>
        <w:rPr>
          <w:rFonts w:cstheme="minorHAnsi"/>
          <w:b/>
          <w:bCs/>
          <w:sz w:val="20"/>
        </w:rPr>
        <w:t xml:space="preserve">Standard </w:t>
      </w:r>
      <w:r w:rsidR="00DD58D5" w:rsidRPr="009240C4">
        <w:rPr>
          <w:rFonts w:cstheme="minorHAnsi"/>
          <w:b/>
          <w:bCs/>
          <w:sz w:val="20"/>
        </w:rPr>
        <w:t>7</w:t>
      </w:r>
      <w:r w:rsidR="00851E6B">
        <w:rPr>
          <w:rFonts w:cstheme="minorHAnsi"/>
          <w:b/>
          <w:bCs/>
          <w:sz w:val="20"/>
        </w:rPr>
        <w:t>:</w:t>
      </w:r>
      <w:r w:rsidR="00DD58D5" w:rsidRPr="009240C4">
        <w:rPr>
          <w:rFonts w:cstheme="minorHAnsi"/>
          <w:b/>
          <w:bCs/>
          <w:sz w:val="20"/>
        </w:rPr>
        <w:t xml:space="preserve"> Engage professionally with colleagues, parents/carers and the community</w:t>
      </w:r>
    </w:p>
    <w:p w14:paraId="161C58D1"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7.1 Meet professional ethics and responsibilities</w:t>
      </w:r>
      <w:r w:rsidRPr="00202666">
        <w:rPr>
          <w:rFonts w:cstheme="minorHAnsi"/>
          <w:bCs/>
          <w:sz w:val="20"/>
        </w:rPr>
        <w:br/>
      </w:r>
      <w:r w:rsidRPr="00202666">
        <w:rPr>
          <w:rFonts w:cstheme="minorHAnsi"/>
          <w:sz w:val="20"/>
        </w:rPr>
        <w:t>Understand and apply the key principles described in codes of ethics and conduct for the teaching profession.</w:t>
      </w:r>
    </w:p>
    <w:p w14:paraId="58881694"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7.2 Comply with legislative, administrative and organisational requirements</w:t>
      </w:r>
      <w:r w:rsidRPr="00202666">
        <w:rPr>
          <w:rFonts w:cstheme="minorHAnsi"/>
          <w:bCs/>
          <w:sz w:val="20"/>
        </w:rPr>
        <w:br/>
      </w:r>
      <w:r w:rsidRPr="00202666">
        <w:rPr>
          <w:rFonts w:cstheme="minorHAnsi"/>
          <w:sz w:val="20"/>
        </w:rPr>
        <w:t>Understand the relevant legislative, administrative and organisational policies and processes required for teachers according to school stage.</w:t>
      </w:r>
    </w:p>
    <w:p w14:paraId="77D6FEA2"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7.3 Engage with the parents/carers</w:t>
      </w:r>
    </w:p>
    <w:p w14:paraId="0DF38903"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sz w:val="20"/>
        </w:rPr>
        <w:t xml:space="preserve">Understand strategies for working effectively, sensitively and confidentially with parents/carers. </w:t>
      </w:r>
    </w:p>
    <w:p w14:paraId="52DBEAD1" w14:textId="77777777" w:rsidR="00DD58D5" w:rsidRPr="00202666" w:rsidRDefault="00DD58D5" w:rsidP="00DD58D5">
      <w:pPr>
        <w:keepLines w:val="0"/>
        <w:overflowPunct/>
        <w:autoSpaceDE/>
        <w:autoSpaceDN/>
        <w:adjustRightInd/>
        <w:spacing w:before="100" w:beforeAutospacing="1" w:after="100" w:afterAutospacing="1"/>
        <w:jc w:val="left"/>
        <w:textAlignment w:val="auto"/>
        <w:rPr>
          <w:rFonts w:cstheme="minorHAnsi"/>
          <w:sz w:val="24"/>
          <w:szCs w:val="24"/>
        </w:rPr>
      </w:pPr>
      <w:r w:rsidRPr="00202666">
        <w:rPr>
          <w:rFonts w:cstheme="minorHAnsi"/>
          <w:bCs/>
          <w:i/>
          <w:iCs/>
          <w:sz w:val="20"/>
        </w:rPr>
        <w:t>7.4 Engage with professional teaching networks and broader communities</w:t>
      </w:r>
      <w:r w:rsidRPr="00202666">
        <w:rPr>
          <w:rFonts w:cstheme="minorHAnsi"/>
          <w:sz w:val="20"/>
        </w:rPr>
        <w:br/>
        <w:t>Understand the role of external professionals and community representatives in broadening teachers’ professional knowledge and practice</w:t>
      </w:r>
    </w:p>
    <w:p w14:paraId="00BCCC8C" w14:textId="77777777" w:rsidR="00DD58D5" w:rsidRPr="009A55A8" w:rsidRDefault="00DD58D5" w:rsidP="00A71BD8"/>
    <w:sectPr w:rsidR="00DD58D5" w:rsidRPr="009A55A8" w:rsidSect="00DD58D5">
      <w:headerReference w:type="default" r:id="rId28"/>
      <w:footerReference w:type="default" r:id="rId29"/>
      <w:type w:val="continuous"/>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3F07DD" w14:textId="77777777" w:rsidR="004E32D6" w:rsidRDefault="004E32D6">
      <w:pPr>
        <w:spacing w:after="0"/>
      </w:pPr>
      <w:r>
        <w:separator/>
      </w:r>
    </w:p>
  </w:endnote>
  <w:endnote w:type="continuationSeparator" w:id="0">
    <w:p w14:paraId="7C6F1891" w14:textId="77777777" w:rsidR="004E32D6" w:rsidRDefault="004E32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Swiss721BT-Medium">
    <w:panose1 w:val="00000000000000000000"/>
    <w:charset w:val="00"/>
    <w:family w:val="swiss"/>
    <w:notTrueType/>
    <w:pitch w:val="default"/>
    <w:sig w:usb0="00000003" w:usb1="00000000" w:usb2="00000000" w:usb3="00000000" w:csb0="00000001" w:csb1="00000000"/>
  </w:font>
  <w:font w:name="Swiss721BT-Ligh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60AD8" w14:textId="77777777" w:rsidR="004E32D6" w:rsidRPr="00996D75" w:rsidRDefault="004E32D6" w:rsidP="002E7B7D">
    <w:pPr>
      <w:pStyle w:val="Footer"/>
      <w:pBdr>
        <w:bottom w:val="single" w:sz="4" w:space="1" w:color="auto"/>
      </w:pBdr>
      <w:tabs>
        <w:tab w:val="right" w:pos="10490"/>
      </w:tabs>
      <w:spacing w:after="0"/>
      <w:rPr>
        <w:sz w:val="8"/>
      </w:rPr>
    </w:pPr>
  </w:p>
  <w:p w14:paraId="268ABF43" w14:textId="3B277AA9" w:rsidR="004E32D6" w:rsidRPr="00A348B5" w:rsidRDefault="004E32D6" w:rsidP="002E7B7D">
    <w:pPr>
      <w:tabs>
        <w:tab w:val="right" w:pos="15168"/>
      </w:tabs>
      <w:spacing w:after="0"/>
      <w:jc w:val="right"/>
      <w:rPr>
        <w:sz w:val="16"/>
        <w:szCs w:val="16"/>
      </w:rPr>
    </w:pPr>
    <w:r w:rsidRPr="00A348B5">
      <w:rPr>
        <w:sz w:val="16"/>
        <w:szCs w:val="16"/>
      </w:rPr>
      <w:t xml:space="preserve">Page </w:t>
    </w:r>
    <w:r w:rsidRPr="00A348B5">
      <w:rPr>
        <w:sz w:val="16"/>
        <w:szCs w:val="16"/>
      </w:rPr>
      <w:fldChar w:fldCharType="begin"/>
    </w:r>
    <w:r w:rsidRPr="00A348B5">
      <w:rPr>
        <w:sz w:val="16"/>
        <w:szCs w:val="16"/>
      </w:rPr>
      <w:instrText xml:space="preserve"> PAGE  \* Arabic  \* MERGEFORMAT </w:instrText>
    </w:r>
    <w:r w:rsidRPr="00A348B5">
      <w:rPr>
        <w:sz w:val="16"/>
        <w:szCs w:val="16"/>
      </w:rPr>
      <w:fldChar w:fldCharType="separate"/>
    </w:r>
    <w:r w:rsidR="00403A22">
      <w:rPr>
        <w:noProof/>
        <w:sz w:val="16"/>
        <w:szCs w:val="16"/>
      </w:rPr>
      <w:t>16</w:t>
    </w:r>
    <w:r w:rsidRPr="00A348B5">
      <w:rPr>
        <w:sz w:val="16"/>
        <w:szCs w:val="16"/>
      </w:rPr>
      <w:fldChar w:fldCharType="end"/>
    </w:r>
    <w:r w:rsidRPr="00A348B5">
      <w:rPr>
        <w:sz w:val="16"/>
        <w:szCs w:val="16"/>
      </w:rPr>
      <w:t xml:space="preserve"> of </w:t>
    </w:r>
    <w:r w:rsidRPr="00A348B5">
      <w:rPr>
        <w:sz w:val="16"/>
        <w:szCs w:val="16"/>
      </w:rPr>
      <w:fldChar w:fldCharType="begin"/>
    </w:r>
    <w:r w:rsidRPr="00A348B5">
      <w:rPr>
        <w:sz w:val="16"/>
        <w:szCs w:val="16"/>
      </w:rPr>
      <w:instrText xml:space="preserve"> NUMPAGES  \* Arabic  \* MERGEFORMAT </w:instrText>
    </w:r>
    <w:r w:rsidRPr="00A348B5">
      <w:rPr>
        <w:sz w:val="16"/>
        <w:szCs w:val="16"/>
      </w:rPr>
      <w:fldChar w:fldCharType="separate"/>
    </w:r>
    <w:r w:rsidR="00403A22">
      <w:rPr>
        <w:noProof/>
        <w:sz w:val="16"/>
        <w:szCs w:val="16"/>
      </w:rPr>
      <w:t>33</w:t>
    </w:r>
    <w:r w:rsidRPr="00A348B5">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D8DC3C" w14:textId="77777777" w:rsidR="004E32D6" w:rsidRDefault="004E32D6">
      <w:pPr>
        <w:spacing w:after="0"/>
      </w:pPr>
      <w:r>
        <w:separator/>
      </w:r>
    </w:p>
  </w:footnote>
  <w:footnote w:type="continuationSeparator" w:id="0">
    <w:p w14:paraId="11ECA3BF" w14:textId="77777777" w:rsidR="004E32D6" w:rsidRDefault="004E32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B33A6" w14:textId="1AA84598" w:rsidR="004E32D6" w:rsidRPr="00C006C4" w:rsidRDefault="004E32D6" w:rsidP="001D4FA5">
    <w:pPr>
      <w:pStyle w:val="Header"/>
      <w:tabs>
        <w:tab w:val="clear" w:pos="8306"/>
        <w:tab w:val="right" w:pos="10490"/>
      </w:tabs>
      <w:spacing w:after="0"/>
      <w:jc w:val="left"/>
      <w:rPr>
        <w:sz w:val="10"/>
      </w:rPr>
    </w:pPr>
    <w:r>
      <w:rPr>
        <w:b/>
        <w:sz w:val="28"/>
        <w:szCs w:val="28"/>
      </w:rPr>
      <w:tab/>
    </w:r>
    <w:r>
      <w:rPr>
        <w:b/>
        <w:sz w:val="28"/>
        <w:szCs w:val="28"/>
      </w:rPr>
      <w:tab/>
    </w:r>
    <w:r>
      <w:rPr>
        <w:noProof/>
      </w:rPr>
      <w:drawing>
        <wp:inline distT="0" distB="0" distL="0" distR="0" wp14:anchorId="774457F7" wp14:editId="13EF86F5">
          <wp:extent cx="1871932" cy="415928"/>
          <wp:effectExtent l="0" t="0" r="0" b="3175"/>
          <wp:docPr id="14" name="Picture 14" descr="U:\Education\Educ Uni Signatures\mono_horz_sch_e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ducation\Educ Uni Signatures\mono_horz_sch_edu.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4153" cy="416421"/>
                  </a:xfrm>
                  <a:prstGeom prst="rect">
                    <a:avLst/>
                  </a:prstGeom>
                  <a:noFill/>
                  <a:ln>
                    <a:noFill/>
                  </a:ln>
                </pic:spPr>
              </pic:pic>
            </a:graphicData>
          </a:graphic>
        </wp:inline>
      </w:drawing>
    </w:r>
  </w:p>
  <w:p w14:paraId="58895513" w14:textId="77777777" w:rsidR="004E32D6" w:rsidRPr="00C006C4" w:rsidRDefault="004E32D6" w:rsidP="00C006C4">
    <w:pPr>
      <w:pBdr>
        <w:top w:val="single" w:sz="4" w:space="1" w:color="auto"/>
      </w:pBdr>
      <w:spacing w:after="0"/>
      <w:rPr>
        <w:b/>
        <w:color w:val="548DD4" w:themeColor="text2" w:themeTint="99"/>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2CCCB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77AEA"/>
    <w:multiLevelType w:val="multilevel"/>
    <w:tmpl w:val="47D08D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50F4114"/>
    <w:multiLevelType w:val="hybridMultilevel"/>
    <w:tmpl w:val="B3929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BD5887"/>
    <w:multiLevelType w:val="hybridMultilevel"/>
    <w:tmpl w:val="05FE2D0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D42263"/>
    <w:multiLevelType w:val="hybridMultilevel"/>
    <w:tmpl w:val="C758FF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417E26"/>
    <w:multiLevelType w:val="hybridMultilevel"/>
    <w:tmpl w:val="5BEE12CA"/>
    <w:lvl w:ilvl="0" w:tplc="CBFC1226">
      <w:start w:val="1"/>
      <w:numFmt w:val="decimal"/>
      <w:lvlText w:val="4.%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6" w15:restartNumberingAfterBreak="0">
    <w:nsid w:val="0EF61928"/>
    <w:multiLevelType w:val="hybridMultilevel"/>
    <w:tmpl w:val="9C502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03571DD"/>
    <w:multiLevelType w:val="hybridMultilevel"/>
    <w:tmpl w:val="ED1E46E2"/>
    <w:lvl w:ilvl="0" w:tplc="BAEEDCE6">
      <w:start w:val="1"/>
      <w:numFmt w:val="decimal"/>
      <w:lvlText w:val="7.%1"/>
      <w:lvlJc w:val="left"/>
      <w:pPr>
        <w:ind w:left="720" w:hanging="360"/>
      </w:pPr>
      <w:rPr>
        <w:rFonts w:hint="default"/>
        <w:sz w:val="18"/>
        <w:szCs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04C6F37"/>
    <w:multiLevelType w:val="hybridMultilevel"/>
    <w:tmpl w:val="B4BE6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3364332"/>
    <w:multiLevelType w:val="hybridMultilevel"/>
    <w:tmpl w:val="A2EE2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3A0211C"/>
    <w:multiLevelType w:val="hybridMultilevel"/>
    <w:tmpl w:val="D84A0C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8427FB"/>
    <w:multiLevelType w:val="hybridMultilevel"/>
    <w:tmpl w:val="130C2D42"/>
    <w:lvl w:ilvl="0" w:tplc="CCD46764">
      <w:numFmt w:val="bullet"/>
      <w:lvlText w:val="•"/>
      <w:lvlJc w:val="left"/>
      <w:pPr>
        <w:ind w:left="720" w:hanging="360"/>
      </w:pPr>
      <w:rPr>
        <w:rFonts w:ascii="SymbolMT" w:eastAsiaTheme="minorHAnsi" w:hAnsi="SymbolMT" w:cs="SymbolMT"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88963E2"/>
    <w:multiLevelType w:val="multilevel"/>
    <w:tmpl w:val="75A6DC08"/>
    <w:lvl w:ilvl="0">
      <w:start w:val="6"/>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15:restartNumberingAfterBreak="0">
    <w:nsid w:val="18F51347"/>
    <w:multiLevelType w:val="hybridMultilevel"/>
    <w:tmpl w:val="9BB88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9162578"/>
    <w:multiLevelType w:val="hybridMultilevel"/>
    <w:tmpl w:val="95846FAC"/>
    <w:lvl w:ilvl="0" w:tplc="08E69EC4">
      <w:start w:val="1"/>
      <w:numFmt w:val="decimal"/>
      <w:lvlText w:val="3.%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B430A2F"/>
    <w:multiLevelType w:val="hybridMultilevel"/>
    <w:tmpl w:val="A0042D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F152D91"/>
    <w:multiLevelType w:val="hybridMultilevel"/>
    <w:tmpl w:val="9DB251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211274D"/>
    <w:multiLevelType w:val="hybridMultilevel"/>
    <w:tmpl w:val="F2EAA156"/>
    <w:lvl w:ilvl="0" w:tplc="CCD46764">
      <w:numFmt w:val="bullet"/>
      <w:lvlText w:val="•"/>
      <w:lvlJc w:val="left"/>
      <w:pPr>
        <w:ind w:left="720" w:hanging="360"/>
      </w:pPr>
      <w:rPr>
        <w:rFonts w:ascii="SymbolMT" w:eastAsiaTheme="minorHAnsi" w:hAnsi="SymbolMT" w:cs="SymbolM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5723ED4"/>
    <w:multiLevelType w:val="hybridMultilevel"/>
    <w:tmpl w:val="EDA8FA22"/>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start w:val="1"/>
      <w:numFmt w:val="bullet"/>
      <w:lvlText w:val=""/>
      <w:lvlJc w:val="left"/>
      <w:pPr>
        <w:ind w:left="2930" w:hanging="360"/>
      </w:pPr>
      <w:rPr>
        <w:rFonts w:ascii="Symbol" w:hAnsi="Symbol" w:hint="default"/>
      </w:rPr>
    </w:lvl>
    <w:lvl w:ilvl="4" w:tplc="0C090003">
      <w:start w:val="1"/>
      <w:numFmt w:val="bullet"/>
      <w:lvlText w:val="o"/>
      <w:lvlJc w:val="left"/>
      <w:pPr>
        <w:ind w:left="3650" w:hanging="360"/>
      </w:pPr>
      <w:rPr>
        <w:rFonts w:ascii="Courier New" w:hAnsi="Courier New" w:cs="Courier New" w:hint="default"/>
      </w:rPr>
    </w:lvl>
    <w:lvl w:ilvl="5" w:tplc="0C090005">
      <w:start w:val="1"/>
      <w:numFmt w:val="bullet"/>
      <w:lvlText w:val=""/>
      <w:lvlJc w:val="left"/>
      <w:pPr>
        <w:ind w:left="4370" w:hanging="360"/>
      </w:pPr>
      <w:rPr>
        <w:rFonts w:ascii="Wingdings" w:hAnsi="Wingdings" w:hint="default"/>
      </w:rPr>
    </w:lvl>
    <w:lvl w:ilvl="6" w:tplc="0C090001">
      <w:start w:val="1"/>
      <w:numFmt w:val="bullet"/>
      <w:lvlText w:val=""/>
      <w:lvlJc w:val="left"/>
      <w:pPr>
        <w:ind w:left="5090" w:hanging="360"/>
      </w:pPr>
      <w:rPr>
        <w:rFonts w:ascii="Symbol" w:hAnsi="Symbol" w:hint="default"/>
      </w:rPr>
    </w:lvl>
    <w:lvl w:ilvl="7" w:tplc="0C090003">
      <w:start w:val="1"/>
      <w:numFmt w:val="bullet"/>
      <w:lvlText w:val="o"/>
      <w:lvlJc w:val="left"/>
      <w:pPr>
        <w:ind w:left="5810" w:hanging="360"/>
      </w:pPr>
      <w:rPr>
        <w:rFonts w:ascii="Courier New" w:hAnsi="Courier New" w:cs="Courier New" w:hint="default"/>
      </w:rPr>
    </w:lvl>
    <w:lvl w:ilvl="8" w:tplc="0C090005">
      <w:start w:val="1"/>
      <w:numFmt w:val="bullet"/>
      <w:lvlText w:val=""/>
      <w:lvlJc w:val="left"/>
      <w:pPr>
        <w:ind w:left="6530" w:hanging="360"/>
      </w:pPr>
      <w:rPr>
        <w:rFonts w:ascii="Wingdings" w:hAnsi="Wingdings" w:hint="default"/>
      </w:rPr>
    </w:lvl>
  </w:abstractNum>
  <w:abstractNum w:abstractNumId="19" w15:restartNumberingAfterBreak="0">
    <w:nsid w:val="288111D9"/>
    <w:multiLevelType w:val="hybridMultilevel"/>
    <w:tmpl w:val="E536D78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319859E4"/>
    <w:multiLevelType w:val="hybridMultilevel"/>
    <w:tmpl w:val="A6104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4CA6044"/>
    <w:multiLevelType w:val="hybridMultilevel"/>
    <w:tmpl w:val="0C7C594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B1A1105"/>
    <w:multiLevelType w:val="hybridMultilevel"/>
    <w:tmpl w:val="65E20C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BC77EA8"/>
    <w:multiLevelType w:val="hybridMultilevel"/>
    <w:tmpl w:val="38F6C0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3E5223"/>
    <w:multiLevelType w:val="hybridMultilevel"/>
    <w:tmpl w:val="BED2F0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0180EDF"/>
    <w:multiLevelType w:val="hybridMultilevel"/>
    <w:tmpl w:val="86A87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3CE6B82"/>
    <w:multiLevelType w:val="hybridMultilevel"/>
    <w:tmpl w:val="6F129984"/>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27" w15:restartNumberingAfterBreak="0">
    <w:nsid w:val="442A3A13"/>
    <w:multiLevelType w:val="multilevel"/>
    <w:tmpl w:val="901047B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8" w15:restartNumberingAfterBreak="0">
    <w:nsid w:val="46044902"/>
    <w:multiLevelType w:val="hybridMultilevel"/>
    <w:tmpl w:val="A5DA4A74"/>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71D5D25"/>
    <w:multiLevelType w:val="hybridMultilevel"/>
    <w:tmpl w:val="2CD8A5AA"/>
    <w:lvl w:ilvl="0" w:tplc="BCF0C254">
      <w:start w:val="1"/>
      <w:numFmt w:val="decimal"/>
      <w:lvlText w:val="2.%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B136E81"/>
    <w:multiLevelType w:val="hybridMultilevel"/>
    <w:tmpl w:val="3B0A4FE2"/>
    <w:lvl w:ilvl="0" w:tplc="0C090001">
      <w:start w:val="1"/>
      <w:numFmt w:val="bullet"/>
      <w:lvlText w:val=""/>
      <w:lvlJc w:val="left"/>
      <w:pPr>
        <w:ind w:left="720" w:hanging="360"/>
      </w:pPr>
      <w:rPr>
        <w:rFonts w:ascii="Symbol" w:hAnsi="Symbol" w:hint="default"/>
      </w:rPr>
    </w:lvl>
    <w:lvl w:ilvl="1" w:tplc="CCD46764">
      <w:numFmt w:val="bullet"/>
      <w:lvlText w:val="•"/>
      <w:lvlJc w:val="left"/>
      <w:pPr>
        <w:ind w:left="1440" w:hanging="360"/>
      </w:pPr>
      <w:rPr>
        <w:rFonts w:ascii="SymbolMT" w:eastAsiaTheme="minorHAnsi" w:hAnsi="SymbolMT" w:cs="SymbolMT"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0087D08"/>
    <w:multiLevelType w:val="hybridMultilevel"/>
    <w:tmpl w:val="D23E1298"/>
    <w:lvl w:ilvl="0" w:tplc="CCD46764">
      <w:numFmt w:val="bullet"/>
      <w:lvlText w:val="•"/>
      <w:lvlJc w:val="left"/>
      <w:pPr>
        <w:ind w:left="720" w:hanging="360"/>
      </w:pPr>
      <w:rPr>
        <w:rFonts w:ascii="SymbolMT" w:eastAsiaTheme="minorHAnsi" w:hAnsi="SymbolMT" w:cs="SymbolMT"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6E01B0B"/>
    <w:multiLevelType w:val="hybridMultilevel"/>
    <w:tmpl w:val="785022AA"/>
    <w:lvl w:ilvl="0" w:tplc="F1364312">
      <w:start w:val="1"/>
      <w:numFmt w:val="decimal"/>
      <w:lvlText w:val="6.%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8A86DFF"/>
    <w:multiLevelType w:val="hybridMultilevel"/>
    <w:tmpl w:val="296ED0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D222759"/>
    <w:multiLevelType w:val="hybridMultilevel"/>
    <w:tmpl w:val="BEC420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DA42BE5"/>
    <w:multiLevelType w:val="hybridMultilevel"/>
    <w:tmpl w:val="4CDE68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FA15E0B"/>
    <w:multiLevelType w:val="hybridMultilevel"/>
    <w:tmpl w:val="4A58938A"/>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15:restartNumberingAfterBreak="0">
    <w:nsid w:val="656F2621"/>
    <w:multiLevelType w:val="hybridMultilevel"/>
    <w:tmpl w:val="F754D564"/>
    <w:lvl w:ilvl="0" w:tplc="C4BA935A">
      <w:start w:val="1"/>
      <w:numFmt w:val="decimal"/>
      <w:lvlText w:val="5.%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38" w15:restartNumberingAfterBreak="0">
    <w:nsid w:val="6883347F"/>
    <w:multiLevelType w:val="hybridMultilevel"/>
    <w:tmpl w:val="FBEADC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FF97F31"/>
    <w:multiLevelType w:val="hybridMultilevel"/>
    <w:tmpl w:val="B764ED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19B194B"/>
    <w:multiLevelType w:val="hybridMultilevel"/>
    <w:tmpl w:val="4A58938A"/>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731D6BE2"/>
    <w:multiLevelType w:val="hybridMultilevel"/>
    <w:tmpl w:val="1EE815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38802C3"/>
    <w:multiLevelType w:val="hybridMultilevel"/>
    <w:tmpl w:val="63F071C2"/>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43" w15:restartNumberingAfterBreak="0">
    <w:nsid w:val="76876172"/>
    <w:multiLevelType w:val="hybridMultilevel"/>
    <w:tmpl w:val="3542A9BE"/>
    <w:lvl w:ilvl="0" w:tplc="CCD46764">
      <w:numFmt w:val="bullet"/>
      <w:lvlText w:val="•"/>
      <w:lvlJc w:val="left"/>
      <w:pPr>
        <w:ind w:left="720" w:hanging="360"/>
      </w:pPr>
      <w:rPr>
        <w:rFonts w:ascii="SymbolMT" w:eastAsiaTheme="minorHAnsi" w:hAnsi="SymbolMT" w:cs="SymbolMT" w:hint="default"/>
      </w:rPr>
    </w:lvl>
    <w:lvl w:ilvl="1" w:tplc="CCD46764">
      <w:numFmt w:val="bullet"/>
      <w:lvlText w:val="•"/>
      <w:lvlJc w:val="left"/>
      <w:pPr>
        <w:ind w:left="1440" w:hanging="360"/>
      </w:pPr>
      <w:rPr>
        <w:rFonts w:ascii="SymbolMT" w:eastAsiaTheme="minorHAnsi" w:hAnsi="SymbolMT" w:cs="SymbolMT"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95F7B65"/>
    <w:multiLevelType w:val="hybridMultilevel"/>
    <w:tmpl w:val="FFB8B97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5" w15:restartNumberingAfterBreak="0">
    <w:nsid w:val="7B3D2AE9"/>
    <w:multiLevelType w:val="hybridMultilevel"/>
    <w:tmpl w:val="C53AF7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9"/>
  </w:num>
  <w:num w:numId="3">
    <w:abstractNumId w:val="14"/>
  </w:num>
  <w:num w:numId="4">
    <w:abstractNumId w:val="5"/>
  </w:num>
  <w:num w:numId="5">
    <w:abstractNumId w:val="37"/>
  </w:num>
  <w:num w:numId="6">
    <w:abstractNumId w:val="32"/>
  </w:num>
  <w:num w:numId="7">
    <w:abstractNumId w:val="7"/>
  </w:num>
  <w:num w:numId="8">
    <w:abstractNumId w:val="44"/>
  </w:num>
  <w:num w:numId="9">
    <w:abstractNumId w:val="35"/>
  </w:num>
  <w:num w:numId="10">
    <w:abstractNumId w:val="34"/>
  </w:num>
  <w:num w:numId="11">
    <w:abstractNumId w:val="26"/>
  </w:num>
  <w:num w:numId="12">
    <w:abstractNumId w:val="3"/>
  </w:num>
  <w:num w:numId="13">
    <w:abstractNumId w:val="12"/>
  </w:num>
  <w:num w:numId="14">
    <w:abstractNumId w:val="27"/>
  </w:num>
  <w:num w:numId="15">
    <w:abstractNumId w:val="20"/>
  </w:num>
  <w:num w:numId="16">
    <w:abstractNumId w:val="16"/>
  </w:num>
  <w:num w:numId="17">
    <w:abstractNumId w:val="36"/>
  </w:num>
  <w:num w:numId="18">
    <w:abstractNumId w:val="22"/>
  </w:num>
  <w:num w:numId="19">
    <w:abstractNumId w:val="33"/>
  </w:num>
  <w:num w:numId="20">
    <w:abstractNumId w:val="4"/>
  </w:num>
  <w:num w:numId="21">
    <w:abstractNumId w:val="9"/>
  </w:num>
  <w:num w:numId="22">
    <w:abstractNumId w:val="0"/>
  </w:num>
  <w:num w:numId="23">
    <w:abstractNumId w:val="13"/>
  </w:num>
  <w:num w:numId="24">
    <w:abstractNumId w:val="19"/>
  </w:num>
  <w:num w:numId="25">
    <w:abstractNumId w:val="42"/>
  </w:num>
  <w:num w:numId="26">
    <w:abstractNumId w:val="8"/>
  </w:num>
  <w:num w:numId="27">
    <w:abstractNumId w:val="17"/>
  </w:num>
  <w:num w:numId="28">
    <w:abstractNumId w:val="38"/>
  </w:num>
  <w:num w:numId="29">
    <w:abstractNumId w:val="28"/>
  </w:num>
  <w:num w:numId="30">
    <w:abstractNumId w:val="40"/>
  </w:num>
  <w:num w:numId="31">
    <w:abstractNumId w:val="25"/>
  </w:num>
  <w:num w:numId="32">
    <w:abstractNumId w:val="31"/>
  </w:num>
  <w:num w:numId="33">
    <w:abstractNumId w:val="43"/>
  </w:num>
  <w:num w:numId="34">
    <w:abstractNumId w:val="30"/>
  </w:num>
  <w:num w:numId="35">
    <w:abstractNumId w:val="6"/>
  </w:num>
  <w:num w:numId="36">
    <w:abstractNumId w:val="10"/>
  </w:num>
  <w:num w:numId="37">
    <w:abstractNumId w:val="45"/>
  </w:num>
  <w:num w:numId="38">
    <w:abstractNumId w:val="39"/>
  </w:num>
  <w:num w:numId="39">
    <w:abstractNumId w:val="15"/>
  </w:num>
  <w:num w:numId="40">
    <w:abstractNumId w:val="11"/>
  </w:num>
  <w:num w:numId="41">
    <w:abstractNumId w:val="41"/>
  </w:num>
  <w:num w:numId="42">
    <w:abstractNumId w:val="24"/>
  </w:num>
  <w:num w:numId="43">
    <w:abstractNumId w:val="21"/>
  </w:num>
  <w:num w:numId="44">
    <w:abstractNumId w:val="2"/>
  </w:num>
  <w:num w:numId="45">
    <w:abstractNumId w:val="23"/>
  </w:num>
  <w:num w:numId="46">
    <w:abstractNumId w:val="18"/>
    <w:lvlOverride w:ilvl="0"/>
    <w:lvlOverride w:ilvl="1"/>
    <w:lvlOverride w:ilvl="2"/>
    <w:lvlOverride w:ilvl="3"/>
    <w:lvlOverride w:ilvl="4"/>
    <w:lvlOverride w:ilvl="5"/>
    <w:lvlOverride w:ilvl="6"/>
    <w:lvlOverride w:ilvl="7"/>
    <w:lvlOverride w:ilv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AU"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01E"/>
    <w:rsid w:val="000020D8"/>
    <w:rsid w:val="000027FA"/>
    <w:rsid w:val="00003DE5"/>
    <w:rsid w:val="0000415C"/>
    <w:rsid w:val="00010ABE"/>
    <w:rsid w:val="0001270B"/>
    <w:rsid w:val="000142E9"/>
    <w:rsid w:val="000150F1"/>
    <w:rsid w:val="00020EBA"/>
    <w:rsid w:val="00030666"/>
    <w:rsid w:val="000350B1"/>
    <w:rsid w:val="000371BB"/>
    <w:rsid w:val="00051C7D"/>
    <w:rsid w:val="00052A36"/>
    <w:rsid w:val="00053A90"/>
    <w:rsid w:val="00055739"/>
    <w:rsid w:val="000562C9"/>
    <w:rsid w:val="00056817"/>
    <w:rsid w:val="00057221"/>
    <w:rsid w:val="00060546"/>
    <w:rsid w:val="00060A86"/>
    <w:rsid w:val="00062268"/>
    <w:rsid w:val="0007124D"/>
    <w:rsid w:val="00072DF4"/>
    <w:rsid w:val="00073E1E"/>
    <w:rsid w:val="000774E3"/>
    <w:rsid w:val="0008328E"/>
    <w:rsid w:val="00090057"/>
    <w:rsid w:val="0009375B"/>
    <w:rsid w:val="0009799F"/>
    <w:rsid w:val="000A2F62"/>
    <w:rsid w:val="000A5544"/>
    <w:rsid w:val="000A6E80"/>
    <w:rsid w:val="000A71DC"/>
    <w:rsid w:val="000B089C"/>
    <w:rsid w:val="000B3210"/>
    <w:rsid w:val="000C1211"/>
    <w:rsid w:val="000C3719"/>
    <w:rsid w:val="000C4CB5"/>
    <w:rsid w:val="000C57D7"/>
    <w:rsid w:val="000C7965"/>
    <w:rsid w:val="000C7FBA"/>
    <w:rsid w:val="000D22C8"/>
    <w:rsid w:val="000D4EBB"/>
    <w:rsid w:val="000E004A"/>
    <w:rsid w:val="000E66D1"/>
    <w:rsid w:val="000E6EB5"/>
    <w:rsid w:val="000F0FD6"/>
    <w:rsid w:val="000F34A6"/>
    <w:rsid w:val="000F4087"/>
    <w:rsid w:val="000F59F9"/>
    <w:rsid w:val="000F6478"/>
    <w:rsid w:val="000F6B81"/>
    <w:rsid w:val="00100FB4"/>
    <w:rsid w:val="00106405"/>
    <w:rsid w:val="00107EA4"/>
    <w:rsid w:val="00110F8A"/>
    <w:rsid w:val="00111357"/>
    <w:rsid w:val="00111BBF"/>
    <w:rsid w:val="00112F85"/>
    <w:rsid w:val="00115CD3"/>
    <w:rsid w:val="00120DBD"/>
    <w:rsid w:val="00121BFD"/>
    <w:rsid w:val="0012341D"/>
    <w:rsid w:val="00124608"/>
    <w:rsid w:val="001259EA"/>
    <w:rsid w:val="00125CF5"/>
    <w:rsid w:val="0012657F"/>
    <w:rsid w:val="00126ECD"/>
    <w:rsid w:val="001344F7"/>
    <w:rsid w:val="0013494A"/>
    <w:rsid w:val="00135834"/>
    <w:rsid w:val="0013587B"/>
    <w:rsid w:val="00137440"/>
    <w:rsid w:val="00142677"/>
    <w:rsid w:val="00143F9D"/>
    <w:rsid w:val="001469F8"/>
    <w:rsid w:val="001475FC"/>
    <w:rsid w:val="0014775C"/>
    <w:rsid w:val="001503FD"/>
    <w:rsid w:val="001512FB"/>
    <w:rsid w:val="001530D1"/>
    <w:rsid w:val="001537E9"/>
    <w:rsid w:val="00153C04"/>
    <w:rsid w:val="001561D7"/>
    <w:rsid w:val="001605AD"/>
    <w:rsid w:val="00167175"/>
    <w:rsid w:val="00171248"/>
    <w:rsid w:val="0017502C"/>
    <w:rsid w:val="00175231"/>
    <w:rsid w:val="00175E05"/>
    <w:rsid w:val="00176FA8"/>
    <w:rsid w:val="00180972"/>
    <w:rsid w:val="00185A5A"/>
    <w:rsid w:val="00186361"/>
    <w:rsid w:val="001909D9"/>
    <w:rsid w:val="00191BBE"/>
    <w:rsid w:val="001A4D85"/>
    <w:rsid w:val="001A6AC9"/>
    <w:rsid w:val="001A7303"/>
    <w:rsid w:val="001A74A8"/>
    <w:rsid w:val="001A7B4B"/>
    <w:rsid w:val="001B0B67"/>
    <w:rsid w:val="001B2460"/>
    <w:rsid w:val="001B4C3B"/>
    <w:rsid w:val="001C0D85"/>
    <w:rsid w:val="001C4B6F"/>
    <w:rsid w:val="001C6422"/>
    <w:rsid w:val="001C6BA7"/>
    <w:rsid w:val="001C7EEC"/>
    <w:rsid w:val="001D0450"/>
    <w:rsid w:val="001D32C8"/>
    <w:rsid w:val="001D3E97"/>
    <w:rsid w:val="001D4FA5"/>
    <w:rsid w:val="001D5482"/>
    <w:rsid w:val="001E2499"/>
    <w:rsid w:val="001E3DA9"/>
    <w:rsid w:val="001E41D7"/>
    <w:rsid w:val="001F0B14"/>
    <w:rsid w:val="00202666"/>
    <w:rsid w:val="002059F2"/>
    <w:rsid w:val="002076DD"/>
    <w:rsid w:val="002136B2"/>
    <w:rsid w:val="00215484"/>
    <w:rsid w:val="00216099"/>
    <w:rsid w:val="0021623D"/>
    <w:rsid w:val="002229D8"/>
    <w:rsid w:val="002245B4"/>
    <w:rsid w:val="00230359"/>
    <w:rsid w:val="00230523"/>
    <w:rsid w:val="00230F70"/>
    <w:rsid w:val="00234A94"/>
    <w:rsid w:val="00235585"/>
    <w:rsid w:val="00235EF0"/>
    <w:rsid w:val="002425E8"/>
    <w:rsid w:val="00266419"/>
    <w:rsid w:val="00267B99"/>
    <w:rsid w:val="002726AD"/>
    <w:rsid w:val="002740B3"/>
    <w:rsid w:val="00280251"/>
    <w:rsid w:val="00280DAF"/>
    <w:rsid w:val="00284678"/>
    <w:rsid w:val="00287651"/>
    <w:rsid w:val="0029163E"/>
    <w:rsid w:val="00293818"/>
    <w:rsid w:val="00296312"/>
    <w:rsid w:val="00297CF6"/>
    <w:rsid w:val="002A4449"/>
    <w:rsid w:val="002B1FFA"/>
    <w:rsid w:val="002B27DE"/>
    <w:rsid w:val="002B2939"/>
    <w:rsid w:val="002B65B4"/>
    <w:rsid w:val="002B77ED"/>
    <w:rsid w:val="002B7941"/>
    <w:rsid w:val="002C1141"/>
    <w:rsid w:val="002C2361"/>
    <w:rsid w:val="002C61BD"/>
    <w:rsid w:val="002C69BD"/>
    <w:rsid w:val="002C7414"/>
    <w:rsid w:val="002C7DEF"/>
    <w:rsid w:val="002D0A67"/>
    <w:rsid w:val="002D157B"/>
    <w:rsid w:val="002D2788"/>
    <w:rsid w:val="002D3CCC"/>
    <w:rsid w:val="002E04F1"/>
    <w:rsid w:val="002E061F"/>
    <w:rsid w:val="002E4161"/>
    <w:rsid w:val="002E636F"/>
    <w:rsid w:val="002E7B7D"/>
    <w:rsid w:val="002F2CEE"/>
    <w:rsid w:val="002F3C90"/>
    <w:rsid w:val="002F4145"/>
    <w:rsid w:val="002F676D"/>
    <w:rsid w:val="002F7BEA"/>
    <w:rsid w:val="00300F86"/>
    <w:rsid w:val="00303A8A"/>
    <w:rsid w:val="00304871"/>
    <w:rsid w:val="00306C10"/>
    <w:rsid w:val="003105CD"/>
    <w:rsid w:val="003111A5"/>
    <w:rsid w:val="003128D1"/>
    <w:rsid w:val="003141DB"/>
    <w:rsid w:val="0031549E"/>
    <w:rsid w:val="003166BB"/>
    <w:rsid w:val="00317FCF"/>
    <w:rsid w:val="003244D4"/>
    <w:rsid w:val="00326763"/>
    <w:rsid w:val="003272A7"/>
    <w:rsid w:val="003275F9"/>
    <w:rsid w:val="003332B5"/>
    <w:rsid w:val="00336C7D"/>
    <w:rsid w:val="003371BB"/>
    <w:rsid w:val="00337C62"/>
    <w:rsid w:val="00342738"/>
    <w:rsid w:val="003461D8"/>
    <w:rsid w:val="0035074D"/>
    <w:rsid w:val="00352AF1"/>
    <w:rsid w:val="00357BA6"/>
    <w:rsid w:val="00362242"/>
    <w:rsid w:val="0036613A"/>
    <w:rsid w:val="00372DB3"/>
    <w:rsid w:val="0037382B"/>
    <w:rsid w:val="003747D6"/>
    <w:rsid w:val="003760CA"/>
    <w:rsid w:val="00380060"/>
    <w:rsid w:val="00384569"/>
    <w:rsid w:val="0039297E"/>
    <w:rsid w:val="003977F1"/>
    <w:rsid w:val="003A4A03"/>
    <w:rsid w:val="003A52F1"/>
    <w:rsid w:val="003A535C"/>
    <w:rsid w:val="003B0877"/>
    <w:rsid w:val="003B22B5"/>
    <w:rsid w:val="003B2B6A"/>
    <w:rsid w:val="003B3B52"/>
    <w:rsid w:val="003B4221"/>
    <w:rsid w:val="003B511E"/>
    <w:rsid w:val="003B67E2"/>
    <w:rsid w:val="003B7409"/>
    <w:rsid w:val="003C1A37"/>
    <w:rsid w:val="003C4FB6"/>
    <w:rsid w:val="003D14B2"/>
    <w:rsid w:val="003D623E"/>
    <w:rsid w:val="003E0A63"/>
    <w:rsid w:val="003E0FDF"/>
    <w:rsid w:val="003F0C10"/>
    <w:rsid w:val="003F4164"/>
    <w:rsid w:val="003F4CD9"/>
    <w:rsid w:val="003F54E9"/>
    <w:rsid w:val="003F5FC1"/>
    <w:rsid w:val="003F6956"/>
    <w:rsid w:val="00400D15"/>
    <w:rsid w:val="00402A3E"/>
    <w:rsid w:val="00403A22"/>
    <w:rsid w:val="00404258"/>
    <w:rsid w:val="00412E8D"/>
    <w:rsid w:val="004133B0"/>
    <w:rsid w:val="00414349"/>
    <w:rsid w:val="0041497D"/>
    <w:rsid w:val="004167D7"/>
    <w:rsid w:val="0042106A"/>
    <w:rsid w:val="00426C47"/>
    <w:rsid w:val="004302AB"/>
    <w:rsid w:val="00431F5B"/>
    <w:rsid w:val="0043276E"/>
    <w:rsid w:val="00432B41"/>
    <w:rsid w:val="00433E4D"/>
    <w:rsid w:val="004358B9"/>
    <w:rsid w:val="00436DC8"/>
    <w:rsid w:val="0044034D"/>
    <w:rsid w:val="00443BED"/>
    <w:rsid w:val="0045030F"/>
    <w:rsid w:val="004544AF"/>
    <w:rsid w:val="004606C4"/>
    <w:rsid w:val="00461B79"/>
    <w:rsid w:val="00463A83"/>
    <w:rsid w:val="00463D1C"/>
    <w:rsid w:val="0047011C"/>
    <w:rsid w:val="00476079"/>
    <w:rsid w:val="004769CE"/>
    <w:rsid w:val="004779FB"/>
    <w:rsid w:val="004813DF"/>
    <w:rsid w:val="004854B2"/>
    <w:rsid w:val="00487506"/>
    <w:rsid w:val="00487957"/>
    <w:rsid w:val="00487C7F"/>
    <w:rsid w:val="00487EF8"/>
    <w:rsid w:val="004909EF"/>
    <w:rsid w:val="0049233F"/>
    <w:rsid w:val="00492C9A"/>
    <w:rsid w:val="00494495"/>
    <w:rsid w:val="004A088D"/>
    <w:rsid w:val="004A1E1A"/>
    <w:rsid w:val="004A26F1"/>
    <w:rsid w:val="004A740A"/>
    <w:rsid w:val="004B1620"/>
    <w:rsid w:val="004B6159"/>
    <w:rsid w:val="004C18C7"/>
    <w:rsid w:val="004C396D"/>
    <w:rsid w:val="004C45BB"/>
    <w:rsid w:val="004D037D"/>
    <w:rsid w:val="004D0A79"/>
    <w:rsid w:val="004D3FF7"/>
    <w:rsid w:val="004D4B8D"/>
    <w:rsid w:val="004D50FF"/>
    <w:rsid w:val="004D5DE0"/>
    <w:rsid w:val="004D6CB6"/>
    <w:rsid w:val="004D704F"/>
    <w:rsid w:val="004E1E09"/>
    <w:rsid w:val="004E2C2F"/>
    <w:rsid w:val="004E312F"/>
    <w:rsid w:val="004E32D6"/>
    <w:rsid w:val="004E5262"/>
    <w:rsid w:val="004E5741"/>
    <w:rsid w:val="004E644A"/>
    <w:rsid w:val="004E67A0"/>
    <w:rsid w:val="004F0A9B"/>
    <w:rsid w:val="004F5A3D"/>
    <w:rsid w:val="004F7C15"/>
    <w:rsid w:val="0050013D"/>
    <w:rsid w:val="00502016"/>
    <w:rsid w:val="00503A05"/>
    <w:rsid w:val="005076AC"/>
    <w:rsid w:val="00510BCC"/>
    <w:rsid w:val="005115D1"/>
    <w:rsid w:val="0051415F"/>
    <w:rsid w:val="005167D8"/>
    <w:rsid w:val="0051761C"/>
    <w:rsid w:val="00520323"/>
    <w:rsid w:val="0052091A"/>
    <w:rsid w:val="00521309"/>
    <w:rsid w:val="00521D2E"/>
    <w:rsid w:val="00525378"/>
    <w:rsid w:val="00526361"/>
    <w:rsid w:val="00527634"/>
    <w:rsid w:val="005333D7"/>
    <w:rsid w:val="00534D2B"/>
    <w:rsid w:val="005401E8"/>
    <w:rsid w:val="0054114F"/>
    <w:rsid w:val="00541232"/>
    <w:rsid w:val="00541887"/>
    <w:rsid w:val="0054515F"/>
    <w:rsid w:val="005464A2"/>
    <w:rsid w:val="005544F3"/>
    <w:rsid w:val="00556E6E"/>
    <w:rsid w:val="00563C70"/>
    <w:rsid w:val="005668F0"/>
    <w:rsid w:val="00571AE1"/>
    <w:rsid w:val="00571F5E"/>
    <w:rsid w:val="005757B3"/>
    <w:rsid w:val="00576D53"/>
    <w:rsid w:val="00584C10"/>
    <w:rsid w:val="005864F3"/>
    <w:rsid w:val="00590DA9"/>
    <w:rsid w:val="00590EE3"/>
    <w:rsid w:val="00594287"/>
    <w:rsid w:val="005A30EE"/>
    <w:rsid w:val="005A350D"/>
    <w:rsid w:val="005A391D"/>
    <w:rsid w:val="005A66FB"/>
    <w:rsid w:val="005B0B4C"/>
    <w:rsid w:val="005B11D6"/>
    <w:rsid w:val="005B4860"/>
    <w:rsid w:val="005B5EED"/>
    <w:rsid w:val="005C004B"/>
    <w:rsid w:val="005C0D23"/>
    <w:rsid w:val="005C107A"/>
    <w:rsid w:val="005C2A91"/>
    <w:rsid w:val="005C54F8"/>
    <w:rsid w:val="005C561D"/>
    <w:rsid w:val="005D2508"/>
    <w:rsid w:val="005E04A9"/>
    <w:rsid w:val="005E3246"/>
    <w:rsid w:val="005E6290"/>
    <w:rsid w:val="005F080D"/>
    <w:rsid w:val="005F15A1"/>
    <w:rsid w:val="005F31BA"/>
    <w:rsid w:val="005F6485"/>
    <w:rsid w:val="006059AD"/>
    <w:rsid w:val="0061118D"/>
    <w:rsid w:val="00612725"/>
    <w:rsid w:val="006157AD"/>
    <w:rsid w:val="00615C08"/>
    <w:rsid w:val="00622818"/>
    <w:rsid w:val="006236CE"/>
    <w:rsid w:val="0062612C"/>
    <w:rsid w:val="006340CB"/>
    <w:rsid w:val="00640E21"/>
    <w:rsid w:val="006416E3"/>
    <w:rsid w:val="006430AB"/>
    <w:rsid w:val="00650F85"/>
    <w:rsid w:val="00652A89"/>
    <w:rsid w:val="00655588"/>
    <w:rsid w:val="0065621B"/>
    <w:rsid w:val="00661624"/>
    <w:rsid w:val="00670DCB"/>
    <w:rsid w:val="00680024"/>
    <w:rsid w:val="00682CB0"/>
    <w:rsid w:val="006837D8"/>
    <w:rsid w:val="00683C89"/>
    <w:rsid w:val="00683FEE"/>
    <w:rsid w:val="00685980"/>
    <w:rsid w:val="0069064C"/>
    <w:rsid w:val="0069160D"/>
    <w:rsid w:val="00692E32"/>
    <w:rsid w:val="006938A5"/>
    <w:rsid w:val="00695F73"/>
    <w:rsid w:val="00697BD4"/>
    <w:rsid w:val="006A2621"/>
    <w:rsid w:val="006A3F21"/>
    <w:rsid w:val="006A4577"/>
    <w:rsid w:val="006A726D"/>
    <w:rsid w:val="006B144A"/>
    <w:rsid w:val="006C50B1"/>
    <w:rsid w:val="006C7225"/>
    <w:rsid w:val="006C7CF3"/>
    <w:rsid w:val="006D3AAD"/>
    <w:rsid w:val="006D54C3"/>
    <w:rsid w:val="006D5719"/>
    <w:rsid w:val="006D628E"/>
    <w:rsid w:val="006D7810"/>
    <w:rsid w:val="006E6576"/>
    <w:rsid w:val="006F0673"/>
    <w:rsid w:val="006F130F"/>
    <w:rsid w:val="006F4893"/>
    <w:rsid w:val="006F5CAE"/>
    <w:rsid w:val="006F702B"/>
    <w:rsid w:val="00701773"/>
    <w:rsid w:val="00702AE7"/>
    <w:rsid w:val="007032BD"/>
    <w:rsid w:val="00703626"/>
    <w:rsid w:val="00703D0A"/>
    <w:rsid w:val="00703ED7"/>
    <w:rsid w:val="00705653"/>
    <w:rsid w:val="00706693"/>
    <w:rsid w:val="007075B1"/>
    <w:rsid w:val="00711BE2"/>
    <w:rsid w:val="007255D9"/>
    <w:rsid w:val="00726D96"/>
    <w:rsid w:val="007306C6"/>
    <w:rsid w:val="007309C4"/>
    <w:rsid w:val="00731ACC"/>
    <w:rsid w:val="00734875"/>
    <w:rsid w:val="00735648"/>
    <w:rsid w:val="007408F9"/>
    <w:rsid w:val="00744240"/>
    <w:rsid w:val="0075008D"/>
    <w:rsid w:val="0075012A"/>
    <w:rsid w:val="00753A03"/>
    <w:rsid w:val="00762EED"/>
    <w:rsid w:val="00771C9F"/>
    <w:rsid w:val="0077209C"/>
    <w:rsid w:val="00773536"/>
    <w:rsid w:val="007738F2"/>
    <w:rsid w:val="00773A5B"/>
    <w:rsid w:val="00776B42"/>
    <w:rsid w:val="00783055"/>
    <w:rsid w:val="007834F5"/>
    <w:rsid w:val="007837EA"/>
    <w:rsid w:val="00787DE6"/>
    <w:rsid w:val="00791A94"/>
    <w:rsid w:val="00795663"/>
    <w:rsid w:val="00795A21"/>
    <w:rsid w:val="00795F59"/>
    <w:rsid w:val="007A0852"/>
    <w:rsid w:val="007A117A"/>
    <w:rsid w:val="007A18D5"/>
    <w:rsid w:val="007A4B76"/>
    <w:rsid w:val="007A4C04"/>
    <w:rsid w:val="007A62D2"/>
    <w:rsid w:val="007B0162"/>
    <w:rsid w:val="007B1D4D"/>
    <w:rsid w:val="007B4165"/>
    <w:rsid w:val="007B5427"/>
    <w:rsid w:val="007B6068"/>
    <w:rsid w:val="007C2D49"/>
    <w:rsid w:val="007C5470"/>
    <w:rsid w:val="007C6330"/>
    <w:rsid w:val="007C760E"/>
    <w:rsid w:val="007D104D"/>
    <w:rsid w:val="007D36C8"/>
    <w:rsid w:val="007D3E4B"/>
    <w:rsid w:val="007D4A00"/>
    <w:rsid w:val="007D7CD8"/>
    <w:rsid w:val="007E25AF"/>
    <w:rsid w:val="007E51C5"/>
    <w:rsid w:val="007E6089"/>
    <w:rsid w:val="007F1483"/>
    <w:rsid w:val="007F4200"/>
    <w:rsid w:val="007F5997"/>
    <w:rsid w:val="00801C0B"/>
    <w:rsid w:val="00801FFD"/>
    <w:rsid w:val="00804E4C"/>
    <w:rsid w:val="00806126"/>
    <w:rsid w:val="00806163"/>
    <w:rsid w:val="0081155A"/>
    <w:rsid w:val="00812EFD"/>
    <w:rsid w:val="00814397"/>
    <w:rsid w:val="00815054"/>
    <w:rsid w:val="008157CE"/>
    <w:rsid w:val="0081589A"/>
    <w:rsid w:val="00817193"/>
    <w:rsid w:val="008208DD"/>
    <w:rsid w:val="00821B55"/>
    <w:rsid w:val="0082646C"/>
    <w:rsid w:val="008273FA"/>
    <w:rsid w:val="00831C9B"/>
    <w:rsid w:val="00837CE8"/>
    <w:rsid w:val="00840793"/>
    <w:rsid w:val="00843A6C"/>
    <w:rsid w:val="008445AB"/>
    <w:rsid w:val="008515E4"/>
    <w:rsid w:val="00851E6B"/>
    <w:rsid w:val="00852FF7"/>
    <w:rsid w:val="00853276"/>
    <w:rsid w:val="0085452D"/>
    <w:rsid w:val="00860F31"/>
    <w:rsid w:val="00860F49"/>
    <w:rsid w:val="00870E11"/>
    <w:rsid w:val="00871234"/>
    <w:rsid w:val="00874527"/>
    <w:rsid w:val="008757A4"/>
    <w:rsid w:val="00877A04"/>
    <w:rsid w:val="00881D95"/>
    <w:rsid w:val="00881F88"/>
    <w:rsid w:val="008907DD"/>
    <w:rsid w:val="00890E30"/>
    <w:rsid w:val="00891E01"/>
    <w:rsid w:val="0089621C"/>
    <w:rsid w:val="008A0F7E"/>
    <w:rsid w:val="008A1261"/>
    <w:rsid w:val="008A16D8"/>
    <w:rsid w:val="008C0366"/>
    <w:rsid w:val="008C1435"/>
    <w:rsid w:val="008C1A39"/>
    <w:rsid w:val="008C1B29"/>
    <w:rsid w:val="008C2B7E"/>
    <w:rsid w:val="008C540B"/>
    <w:rsid w:val="008C66AC"/>
    <w:rsid w:val="008D0AB9"/>
    <w:rsid w:val="008D2D2F"/>
    <w:rsid w:val="008D2E0D"/>
    <w:rsid w:val="008D5507"/>
    <w:rsid w:val="008D598F"/>
    <w:rsid w:val="008D6E4A"/>
    <w:rsid w:val="008D6EAE"/>
    <w:rsid w:val="008D73F3"/>
    <w:rsid w:val="008E26BD"/>
    <w:rsid w:val="008E3793"/>
    <w:rsid w:val="008E4531"/>
    <w:rsid w:val="008F1EEE"/>
    <w:rsid w:val="008F214F"/>
    <w:rsid w:val="008F329B"/>
    <w:rsid w:val="008F57CB"/>
    <w:rsid w:val="008F77A7"/>
    <w:rsid w:val="00900CA0"/>
    <w:rsid w:val="00903565"/>
    <w:rsid w:val="00911B61"/>
    <w:rsid w:val="009121C1"/>
    <w:rsid w:val="009132D2"/>
    <w:rsid w:val="0091601E"/>
    <w:rsid w:val="009162A3"/>
    <w:rsid w:val="00921584"/>
    <w:rsid w:val="00921E1D"/>
    <w:rsid w:val="009233DB"/>
    <w:rsid w:val="009240C4"/>
    <w:rsid w:val="00924DD2"/>
    <w:rsid w:val="00927499"/>
    <w:rsid w:val="00927B6D"/>
    <w:rsid w:val="009300F5"/>
    <w:rsid w:val="00932027"/>
    <w:rsid w:val="00933DC4"/>
    <w:rsid w:val="00942F49"/>
    <w:rsid w:val="00943DE7"/>
    <w:rsid w:val="00944125"/>
    <w:rsid w:val="00944C35"/>
    <w:rsid w:val="00950538"/>
    <w:rsid w:val="009525B5"/>
    <w:rsid w:val="009529F0"/>
    <w:rsid w:val="00952E4D"/>
    <w:rsid w:val="009530F1"/>
    <w:rsid w:val="00953CA5"/>
    <w:rsid w:val="009540AE"/>
    <w:rsid w:val="00954988"/>
    <w:rsid w:val="009572BA"/>
    <w:rsid w:val="009578B7"/>
    <w:rsid w:val="00957FE6"/>
    <w:rsid w:val="00961069"/>
    <w:rsid w:val="0096191D"/>
    <w:rsid w:val="009622E0"/>
    <w:rsid w:val="00965343"/>
    <w:rsid w:val="009666EF"/>
    <w:rsid w:val="00967039"/>
    <w:rsid w:val="00967B8D"/>
    <w:rsid w:val="00982ECA"/>
    <w:rsid w:val="00983EA9"/>
    <w:rsid w:val="00985EFF"/>
    <w:rsid w:val="00987114"/>
    <w:rsid w:val="00990687"/>
    <w:rsid w:val="009950BF"/>
    <w:rsid w:val="00995E90"/>
    <w:rsid w:val="009966C3"/>
    <w:rsid w:val="00996D75"/>
    <w:rsid w:val="009A3A5F"/>
    <w:rsid w:val="009A48C1"/>
    <w:rsid w:val="009A55A8"/>
    <w:rsid w:val="009B2077"/>
    <w:rsid w:val="009B24D1"/>
    <w:rsid w:val="009B31ED"/>
    <w:rsid w:val="009B4A86"/>
    <w:rsid w:val="009C0075"/>
    <w:rsid w:val="009C1220"/>
    <w:rsid w:val="009C2121"/>
    <w:rsid w:val="009C26ED"/>
    <w:rsid w:val="009C2D1E"/>
    <w:rsid w:val="009C3AF0"/>
    <w:rsid w:val="009C4A96"/>
    <w:rsid w:val="009C5E55"/>
    <w:rsid w:val="009C64CE"/>
    <w:rsid w:val="009D257A"/>
    <w:rsid w:val="009D4306"/>
    <w:rsid w:val="009D5ADF"/>
    <w:rsid w:val="009D5C14"/>
    <w:rsid w:val="009D5E6B"/>
    <w:rsid w:val="009D5F33"/>
    <w:rsid w:val="009E36A6"/>
    <w:rsid w:val="009E502C"/>
    <w:rsid w:val="009E533A"/>
    <w:rsid w:val="009E727E"/>
    <w:rsid w:val="009E7D2C"/>
    <w:rsid w:val="009F0EA0"/>
    <w:rsid w:val="009F1930"/>
    <w:rsid w:val="009F4423"/>
    <w:rsid w:val="00A029AA"/>
    <w:rsid w:val="00A0373D"/>
    <w:rsid w:val="00A03F64"/>
    <w:rsid w:val="00A04641"/>
    <w:rsid w:val="00A063EF"/>
    <w:rsid w:val="00A06AFB"/>
    <w:rsid w:val="00A0766D"/>
    <w:rsid w:val="00A07B00"/>
    <w:rsid w:val="00A1208D"/>
    <w:rsid w:val="00A120C4"/>
    <w:rsid w:val="00A243B8"/>
    <w:rsid w:val="00A30003"/>
    <w:rsid w:val="00A312DE"/>
    <w:rsid w:val="00A321E9"/>
    <w:rsid w:val="00A33447"/>
    <w:rsid w:val="00A34FD0"/>
    <w:rsid w:val="00A35637"/>
    <w:rsid w:val="00A439D5"/>
    <w:rsid w:val="00A43DB7"/>
    <w:rsid w:val="00A43FCB"/>
    <w:rsid w:val="00A44C6E"/>
    <w:rsid w:val="00A5041F"/>
    <w:rsid w:val="00A51464"/>
    <w:rsid w:val="00A536BB"/>
    <w:rsid w:val="00A55D11"/>
    <w:rsid w:val="00A60597"/>
    <w:rsid w:val="00A60AF5"/>
    <w:rsid w:val="00A612FE"/>
    <w:rsid w:val="00A62B27"/>
    <w:rsid w:val="00A62EAF"/>
    <w:rsid w:val="00A64A4B"/>
    <w:rsid w:val="00A65B5B"/>
    <w:rsid w:val="00A71BD8"/>
    <w:rsid w:val="00A72783"/>
    <w:rsid w:val="00A731C9"/>
    <w:rsid w:val="00A8148C"/>
    <w:rsid w:val="00A819F8"/>
    <w:rsid w:val="00A854D0"/>
    <w:rsid w:val="00A85A1D"/>
    <w:rsid w:val="00A87BDB"/>
    <w:rsid w:val="00AA00DD"/>
    <w:rsid w:val="00AA1140"/>
    <w:rsid w:val="00AA59F3"/>
    <w:rsid w:val="00AA7625"/>
    <w:rsid w:val="00AC0717"/>
    <w:rsid w:val="00AC4929"/>
    <w:rsid w:val="00AC60D9"/>
    <w:rsid w:val="00AD07DF"/>
    <w:rsid w:val="00AD3F8D"/>
    <w:rsid w:val="00AD49D0"/>
    <w:rsid w:val="00AD525E"/>
    <w:rsid w:val="00AE0CA9"/>
    <w:rsid w:val="00AE4F00"/>
    <w:rsid w:val="00AE4FFB"/>
    <w:rsid w:val="00AE571B"/>
    <w:rsid w:val="00AE575E"/>
    <w:rsid w:val="00AE66B3"/>
    <w:rsid w:val="00AE6FC6"/>
    <w:rsid w:val="00AE7675"/>
    <w:rsid w:val="00AE7812"/>
    <w:rsid w:val="00AE79A5"/>
    <w:rsid w:val="00AE7C39"/>
    <w:rsid w:val="00AF11F4"/>
    <w:rsid w:val="00AF286E"/>
    <w:rsid w:val="00AF5ABC"/>
    <w:rsid w:val="00AF7C88"/>
    <w:rsid w:val="00B00769"/>
    <w:rsid w:val="00B02A81"/>
    <w:rsid w:val="00B0606C"/>
    <w:rsid w:val="00B1009D"/>
    <w:rsid w:val="00B12BE3"/>
    <w:rsid w:val="00B12F68"/>
    <w:rsid w:val="00B2038D"/>
    <w:rsid w:val="00B206C7"/>
    <w:rsid w:val="00B21C30"/>
    <w:rsid w:val="00B226B0"/>
    <w:rsid w:val="00B30286"/>
    <w:rsid w:val="00B341B1"/>
    <w:rsid w:val="00B3777C"/>
    <w:rsid w:val="00B42A17"/>
    <w:rsid w:val="00B43E97"/>
    <w:rsid w:val="00B45D69"/>
    <w:rsid w:val="00B47765"/>
    <w:rsid w:val="00B50BA4"/>
    <w:rsid w:val="00B5202C"/>
    <w:rsid w:val="00B52C4F"/>
    <w:rsid w:val="00B53E54"/>
    <w:rsid w:val="00B5703B"/>
    <w:rsid w:val="00B6044E"/>
    <w:rsid w:val="00B60F65"/>
    <w:rsid w:val="00B64BD8"/>
    <w:rsid w:val="00B65219"/>
    <w:rsid w:val="00B658D9"/>
    <w:rsid w:val="00B758C6"/>
    <w:rsid w:val="00B80A94"/>
    <w:rsid w:val="00B81E22"/>
    <w:rsid w:val="00B90B72"/>
    <w:rsid w:val="00B91524"/>
    <w:rsid w:val="00B91629"/>
    <w:rsid w:val="00B97F44"/>
    <w:rsid w:val="00BA2ADE"/>
    <w:rsid w:val="00BA466C"/>
    <w:rsid w:val="00BA59F6"/>
    <w:rsid w:val="00BA5F2E"/>
    <w:rsid w:val="00BB0F7E"/>
    <w:rsid w:val="00BB2B72"/>
    <w:rsid w:val="00BB74BF"/>
    <w:rsid w:val="00BC3CB7"/>
    <w:rsid w:val="00BC657F"/>
    <w:rsid w:val="00BC6591"/>
    <w:rsid w:val="00BC76E7"/>
    <w:rsid w:val="00BD16B6"/>
    <w:rsid w:val="00BD39E6"/>
    <w:rsid w:val="00BD72BD"/>
    <w:rsid w:val="00BE3F28"/>
    <w:rsid w:val="00BE683D"/>
    <w:rsid w:val="00BF19C9"/>
    <w:rsid w:val="00BF4572"/>
    <w:rsid w:val="00BF4BD3"/>
    <w:rsid w:val="00C0035D"/>
    <w:rsid w:val="00C006C4"/>
    <w:rsid w:val="00C0255B"/>
    <w:rsid w:val="00C028F7"/>
    <w:rsid w:val="00C03A98"/>
    <w:rsid w:val="00C03AC4"/>
    <w:rsid w:val="00C05C97"/>
    <w:rsid w:val="00C06F70"/>
    <w:rsid w:val="00C13416"/>
    <w:rsid w:val="00C2383F"/>
    <w:rsid w:val="00C23FF2"/>
    <w:rsid w:val="00C24110"/>
    <w:rsid w:val="00C252B4"/>
    <w:rsid w:val="00C25B99"/>
    <w:rsid w:val="00C25BA7"/>
    <w:rsid w:val="00C272FC"/>
    <w:rsid w:val="00C308AA"/>
    <w:rsid w:val="00C34522"/>
    <w:rsid w:val="00C354AE"/>
    <w:rsid w:val="00C420FA"/>
    <w:rsid w:val="00C43358"/>
    <w:rsid w:val="00C472DD"/>
    <w:rsid w:val="00C507E4"/>
    <w:rsid w:val="00C52E69"/>
    <w:rsid w:val="00C53E03"/>
    <w:rsid w:val="00C55428"/>
    <w:rsid w:val="00C55C05"/>
    <w:rsid w:val="00C55E11"/>
    <w:rsid w:val="00C563BC"/>
    <w:rsid w:val="00C575C0"/>
    <w:rsid w:val="00C626C8"/>
    <w:rsid w:val="00C71541"/>
    <w:rsid w:val="00C72F3B"/>
    <w:rsid w:val="00C74C7E"/>
    <w:rsid w:val="00C74DA8"/>
    <w:rsid w:val="00C80565"/>
    <w:rsid w:val="00C816E4"/>
    <w:rsid w:val="00C82CA0"/>
    <w:rsid w:val="00C84FF7"/>
    <w:rsid w:val="00C90682"/>
    <w:rsid w:val="00C92F99"/>
    <w:rsid w:val="00C96679"/>
    <w:rsid w:val="00C9775D"/>
    <w:rsid w:val="00CA51E4"/>
    <w:rsid w:val="00CA7447"/>
    <w:rsid w:val="00CB4A4D"/>
    <w:rsid w:val="00CB6AB1"/>
    <w:rsid w:val="00CC154E"/>
    <w:rsid w:val="00CC20A0"/>
    <w:rsid w:val="00CC5716"/>
    <w:rsid w:val="00CC660D"/>
    <w:rsid w:val="00CD0149"/>
    <w:rsid w:val="00CD0FC4"/>
    <w:rsid w:val="00CD2675"/>
    <w:rsid w:val="00CD26F6"/>
    <w:rsid w:val="00CD47DD"/>
    <w:rsid w:val="00CD5099"/>
    <w:rsid w:val="00CE0E78"/>
    <w:rsid w:val="00CE13F6"/>
    <w:rsid w:val="00CE5365"/>
    <w:rsid w:val="00CF0079"/>
    <w:rsid w:val="00CF125F"/>
    <w:rsid w:val="00CF58BD"/>
    <w:rsid w:val="00CF67E5"/>
    <w:rsid w:val="00D00B29"/>
    <w:rsid w:val="00D0221D"/>
    <w:rsid w:val="00D026DF"/>
    <w:rsid w:val="00D02750"/>
    <w:rsid w:val="00D03D36"/>
    <w:rsid w:val="00D05A41"/>
    <w:rsid w:val="00D1204D"/>
    <w:rsid w:val="00D13F07"/>
    <w:rsid w:val="00D221E4"/>
    <w:rsid w:val="00D231B1"/>
    <w:rsid w:val="00D24605"/>
    <w:rsid w:val="00D30F46"/>
    <w:rsid w:val="00D333B1"/>
    <w:rsid w:val="00D34FEF"/>
    <w:rsid w:val="00D36B72"/>
    <w:rsid w:val="00D37599"/>
    <w:rsid w:val="00D40547"/>
    <w:rsid w:val="00D42503"/>
    <w:rsid w:val="00D4396C"/>
    <w:rsid w:val="00D43BD6"/>
    <w:rsid w:val="00D5025A"/>
    <w:rsid w:val="00D54207"/>
    <w:rsid w:val="00D55106"/>
    <w:rsid w:val="00D553F6"/>
    <w:rsid w:val="00D56AE8"/>
    <w:rsid w:val="00D573AB"/>
    <w:rsid w:val="00D57E40"/>
    <w:rsid w:val="00D61148"/>
    <w:rsid w:val="00D611AE"/>
    <w:rsid w:val="00D62BEE"/>
    <w:rsid w:val="00D636DB"/>
    <w:rsid w:val="00D63BEB"/>
    <w:rsid w:val="00D65B9D"/>
    <w:rsid w:val="00D67B13"/>
    <w:rsid w:val="00D7233F"/>
    <w:rsid w:val="00D74C41"/>
    <w:rsid w:val="00D75222"/>
    <w:rsid w:val="00D765BE"/>
    <w:rsid w:val="00D768C5"/>
    <w:rsid w:val="00D775C9"/>
    <w:rsid w:val="00D779F0"/>
    <w:rsid w:val="00D811BF"/>
    <w:rsid w:val="00D82707"/>
    <w:rsid w:val="00D85999"/>
    <w:rsid w:val="00D9555F"/>
    <w:rsid w:val="00D95F84"/>
    <w:rsid w:val="00D97AD5"/>
    <w:rsid w:val="00DA226F"/>
    <w:rsid w:val="00DA698D"/>
    <w:rsid w:val="00DA7D47"/>
    <w:rsid w:val="00DA7E89"/>
    <w:rsid w:val="00DB31C3"/>
    <w:rsid w:val="00DB5DD6"/>
    <w:rsid w:val="00DB6EF8"/>
    <w:rsid w:val="00DC2159"/>
    <w:rsid w:val="00DC31D0"/>
    <w:rsid w:val="00DD0ACA"/>
    <w:rsid w:val="00DD1CF4"/>
    <w:rsid w:val="00DD2783"/>
    <w:rsid w:val="00DD4CFA"/>
    <w:rsid w:val="00DD53A8"/>
    <w:rsid w:val="00DD58D5"/>
    <w:rsid w:val="00DD5BA2"/>
    <w:rsid w:val="00DD70F2"/>
    <w:rsid w:val="00DE603C"/>
    <w:rsid w:val="00DE6F63"/>
    <w:rsid w:val="00DF66C6"/>
    <w:rsid w:val="00E02964"/>
    <w:rsid w:val="00E05563"/>
    <w:rsid w:val="00E0580B"/>
    <w:rsid w:val="00E06D55"/>
    <w:rsid w:val="00E133A7"/>
    <w:rsid w:val="00E142B3"/>
    <w:rsid w:val="00E1581E"/>
    <w:rsid w:val="00E176CE"/>
    <w:rsid w:val="00E22A83"/>
    <w:rsid w:val="00E23538"/>
    <w:rsid w:val="00E2441A"/>
    <w:rsid w:val="00E3049F"/>
    <w:rsid w:val="00E30E65"/>
    <w:rsid w:val="00E371BB"/>
    <w:rsid w:val="00E405EE"/>
    <w:rsid w:val="00E40F58"/>
    <w:rsid w:val="00E41BEB"/>
    <w:rsid w:val="00E4275B"/>
    <w:rsid w:val="00E44F96"/>
    <w:rsid w:val="00E47B2C"/>
    <w:rsid w:val="00E51493"/>
    <w:rsid w:val="00E51B55"/>
    <w:rsid w:val="00E53CAA"/>
    <w:rsid w:val="00E53E19"/>
    <w:rsid w:val="00E53F74"/>
    <w:rsid w:val="00E62FD2"/>
    <w:rsid w:val="00E7412E"/>
    <w:rsid w:val="00E74E6C"/>
    <w:rsid w:val="00E80822"/>
    <w:rsid w:val="00E82336"/>
    <w:rsid w:val="00E865CC"/>
    <w:rsid w:val="00E9082B"/>
    <w:rsid w:val="00E9246E"/>
    <w:rsid w:val="00E97D63"/>
    <w:rsid w:val="00EA1C52"/>
    <w:rsid w:val="00EA1C85"/>
    <w:rsid w:val="00EA3E97"/>
    <w:rsid w:val="00EA4F68"/>
    <w:rsid w:val="00EA77C0"/>
    <w:rsid w:val="00EB02FF"/>
    <w:rsid w:val="00EB3B31"/>
    <w:rsid w:val="00EC0714"/>
    <w:rsid w:val="00EC1450"/>
    <w:rsid w:val="00EC16E5"/>
    <w:rsid w:val="00EC1B5D"/>
    <w:rsid w:val="00EC30D0"/>
    <w:rsid w:val="00EC51D7"/>
    <w:rsid w:val="00EC5A89"/>
    <w:rsid w:val="00EC69CB"/>
    <w:rsid w:val="00EC6EC3"/>
    <w:rsid w:val="00ED375B"/>
    <w:rsid w:val="00ED4D58"/>
    <w:rsid w:val="00ED5C61"/>
    <w:rsid w:val="00ED61EB"/>
    <w:rsid w:val="00ED6250"/>
    <w:rsid w:val="00EE376F"/>
    <w:rsid w:val="00EE5EC5"/>
    <w:rsid w:val="00EF013A"/>
    <w:rsid w:val="00EF0BEA"/>
    <w:rsid w:val="00EF3B4A"/>
    <w:rsid w:val="00EF6543"/>
    <w:rsid w:val="00EF6AEC"/>
    <w:rsid w:val="00F01C15"/>
    <w:rsid w:val="00F03D01"/>
    <w:rsid w:val="00F05286"/>
    <w:rsid w:val="00F06478"/>
    <w:rsid w:val="00F074ED"/>
    <w:rsid w:val="00F16C6B"/>
    <w:rsid w:val="00F17008"/>
    <w:rsid w:val="00F2625F"/>
    <w:rsid w:val="00F262D6"/>
    <w:rsid w:val="00F264F2"/>
    <w:rsid w:val="00F275D8"/>
    <w:rsid w:val="00F316D8"/>
    <w:rsid w:val="00F317F0"/>
    <w:rsid w:val="00F31FC8"/>
    <w:rsid w:val="00F33460"/>
    <w:rsid w:val="00F34B8D"/>
    <w:rsid w:val="00F37482"/>
    <w:rsid w:val="00F40461"/>
    <w:rsid w:val="00F42FAB"/>
    <w:rsid w:val="00F45812"/>
    <w:rsid w:val="00F53BA5"/>
    <w:rsid w:val="00F5417A"/>
    <w:rsid w:val="00F5498D"/>
    <w:rsid w:val="00F54E78"/>
    <w:rsid w:val="00F55D14"/>
    <w:rsid w:val="00F56A95"/>
    <w:rsid w:val="00F57DD6"/>
    <w:rsid w:val="00F62985"/>
    <w:rsid w:val="00F63CEE"/>
    <w:rsid w:val="00F658B9"/>
    <w:rsid w:val="00F659BA"/>
    <w:rsid w:val="00F660B3"/>
    <w:rsid w:val="00F66B6C"/>
    <w:rsid w:val="00F70713"/>
    <w:rsid w:val="00F767E6"/>
    <w:rsid w:val="00F76CEE"/>
    <w:rsid w:val="00F779A5"/>
    <w:rsid w:val="00F8018B"/>
    <w:rsid w:val="00F85077"/>
    <w:rsid w:val="00F86E93"/>
    <w:rsid w:val="00F86F2F"/>
    <w:rsid w:val="00F87349"/>
    <w:rsid w:val="00F91E09"/>
    <w:rsid w:val="00F925D5"/>
    <w:rsid w:val="00F92BB1"/>
    <w:rsid w:val="00F97ED4"/>
    <w:rsid w:val="00FA0AD9"/>
    <w:rsid w:val="00FA4194"/>
    <w:rsid w:val="00FA6C74"/>
    <w:rsid w:val="00FB0D5A"/>
    <w:rsid w:val="00FB4B82"/>
    <w:rsid w:val="00FB5517"/>
    <w:rsid w:val="00FB556B"/>
    <w:rsid w:val="00FB569F"/>
    <w:rsid w:val="00FB7527"/>
    <w:rsid w:val="00FC3567"/>
    <w:rsid w:val="00FC4BBE"/>
    <w:rsid w:val="00FC7846"/>
    <w:rsid w:val="00FC7EAE"/>
    <w:rsid w:val="00FD3B2C"/>
    <w:rsid w:val="00FD7E75"/>
    <w:rsid w:val="00FE1284"/>
    <w:rsid w:val="00FE21C4"/>
    <w:rsid w:val="00FE41CE"/>
    <w:rsid w:val="00FE47C8"/>
    <w:rsid w:val="00FE7065"/>
    <w:rsid w:val="00FF1097"/>
    <w:rsid w:val="00FF4E5C"/>
    <w:rsid w:val="00FF64F5"/>
    <w:rsid w:val="00FF6E2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5B72FA1A"/>
  <w15:docId w15:val="{32110505-04D6-49F8-9D02-601F1DE1F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FC8"/>
    <w:pPr>
      <w:keepLines/>
      <w:overflowPunct w:val="0"/>
      <w:autoSpaceDE w:val="0"/>
      <w:autoSpaceDN w:val="0"/>
      <w:adjustRightInd w:val="0"/>
      <w:spacing w:before="120" w:after="240" w:line="240" w:lineRule="auto"/>
      <w:jc w:val="both"/>
      <w:textAlignment w:val="baseline"/>
    </w:pPr>
    <w:rPr>
      <w:rFonts w:eastAsia="Times New Roman" w:cs="Times New Roman"/>
      <w:szCs w:val="20"/>
      <w:lang w:eastAsia="en-AU"/>
    </w:rPr>
  </w:style>
  <w:style w:type="paragraph" w:styleId="Heading1">
    <w:name w:val="heading 1"/>
    <w:basedOn w:val="Normal"/>
    <w:next w:val="Normal"/>
    <w:link w:val="Heading1Char"/>
    <w:qFormat/>
    <w:rsid w:val="00F31FC8"/>
    <w:pPr>
      <w:keepNext/>
      <w:pBdr>
        <w:bottom w:val="single" w:sz="4" w:space="1" w:color="auto"/>
      </w:pBdr>
      <w:spacing w:before="420" w:after="480"/>
      <w:outlineLvl w:val="0"/>
    </w:pPr>
    <w:rPr>
      <w:b/>
      <w:caps/>
      <w:color w:val="244061" w:themeColor="accent1" w:themeShade="80"/>
      <w:sz w:val="28"/>
    </w:rPr>
  </w:style>
  <w:style w:type="paragraph" w:styleId="Heading2">
    <w:name w:val="heading 2"/>
    <w:basedOn w:val="Normal"/>
    <w:next w:val="Normal"/>
    <w:link w:val="Heading2Char"/>
    <w:qFormat/>
    <w:rsid w:val="00F31FC8"/>
    <w:pPr>
      <w:keepNext/>
      <w:pBdr>
        <w:bottom w:val="single" w:sz="4" w:space="1" w:color="auto"/>
      </w:pBdr>
      <w:spacing w:before="480" w:after="480"/>
      <w:ind w:right="4536"/>
      <w:outlineLvl w:val="1"/>
    </w:pPr>
    <w:rPr>
      <w:b/>
      <w:smallCaps/>
      <w:color w:val="244061" w:themeColor="accent1" w:themeShade="80"/>
      <w:sz w:val="24"/>
    </w:rPr>
  </w:style>
  <w:style w:type="paragraph" w:styleId="Heading3">
    <w:name w:val="heading 3"/>
    <w:basedOn w:val="Normal"/>
    <w:next w:val="Normal"/>
    <w:link w:val="Heading3Char"/>
    <w:qFormat/>
    <w:rsid w:val="0091601E"/>
    <w:pPr>
      <w:keepNext/>
      <w:spacing w:before="240" w:after="60"/>
      <w:outlineLvl w:val="2"/>
    </w:pPr>
    <w:rPr>
      <w:rFonts w:ascii="Arial" w:hAnsi="Arial" w:cs="Arial"/>
      <w:b/>
      <w:bCs/>
      <w:sz w:val="26"/>
      <w:szCs w:val="26"/>
    </w:rPr>
  </w:style>
  <w:style w:type="paragraph" w:styleId="Heading4">
    <w:name w:val="heading 4"/>
    <w:basedOn w:val="Heading3"/>
    <w:next w:val="Normal"/>
    <w:link w:val="Heading4Char"/>
    <w:qFormat/>
    <w:rsid w:val="007B6068"/>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1FC8"/>
    <w:rPr>
      <w:rFonts w:eastAsia="Times New Roman" w:cs="Times New Roman"/>
      <w:b/>
      <w:caps/>
      <w:color w:val="244061" w:themeColor="accent1" w:themeShade="80"/>
      <w:sz w:val="28"/>
      <w:szCs w:val="20"/>
      <w:lang w:eastAsia="en-AU"/>
    </w:rPr>
  </w:style>
  <w:style w:type="character" w:customStyle="1" w:styleId="Heading2Char">
    <w:name w:val="Heading 2 Char"/>
    <w:basedOn w:val="DefaultParagraphFont"/>
    <w:link w:val="Heading2"/>
    <w:rsid w:val="00F31FC8"/>
    <w:rPr>
      <w:rFonts w:eastAsia="Times New Roman" w:cs="Times New Roman"/>
      <w:b/>
      <w:smallCaps/>
      <w:color w:val="244061" w:themeColor="accent1" w:themeShade="80"/>
      <w:sz w:val="24"/>
      <w:szCs w:val="20"/>
      <w:lang w:eastAsia="en-AU"/>
    </w:rPr>
  </w:style>
  <w:style w:type="character" w:customStyle="1" w:styleId="Heading3Char">
    <w:name w:val="Heading 3 Char"/>
    <w:basedOn w:val="DefaultParagraphFont"/>
    <w:link w:val="Heading3"/>
    <w:rsid w:val="0091601E"/>
    <w:rPr>
      <w:rFonts w:ascii="Arial" w:eastAsia="Times New Roman" w:hAnsi="Arial" w:cs="Arial"/>
      <w:b/>
      <w:bCs/>
      <w:sz w:val="26"/>
      <w:szCs w:val="26"/>
      <w:lang w:eastAsia="en-AU"/>
    </w:rPr>
  </w:style>
  <w:style w:type="character" w:customStyle="1" w:styleId="Heading4Char">
    <w:name w:val="Heading 4 Char"/>
    <w:basedOn w:val="DefaultParagraphFont"/>
    <w:link w:val="Heading4"/>
    <w:rsid w:val="007B6068"/>
    <w:rPr>
      <w:rFonts w:ascii="Arial" w:eastAsia="Times New Roman" w:hAnsi="Arial" w:cs="Arial"/>
      <w:b/>
      <w:bCs/>
      <w:sz w:val="26"/>
      <w:szCs w:val="26"/>
      <w:lang w:eastAsia="en-AU"/>
    </w:rPr>
  </w:style>
  <w:style w:type="paragraph" w:styleId="BodyText">
    <w:name w:val="Body Text"/>
    <w:basedOn w:val="Normal"/>
    <w:link w:val="BodyTextChar"/>
    <w:rsid w:val="0091601E"/>
    <w:rPr>
      <w:sz w:val="24"/>
      <w:lang w:val="x-none" w:eastAsia="x-none"/>
    </w:rPr>
  </w:style>
  <w:style w:type="character" w:customStyle="1" w:styleId="BodyTextChar">
    <w:name w:val="Body Text Char"/>
    <w:basedOn w:val="DefaultParagraphFont"/>
    <w:link w:val="BodyText"/>
    <w:rsid w:val="0091601E"/>
    <w:rPr>
      <w:rFonts w:eastAsia="Times New Roman" w:cs="Times New Roman"/>
      <w:sz w:val="24"/>
      <w:szCs w:val="20"/>
      <w:lang w:val="x-none" w:eastAsia="x-none"/>
    </w:rPr>
  </w:style>
  <w:style w:type="character" w:styleId="Hyperlink">
    <w:name w:val="Hyperlink"/>
    <w:uiPriority w:val="99"/>
    <w:rsid w:val="005115D1"/>
    <w:rPr>
      <w:noProof/>
      <w:color w:val="0000FF"/>
      <w:u w:val="single"/>
    </w:rPr>
  </w:style>
  <w:style w:type="paragraph" w:styleId="Header">
    <w:name w:val="header"/>
    <w:basedOn w:val="Normal"/>
    <w:link w:val="HeaderChar"/>
    <w:uiPriority w:val="99"/>
    <w:rsid w:val="0091601E"/>
    <w:pPr>
      <w:tabs>
        <w:tab w:val="center" w:pos="4153"/>
        <w:tab w:val="right" w:pos="8306"/>
      </w:tabs>
    </w:pPr>
  </w:style>
  <w:style w:type="character" w:customStyle="1" w:styleId="HeaderChar">
    <w:name w:val="Header Char"/>
    <w:basedOn w:val="DefaultParagraphFont"/>
    <w:link w:val="Header"/>
    <w:uiPriority w:val="99"/>
    <w:rsid w:val="0091601E"/>
    <w:rPr>
      <w:rFonts w:eastAsia="Times New Roman" w:cs="Times New Roman"/>
      <w:szCs w:val="20"/>
      <w:lang w:eastAsia="en-AU"/>
    </w:rPr>
  </w:style>
  <w:style w:type="character" w:styleId="PageNumber">
    <w:name w:val="page number"/>
    <w:basedOn w:val="DefaultParagraphFont"/>
    <w:rsid w:val="0091601E"/>
  </w:style>
  <w:style w:type="paragraph" w:styleId="BodyTextIndent">
    <w:name w:val="Body Text Indent"/>
    <w:basedOn w:val="Normal"/>
    <w:link w:val="BodyTextIndentChar"/>
    <w:rsid w:val="0091601E"/>
    <w:pPr>
      <w:spacing w:after="120"/>
      <w:ind w:left="283"/>
    </w:pPr>
  </w:style>
  <w:style w:type="character" w:customStyle="1" w:styleId="BodyTextIndentChar">
    <w:name w:val="Body Text Indent Char"/>
    <w:basedOn w:val="DefaultParagraphFont"/>
    <w:link w:val="BodyTextIndent"/>
    <w:rsid w:val="0091601E"/>
    <w:rPr>
      <w:rFonts w:eastAsia="Times New Roman" w:cs="Times New Roman"/>
      <w:szCs w:val="20"/>
      <w:lang w:eastAsia="en-AU"/>
    </w:rPr>
  </w:style>
  <w:style w:type="paragraph" w:styleId="Footer">
    <w:name w:val="footer"/>
    <w:basedOn w:val="Normal"/>
    <w:link w:val="FooterChar"/>
    <w:uiPriority w:val="99"/>
    <w:rsid w:val="0091601E"/>
    <w:pPr>
      <w:tabs>
        <w:tab w:val="center" w:pos="4153"/>
        <w:tab w:val="right" w:pos="8306"/>
      </w:tabs>
    </w:pPr>
  </w:style>
  <w:style w:type="character" w:customStyle="1" w:styleId="FooterChar">
    <w:name w:val="Footer Char"/>
    <w:basedOn w:val="DefaultParagraphFont"/>
    <w:link w:val="Footer"/>
    <w:uiPriority w:val="99"/>
    <w:rsid w:val="0091601E"/>
    <w:rPr>
      <w:rFonts w:eastAsia="Times New Roman" w:cs="Times New Roman"/>
      <w:szCs w:val="20"/>
      <w:lang w:eastAsia="en-AU"/>
    </w:rPr>
  </w:style>
  <w:style w:type="paragraph" w:styleId="BalloonText">
    <w:name w:val="Balloon Text"/>
    <w:basedOn w:val="Normal"/>
    <w:link w:val="BalloonTextChar"/>
    <w:semiHidden/>
    <w:rsid w:val="0091601E"/>
    <w:rPr>
      <w:rFonts w:ascii="Tahoma" w:hAnsi="Tahoma" w:cs="Tahoma"/>
      <w:sz w:val="16"/>
      <w:szCs w:val="16"/>
    </w:rPr>
  </w:style>
  <w:style w:type="character" w:customStyle="1" w:styleId="BalloonTextChar">
    <w:name w:val="Balloon Text Char"/>
    <w:basedOn w:val="DefaultParagraphFont"/>
    <w:link w:val="BalloonText"/>
    <w:semiHidden/>
    <w:rsid w:val="0091601E"/>
    <w:rPr>
      <w:rFonts w:ascii="Tahoma" w:eastAsia="Times New Roman" w:hAnsi="Tahoma" w:cs="Tahoma"/>
      <w:sz w:val="16"/>
      <w:szCs w:val="16"/>
      <w:lang w:eastAsia="en-AU"/>
    </w:rPr>
  </w:style>
  <w:style w:type="paragraph" w:styleId="ListParagraph">
    <w:name w:val="List Paragraph"/>
    <w:basedOn w:val="Normal"/>
    <w:uiPriority w:val="34"/>
    <w:qFormat/>
    <w:rsid w:val="0091601E"/>
    <w:pPr>
      <w:ind w:left="720"/>
    </w:pPr>
  </w:style>
  <w:style w:type="paragraph" w:styleId="NoSpacing">
    <w:name w:val="No Spacing"/>
    <w:link w:val="NoSpacingChar"/>
    <w:uiPriority w:val="1"/>
    <w:qFormat/>
    <w:rsid w:val="0091601E"/>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rsid w:val="0091601E"/>
    <w:rPr>
      <w:rFonts w:ascii="Calibri" w:eastAsia="Times New Roman" w:hAnsi="Calibri" w:cs="Times New Roman"/>
      <w:lang w:val="en-US"/>
    </w:rPr>
  </w:style>
  <w:style w:type="paragraph" w:styleId="NormalWeb">
    <w:name w:val="Normal (Web)"/>
    <w:basedOn w:val="Normal"/>
    <w:uiPriority w:val="99"/>
    <w:unhideWhenUsed/>
    <w:rsid w:val="0091601E"/>
    <w:pPr>
      <w:overflowPunct/>
      <w:autoSpaceDE/>
      <w:autoSpaceDN/>
      <w:adjustRightInd/>
      <w:spacing w:before="100" w:beforeAutospacing="1" w:after="100" w:afterAutospacing="1"/>
      <w:textAlignment w:val="auto"/>
    </w:pPr>
    <w:rPr>
      <w:sz w:val="24"/>
      <w:szCs w:val="24"/>
    </w:rPr>
  </w:style>
  <w:style w:type="character" w:styleId="Strong">
    <w:name w:val="Strong"/>
    <w:uiPriority w:val="22"/>
    <w:qFormat/>
    <w:rsid w:val="0091601E"/>
    <w:rPr>
      <w:b/>
      <w:bCs/>
    </w:rPr>
  </w:style>
  <w:style w:type="table" w:styleId="TableGrid">
    <w:name w:val="Table Grid"/>
    <w:basedOn w:val="TableNormal"/>
    <w:uiPriority w:val="59"/>
    <w:rsid w:val="0091601E"/>
    <w:pPr>
      <w:spacing w:after="0" w:line="240" w:lineRule="auto"/>
    </w:pPr>
    <w:rPr>
      <w:rFonts w:ascii="Calibri" w:eastAsia="Times New Roman" w:hAnsi="Calibri" w:cs="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91601E"/>
    <w:rPr>
      <w:color w:val="800080"/>
      <w:u w:val="single"/>
    </w:rPr>
  </w:style>
  <w:style w:type="paragraph" w:styleId="BodyText2">
    <w:name w:val="Body Text 2"/>
    <w:basedOn w:val="Normal"/>
    <w:link w:val="BodyText2Char"/>
    <w:uiPriority w:val="99"/>
    <w:unhideWhenUsed/>
    <w:rsid w:val="0091601E"/>
    <w:pPr>
      <w:spacing w:after="120" w:line="480" w:lineRule="auto"/>
    </w:pPr>
  </w:style>
  <w:style w:type="character" w:customStyle="1" w:styleId="BodyText2Char">
    <w:name w:val="Body Text 2 Char"/>
    <w:basedOn w:val="DefaultParagraphFont"/>
    <w:link w:val="BodyText2"/>
    <w:uiPriority w:val="99"/>
    <w:rsid w:val="0091601E"/>
    <w:rPr>
      <w:rFonts w:eastAsia="Times New Roman" w:cs="Times New Roman"/>
      <w:szCs w:val="20"/>
      <w:lang w:eastAsia="en-AU"/>
    </w:rPr>
  </w:style>
  <w:style w:type="character" w:styleId="PlaceholderText">
    <w:name w:val="Placeholder Text"/>
    <w:basedOn w:val="DefaultParagraphFont"/>
    <w:uiPriority w:val="99"/>
    <w:semiHidden/>
    <w:rsid w:val="0091601E"/>
    <w:rPr>
      <w:color w:val="808080"/>
    </w:rPr>
  </w:style>
  <w:style w:type="paragraph" w:styleId="TOCHeading">
    <w:name w:val="TOC Heading"/>
    <w:basedOn w:val="Heading1"/>
    <w:next w:val="Normal"/>
    <w:uiPriority w:val="39"/>
    <w:unhideWhenUsed/>
    <w:qFormat/>
    <w:rsid w:val="0091601E"/>
    <w:pPr>
      <w:overflowPunct/>
      <w:autoSpaceDE/>
      <w:autoSpaceDN/>
      <w:adjustRightInd/>
      <w:spacing w:before="0" w:after="240"/>
      <w:textAlignment w:val="auto"/>
      <w:outlineLvl w:val="9"/>
    </w:pPr>
    <w:rPr>
      <w:rFonts w:eastAsiaTheme="majorEastAsia" w:cstheme="majorBidi"/>
      <w:bCs/>
      <w:color w:val="365F91" w:themeColor="accent1" w:themeShade="BF"/>
      <w:szCs w:val="28"/>
      <w:lang w:val="en-US" w:eastAsia="ja-JP"/>
    </w:rPr>
  </w:style>
  <w:style w:type="paragraph" w:styleId="TOC1">
    <w:name w:val="toc 1"/>
    <w:basedOn w:val="Normal"/>
    <w:next w:val="Normal"/>
    <w:autoRedefine/>
    <w:uiPriority w:val="39"/>
    <w:unhideWhenUsed/>
    <w:rsid w:val="006C7225"/>
    <w:pPr>
      <w:tabs>
        <w:tab w:val="right" w:leader="dot" w:pos="10456"/>
      </w:tabs>
      <w:spacing w:before="240" w:after="60"/>
    </w:pPr>
    <w:rPr>
      <w:b/>
      <w:noProof/>
      <w:sz w:val="24"/>
    </w:rPr>
  </w:style>
  <w:style w:type="paragraph" w:styleId="TOC2">
    <w:name w:val="toc 2"/>
    <w:basedOn w:val="Normal"/>
    <w:next w:val="Normal"/>
    <w:autoRedefine/>
    <w:uiPriority w:val="39"/>
    <w:unhideWhenUsed/>
    <w:rsid w:val="00683FEE"/>
    <w:pPr>
      <w:tabs>
        <w:tab w:val="right" w:leader="dot" w:pos="10456"/>
      </w:tabs>
      <w:spacing w:after="20"/>
      <w:ind w:left="198"/>
    </w:pPr>
  </w:style>
  <w:style w:type="paragraph" w:customStyle="1" w:styleId="Default">
    <w:name w:val="Default"/>
    <w:rsid w:val="0091601E"/>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41497D"/>
    <w:rPr>
      <w:sz w:val="16"/>
      <w:szCs w:val="16"/>
    </w:rPr>
  </w:style>
  <w:style w:type="paragraph" w:styleId="CommentText">
    <w:name w:val="annotation text"/>
    <w:basedOn w:val="Normal"/>
    <w:link w:val="CommentTextChar"/>
    <w:uiPriority w:val="99"/>
    <w:unhideWhenUsed/>
    <w:rsid w:val="0041497D"/>
    <w:rPr>
      <w:sz w:val="20"/>
    </w:rPr>
  </w:style>
  <w:style w:type="character" w:customStyle="1" w:styleId="CommentTextChar">
    <w:name w:val="Comment Text Char"/>
    <w:basedOn w:val="DefaultParagraphFont"/>
    <w:link w:val="CommentText"/>
    <w:uiPriority w:val="99"/>
    <w:rsid w:val="0041497D"/>
    <w:rPr>
      <w:rFonts w:eastAsia="Times New Roman"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41497D"/>
    <w:rPr>
      <w:b/>
      <w:bCs/>
    </w:rPr>
  </w:style>
  <w:style w:type="character" w:customStyle="1" w:styleId="CommentSubjectChar">
    <w:name w:val="Comment Subject Char"/>
    <w:basedOn w:val="CommentTextChar"/>
    <w:link w:val="CommentSubject"/>
    <w:uiPriority w:val="99"/>
    <w:semiHidden/>
    <w:rsid w:val="0041497D"/>
    <w:rPr>
      <w:rFonts w:eastAsia="Times New Roman" w:cs="Times New Roman"/>
      <w:b/>
      <w:bCs/>
      <w:sz w:val="20"/>
      <w:szCs w:val="20"/>
      <w:lang w:eastAsia="en-AU"/>
    </w:rPr>
  </w:style>
  <w:style w:type="paragraph" w:styleId="FootnoteText">
    <w:name w:val="footnote text"/>
    <w:basedOn w:val="Normal"/>
    <w:link w:val="FootnoteTextChar"/>
    <w:uiPriority w:val="99"/>
    <w:semiHidden/>
    <w:unhideWhenUsed/>
    <w:rsid w:val="000F34A6"/>
    <w:pPr>
      <w:spacing w:after="0"/>
    </w:pPr>
    <w:rPr>
      <w:sz w:val="20"/>
    </w:rPr>
  </w:style>
  <w:style w:type="character" w:customStyle="1" w:styleId="FootnoteTextChar">
    <w:name w:val="Footnote Text Char"/>
    <w:basedOn w:val="DefaultParagraphFont"/>
    <w:link w:val="FootnoteText"/>
    <w:uiPriority w:val="99"/>
    <w:semiHidden/>
    <w:rsid w:val="000F34A6"/>
    <w:rPr>
      <w:rFonts w:eastAsia="Times New Roman" w:cs="Times New Roman"/>
      <w:sz w:val="20"/>
      <w:szCs w:val="20"/>
      <w:lang w:eastAsia="en-AU"/>
    </w:rPr>
  </w:style>
  <w:style w:type="character" w:styleId="FootnoteReference">
    <w:name w:val="footnote reference"/>
    <w:basedOn w:val="DefaultParagraphFont"/>
    <w:uiPriority w:val="99"/>
    <w:semiHidden/>
    <w:unhideWhenUsed/>
    <w:rsid w:val="000F34A6"/>
    <w:rPr>
      <w:vertAlign w:val="superscript"/>
    </w:rPr>
  </w:style>
  <w:style w:type="paragraph" w:styleId="TOC3">
    <w:name w:val="toc 3"/>
    <w:basedOn w:val="Normal"/>
    <w:next w:val="Normal"/>
    <w:autoRedefine/>
    <w:uiPriority w:val="39"/>
    <w:unhideWhenUsed/>
    <w:rsid w:val="0075008D"/>
    <w:pPr>
      <w:spacing w:after="100"/>
      <w:ind w:left="440"/>
    </w:pPr>
  </w:style>
  <w:style w:type="paragraph" w:styleId="TOC4">
    <w:name w:val="toc 4"/>
    <w:basedOn w:val="Normal"/>
    <w:next w:val="Normal"/>
    <w:autoRedefine/>
    <w:uiPriority w:val="39"/>
    <w:unhideWhenUsed/>
    <w:rsid w:val="007B6068"/>
    <w:pPr>
      <w:spacing w:after="100"/>
      <w:ind w:left="660"/>
    </w:pPr>
  </w:style>
  <w:style w:type="paragraph" w:styleId="TOC5">
    <w:name w:val="toc 5"/>
    <w:basedOn w:val="Normal"/>
    <w:next w:val="Normal"/>
    <w:autoRedefine/>
    <w:uiPriority w:val="39"/>
    <w:unhideWhenUsed/>
    <w:rsid w:val="00CC5716"/>
    <w:pPr>
      <w:spacing w:after="100"/>
      <w:ind w:left="880"/>
    </w:pPr>
  </w:style>
  <w:style w:type="paragraph" w:styleId="ListBullet">
    <w:name w:val="List Bullet"/>
    <w:basedOn w:val="Normal"/>
    <w:uiPriority w:val="99"/>
    <w:unhideWhenUsed/>
    <w:rsid w:val="00235EF0"/>
    <w:pPr>
      <w:numPr>
        <w:numId w:val="22"/>
      </w:numPr>
      <w:contextualSpacing/>
    </w:pPr>
  </w:style>
  <w:style w:type="table" w:customStyle="1" w:styleId="TableGrid1">
    <w:name w:val="Table Grid1"/>
    <w:basedOn w:val="TableNormal"/>
    <w:next w:val="TableGrid"/>
    <w:uiPriority w:val="59"/>
    <w:rsid w:val="00996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819F8"/>
    <w:pPr>
      <w:spacing w:after="0" w:line="240" w:lineRule="auto"/>
    </w:pPr>
    <w:rPr>
      <w:rFonts w:eastAsia="Times New Roman" w:cs="Times New Roman"/>
      <w:szCs w:val="20"/>
      <w:lang w:eastAsia="en-AU"/>
    </w:rPr>
  </w:style>
  <w:style w:type="paragraph" w:customStyle="1" w:styleId="AUBodyCopy-noSpaceAfter">
    <w:name w:val="AU Body Copy - no Space After"/>
    <w:basedOn w:val="Normal"/>
    <w:rsid w:val="00C272FC"/>
    <w:pPr>
      <w:keepLines w:val="0"/>
      <w:overflowPunct/>
      <w:autoSpaceDE/>
      <w:autoSpaceDN/>
      <w:adjustRightInd/>
      <w:spacing w:before="0" w:after="0"/>
      <w:jc w:val="left"/>
      <w:textAlignment w:val="auto"/>
    </w:pPr>
    <w:rPr>
      <w:rFonts w:ascii="Arial Narrow" w:hAnsi="Arial Narrow"/>
      <w:color w:val="000000"/>
      <w:sz w:val="24"/>
      <w:lang w:eastAsia="en-US"/>
    </w:rPr>
  </w:style>
  <w:style w:type="character" w:styleId="Emphasis">
    <w:name w:val="Emphasis"/>
    <w:basedOn w:val="DefaultParagraphFont"/>
    <w:uiPriority w:val="20"/>
    <w:qFormat/>
    <w:rsid w:val="00DD58D5"/>
    <w:rPr>
      <w:i/>
      <w:iCs/>
    </w:rPr>
  </w:style>
  <w:style w:type="character" w:customStyle="1" w:styleId="focus-decimal">
    <w:name w:val="focus-decimal"/>
    <w:basedOn w:val="DefaultParagraphFont"/>
    <w:rsid w:val="006D3AAD"/>
  </w:style>
  <w:style w:type="character" w:customStyle="1" w:styleId="focus-alpha">
    <w:name w:val="focus-alpha"/>
    <w:basedOn w:val="DefaultParagraphFont"/>
    <w:rsid w:val="006D3AAD"/>
  </w:style>
  <w:style w:type="paragraph" w:customStyle="1" w:styleId="focus-description">
    <w:name w:val="focus-description"/>
    <w:basedOn w:val="Normal"/>
    <w:rsid w:val="006D3AAD"/>
    <w:pPr>
      <w:keepLines w:val="0"/>
      <w:overflowPunct/>
      <w:autoSpaceDE/>
      <w:autoSpaceDN/>
      <w:adjustRightInd/>
      <w:spacing w:before="100" w:beforeAutospacing="1" w:after="100" w:afterAutospacing="1"/>
      <w:jc w:val="left"/>
      <w:textAlignment w:val="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62854">
      <w:bodyDiv w:val="1"/>
      <w:marLeft w:val="0"/>
      <w:marRight w:val="0"/>
      <w:marTop w:val="0"/>
      <w:marBottom w:val="0"/>
      <w:divBdr>
        <w:top w:val="none" w:sz="0" w:space="0" w:color="auto"/>
        <w:left w:val="none" w:sz="0" w:space="0" w:color="auto"/>
        <w:bottom w:val="none" w:sz="0" w:space="0" w:color="auto"/>
        <w:right w:val="none" w:sz="0" w:space="0" w:color="auto"/>
      </w:divBdr>
    </w:div>
    <w:div w:id="247076456">
      <w:bodyDiv w:val="1"/>
      <w:marLeft w:val="0"/>
      <w:marRight w:val="0"/>
      <w:marTop w:val="0"/>
      <w:marBottom w:val="0"/>
      <w:divBdr>
        <w:top w:val="none" w:sz="0" w:space="0" w:color="auto"/>
        <w:left w:val="none" w:sz="0" w:space="0" w:color="auto"/>
        <w:bottom w:val="none" w:sz="0" w:space="0" w:color="auto"/>
        <w:right w:val="none" w:sz="0" w:space="0" w:color="auto"/>
      </w:divBdr>
    </w:div>
    <w:div w:id="324481813">
      <w:bodyDiv w:val="1"/>
      <w:marLeft w:val="0"/>
      <w:marRight w:val="0"/>
      <w:marTop w:val="0"/>
      <w:marBottom w:val="0"/>
      <w:divBdr>
        <w:top w:val="none" w:sz="0" w:space="0" w:color="auto"/>
        <w:left w:val="none" w:sz="0" w:space="0" w:color="auto"/>
        <w:bottom w:val="none" w:sz="0" w:space="0" w:color="auto"/>
        <w:right w:val="none" w:sz="0" w:space="0" w:color="auto"/>
      </w:divBdr>
    </w:div>
    <w:div w:id="412120478">
      <w:bodyDiv w:val="1"/>
      <w:marLeft w:val="0"/>
      <w:marRight w:val="0"/>
      <w:marTop w:val="0"/>
      <w:marBottom w:val="0"/>
      <w:divBdr>
        <w:top w:val="none" w:sz="0" w:space="0" w:color="auto"/>
        <w:left w:val="none" w:sz="0" w:space="0" w:color="auto"/>
        <w:bottom w:val="none" w:sz="0" w:space="0" w:color="auto"/>
        <w:right w:val="none" w:sz="0" w:space="0" w:color="auto"/>
      </w:divBdr>
    </w:div>
    <w:div w:id="639965079">
      <w:bodyDiv w:val="1"/>
      <w:marLeft w:val="0"/>
      <w:marRight w:val="0"/>
      <w:marTop w:val="0"/>
      <w:marBottom w:val="0"/>
      <w:divBdr>
        <w:top w:val="none" w:sz="0" w:space="0" w:color="auto"/>
        <w:left w:val="none" w:sz="0" w:space="0" w:color="auto"/>
        <w:bottom w:val="none" w:sz="0" w:space="0" w:color="auto"/>
        <w:right w:val="none" w:sz="0" w:space="0" w:color="auto"/>
      </w:divBdr>
    </w:div>
    <w:div w:id="721751813">
      <w:bodyDiv w:val="1"/>
      <w:marLeft w:val="0"/>
      <w:marRight w:val="0"/>
      <w:marTop w:val="0"/>
      <w:marBottom w:val="0"/>
      <w:divBdr>
        <w:top w:val="none" w:sz="0" w:space="0" w:color="auto"/>
        <w:left w:val="none" w:sz="0" w:space="0" w:color="auto"/>
        <w:bottom w:val="none" w:sz="0" w:space="0" w:color="auto"/>
        <w:right w:val="none" w:sz="0" w:space="0" w:color="auto"/>
      </w:divBdr>
    </w:div>
    <w:div w:id="793790157">
      <w:bodyDiv w:val="1"/>
      <w:marLeft w:val="0"/>
      <w:marRight w:val="0"/>
      <w:marTop w:val="0"/>
      <w:marBottom w:val="0"/>
      <w:divBdr>
        <w:top w:val="none" w:sz="0" w:space="0" w:color="auto"/>
        <w:left w:val="none" w:sz="0" w:space="0" w:color="auto"/>
        <w:bottom w:val="none" w:sz="0" w:space="0" w:color="auto"/>
        <w:right w:val="none" w:sz="0" w:space="0" w:color="auto"/>
      </w:divBdr>
    </w:div>
    <w:div w:id="813792403">
      <w:bodyDiv w:val="1"/>
      <w:marLeft w:val="0"/>
      <w:marRight w:val="0"/>
      <w:marTop w:val="0"/>
      <w:marBottom w:val="0"/>
      <w:divBdr>
        <w:top w:val="none" w:sz="0" w:space="0" w:color="auto"/>
        <w:left w:val="none" w:sz="0" w:space="0" w:color="auto"/>
        <w:bottom w:val="none" w:sz="0" w:space="0" w:color="auto"/>
        <w:right w:val="none" w:sz="0" w:space="0" w:color="auto"/>
      </w:divBdr>
    </w:div>
    <w:div w:id="944078048">
      <w:bodyDiv w:val="1"/>
      <w:marLeft w:val="0"/>
      <w:marRight w:val="0"/>
      <w:marTop w:val="0"/>
      <w:marBottom w:val="0"/>
      <w:divBdr>
        <w:top w:val="none" w:sz="0" w:space="0" w:color="auto"/>
        <w:left w:val="none" w:sz="0" w:space="0" w:color="auto"/>
        <w:bottom w:val="none" w:sz="0" w:space="0" w:color="auto"/>
        <w:right w:val="none" w:sz="0" w:space="0" w:color="auto"/>
      </w:divBdr>
    </w:div>
    <w:div w:id="1044017514">
      <w:bodyDiv w:val="1"/>
      <w:marLeft w:val="0"/>
      <w:marRight w:val="0"/>
      <w:marTop w:val="0"/>
      <w:marBottom w:val="0"/>
      <w:divBdr>
        <w:top w:val="none" w:sz="0" w:space="0" w:color="auto"/>
        <w:left w:val="none" w:sz="0" w:space="0" w:color="auto"/>
        <w:bottom w:val="none" w:sz="0" w:space="0" w:color="auto"/>
        <w:right w:val="none" w:sz="0" w:space="0" w:color="auto"/>
      </w:divBdr>
    </w:div>
    <w:div w:id="1128737802">
      <w:bodyDiv w:val="1"/>
      <w:marLeft w:val="0"/>
      <w:marRight w:val="0"/>
      <w:marTop w:val="0"/>
      <w:marBottom w:val="0"/>
      <w:divBdr>
        <w:top w:val="none" w:sz="0" w:space="0" w:color="auto"/>
        <w:left w:val="none" w:sz="0" w:space="0" w:color="auto"/>
        <w:bottom w:val="none" w:sz="0" w:space="0" w:color="auto"/>
        <w:right w:val="none" w:sz="0" w:space="0" w:color="auto"/>
      </w:divBdr>
    </w:div>
    <w:div w:id="1372338188">
      <w:bodyDiv w:val="1"/>
      <w:marLeft w:val="0"/>
      <w:marRight w:val="0"/>
      <w:marTop w:val="0"/>
      <w:marBottom w:val="0"/>
      <w:divBdr>
        <w:top w:val="none" w:sz="0" w:space="0" w:color="auto"/>
        <w:left w:val="none" w:sz="0" w:space="0" w:color="auto"/>
        <w:bottom w:val="none" w:sz="0" w:space="0" w:color="auto"/>
        <w:right w:val="none" w:sz="0" w:space="0" w:color="auto"/>
      </w:divBdr>
    </w:div>
    <w:div w:id="1440102477">
      <w:bodyDiv w:val="1"/>
      <w:marLeft w:val="0"/>
      <w:marRight w:val="0"/>
      <w:marTop w:val="0"/>
      <w:marBottom w:val="0"/>
      <w:divBdr>
        <w:top w:val="none" w:sz="0" w:space="0" w:color="auto"/>
        <w:left w:val="none" w:sz="0" w:space="0" w:color="auto"/>
        <w:bottom w:val="none" w:sz="0" w:space="0" w:color="auto"/>
        <w:right w:val="none" w:sz="0" w:space="0" w:color="auto"/>
      </w:divBdr>
    </w:div>
    <w:div w:id="1446583188">
      <w:bodyDiv w:val="1"/>
      <w:marLeft w:val="0"/>
      <w:marRight w:val="0"/>
      <w:marTop w:val="0"/>
      <w:marBottom w:val="0"/>
      <w:divBdr>
        <w:top w:val="none" w:sz="0" w:space="0" w:color="auto"/>
        <w:left w:val="none" w:sz="0" w:space="0" w:color="auto"/>
        <w:bottom w:val="none" w:sz="0" w:space="0" w:color="auto"/>
        <w:right w:val="none" w:sz="0" w:space="0" w:color="auto"/>
      </w:divBdr>
    </w:div>
    <w:div w:id="1748962867">
      <w:bodyDiv w:val="1"/>
      <w:marLeft w:val="0"/>
      <w:marRight w:val="0"/>
      <w:marTop w:val="0"/>
      <w:marBottom w:val="0"/>
      <w:divBdr>
        <w:top w:val="none" w:sz="0" w:space="0" w:color="auto"/>
        <w:left w:val="none" w:sz="0" w:space="0" w:color="auto"/>
        <w:bottom w:val="none" w:sz="0" w:space="0" w:color="auto"/>
        <w:right w:val="none" w:sz="0" w:space="0" w:color="auto"/>
      </w:divBdr>
    </w:div>
    <w:div w:id="1870871973">
      <w:bodyDiv w:val="1"/>
      <w:marLeft w:val="0"/>
      <w:marRight w:val="0"/>
      <w:marTop w:val="0"/>
      <w:marBottom w:val="0"/>
      <w:divBdr>
        <w:top w:val="none" w:sz="0" w:space="0" w:color="auto"/>
        <w:left w:val="none" w:sz="0" w:space="0" w:color="auto"/>
        <w:bottom w:val="none" w:sz="0" w:space="0" w:color="auto"/>
        <w:right w:val="none" w:sz="0" w:space="0" w:color="auto"/>
      </w:divBdr>
    </w:div>
    <w:div w:id="213309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dcsi.sa.gov.au/home" TargetMode="External"/><Relationship Id="rId18" Type="http://schemas.openxmlformats.org/officeDocument/2006/relationships/hyperlink" Target="http://www.industrialcourt.sa.gov.au/download.cfm?downloadfile=207CC90E-FC02-DE52-D26D6975C5D20BC0" TargetMode="External"/><Relationship Id="rId26" Type="http://schemas.openxmlformats.org/officeDocument/2006/relationships/hyperlink" Target="mailto:education.practicum@adelaide.edu.au" TargetMode="External"/><Relationship Id="rId3" Type="http://schemas.openxmlformats.org/officeDocument/2006/relationships/styles" Target="styles.xml"/><Relationship Id="rId21" Type="http://schemas.openxmlformats.org/officeDocument/2006/relationships/hyperlink" Target="mailto:in" TargetMode="External"/><Relationship Id="rId7" Type="http://schemas.openxmlformats.org/officeDocument/2006/relationships/endnotes" Target="endnotes.xml"/><Relationship Id="rId12" Type="http://schemas.openxmlformats.org/officeDocument/2006/relationships/hyperlink" Target="http://www.adelaide.edu.au/degree-finder/" TargetMode="External"/><Relationship Id="rId17" Type="http://schemas.openxmlformats.org/officeDocument/2006/relationships/hyperlink" Target="mailto:education.practicum@adelaide.edu.au" TargetMode="External"/><Relationship Id="rId25" Type="http://schemas.openxmlformats.org/officeDocument/2006/relationships/hyperlink" Target="mailto:education.practicum@adelaide.edu.au" TargetMode="External"/><Relationship Id="rId2" Type="http://schemas.openxmlformats.org/officeDocument/2006/relationships/numbering" Target="numbering.xml"/><Relationship Id="rId16" Type="http://schemas.openxmlformats.org/officeDocument/2006/relationships/hyperlink" Target="mailto:vanessa.gicasvili@adelaide.edu.au" TargetMode="External"/><Relationship Id="rId20" Type="http://schemas.openxmlformats.org/officeDocument/2006/relationships/hyperlink" Target="mailto:Payroll05@sharedservices.sa.gov.au"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mailto:education.practicum@adelaide.edu.au" TargetMode="External"/><Relationship Id="rId5" Type="http://schemas.openxmlformats.org/officeDocument/2006/relationships/webSettings" Target="webSettings.xml"/><Relationship Id="rId15" Type="http://schemas.openxmlformats.org/officeDocument/2006/relationships/hyperlink" Target="https://teacheredtest.acer.edu.au/" TargetMode="External"/><Relationship Id="rId23" Type="http://schemas.openxmlformats.org/officeDocument/2006/relationships/hyperlink" Target="mailto:education.practicum@adelaide.edu.au" TargetMode="External"/><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myintranet.learnlink.sa.edu.au/CookieAuth.dll?GetLogon?curl=Z2F&amp;reason=0&amp;formdir=6"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education.practicum@adelaide.edu.au" TargetMode="External"/><Relationship Id="rId22" Type="http://schemas.openxmlformats.org/officeDocument/2006/relationships/hyperlink" Target="mailto:education.practicum@adelaide.edu.au" TargetMode="External"/><Relationship Id="rId27" Type="http://schemas.openxmlformats.org/officeDocument/2006/relationships/hyperlink" Target="mailto:counselling.centre@adelaide.edu.au"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9E38F-5111-4F30-B689-41632D2FD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AE251A35</Template>
  <TotalTime>11</TotalTime>
  <Pages>33</Pages>
  <Words>12331</Words>
  <Characters>70291</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82458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Tiziana Margaritis</dc:creator>
  <cp:lastModifiedBy>Brendan Bentley</cp:lastModifiedBy>
  <cp:revision>6</cp:revision>
  <cp:lastPrinted>2018-04-22T02:51:00Z</cp:lastPrinted>
  <dcterms:created xsi:type="dcterms:W3CDTF">2018-04-22T02:42:00Z</dcterms:created>
  <dcterms:modified xsi:type="dcterms:W3CDTF">2018-04-22T02:53:00Z</dcterms:modified>
</cp:coreProperties>
</file>